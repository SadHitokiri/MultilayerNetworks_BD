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5C183" w14:textId="292D3BDB" w:rsidR="0034274D" w:rsidRPr="00844D24" w:rsidRDefault="0034274D" w:rsidP="00B9074A">
      <w:pPr>
        <w:jc w:val="center"/>
        <w:rPr>
          <w:b/>
          <w:bCs/>
          <w:sz w:val="32"/>
          <w:szCs w:val="32"/>
        </w:rPr>
      </w:pPr>
      <w:bookmarkStart w:id="0" w:name="_Hlk136378885"/>
      <w:r w:rsidRPr="00844D24">
        <w:rPr>
          <w:rFonts w:eastAsia="Times New Roman Bold"/>
          <w:b/>
          <w:bCs/>
          <w:sz w:val="32"/>
          <w:szCs w:val="32"/>
        </w:rPr>
        <w:t>RĪGAS TEHNISKĀ UNIVERSITĀTE</w:t>
      </w:r>
    </w:p>
    <w:p w14:paraId="36AD827A" w14:textId="77777777" w:rsidR="0034274D" w:rsidRPr="00844D24" w:rsidRDefault="0034274D" w:rsidP="00B9074A">
      <w:pPr>
        <w:jc w:val="center"/>
        <w:rPr>
          <w:sz w:val="32"/>
          <w:szCs w:val="32"/>
        </w:rPr>
      </w:pPr>
      <w:r w:rsidRPr="00844D24">
        <w:rPr>
          <w:rFonts w:eastAsia="Times New Roman"/>
          <w:sz w:val="32"/>
          <w:szCs w:val="32"/>
        </w:rPr>
        <w:t>Datorzinātnes un informācijas tehnoloģijas fakultāte</w:t>
      </w:r>
    </w:p>
    <w:p w14:paraId="17253F48" w14:textId="52ABAD5D" w:rsidR="0034274D" w:rsidRPr="00844D24" w:rsidRDefault="00E006DC" w:rsidP="00B9074A">
      <w:pPr>
        <w:jc w:val="center"/>
        <w:rPr>
          <w:rFonts w:eastAsia="Times New Roman"/>
          <w:sz w:val="32"/>
          <w:szCs w:val="32"/>
        </w:rPr>
      </w:pPr>
      <w:r w:rsidRPr="00844D24">
        <w:rPr>
          <w:rFonts w:eastAsia="Times New Roman"/>
          <w:sz w:val="32"/>
          <w:szCs w:val="32"/>
        </w:rPr>
        <w:t>Vadības informācijas tehnoloģijas</w:t>
      </w:r>
      <w:r w:rsidR="00C815F5" w:rsidRPr="00844D24">
        <w:rPr>
          <w:rFonts w:eastAsia="Times New Roman"/>
          <w:sz w:val="32"/>
          <w:szCs w:val="32"/>
        </w:rPr>
        <w:t xml:space="preserve"> katedrā</w:t>
      </w:r>
    </w:p>
    <w:p w14:paraId="0AF95A57" w14:textId="77777777" w:rsidR="0034274D" w:rsidRPr="00616BD5" w:rsidRDefault="0034274D" w:rsidP="00E95BD9">
      <w:pPr>
        <w:rPr>
          <w:rFonts w:eastAsia="Times New Roman"/>
          <w:lang w:val="en-GB"/>
        </w:rPr>
      </w:pPr>
    </w:p>
    <w:p w14:paraId="56634950" w14:textId="77777777" w:rsidR="00A57BD6" w:rsidRPr="00844D24" w:rsidRDefault="00A57BD6" w:rsidP="00E95BD9"/>
    <w:p w14:paraId="23BC4741" w14:textId="77777777" w:rsidR="00CF7C83" w:rsidRPr="00844D24" w:rsidRDefault="00CF7C83" w:rsidP="00E95BD9"/>
    <w:p w14:paraId="09065DBC" w14:textId="6F92274D" w:rsidR="0034274D" w:rsidRPr="00844D24" w:rsidRDefault="00D9494E" w:rsidP="003E27C4">
      <w:pPr>
        <w:jc w:val="center"/>
        <w:rPr>
          <w:b/>
          <w:bCs/>
          <w:sz w:val="32"/>
          <w:szCs w:val="32"/>
        </w:rPr>
      </w:pPr>
      <w:r w:rsidRPr="00844D24">
        <w:rPr>
          <w:rFonts w:eastAsia="Times New Roman Bold"/>
          <w:b/>
          <w:bCs/>
          <w:sz w:val="32"/>
          <w:szCs w:val="32"/>
        </w:rPr>
        <w:t>Dmitrijs Siņickis</w:t>
      </w:r>
    </w:p>
    <w:p w14:paraId="5446B5F6" w14:textId="0778B4C0" w:rsidR="0034274D" w:rsidRPr="00844D24" w:rsidRDefault="001F50D9" w:rsidP="003E27C4">
      <w:pPr>
        <w:jc w:val="center"/>
      </w:pPr>
      <w:r w:rsidRPr="00844D24">
        <w:rPr>
          <w:rFonts w:eastAsia="Times New Roman"/>
        </w:rPr>
        <w:t>Informācijas tehnoloģija</w:t>
      </w:r>
    </w:p>
    <w:p w14:paraId="37BF6ED7" w14:textId="3005568C" w:rsidR="0034274D" w:rsidRPr="00844D24" w:rsidRDefault="0034274D" w:rsidP="003E27C4">
      <w:pPr>
        <w:jc w:val="center"/>
        <w:rPr>
          <w:rFonts w:eastAsia="Times New Roman"/>
        </w:rPr>
      </w:pPr>
      <w:r w:rsidRPr="00844D24">
        <w:rPr>
          <w:rFonts w:eastAsia="Times New Roman"/>
        </w:rPr>
        <w:t xml:space="preserve">students, </w:t>
      </w:r>
      <w:proofErr w:type="spellStart"/>
      <w:r w:rsidRPr="00844D24">
        <w:rPr>
          <w:rFonts w:eastAsia="Times New Roman"/>
        </w:rPr>
        <w:t>stud</w:t>
      </w:r>
      <w:proofErr w:type="spellEnd"/>
      <w:r w:rsidRPr="00844D24">
        <w:rPr>
          <w:rFonts w:eastAsia="Times New Roman"/>
        </w:rPr>
        <w:t xml:space="preserve">. </w:t>
      </w:r>
      <w:proofErr w:type="spellStart"/>
      <w:r w:rsidRPr="00844D24">
        <w:rPr>
          <w:rFonts w:eastAsia="Times New Roman"/>
        </w:rPr>
        <w:t>apl</w:t>
      </w:r>
      <w:proofErr w:type="spellEnd"/>
      <w:r w:rsidRPr="00844D24">
        <w:rPr>
          <w:rFonts w:eastAsia="Times New Roman"/>
        </w:rPr>
        <w:t xml:space="preserve">. nr. </w:t>
      </w:r>
      <w:r w:rsidR="006119DF" w:rsidRPr="00844D24">
        <w:rPr>
          <w:rFonts w:eastAsia="Times New Roman"/>
        </w:rPr>
        <w:t>201RDB360</w:t>
      </w:r>
    </w:p>
    <w:p w14:paraId="460C0B17" w14:textId="77777777" w:rsidR="0034274D" w:rsidRPr="00844D24" w:rsidRDefault="0034274D" w:rsidP="00E95BD9">
      <w:pPr>
        <w:rPr>
          <w:rFonts w:eastAsia="Times New Roman"/>
        </w:rPr>
      </w:pPr>
    </w:p>
    <w:p w14:paraId="57125B27" w14:textId="3A007514" w:rsidR="0034274D" w:rsidRPr="00844D24" w:rsidRDefault="0034274D" w:rsidP="00E95BD9"/>
    <w:p w14:paraId="763FD349" w14:textId="77777777" w:rsidR="00CF7C83" w:rsidRPr="00844D24" w:rsidRDefault="00CF7C83" w:rsidP="00E95BD9"/>
    <w:p w14:paraId="64FC7EEA" w14:textId="7F05A337" w:rsidR="0034274D" w:rsidRPr="00AB4F47" w:rsidRDefault="00516ED3" w:rsidP="003E27C4">
      <w:pPr>
        <w:jc w:val="center"/>
        <w:rPr>
          <w:b/>
          <w:bCs/>
          <w:sz w:val="48"/>
          <w:szCs w:val="48"/>
        </w:rPr>
      </w:pPr>
      <w:r w:rsidRPr="00844D24">
        <w:rPr>
          <w:rFonts w:eastAsia="Times New Roman Bold"/>
          <w:b/>
          <w:bCs/>
          <w:sz w:val="48"/>
          <w:szCs w:val="48"/>
        </w:rPr>
        <w:t xml:space="preserve">Vairākslāņu grafu </w:t>
      </w:r>
      <w:r w:rsidR="008A6BD3" w:rsidRPr="00844D24">
        <w:rPr>
          <w:rFonts w:eastAsia="Times New Roman Bold"/>
          <w:b/>
          <w:bCs/>
          <w:sz w:val="48"/>
          <w:szCs w:val="48"/>
        </w:rPr>
        <w:t>vizualizēšanas metožu eksperimentāls novērtējums ar “</w:t>
      </w:r>
      <w:proofErr w:type="spellStart"/>
      <w:r w:rsidR="008A6BD3" w:rsidRPr="00844D24">
        <w:rPr>
          <w:rFonts w:eastAsia="Times New Roman Bold"/>
          <w:b/>
          <w:bCs/>
          <w:sz w:val="48"/>
          <w:szCs w:val="48"/>
        </w:rPr>
        <w:t>JavaScript</w:t>
      </w:r>
      <w:proofErr w:type="spellEnd"/>
      <w:r w:rsidR="008A6BD3" w:rsidRPr="00844D24">
        <w:rPr>
          <w:rFonts w:eastAsia="Times New Roman Bold"/>
          <w:b/>
          <w:bCs/>
          <w:sz w:val="48"/>
          <w:szCs w:val="48"/>
        </w:rPr>
        <w:t>” bibliotēkām</w:t>
      </w:r>
    </w:p>
    <w:p w14:paraId="618B816E" w14:textId="4EC04E6C" w:rsidR="0034274D" w:rsidRPr="00844D24" w:rsidRDefault="0034274D" w:rsidP="00A57BD6">
      <w:pPr>
        <w:jc w:val="center"/>
        <w:rPr>
          <w:rFonts w:eastAsia="Times New Roman Bold"/>
          <w:b/>
          <w:bCs/>
          <w:sz w:val="32"/>
          <w:szCs w:val="32"/>
        </w:rPr>
      </w:pPr>
      <w:r w:rsidRPr="00844D24">
        <w:rPr>
          <w:rFonts w:eastAsia="Times New Roman Bold"/>
          <w:b/>
          <w:bCs/>
          <w:sz w:val="32"/>
          <w:szCs w:val="32"/>
        </w:rPr>
        <w:t>BAKALAURA DARBS</w:t>
      </w:r>
    </w:p>
    <w:p w14:paraId="438DF8B2" w14:textId="77777777" w:rsidR="00E83A24" w:rsidRPr="00844D24" w:rsidRDefault="00E83A24" w:rsidP="00A57BD6">
      <w:pPr>
        <w:jc w:val="center"/>
        <w:rPr>
          <w:b/>
          <w:bCs/>
          <w:sz w:val="32"/>
          <w:szCs w:val="32"/>
        </w:rPr>
      </w:pPr>
    </w:p>
    <w:p w14:paraId="3FF155DE" w14:textId="77777777" w:rsidR="0034274D" w:rsidRPr="00844D24" w:rsidRDefault="0034274D" w:rsidP="00E95BD9">
      <w:pPr>
        <w:rPr>
          <w:rFonts w:eastAsia="Times New Roman"/>
        </w:rPr>
      </w:pPr>
    </w:p>
    <w:p w14:paraId="2877F79F" w14:textId="77777777" w:rsidR="0034274D" w:rsidRPr="00844D24" w:rsidRDefault="0034274D" w:rsidP="00E95BD9">
      <w:pPr>
        <w:rPr>
          <w:rFonts w:eastAsia="Times New Roman"/>
        </w:rPr>
      </w:pPr>
    </w:p>
    <w:p w14:paraId="2789C33E" w14:textId="77777777" w:rsidR="00A57BD6" w:rsidRPr="00844D24" w:rsidRDefault="00A57BD6" w:rsidP="00E95BD9">
      <w:pPr>
        <w:rPr>
          <w:rFonts w:eastAsia="Times New Roman"/>
        </w:rPr>
      </w:pPr>
    </w:p>
    <w:p w14:paraId="080D0081" w14:textId="77777777" w:rsidR="0034274D" w:rsidRPr="00844D24" w:rsidRDefault="0034274D" w:rsidP="00E95BD9">
      <w:pPr>
        <w:rPr>
          <w:rFonts w:eastAsia="Times New Roman"/>
        </w:rPr>
      </w:pPr>
    </w:p>
    <w:p w14:paraId="5DE7EE21" w14:textId="77777777" w:rsidR="00FF1B87" w:rsidRPr="00844D24" w:rsidRDefault="0034274D" w:rsidP="00CF7C83">
      <w:pPr>
        <w:jc w:val="right"/>
        <w:rPr>
          <w:rFonts w:eastAsia="Times New Roman"/>
        </w:rPr>
      </w:pPr>
      <w:r w:rsidRPr="00844D24">
        <w:rPr>
          <w:rFonts w:eastAsia="Times New Roman"/>
        </w:rPr>
        <w:t>Zinātniskais vadītājs</w:t>
      </w:r>
      <w:r w:rsidR="00FF1B87" w:rsidRPr="00844D24">
        <w:rPr>
          <w:rFonts w:eastAsia="Times New Roman"/>
        </w:rPr>
        <w:t>:</w:t>
      </w:r>
    </w:p>
    <w:p w14:paraId="75D8FBC0" w14:textId="18E32AA6" w:rsidR="0034274D" w:rsidRPr="00844D24" w:rsidRDefault="00146FE6" w:rsidP="00CF7C83">
      <w:pPr>
        <w:jc w:val="right"/>
        <w:rPr>
          <w:rFonts w:eastAsia="Times New Roman"/>
        </w:rPr>
      </w:pPr>
      <w:r w:rsidRPr="00844D24">
        <w:rPr>
          <w:rFonts w:eastAsia="Times New Roman"/>
        </w:rPr>
        <w:t>Profesors</w:t>
      </w:r>
    </w:p>
    <w:p w14:paraId="7B947AF9" w14:textId="48955B2F" w:rsidR="00CF7C83" w:rsidRPr="00844D24" w:rsidRDefault="00146FE6" w:rsidP="00516ED3">
      <w:pPr>
        <w:jc w:val="right"/>
        <w:rPr>
          <w:rFonts w:eastAsia="Times New Roman"/>
          <w:sz w:val="32"/>
          <w:szCs w:val="32"/>
        </w:rPr>
      </w:pPr>
      <w:r w:rsidRPr="00844D24">
        <w:rPr>
          <w:rFonts w:eastAsia="Times New Roman"/>
          <w:sz w:val="32"/>
          <w:szCs w:val="32"/>
        </w:rPr>
        <w:t>Jā</w:t>
      </w:r>
      <w:r w:rsidR="00516ED3" w:rsidRPr="00844D24">
        <w:rPr>
          <w:rFonts w:eastAsia="Times New Roman"/>
          <w:sz w:val="32"/>
          <w:szCs w:val="32"/>
        </w:rPr>
        <w:t xml:space="preserve">nis </w:t>
      </w:r>
      <w:proofErr w:type="spellStart"/>
      <w:r w:rsidR="00516ED3" w:rsidRPr="00844D24">
        <w:rPr>
          <w:rFonts w:eastAsia="Times New Roman"/>
          <w:sz w:val="32"/>
          <w:szCs w:val="32"/>
        </w:rPr>
        <w:t>Grabis</w:t>
      </w:r>
      <w:proofErr w:type="spellEnd"/>
    </w:p>
    <w:p w14:paraId="77687E6C" w14:textId="77777777" w:rsidR="00A57BD6" w:rsidRPr="00844D24" w:rsidRDefault="00A57BD6" w:rsidP="00CF7C83">
      <w:pPr>
        <w:jc w:val="center"/>
        <w:rPr>
          <w:rFonts w:eastAsia="Times New Roman"/>
          <w:sz w:val="32"/>
          <w:szCs w:val="32"/>
        </w:rPr>
      </w:pPr>
    </w:p>
    <w:p w14:paraId="44F12772" w14:textId="77777777" w:rsidR="00516ED3" w:rsidRPr="00844D24" w:rsidRDefault="00516ED3" w:rsidP="00CF7C83">
      <w:pPr>
        <w:jc w:val="center"/>
        <w:rPr>
          <w:rFonts w:eastAsia="Times New Roman"/>
          <w:sz w:val="32"/>
          <w:szCs w:val="32"/>
        </w:rPr>
      </w:pPr>
    </w:p>
    <w:p w14:paraId="0A3E9C85" w14:textId="7099053C" w:rsidR="0034274D" w:rsidRPr="00844D24" w:rsidRDefault="0034274D" w:rsidP="00CF7C83">
      <w:pPr>
        <w:jc w:val="center"/>
        <w:rPr>
          <w:sz w:val="32"/>
          <w:szCs w:val="32"/>
        </w:rPr>
      </w:pPr>
      <w:r w:rsidRPr="00844D24">
        <w:rPr>
          <w:rFonts w:eastAsia="Times New Roman"/>
          <w:sz w:val="32"/>
          <w:szCs w:val="32"/>
        </w:rPr>
        <w:t>RĪGA 2</w:t>
      </w:r>
      <w:r w:rsidR="00516ED3" w:rsidRPr="00844D24">
        <w:rPr>
          <w:rFonts w:eastAsia="Times New Roman"/>
          <w:sz w:val="32"/>
          <w:szCs w:val="32"/>
        </w:rPr>
        <w:t>023</w:t>
      </w:r>
    </w:p>
    <w:p w14:paraId="264A68D8" w14:textId="77777777" w:rsidR="0034274D" w:rsidRPr="00844D24" w:rsidRDefault="0034274D" w:rsidP="00CF7C83">
      <w:pPr>
        <w:jc w:val="center"/>
        <w:rPr>
          <w:sz w:val="32"/>
          <w:szCs w:val="32"/>
        </w:rPr>
      </w:pPr>
    </w:p>
    <w:p w14:paraId="2406E6BB" w14:textId="77777777" w:rsidR="00AB583E" w:rsidRPr="00844D24" w:rsidRDefault="00AB583E" w:rsidP="00AB583E">
      <w:pPr>
        <w:jc w:val="center"/>
        <w:rPr>
          <w:b/>
          <w:bCs/>
          <w:sz w:val="28"/>
          <w:szCs w:val="28"/>
        </w:rPr>
      </w:pPr>
      <w:r w:rsidRPr="00844D24">
        <w:rPr>
          <w:b/>
          <w:bCs/>
          <w:sz w:val="28"/>
          <w:szCs w:val="28"/>
        </w:rPr>
        <w:t>RĪGAS TEHNISKĀ UNIVERSITĀTE</w:t>
      </w:r>
    </w:p>
    <w:p w14:paraId="37CE635C" w14:textId="77777777" w:rsidR="00AB583E" w:rsidRPr="00844D24" w:rsidRDefault="00AB583E" w:rsidP="00AB583E">
      <w:pPr>
        <w:jc w:val="center"/>
        <w:rPr>
          <w:b/>
          <w:bCs/>
        </w:rPr>
      </w:pPr>
      <w:r w:rsidRPr="00844D24">
        <w:rPr>
          <w:b/>
          <w:bCs/>
        </w:rPr>
        <w:t>DATORZINĀTNES UN INFORMĀCIJAS TEHNOLOĢIJAS FAKULTĀTE</w:t>
      </w:r>
    </w:p>
    <w:p w14:paraId="03C68895" w14:textId="66B546CB" w:rsidR="00AB583E" w:rsidRPr="00844D24" w:rsidRDefault="002E4C73" w:rsidP="00AB583E">
      <w:pPr>
        <w:jc w:val="center"/>
      </w:pPr>
      <w:r>
        <w:t>Informācijas tehnoloģijas institūts</w:t>
      </w:r>
    </w:p>
    <w:p w14:paraId="2ABA8449" w14:textId="77777777" w:rsidR="00AB583E" w:rsidRPr="00844D24" w:rsidRDefault="00AB583E" w:rsidP="00AB583E"/>
    <w:p w14:paraId="5071A721" w14:textId="77777777" w:rsidR="00AB583E" w:rsidRPr="00844D24" w:rsidRDefault="00AB583E" w:rsidP="00AB583E">
      <w:pPr>
        <w:pStyle w:val="WorkTaskPage"/>
        <w:spacing w:line="360" w:lineRule="auto"/>
        <w:jc w:val="center"/>
      </w:pPr>
      <w:r w:rsidRPr="00844D24">
        <w:rPr>
          <w:b/>
          <w:szCs w:val="24"/>
        </w:rPr>
        <w:t>bakalaura darbs izpildes lapa</w:t>
      </w:r>
    </w:p>
    <w:p w14:paraId="33258930" w14:textId="77777777" w:rsidR="00AB583E" w:rsidRPr="00844D24" w:rsidRDefault="00AB583E" w:rsidP="00AB583E">
      <w:pPr>
        <w:pStyle w:val="WorkTaskPage"/>
        <w:spacing w:line="360" w:lineRule="auto"/>
      </w:pPr>
    </w:p>
    <w:p w14:paraId="420CB501" w14:textId="77777777" w:rsidR="00AB583E" w:rsidRPr="00844D24" w:rsidRDefault="00AB583E" w:rsidP="00AB583E">
      <w:pPr>
        <w:pStyle w:val="WorkTaskPage"/>
        <w:spacing w:line="360" w:lineRule="auto"/>
      </w:pPr>
    </w:p>
    <w:p w14:paraId="7C88B489" w14:textId="77777777" w:rsidR="00AB583E" w:rsidRPr="00844D24" w:rsidRDefault="00AB583E" w:rsidP="00AB583E">
      <w:pPr>
        <w:pStyle w:val="WorkTaskPage"/>
        <w:spacing w:line="360" w:lineRule="auto"/>
      </w:pPr>
    </w:p>
    <w:p w14:paraId="2382EF6C" w14:textId="77777777" w:rsidR="00AB583E" w:rsidRPr="00844D24" w:rsidRDefault="00AB583E" w:rsidP="00AB583E">
      <w:pPr>
        <w:pStyle w:val="WorkTaskPage"/>
        <w:spacing w:line="360" w:lineRule="auto"/>
      </w:pPr>
      <w:r w:rsidRPr="00844D24">
        <w:t>Noslēguma darba autors:</w:t>
      </w:r>
    </w:p>
    <w:p w14:paraId="7127BB41" w14:textId="23552B60" w:rsidR="00AB583E" w:rsidRPr="00844D24" w:rsidRDefault="00AB583E" w:rsidP="00AB583E">
      <w:pPr>
        <w:pStyle w:val="WorkTaskPage"/>
        <w:spacing w:line="360" w:lineRule="auto"/>
        <w:jc w:val="both"/>
      </w:pPr>
      <w:r w:rsidRPr="00844D24">
        <w:t xml:space="preserve">students(-e) </w:t>
      </w:r>
      <w:r w:rsidR="002E4C73">
        <w:t>Dmitrijs Siņickis</w:t>
      </w:r>
      <w:r w:rsidRPr="00844D24">
        <w:rPr>
          <w:b/>
          <w:bCs/>
        </w:rPr>
        <w:tab/>
      </w:r>
      <w:r w:rsidRPr="00844D24">
        <w:rPr>
          <w:b/>
          <w:bCs/>
        </w:rPr>
        <w:tab/>
      </w:r>
      <w:r w:rsidRPr="00844D24">
        <w:t>_____________________________</w:t>
      </w:r>
    </w:p>
    <w:p w14:paraId="1C478F39" w14:textId="77777777" w:rsidR="00AB583E" w:rsidRPr="00844D24" w:rsidRDefault="00AB583E" w:rsidP="00AB583E">
      <w:pPr>
        <w:pStyle w:val="WorkTaskPage"/>
        <w:spacing w:line="360" w:lineRule="auto"/>
        <w:ind w:left="6480"/>
        <w:rPr>
          <w:vertAlign w:val="superscript"/>
        </w:rPr>
      </w:pPr>
      <w:r w:rsidRPr="00844D24">
        <w:rPr>
          <w:vertAlign w:val="superscript"/>
        </w:rPr>
        <w:t>(paraksts, datums)</w:t>
      </w:r>
    </w:p>
    <w:p w14:paraId="004E32B0" w14:textId="77777777" w:rsidR="00AB583E" w:rsidRPr="00844D24" w:rsidRDefault="00AB583E" w:rsidP="00AB583E">
      <w:pPr>
        <w:pStyle w:val="WorkTaskPage"/>
        <w:spacing w:line="360" w:lineRule="auto"/>
      </w:pPr>
    </w:p>
    <w:p w14:paraId="52FB2729" w14:textId="77777777" w:rsidR="00AB583E" w:rsidRPr="00844D24" w:rsidRDefault="00AB583E" w:rsidP="00AB583E">
      <w:pPr>
        <w:pStyle w:val="WorkTaskPage"/>
        <w:spacing w:line="360" w:lineRule="auto"/>
      </w:pPr>
    </w:p>
    <w:p w14:paraId="081A2398" w14:textId="77777777" w:rsidR="00AB583E" w:rsidRPr="00844D24" w:rsidRDefault="00AB583E" w:rsidP="00AB583E">
      <w:pPr>
        <w:pStyle w:val="WorkTaskPage"/>
        <w:spacing w:line="360" w:lineRule="auto"/>
      </w:pPr>
    </w:p>
    <w:p w14:paraId="6DD43BF5" w14:textId="77777777" w:rsidR="00AB583E" w:rsidRPr="00844D24" w:rsidRDefault="00AB583E" w:rsidP="00AB583E">
      <w:pPr>
        <w:pStyle w:val="WorkTaskPage"/>
        <w:spacing w:line="360" w:lineRule="auto"/>
      </w:pPr>
    </w:p>
    <w:p w14:paraId="020D199F" w14:textId="77777777" w:rsidR="00AB583E" w:rsidRPr="00844D24" w:rsidRDefault="00AB583E" w:rsidP="00AB583E">
      <w:pPr>
        <w:pStyle w:val="WorkTaskPage"/>
        <w:spacing w:line="360" w:lineRule="auto"/>
      </w:pPr>
      <w:r w:rsidRPr="00844D24">
        <w:t>Noslēguma darbs ieteikts aizstāvēšanai:</w:t>
      </w:r>
    </w:p>
    <w:p w14:paraId="4B9CA6BA" w14:textId="77777777" w:rsidR="00AB583E" w:rsidRPr="00844D24" w:rsidRDefault="00AB583E" w:rsidP="00AB583E">
      <w:pPr>
        <w:pStyle w:val="WorkTaskPage"/>
        <w:spacing w:line="360" w:lineRule="auto"/>
      </w:pPr>
    </w:p>
    <w:p w14:paraId="53B50FBA" w14:textId="77777777" w:rsidR="00AB583E" w:rsidRPr="00844D24" w:rsidRDefault="00AB583E" w:rsidP="00AB583E">
      <w:pPr>
        <w:pStyle w:val="WorkTaskPage"/>
        <w:spacing w:line="360" w:lineRule="auto"/>
      </w:pPr>
      <w:r w:rsidRPr="00844D24">
        <w:t>Zinātniskais vadītājs:</w:t>
      </w:r>
    </w:p>
    <w:p w14:paraId="64294176" w14:textId="26575792" w:rsidR="00AB583E" w:rsidRPr="00844D24" w:rsidRDefault="002E4C73" w:rsidP="00AB583E">
      <w:pPr>
        <w:pStyle w:val="WorkTaskPage"/>
        <w:spacing w:line="360" w:lineRule="auto"/>
        <w:jc w:val="both"/>
      </w:pPr>
      <w:r>
        <w:t xml:space="preserve">Profesors Jānis </w:t>
      </w:r>
      <w:proofErr w:type="spellStart"/>
      <w:r>
        <w:t>Grabis</w:t>
      </w:r>
      <w:proofErr w:type="spellEnd"/>
      <w:r>
        <w:tab/>
      </w:r>
      <w:r>
        <w:tab/>
      </w:r>
      <w:r w:rsidR="00AB583E" w:rsidRPr="00844D24">
        <w:tab/>
        <w:t>_____________________________</w:t>
      </w:r>
    </w:p>
    <w:p w14:paraId="1DC1457A" w14:textId="77777777" w:rsidR="00AB583E" w:rsidRPr="00844D24" w:rsidRDefault="00AB583E" w:rsidP="00AB583E">
      <w:pPr>
        <w:pStyle w:val="WorkTaskPage"/>
        <w:spacing w:line="360" w:lineRule="auto"/>
        <w:ind w:left="6480"/>
        <w:rPr>
          <w:vertAlign w:val="superscript"/>
        </w:rPr>
      </w:pPr>
      <w:r w:rsidRPr="00844D24">
        <w:rPr>
          <w:vertAlign w:val="superscript"/>
        </w:rPr>
        <w:t>(paraksts, datums)</w:t>
      </w:r>
    </w:p>
    <w:p w14:paraId="1A932B98" w14:textId="77777777" w:rsidR="00AB583E" w:rsidRPr="00844D24" w:rsidRDefault="00AB583E" w:rsidP="00AB583E">
      <w:pPr>
        <w:pStyle w:val="WorkTaskPage"/>
        <w:spacing w:line="360" w:lineRule="auto"/>
      </w:pPr>
    </w:p>
    <w:p w14:paraId="1AFC2AA2" w14:textId="77777777" w:rsidR="00AB583E" w:rsidRPr="00844D24" w:rsidRDefault="00AB583E" w:rsidP="00AB583E">
      <w:pPr>
        <w:pStyle w:val="WorkTaskPage"/>
        <w:spacing w:line="360" w:lineRule="auto"/>
      </w:pPr>
    </w:p>
    <w:p w14:paraId="56FC361B" w14:textId="77777777" w:rsidR="00AB583E" w:rsidRPr="00844D24" w:rsidRDefault="00AB583E" w:rsidP="00AB583E">
      <w:pPr>
        <w:spacing w:after="160" w:line="259" w:lineRule="auto"/>
        <w:jc w:val="left"/>
      </w:pPr>
    </w:p>
    <w:p w14:paraId="24B49EEC" w14:textId="77777777" w:rsidR="00AB583E" w:rsidRPr="00844D24" w:rsidRDefault="00AB583E" w:rsidP="00AB583E">
      <w:pPr>
        <w:spacing w:after="160" w:line="259" w:lineRule="auto"/>
        <w:jc w:val="left"/>
      </w:pPr>
      <w:r w:rsidRPr="00844D24">
        <w:br w:type="page"/>
      </w:r>
    </w:p>
    <w:p w14:paraId="1F0749C0" w14:textId="77777777" w:rsidR="00AB583E" w:rsidRPr="00844D24" w:rsidRDefault="00AB583E" w:rsidP="00CF7C83">
      <w:pPr>
        <w:jc w:val="center"/>
        <w:rPr>
          <w:sz w:val="32"/>
          <w:szCs w:val="32"/>
        </w:rPr>
        <w:sectPr w:rsidR="00AB583E" w:rsidRPr="00844D24" w:rsidSect="000401F8">
          <w:headerReference w:type="default" r:id="rId11"/>
          <w:footerReference w:type="default" r:id="rId12"/>
          <w:headerReference w:type="first" r:id="rId13"/>
          <w:footerReference w:type="first" r:id="rId14"/>
          <w:pgSz w:w="11907" w:h="16840" w:code="9"/>
          <w:pgMar w:top="1440" w:right="1803" w:bottom="1440" w:left="1803" w:header="720" w:footer="720" w:gutter="0"/>
          <w:pgNumType w:start="1"/>
          <w:cols w:space="720"/>
          <w:titlePg/>
          <w:docGrid w:linePitch="360"/>
        </w:sectPr>
      </w:pPr>
    </w:p>
    <w:p w14:paraId="18A6A975" w14:textId="2A529E0C" w:rsidR="000A098B" w:rsidRPr="0000402B" w:rsidRDefault="000D4CAB" w:rsidP="0000402B">
      <w:pPr>
        <w:pStyle w:val="Virsraksts-neiekaujams-rdtja"/>
        <w:rPr>
          <w:rFonts w:eastAsia="Times New Roman"/>
          <w:szCs w:val="20"/>
        </w:rPr>
      </w:pPr>
      <w:bookmarkStart w:id="1" w:name="_Toc88601890"/>
      <w:bookmarkStart w:id="2" w:name="_Toc88602594"/>
      <w:bookmarkStart w:id="3" w:name="_Toc134397430"/>
      <w:bookmarkStart w:id="4" w:name="_Toc134397457"/>
      <w:bookmarkStart w:id="5" w:name="_Toc135856950"/>
      <w:bookmarkStart w:id="6" w:name="_Ref84599159"/>
      <w:bookmarkStart w:id="7" w:name="_Toc95713114"/>
      <w:bookmarkStart w:id="8" w:name="_Toc99252554"/>
      <w:bookmarkStart w:id="9" w:name="_Toc442989572"/>
      <w:r w:rsidRPr="00844D24">
        <w:lastRenderedPageBreak/>
        <w:t>Anotācija</w:t>
      </w:r>
      <w:bookmarkEnd w:id="1"/>
      <w:bookmarkEnd w:id="2"/>
      <w:bookmarkEnd w:id="3"/>
      <w:bookmarkEnd w:id="4"/>
      <w:bookmarkEnd w:id="5"/>
    </w:p>
    <w:p w14:paraId="6FB1E1CA" w14:textId="303C3D7F" w:rsidR="000A098B" w:rsidRPr="00287C37" w:rsidRDefault="00012AB4" w:rsidP="001120BC">
      <w:pPr>
        <w:spacing w:after="160"/>
      </w:pPr>
      <w:r w:rsidRPr="00287C37">
        <w:t>Bakalaura darba mērķis ir noteikt efektīvāko veidu vairākslāņu grafu implementēšanai ar “</w:t>
      </w:r>
      <w:proofErr w:type="spellStart"/>
      <w:r w:rsidRPr="00287C37">
        <w:t>JavaScript</w:t>
      </w:r>
      <w:proofErr w:type="spellEnd"/>
      <w:r w:rsidRPr="00287C37">
        <w:t xml:space="preserve">” bibliotēkām. Darba uzdevumi ir izpētīt vairākslāņu grafu </w:t>
      </w:r>
      <w:proofErr w:type="spellStart"/>
      <w:r w:rsidRPr="00287C37">
        <w:t>vizualizācijas</w:t>
      </w:r>
      <w:proofErr w:type="spellEnd"/>
      <w:r w:rsidRPr="00287C37">
        <w:t xml:space="preserve"> pamatprincipus</w:t>
      </w:r>
      <w:r w:rsidR="00711ADC">
        <w:t>, i</w:t>
      </w:r>
      <w:r w:rsidRPr="00287C37">
        <w:t>zveidot vairākslāņu grafu prototipu tīmekļa lapā ar “</w:t>
      </w:r>
      <w:proofErr w:type="spellStart"/>
      <w:r w:rsidRPr="00287C37">
        <w:t>JavaScript</w:t>
      </w:r>
      <w:proofErr w:type="spellEnd"/>
      <w:r w:rsidRPr="00287C37">
        <w:t>” bibliotēkām</w:t>
      </w:r>
      <w:r w:rsidR="00711ADC">
        <w:t>, p</w:t>
      </w:r>
      <w:r w:rsidRPr="00287C37">
        <w:t>ārbaudīt “</w:t>
      </w:r>
      <w:proofErr w:type="spellStart"/>
      <w:r w:rsidRPr="00287C37">
        <w:t>JavaScript</w:t>
      </w:r>
      <w:proofErr w:type="spellEnd"/>
      <w:r w:rsidRPr="00287C37">
        <w:t>” bibliotēku veiktspēju ar lieliem datiem</w:t>
      </w:r>
      <w:r w:rsidR="00711ADC">
        <w:t xml:space="preserve">. </w:t>
      </w:r>
      <w:r w:rsidRPr="00287C37">
        <w:t xml:space="preserve"> </w:t>
      </w:r>
      <w:r w:rsidR="00711ADC">
        <w:t>e</w:t>
      </w:r>
      <w:r w:rsidR="00711ADC" w:rsidRPr="00287C37">
        <w:t xml:space="preserve">ksperimentāli </w:t>
      </w:r>
      <w:r w:rsidRPr="00287C37">
        <w:t>salīdzināt “</w:t>
      </w:r>
      <w:proofErr w:type="spellStart"/>
      <w:r w:rsidRPr="00287C37">
        <w:t>JavaScript</w:t>
      </w:r>
      <w:proofErr w:type="spellEnd"/>
      <w:r w:rsidRPr="00287C37">
        <w:t>” bibliotēkas. Darba izstrādes procesā tika izveidoti vairākslāņu grafu prototipi ar trim bibliotēkām, pēc tam modificēti algoritmi, lai pārbaudītu “</w:t>
      </w:r>
      <w:proofErr w:type="spellStart"/>
      <w:r w:rsidRPr="00287C37">
        <w:t>JavaScript</w:t>
      </w:r>
      <w:proofErr w:type="spellEnd"/>
      <w:r w:rsidRPr="00287C37">
        <w:t>” bibliotēkas veiktspēju un kvalitatīvi salīdzināt</w:t>
      </w:r>
      <w:r w:rsidR="007B7C96">
        <w:t>u</w:t>
      </w:r>
      <w:r w:rsidRPr="00287C37">
        <w:t xml:space="preserve">. Rezultātā tika </w:t>
      </w:r>
      <w:r w:rsidR="007B7C96" w:rsidRPr="00287C37">
        <w:t>konstatēt</w:t>
      </w:r>
      <w:r w:rsidR="007B7C96">
        <w:t>as</w:t>
      </w:r>
      <w:r w:rsidR="007B7C96" w:rsidRPr="00287C37">
        <w:t xml:space="preserve"> </w:t>
      </w:r>
      <w:r w:rsidRPr="00287C37">
        <w:t>“</w:t>
      </w:r>
      <w:proofErr w:type="spellStart"/>
      <w:r w:rsidRPr="00287C37">
        <w:t>JavaScript</w:t>
      </w:r>
      <w:proofErr w:type="spellEnd"/>
      <w:r w:rsidRPr="00287C37">
        <w:t xml:space="preserve">” </w:t>
      </w:r>
      <w:r w:rsidR="007B7C96" w:rsidRPr="00287C37">
        <w:t>bibliotēk</w:t>
      </w:r>
      <w:r w:rsidR="007B7C96">
        <w:t>u</w:t>
      </w:r>
      <w:r w:rsidR="007B7C96" w:rsidRPr="00287C37">
        <w:t xml:space="preserve"> </w:t>
      </w:r>
      <w:r w:rsidRPr="00287C37">
        <w:t xml:space="preserve">vājās un stiprās puses, algoritmu izmēri un </w:t>
      </w:r>
      <w:r w:rsidR="00E31AF6">
        <w:t xml:space="preserve">novērtēta </w:t>
      </w:r>
      <w:r w:rsidRPr="00287C37">
        <w:t xml:space="preserve">vairākslāņu grafu </w:t>
      </w:r>
      <w:proofErr w:type="spellStart"/>
      <w:r w:rsidRPr="00287C37">
        <w:t>interaktivitāte</w:t>
      </w:r>
      <w:proofErr w:type="spellEnd"/>
      <w:r w:rsidRPr="00287C37">
        <w:t xml:space="preserve"> . Darba apjoms 56.lpp., 10 tabulas, 34 attēli.</w:t>
      </w:r>
    </w:p>
    <w:p w14:paraId="0A657A77" w14:textId="4CBFA88C" w:rsidR="00681AFA" w:rsidRPr="00AB4F47" w:rsidRDefault="00681AFA">
      <w:pPr>
        <w:spacing w:after="160" w:line="259" w:lineRule="auto"/>
        <w:jc w:val="left"/>
      </w:pPr>
      <w:r w:rsidRPr="00844D24">
        <w:br w:type="page"/>
      </w:r>
    </w:p>
    <w:p w14:paraId="1A885C03" w14:textId="77777777" w:rsidR="00681AFA" w:rsidRPr="00844D24" w:rsidRDefault="00681AFA" w:rsidP="00681AFA">
      <w:pPr>
        <w:pStyle w:val="Virsraksts-neiekaujams-rdtja"/>
        <w:rPr>
          <w:rFonts w:hint="eastAsia"/>
        </w:rPr>
      </w:pPr>
      <w:bookmarkStart w:id="10" w:name="_Toc88601891"/>
      <w:bookmarkStart w:id="11" w:name="_Toc88602595"/>
      <w:bookmarkStart w:id="12" w:name="_Toc134397431"/>
      <w:bookmarkStart w:id="13" w:name="_Toc134397458"/>
      <w:bookmarkStart w:id="14" w:name="_Toc135856951"/>
      <w:r w:rsidRPr="00844D24">
        <w:lastRenderedPageBreak/>
        <w:t>Abstract</w:t>
      </w:r>
      <w:bookmarkEnd w:id="10"/>
      <w:bookmarkEnd w:id="11"/>
      <w:bookmarkEnd w:id="12"/>
      <w:bookmarkEnd w:id="13"/>
      <w:bookmarkEnd w:id="14"/>
    </w:p>
    <w:p w14:paraId="5B5017D2" w14:textId="77777777" w:rsidR="00A4730F" w:rsidRPr="00844D24" w:rsidRDefault="00A4730F" w:rsidP="004C75F7">
      <w:pPr>
        <w:pStyle w:val="Teksts"/>
      </w:pPr>
    </w:p>
    <w:p w14:paraId="28871D7D" w14:textId="425E1A92" w:rsidR="000D4CAB" w:rsidRPr="005837D9" w:rsidRDefault="00521945" w:rsidP="00521945">
      <w:pPr>
        <w:rPr>
          <w:lang w:val="en-GB"/>
        </w:rPr>
      </w:pPr>
      <w:r w:rsidRPr="005837D9">
        <w:rPr>
          <w:lang w:val="en-GB"/>
        </w:rPr>
        <w:t xml:space="preserve">The purpose of the bachelor's thesis is to determine the most efficient way to implement multilayer graphs with JavaScript libraries. The objectives </w:t>
      </w:r>
      <w:r w:rsidR="005837D9" w:rsidRPr="005837D9">
        <w:rPr>
          <w:lang w:val="en-GB"/>
        </w:rPr>
        <w:t>are</w:t>
      </w:r>
      <w:r w:rsidRPr="005837D9">
        <w:rPr>
          <w:lang w:val="en-GB"/>
        </w:rPr>
        <w:t xml:space="preserve"> studying the basic principles of visualization of multilayer graphs, creating a prototype of layered graphs on a web page with JavaScript libraries</w:t>
      </w:r>
      <w:r w:rsidR="005837D9" w:rsidRPr="005837D9">
        <w:rPr>
          <w:lang w:val="en-GB"/>
        </w:rPr>
        <w:t>. P</w:t>
      </w:r>
      <w:r w:rsidRPr="005837D9">
        <w:rPr>
          <w:lang w:val="en-GB"/>
        </w:rPr>
        <w:t>erformance testing of big data JavaScript libraries</w:t>
      </w:r>
      <w:r w:rsidR="005837D9" w:rsidRPr="005837D9">
        <w:rPr>
          <w:lang w:val="en-GB"/>
        </w:rPr>
        <w:t>. E</w:t>
      </w:r>
      <w:r w:rsidRPr="005837D9">
        <w:rPr>
          <w:lang w:val="en-GB"/>
        </w:rPr>
        <w:t>xperimental comparison of JavaScript libraries.</w:t>
      </w:r>
      <w:r w:rsidR="005837D9" w:rsidRPr="005837D9">
        <w:rPr>
          <w:lang w:val="en-GB"/>
        </w:rPr>
        <w:t xml:space="preserve"> </w:t>
      </w:r>
      <w:r w:rsidRPr="005837D9">
        <w:rPr>
          <w:lang w:val="en-GB"/>
        </w:rPr>
        <w:t>During the development of the research, multilayer graph prototypes were created with three libraries, then the algorithms were modified to test the performance of the JavaScript library and make a qualitative comparison. As a result, the strengths and weaknesses of loading the JavaScript library, the size of the algorithms and the interactivity of multilayer graphs in different libraries were identified. The volume of work consists of 56 pages, 10 tables, 34 images</w:t>
      </w:r>
      <w:r w:rsidR="005837D9" w:rsidRPr="005837D9">
        <w:rPr>
          <w:lang w:val="en-GB"/>
        </w:rPr>
        <w:t>.</w:t>
      </w:r>
      <w:r w:rsidR="000D4CAB" w:rsidRPr="005837D9">
        <w:rPr>
          <w:lang w:val="en-GB"/>
        </w:rPr>
        <w:br w:type="page"/>
      </w:r>
    </w:p>
    <w:p w14:paraId="66B7D86F" w14:textId="77777777" w:rsidR="0034274D" w:rsidRPr="00844D24" w:rsidRDefault="0034274D" w:rsidP="00EA5C9C">
      <w:pPr>
        <w:pStyle w:val="Virsraksts-neiekaujams-rdtja"/>
        <w:rPr>
          <w:rFonts w:hint="eastAsia"/>
        </w:rPr>
      </w:pPr>
      <w:bookmarkStart w:id="15" w:name="_Toc88601892"/>
      <w:bookmarkStart w:id="16" w:name="_Toc88602596"/>
      <w:bookmarkStart w:id="17" w:name="_Toc134397432"/>
      <w:bookmarkStart w:id="18" w:name="_Toc134397459"/>
      <w:bookmarkStart w:id="19" w:name="_Toc135856952"/>
      <w:bookmarkEnd w:id="6"/>
      <w:bookmarkEnd w:id="7"/>
      <w:bookmarkEnd w:id="8"/>
      <w:bookmarkEnd w:id="9"/>
      <w:r w:rsidRPr="00844D24">
        <w:lastRenderedPageBreak/>
        <w:t>Satura rādītāj</w:t>
      </w:r>
      <w:r w:rsidR="000D4CAB" w:rsidRPr="00844D24">
        <w:t>s</w:t>
      </w:r>
      <w:bookmarkEnd w:id="15"/>
      <w:bookmarkEnd w:id="16"/>
      <w:bookmarkEnd w:id="17"/>
      <w:bookmarkEnd w:id="18"/>
      <w:bookmarkEnd w:id="19"/>
    </w:p>
    <w:sdt>
      <w:sdtPr>
        <w:rPr>
          <w:rFonts w:ascii="Times New Roman" w:eastAsiaTheme="minorEastAsia" w:hAnsi="Times New Roman" w:cs="Times New Roman"/>
          <w:color w:val="auto"/>
          <w:sz w:val="24"/>
          <w:szCs w:val="24"/>
          <w:lang w:val="lv-LV"/>
        </w:rPr>
        <w:id w:val="-1363360634"/>
        <w:docPartObj>
          <w:docPartGallery w:val="Table of Contents"/>
          <w:docPartUnique/>
        </w:docPartObj>
      </w:sdtPr>
      <w:sdtEndPr>
        <w:rPr>
          <w:b/>
          <w:bCs/>
        </w:rPr>
      </w:sdtEndPr>
      <w:sdtContent>
        <w:p w14:paraId="7A38590D" w14:textId="341D3B19" w:rsidR="00CE1535" w:rsidRPr="00844D24" w:rsidRDefault="00CE1535">
          <w:pPr>
            <w:pStyle w:val="Saturardtjavirsraksts"/>
            <w:rPr>
              <w:lang w:val="lv-LV"/>
            </w:rPr>
          </w:pPr>
        </w:p>
        <w:p w14:paraId="120ECEA6" w14:textId="0E615652" w:rsidR="00B35F79" w:rsidRPr="00844D24" w:rsidRDefault="00CE1535">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r w:rsidRPr="00844D24">
            <w:fldChar w:fldCharType="begin"/>
          </w:r>
          <w:r w:rsidRPr="00844D24">
            <w:instrText xml:space="preserve"> TOC \o "1-3" \h \z \u </w:instrText>
          </w:r>
          <w:r w:rsidRPr="00844D24">
            <w:fldChar w:fldCharType="separate"/>
          </w:r>
          <w:hyperlink w:anchor="_Toc135856953" w:history="1">
            <w:r w:rsidR="00B35F79" w:rsidRPr="00844D24">
              <w:rPr>
                <w:rStyle w:val="Hipersaite"/>
                <w:noProof/>
              </w:rPr>
              <w:t>Ievads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_Toc135856953 \h </w:instrText>
            </w:r>
            <w:r w:rsidR="00B35F79" w:rsidRPr="00844D24">
              <w:rPr>
                <w:noProof/>
                <w:webHidden/>
              </w:rPr>
            </w:r>
            <w:r w:rsidR="00B35F79" w:rsidRPr="00844D24">
              <w:rPr>
                <w:noProof/>
                <w:webHidden/>
              </w:rPr>
              <w:fldChar w:fldCharType="separate"/>
            </w:r>
            <w:r w:rsidR="00616BD5">
              <w:rPr>
                <w:noProof/>
                <w:webHidden/>
              </w:rPr>
              <w:t>5</w:t>
            </w:r>
            <w:r w:rsidR="00B35F79" w:rsidRPr="00844D24">
              <w:rPr>
                <w:noProof/>
                <w:webHidden/>
              </w:rPr>
              <w:fldChar w:fldCharType="end"/>
            </w:r>
          </w:hyperlink>
        </w:p>
        <w:p w14:paraId="5D1A6F2C" w14:textId="573DB97F"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54" w:history="1">
            <w:r w:rsidR="00B35F79" w:rsidRPr="00844D24">
              <w:rPr>
                <w:rStyle w:val="Hipersaite"/>
                <w:noProof/>
              </w:rPr>
              <w:t>1. Grafu teorija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_Toc135856954 \h </w:instrText>
            </w:r>
            <w:r w:rsidR="00B35F79" w:rsidRPr="00844D24">
              <w:rPr>
                <w:noProof/>
                <w:webHidden/>
              </w:rPr>
            </w:r>
            <w:r w:rsidR="00B35F79" w:rsidRPr="00844D24">
              <w:rPr>
                <w:noProof/>
                <w:webHidden/>
              </w:rPr>
              <w:fldChar w:fldCharType="separate"/>
            </w:r>
            <w:r w:rsidR="00616BD5">
              <w:rPr>
                <w:noProof/>
                <w:webHidden/>
              </w:rPr>
              <w:t>7</w:t>
            </w:r>
            <w:r w:rsidR="00B35F79" w:rsidRPr="00844D24">
              <w:rPr>
                <w:noProof/>
                <w:webHidden/>
              </w:rPr>
              <w:fldChar w:fldCharType="end"/>
            </w:r>
          </w:hyperlink>
        </w:p>
        <w:p w14:paraId="5A27E604" w14:textId="49B3E0EE"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55" w:history="1">
            <w:r w:rsidR="00B35F79" w:rsidRPr="00844D24">
              <w:rPr>
                <w:rStyle w:val="Hipersaite"/>
                <w:noProof/>
              </w:rPr>
              <w:t>2. Vairākslāņu grafu teorija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_Toc135856955 \h </w:instrText>
            </w:r>
            <w:r w:rsidR="00B35F79" w:rsidRPr="00844D24">
              <w:rPr>
                <w:noProof/>
                <w:webHidden/>
              </w:rPr>
            </w:r>
            <w:r w:rsidR="00B35F79" w:rsidRPr="00844D24">
              <w:rPr>
                <w:noProof/>
                <w:webHidden/>
              </w:rPr>
              <w:fldChar w:fldCharType="separate"/>
            </w:r>
            <w:r w:rsidR="00616BD5">
              <w:rPr>
                <w:noProof/>
                <w:webHidden/>
              </w:rPr>
              <w:t>12</w:t>
            </w:r>
            <w:r w:rsidR="00B35F79" w:rsidRPr="00844D24">
              <w:rPr>
                <w:noProof/>
                <w:webHidden/>
              </w:rPr>
              <w:fldChar w:fldCharType="end"/>
            </w:r>
          </w:hyperlink>
        </w:p>
        <w:p w14:paraId="47B00B08" w14:textId="7C0D5712"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56" w:history="1">
            <w:r w:rsidR="00B35F79" w:rsidRPr="00844D24">
              <w:rPr>
                <w:rStyle w:val="Hipersaite"/>
                <w:noProof/>
              </w:rPr>
              <w:t>3. Grafu vizualizācija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_Toc135856956 \h </w:instrText>
            </w:r>
            <w:r w:rsidR="00B35F79" w:rsidRPr="00844D24">
              <w:rPr>
                <w:noProof/>
                <w:webHidden/>
              </w:rPr>
            </w:r>
            <w:r w:rsidR="00B35F79" w:rsidRPr="00844D24">
              <w:rPr>
                <w:noProof/>
                <w:webHidden/>
              </w:rPr>
              <w:fldChar w:fldCharType="separate"/>
            </w:r>
            <w:r w:rsidR="00616BD5">
              <w:rPr>
                <w:noProof/>
                <w:webHidden/>
              </w:rPr>
              <w:t>20</w:t>
            </w:r>
            <w:r w:rsidR="00B35F79" w:rsidRPr="00844D24">
              <w:rPr>
                <w:noProof/>
                <w:webHidden/>
              </w:rPr>
              <w:fldChar w:fldCharType="end"/>
            </w:r>
          </w:hyperlink>
        </w:p>
        <w:p w14:paraId="47A41B1B" w14:textId="6A905FB4"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57" w:history="1">
            <w:r w:rsidR="00B35F79" w:rsidRPr="00844D24">
              <w:rPr>
                <w:rStyle w:val="Hipersaite"/>
                <w:noProof/>
              </w:rPr>
              <w:t>3.1. Grafu vizualizēšanas algoritmu process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_Toc135856957 \h </w:instrText>
            </w:r>
            <w:r w:rsidR="00B35F79" w:rsidRPr="00844D24">
              <w:rPr>
                <w:noProof/>
                <w:webHidden/>
              </w:rPr>
            </w:r>
            <w:r w:rsidR="00B35F79" w:rsidRPr="00844D24">
              <w:rPr>
                <w:noProof/>
                <w:webHidden/>
              </w:rPr>
              <w:fldChar w:fldCharType="separate"/>
            </w:r>
            <w:r w:rsidR="00616BD5">
              <w:rPr>
                <w:noProof/>
                <w:webHidden/>
              </w:rPr>
              <w:t>20</w:t>
            </w:r>
            <w:r w:rsidR="00B35F79" w:rsidRPr="00844D24">
              <w:rPr>
                <w:noProof/>
                <w:webHidden/>
              </w:rPr>
              <w:fldChar w:fldCharType="end"/>
            </w:r>
          </w:hyperlink>
        </w:p>
        <w:p w14:paraId="7DB0B58B" w14:textId="0681EE68"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58" w:history="1">
            <w:r w:rsidR="00B35F79" w:rsidRPr="00844D24">
              <w:rPr>
                <w:rStyle w:val="Hipersaite"/>
                <w:noProof/>
              </w:rPr>
              <w:t>3.2. d3.js bibliotēka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_Toc135856958 \h </w:instrText>
            </w:r>
            <w:r w:rsidR="00B35F79" w:rsidRPr="00844D24">
              <w:rPr>
                <w:noProof/>
                <w:webHidden/>
              </w:rPr>
            </w:r>
            <w:r w:rsidR="00B35F79" w:rsidRPr="00844D24">
              <w:rPr>
                <w:noProof/>
                <w:webHidden/>
              </w:rPr>
              <w:fldChar w:fldCharType="separate"/>
            </w:r>
            <w:r w:rsidR="00616BD5">
              <w:rPr>
                <w:noProof/>
                <w:webHidden/>
              </w:rPr>
              <w:t>21</w:t>
            </w:r>
            <w:r w:rsidR="00B35F79" w:rsidRPr="00844D24">
              <w:rPr>
                <w:noProof/>
                <w:webHidden/>
              </w:rPr>
              <w:fldChar w:fldCharType="end"/>
            </w:r>
          </w:hyperlink>
        </w:p>
        <w:p w14:paraId="7F31946C" w14:textId="44A1D97B" w:rsidR="00B35F79" w:rsidRPr="00844D24" w:rsidRDefault="00000000">
          <w:pPr>
            <w:pStyle w:val="Saturs3"/>
            <w:tabs>
              <w:tab w:val="right" w:leader="dot" w:pos="8291"/>
            </w:tabs>
            <w:rPr>
              <w:rFonts w:asciiTheme="minorHAnsi" w:eastAsiaTheme="minorEastAsia" w:hAnsiTheme="minorHAnsi" w:cstheme="minorBidi"/>
              <w:noProof/>
              <w:kern w:val="2"/>
              <w:sz w:val="22"/>
              <w:szCs w:val="22"/>
              <w14:ligatures w14:val="standardContextual"/>
            </w:rPr>
          </w:pPr>
          <w:hyperlink w:anchor="_Toc135856959" w:history="1">
            <w:r w:rsidR="00B35F79" w:rsidRPr="00844D24">
              <w:rPr>
                <w:rStyle w:val="Hipersaite"/>
                <w:noProof/>
              </w:rPr>
              <w:t>3.2.1 Secinājumi par d3.js bibliotēku</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_Toc135856959 \h </w:instrText>
            </w:r>
            <w:r w:rsidR="00B35F79" w:rsidRPr="00844D24">
              <w:rPr>
                <w:noProof/>
                <w:webHidden/>
              </w:rPr>
            </w:r>
            <w:r w:rsidR="00B35F79" w:rsidRPr="00844D24">
              <w:rPr>
                <w:noProof/>
                <w:webHidden/>
              </w:rPr>
              <w:fldChar w:fldCharType="separate"/>
            </w:r>
            <w:r w:rsidR="00616BD5">
              <w:rPr>
                <w:noProof/>
                <w:webHidden/>
              </w:rPr>
              <w:t>27</w:t>
            </w:r>
            <w:r w:rsidR="00B35F79" w:rsidRPr="00844D24">
              <w:rPr>
                <w:noProof/>
                <w:webHidden/>
              </w:rPr>
              <w:fldChar w:fldCharType="end"/>
            </w:r>
          </w:hyperlink>
        </w:p>
        <w:p w14:paraId="2C17E80D" w14:textId="620908C1"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60" w:history="1">
            <w:r w:rsidR="00B35F79" w:rsidRPr="00844D24">
              <w:rPr>
                <w:rStyle w:val="Hipersaite"/>
                <w:noProof/>
              </w:rPr>
              <w:t>3.3. cytoscape.js bibliotēka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_Toc135856960 \h </w:instrText>
            </w:r>
            <w:r w:rsidR="00B35F79" w:rsidRPr="00844D24">
              <w:rPr>
                <w:noProof/>
                <w:webHidden/>
              </w:rPr>
            </w:r>
            <w:r w:rsidR="00B35F79" w:rsidRPr="00844D24">
              <w:rPr>
                <w:noProof/>
                <w:webHidden/>
              </w:rPr>
              <w:fldChar w:fldCharType="separate"/>
            </w:r>
            <w:r w:rsidR="00616BD5">
              <w:rPr>
                <w:noProof/>
                <w:webHidden/>
              </w:rPr>
              <w:t>27</w:t>
            </w:r>
            <w:r w:rsidR="00B35F79" w:rsidRPr="00844D24">
              <w:rPr>
                <w:noProof/>
                <w:webHidden/>
              </w:rPr>
              <w:fldChar w:fldCharType="end"/>
            </w:r>
          </w:hyperlink>
        </w:p>
        <w:p w14:paraId="2C2DF518" w14:textId="4B89798F" w:rsidR="00B35F79" w:rsidRPr="00844D24" w:rsidRDefault="00000000">
          <w:pPr>
            <w:pStyle w:val="Saturs3"/>
            <w:tabs>
              <w:tab w:val="right" w:leader="dot" w:pos="8291"/>
            </w:tabs>
            <w:rPr>
              <w:rFonts w:asciiTheme="minorHAnsi" w:eastAsiaTheme="minorEastAsia" w:hAnsiTheme="minorHAnsi" w:cstheme="minorBidi"/>
              <w:noProof/>
              <w:kern w:val="2"/>
              <w:sz w:val="22"/>
              <w:szCs w:val="22"/>
              <w14:ligatures w14:val="standardContextual"/>
            </w:rPr>
          </w:pPr>
          <w:hyperlink w:anchor="_Toc135856961" w:history="1">
            <w:r w:rsidR="00B35F79" w:rsidRPr="00844D24">
              <w:rPr>
                <w:rStyle w:val="Hipersaite"/>
                <w:noProof/>
              </w:rPr>
              <w:t>3.3.1. Secinājumi par cytoscape.js bibliotēku</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_Toc135856961 \h </w:instrText>
            </w:r>
            <w:r w:rsidR="00B35F79" w:rsidRPr="00844D24">
              <w:rPr>
                <w:noProof/>
                <w:webHidden/>
              </w:rPr>
            </w:r>
            <w:r w:rsidR="00B35F79" w:rsidRPr="00844D24">
              <w:rPr>
                <w:noProof/>
                <w:webHidden/>
              </w:rPr>
              <w:fldChar w:fldCharType="separate"/>
            </w:r>
            <w:r w:rsidR="00616BD5">
              <w:rPr>
                <w:noProof/>
                <w:webHidden/>
              </w:rPr>
              <w:t>31</w:t>
            </w:r>
            <w:r w:rsidR="00B35F79" w:rsidRPr="00844D24">
              <w:rPr>
                <w:noProof/>
                <w:webHidden/>
              </w:rPr>
              <w:fldChar w:fldCharType="end"/>
            </w:r>
          </w:hyperlink>
        </w:p>
        <w:p w14:paraId="7A20604C" w14:textId="2126064A"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62" w:history="1">
            <w:r w:rsidR="00B35F79" w:rsidRPr="00844D24">
              <w:rPr>
                <w:rStyle w:val="Hipersaite"/>
                <w:noProof/>
              </w:rPr>
              <w:t>3.4. vis.js bibliotēka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_Toc135856962 \h </w:instrText>
            </w:r>
            <w:r w:rsidR="00B35F79" w:rsidRPr="00844D24">
              <w:rPr>
                <w:noProof/>
                <w:webHidden/>
              </w:rPr>
            </w:r>
            <w:r w:rsidR="00B35F79" w:rsidRPr="00844D24">
              <w:rPr>
                <w:noProof/>
                <w:webHidden/>
              </w:rPr>
              <w:fldChar w:fldCharType="separate"/>
            </w:r>
            <w:r w:rsidR="00616BD5">
              <w:rPr>
                <w:noProof/>
                <w:webHidden/>
              </w:rPr>
              <w:t>31</w:t>
            </w:r>
            <w:r w:rsidR="00B35F79" w:rsidRPr="00844D24">
              <w:rPr>
                <w:noProof/>
                <w:webHidden/>
              </w:rPr>
              <w:fldChar w:fldCharType="end"/>
            </w:r>
          </w:hyperlink>
        </w:p>
        <w:p w14:paraId="471B47DC" w14:textId="11E6465A" w:rsidR="00B35F79" w:rsidRPr="00844D24" w:rsidRDefault="00000000">
          <w:pPr>
            <w:pStyle w:val="Saturs3"/>
            <w:tabs>
              <w:tab w:val="right" w:leader="dot" w:pos="8291"/>
            </w:tabs>
            <w:rPr>
              <w:rFonts w:asciiTheme="minorHAnsi" w:eastAsiaTheme="minorEastAsia" w:hAnsiTheme="minorHAnsi" w:cstheme="minorBidi"/>
              <w:noProof/>
              <w:kern w:val="2"/>
              <w:sz w:val="22"/>
              <w:szCs w:val="22"/>
              <w14:ligatures w14:val="standardContextual"/>
            </w:rPr>
          </w:pPr>
          <w:hyperlink w:anchor="_Toc135856963" w:history="1">
            <w:r w:rsidR="00B35F79" w:rsidRPr="00844D24">
              <w:rPr>
                <w:rStyle w:val="Hipersaite"/>
                <w:noProof/>
              </w:rPr>
              <w:t>3.4.1 Secinājumi par vis.js bibliotēku</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_Toc135856963 \h </w:instrText>
            </w:r>
            <w:r w:rsidR="00B35F79" w:rsidRPr="00844D24">
              <w:rPr>
                <w:noProof/>
                <w:webHidden/>
              </w:rPr>
            </w:r>
            <w:r w:rsidR="00B35F79" w:rsidRPr="00844D24">
              <w:rPr>
                <w:noProof/>
                <w:webHidden/>
              </w:rPr>
              <w:fldChar w:fldCharType="separate"/>
            </w:r>
            <w:r w:rsidR="00616BD5">
              <w:rPr>
                <w:noProof/>
                <w:webHidden/>
              </w:rPr>
              <w:t>33</w:t>
            </w:r>
            <w:r w:rsidR="00B35F79" w:rsidRPr="00844D24">
              <w:rPr>
                <w:noProof/>
                <w:webHidden/>
              </w:rPr>
              <w:fldChar w:fldCharType="end"/>
            </w:r>
          </w:hyperlink>
        </w:p>
        <w:p w14:paraId="3C94AF6B" w14:textId="1F295B8E"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64" w:history="1">
            <w:r w:rsidR="00B35F79" w:rsidRPr="00844D24">
              <w:rPr>
                <w:rStyle w:val="Hipersaite"/>
                <w:noProof/>
              </w:rPr>
              <w:t>3.5 Bibliotēku vērtēšanas kopsavilkums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_Toc135856964 \h </w:instrText>
            </w:r>
            <w:r w:rsidR="00B35F79" w:rsidRPr="00844D24">
              <w:rPr>
                <w:noProof/>
                <w:webHidden/>
              </w:rPr>
            </w:r>
            <w:r w:rsidR="00B35F79" w:rsidRPr="00844D24">
              <w:rPr>
                <w:noProof/>
                <w:webHidden/>
              </w:rPr>
              <w:fldChar w:fldCharType="separate"/>
            </w:r>
            <w:r w:rsidR="00616BD5">
              <w:rPr>
                <w:noProof/>
                <w:webHidden/>
              </w:rPr>
              <w:t>34</w:t>
            </w:r>
            <w:r w:rsidR="00B35F79" w:rsidRPr="00844D24">
              <w:rPr>
                <w:noProof/>
                <w:webHidden/>
              </w:rPr>
              <w:fldChar w:fldCharType="end"/>
            </w:r>
          </w:hyperlink>
        </w:p>
        <w:p w14:paraId="2F1A7B08" w14:textId="6B52DFCD"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74" w:history="1">
            <w:r w:rsidR="00B35F79" w:rsidRPr="00844D24">
              <w:rPr>
                <w:rStyle w:val="Hipersaite"/>
                <w:noProof/>
              </w:rPr>
              <w:t>4. Eksperimentāls salīdzinājums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_Toc135856974 \h </w:instrText>
            </w:r>
            <w:r w:rsidR="00B35F79" w:rsidRPr="00844D24">
              <w:rPr>
                <w:noProof/>
                <w:webHidden/>
              </w:rPr>
            </w:r>
            <w:r w:rsidR="00B35F79" w:rsidRPr="00844D24">
              <w:rPr>
                <w:noProof/>
                <w:webHidden/>
              </w:rPr>
              <w:fldChar w:fldCharType="separate"/>
            </w:r>
            <w:r w:rsidR="00616BD5">
              <w:rPr>
                <w:noProof/>
                <w:webHidden/>
              </w:rPr>
              <w:t>35</w:t>
            </w:r>
            <w:r w:rsidR="00B35F79" w:rsidRPr="00844D24">
              <w:rPr>
                <w:noProof/>
                <w:webHidden/>
              </w:rPr>
              <w:fldChar w:fldCharType="end"/>
            </w:r>
          </w:hyperlink>
        </w:p>
        <w:p w14:paraId="25EEAF9C" w14:textId="4B7FA86C"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75" w:history="1">
            <w:r w:rsidR="00B35F79" w:rsidRPr="00844D24">
              <w:rPr>
                <w:rStyle w:val="Hipersaite"/>
                <w:noProof/>
              </w:rPr>
              <w:t>4.1. Eksperimentu objekts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_Toc135856975 \h </w:instrText>
            </w:r>
            <w:r w:rsidR="00B35F79" w:rsidRPr="00844D24">
              <w:rPr>
                <w:noProof/>
                <w:webHidden/>
              </w:rPr>
            </w:r>
            <w:r w:rsidR="00B35F79" w:rsidRPr="00844D24">
              <w:rPr>
                <w:noProof/>
                <w:webHidden/>
              </w:rPr>
              <w:fldChar w:fldCharType="separate"/>
            </w:r>
            <w:r w:rsidR="00616BD5">
              <w:rPr>
                <w:noProof/>
                <w:webHidden/>
              </w:rPr>
              <w:t>36</w:t>
            </w:r>
            <w:r w:rsidR="00B35F79" w:rsidRPr="00844D24">
              <w:rPr>
                <w:noProof/>
                <w:webHidden/>
              </w:rPr>
              <w:fldChar w:fldCharType="end"/>
            </w:r>
          </w:hyperlink>
        </w:p>
        <w:p w14:paraId="50D3B502" w14:textId="2179FFFC"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76" w:history="1">
            <w:r w:rsidR="00B35F79" w:rsidRPr="00844D24">
              <w:rPr>
                <w:rStyle w:val="Hipersaite"/>
                <w:noProof/>
              </w:rPr>
              <w:t>4.1.1. D3.js bibliotēka koda modificēšana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_Toc135856976 \h </w:instrText>
            </w:r>
            <w:r w:rsidR="00B35F79" w:rsidRPr="00844D24">
              <w:rPr>
                <w:noProof/>
                <w:webHidden/>
              </w:rPr>
            </w:r>
            <w:r w:rsidR="00B35F79" w:rsidRPr="00844D24">
              <w:rPr>
                <w:noProof/>
                <w:webHidden/>
              </w:rPr>
              <w:fldChar w:fldCharType="separate"/>
            </w:r>
            <w:r w:rsidR="00616BD5">
              <w:rPr>
                <w:noProof/>
                <w:webHidden/>
              </w:rPr>
              <w:t>37</w:t>
            </w:r>
            <w:r w:rsidR="00B35F79" w:rsidRPr="00844D24">
              <w:rPr>
                <w:noProof/>
                <w:webHidden/>
              </w:rPr>
              <w:fldChar w:fldCharType="end"/>
            </w:r>
          </w:hyperlink>
        </w:p>
        <w:p w14:paraId="64D3F68D" w14:textId="14F0EBAA"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77" w:history="1">
            <w:r w:rsidR="00B35F79" w:rsidRPr="00844D24">
              <w:rPr>
                <w:rStyle w:val="Hipersaite"/>
                <w:noProof/>
              </w:rPr>
              <w:t>4.1.2. Cytoscape.js bibliotēka koda modificēšana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_Toc135856977 \h </w:instrText>
            </w:r>
            <w:r w:rsidR="00B35F79" w:rsidRPr="00844D24">
              <w:rPr>
                <w:noProof/>
                <w:webHidden/>
              </w:rPr>
            </w:r>
            <w:r w:rsidR="00B35F79" w:rsidRPr="00844D24">
              <w:rPr>
                <w:noProof/>
                <w:webHidden/>
              </w:rPr>
              <w:fldChar w:fldCharType="separate"/>
            </w:r>
            <w:r w:rsidR="00616BD5">
              <w:rPr>
                <w:noProof/>
                <w:webHidden/>
              </w:rPr>
              <w:t>39</w:t>
            </w:r>
            <w:r w:rsidR="00B35F79" w:rsidRPr="00844D24">
              <w:rPr>
                <w:noProof/>
                <w:webHidden/>
              </w:rPr>
              <w:fldChar w:fldCharType="end"/>
            </w:r>
          </w:hyperlink>
        </w:p>
        <w:p w14:paraId="32A65D7C" w14:textId="491E0AE1"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78" w:history="1">
            <w:r w:rsidR="00B35F79" w:rsidRPr="00844D24">
              <w:rPr>
                <w:rStyle w:val="Hipersaite"/>
                <w:noProof/>
              </w:rPr>
              <w:t>4.1.3. Vis.js bibliotēka koda modificēšana</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_Toc135856978 \h </w:instrText>
            </w:r>
            <w:r w:rsidR="00B35F79" w:rsidRPr="00844D24">
              <w:rPr>
                <w:noProof/>
                <w:webHidden/>
              </w:rPr>
            </w:r>
            <w:r w:rsidR="00B35F79" w:rsidRPr="00844D24">
              <w:rPr>
                <w:noProof/>
                <w:webHidden/>
              </w:rPr>
              <w:fldChar w:fldCharType="separate"/>
            </w:r>
            <w:r w:rsidR="00616BD5">
              <w:rPr>
                <w:noProof/>
                <w:webHidden/>
              </w:rPr>
              <w:t>40</w:t>
            </w:r>
            <w:r w:rsidR="00B35F79" w:rsidRPr="00844D24">
              <w:rPr>
                <w:noProof/>
                <w:webHidden/>
              </w:rPr>
              <w:fldChar w:fldCharType="end"/>
            </w:r>
          </w:hyperlink>
        </w:p>
        <w:p w14:paraId="335D24DB" w14:textId="70188B9C"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79" w:history="1">
            <w:r w:rsidR="00B35F79" w:rsidRPr="00844D24">
              <w:rPr>
                <w:rStyle w:val="Hipersaite"/>
                <w:noProof/>
              </w:rPr>
              <w:t>4.2. Eksperiments</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_Toc135856979 \h </w:instrText>
            </w:r>
            <w:r w:rsidR="00B35F79" w:rsidRPr="00844D24">
              <w:rPr>
                <w:noProof/>
                <w:webHidden/>
              </w:rPr>
            </w:r>
            <w:r w:rsidR="00B35F79" w:rsidRPr="00844D24">
              <w:rPr>
                <w:noProof/>
                <w:webHidden/>
              </w:rPr>
              <w:fldChar w:fldCharType="separate"/>
            </w:r>
            <w:r w:rsidR="00616BD5">
              <w:rPr>
                <w:noProof/>
                <w:webHidden/>
              </w:rPr>
              <w:t>42</w:t>
            </w:r>
            <w:r w:rsidR="00B35F79" w:rsidRPr="00844D24">
              <w:rPr>
                <w:noProof/>
                <w:webHidden/>
              </w:rPr>
              <w:fldChar w:fldCharType="end"/>
            </w:r>
          </w:hyperlink>
        </w:p>
        <w:p w14:paraId="175BB1FD" w14:textId="306D5575" w:rsidR="00B35F79" w:rsidRPr="00844D24" w:rsidRDefault="00000000">
          <w:pPr>
            <w:pStyle w:val="Saturs2"/>
            <w:rPr>
              <w:rFonts w:asciiTheme="minorHAnsi" w:eastAsiaTheme="minorEastAsia" w:hAnsiTheme="minorHAnsi" w:cstheme="minorBidi"/>
              <w:noProof/>
              <w:kern w:val="2"/>
              <w:sz w:val="22"/>
              <w:szCs w:val="22"/>
              <w14:ligatures w14:val="standardContextual"/>
            </w:rPr>
          </w:pPr>
          <w:hyperlink w:anchor="_Toc135856980" w:history="1">
            <w:r w:rsidR="00B35F79" w:rsidRPr="00844D24">
              <w:rPr>
                <w:rStyle w:val="Hipersaite"/>
                <w:noProof/>
              </w:rPr>
              <w:t>4.3. Eksperimentu rezultāti</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_Toc135856980 \h </w:instrText>
            </w:r>
            <w:r w:rsidR="00B35F79" w:rsidRPr="00844D24">
              <w:rPr>
                <w:noProof/>
                <w:webHidden/>
              </w:rPr>
            </w:r>
            <w:r w:rsidR="00B35F79" w:rsidRPr="00844D24">
              <w:rPr>
                <w:noProof/>
                <w:webHidden/>
              </w:rPr>
              <w:fldChar w:fldCharType="separate"/>
            </w:r>
            <w:r w:rsidR="00616BD5">
              <w:rPr>
                <w:noProof/>
                <w:webHidden/>
              </w:rPr>
              <w:t>48</w:t>
            </w:r>
            <w:r w:rsidR="00B35F79" w:rsidRPr="00844D24">
              <w:rPr>
                <w:noProof/>
                <w:webHidden/>
              </w:rPr>
              <w:fldChar w:fldCharType="end"/>
            </w:r>
          </w:hyperlink>
        </w:p>
        <w:p w14:paraId="33C7F4E0" w14:textId="1D573A87"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81" w:history="1">
            <w:r w:rsidR="00B35F79" w:rsidRPr="00844D24">
              <w:rPr>
                <w:rStyle w:val="Hipersaite"/>
                <w:noProof/>
              </w:rPr>
              <w:t>Secinājumi</w:t>
            </w:r>
            <w:r w:rsidR="00B35F79" w:rsidRPr="00844D24">
              <w:rPr>
                <w:noProof/>
                <w:webHidden/>
              </w:rPr>
              <w:tab/>
            </w:r>
            <w:r w:rsidR="00B35F79" w:rsidRPr="00844D24">
              <w:rPr>
                <w:noProof/>
                <w:webHidden/>
              </w:rPr>
              <w:fldChar w:fldCharType="begin"/>
            </w:r>
            <w:r w:rsidR="00B35F79" w:rsidRPr="00844D24">
              <w:rPr>
                <w:noProof/>
                <w:webHidden/>
              </w:rPr>
              <w:instrText xml:space="preserve"> PAGEREF _Toc135856981 \h </w:instrText>
            </w:r>
            <w:r w:rsidR="00B35F79" w:rsidRPr="00844D24">
              <w:rPr>
                <w:noProof/>
                <w:webHidden/>
              </w:rPr>
            </w:r>
            <w:r w:rsidR="00B35F79" w:rsidRPr="00844D24">
              <w:rPr>
                <w:noProof/>
                <w:webHidden/>
              </w:rPr>
              <w:fldChar w:fldCharType="separate"/>
            </w:r>
            <w:r w:rsidR="00616BD5">
              <w:rPr>
                <w:noProof/>
                <w:webHidden/>
              </w:rPr>
              <w:t>52</w:t>
            </w:r>
            <w:r w:rsidR="00B35F79" w:rsidRPr="00844D24">
              <w:rPr>
                <w:noProof/>
                <w:webHidden/>
              </w:rPr>
              <w:fldChar w:fldCharType="end"/>
            </w:r>
          </w:hyperlink>
        </w:p>
        <w:p w14:paraId="190A1789" w14:textId="2FED77E0" w:rsidR="00B35F79" w:rsidRPr="00844D24" w:rsidRDefault="00000000">
          <w:pPr>
            <w:pStyle w:val="Saturs1"/>
            <w:tabs>
              <w:tab w:val="right" w:leader="dot" w:pos="8291"/>
            </w:tabs>
            <w:rPr>
              <w:rFonts w:asciiTheme="minorHAnsi" w:eastAsiaTheme="minorEastAsia" w:hAnsiTheme="minorHAnsi" w:cstheme="minorBidi"/>
              <w:caps w:val="0"/>
              <w:noProof/>
              <w:kern w:val="2"/>
              <w:sz w:val="22"/>
              <w:szCs w:val="22"/>
              <w14:ligatures w14:val="standardContextual"/>
            </w:rPr>
          </w:pPr>
          <w:hyperlink w:anchor="_Toc135856982" w:history="1">
            <w:r w:rsidR="00B35F79" w:rsidRPr="00844D24">
              <w:rPr>
                <w:rStyle w:val="Hipersaite"/>
                <w:noProof/>
              </w:rPr>
              <w:t>Izmantotie informācijas avoti</w:t>
            </w:r>
          </w:hyperlink>
        </w:p>
        <w:p w14:paraId="5EBD42AE" w14:textId="3335944C" w:rsidR="00CE1535" w:rsidRPr="00844D24" w:rsidRDefault="00CE1535">
          <w:r w:rsidRPr="00844D24">
            <w:rPr>
              <w:b/>
              <w:bCs/>
            </w:rPr>
            <w:fldChar w:fldCharType="end"/>
          </w:r>
        </w:p>
      </w:sdtContent>
    </w:sdt>
    <w:p w14:paraId="217DE20C" w14:textId="5DE21D49" w:rsidR="00681AFA" w:rsidRPr="00844D24" w:rsidRDefault="00681AFA" w:rsidP="00CE1535">
      <w:pPr>
        <w:pStyle w:val="Saturardtjavirsraksts"/>
        <w:rPr>
          <w:lang w:val="lv-LV"/>
        </w:rPr>
      </w:pPr>
    </w:p>
    <w:p w14:paraId="1A750BE6" w14:textId="09AF21AC" w:rsidR="00DD70A7" w:rsidRPr="00844D24" w:rsidRDefault="00DD70A7" w:rsidP="00BD15E3">
      <w:pPr>
        <w:ind w:left="284"/>
        <w:sectPr w:rsidR="00DD70A7" w:rsidRPr="00844D24" w:rsidSect="000401F8">
          <w:headerReference w:type="even" r:id="rId15"/>
          <w:headerReference w:type="default" r:id="rId16"/>
          <w:footerReference w:type="even" r:id="rId17"/>
          <w:footerReference w:type="first" r:id="rId18"/>
          <w:pgSz w:w="11907" w:h="16840" w:code="9"/>
          <w:pgMar w:top="1440" w:right="1803" w:bottom="1440" w:left="1803" w:header="720" w:footer="720" w:gutter="0"/>
          <w:pgNumType w:start="2"/>
          <w:cols w:space="720"/>
          <w:titlePg/>
          <w:docGrid w:linePitch="326"/>
        </w:sectPr>
      </w:pPr>
    </w:p>
    <w:p w14:paraId="01205E74" w14:textId="51D43360" w:rsidR="002978B3" w:rsidRPr="00844D24" w:rsidRDefault="00681AFA" w:rsidP="002978B3">
      <w:pPr>
        <w:pStyle w:val="1-lmea-virsraksts"/>
        <w:rPr>
          <w:rFonts w:hint="eastAsia"/>
        </w:rPr>
      </w:pPr>
      <w:bookmarkStart w:id="20" w:name="_Toc134397433"/>
      <w:bookmarkStart w:id="21" w:name="_Toc135856953"/>
      <w:r w:rsidRPr="00844D24">
        <w:lastRenderedPageBreak/>
        <w:t>Ievads</w:t>
      </w:r>
      <w:bookmarkEnd w:id="20"/>
      <w:bookmarkEnd w:id="21"/>
    </w:p>
    <w:p w14:paraId="231D105B" w14:textId="77777777" w:rsidR="0079737B" w:rsidRPr="00E4222A" w:rsidRDefault="0079737B" w:rsidP="0079737B">
      <w:pPr>
        <w:pStyle w:val="Teksts"/>
      </w:pPr>
      <w:r w:rsidRPr="00E4222A">
        <w:t>Vairākslāņu grafs ir svarīgākais instruments dažādu sarežģītu sistēmu analīzei un aprakstīšanai visā pasaulē. Vairākslāņu graf</w:t>
      </w:r>
      <w:r>
        <w:t>us</w:t>
      </w:r>
      <w:r w:rsidRPr="00E4222A">
        <w:t xml:space="preserve"> visbiežāk var redzēt medicīn</w:t>
      </w:r>
      <w:r>
        <w:t>as</w:t>
      </w:r>
      <w:r w:rsidRPr="00E4222A">
        <w:t>, socioloģij</w:t>
      </w:r>
      <w:r>
        <w:t>as</w:t>
      </w:r>
      <w:r w:rsidRPr="00E4222A">
        <w:t>, humanitāraj</w:t>
      </w:r>
      <w:r>
        <w:t>ā</w:t>
      </w:r>
      <w:r w:rsidRPr="00E4222A">
        <w:t xml:space="preserve">s zinātnēs un </w:t>
      </w:r>
      <w:r>
        <w:t>citās jomās</w:t>
      </w:r>
      <w:r w:rsidRPr="00E4222A">
        <w:t>.</w:t>
      </w:r>
    </w:p>
    <w:p w14:paraId="433DEA03" w14:textId="516D522B" w:rsidR="00BF3EBD" w:rsidRPr="00844D24" w:rsidRDefault="002600D7" w:rsidP="00BF3EBD">
      <w:pPr>
        <w:pStyle w:val="Teksts"/>
        <w:ind w:firstLine="0"/>
      </w:pPr>
      <w:r w:rsidRPr="00844D24">
        <w:tab/>
      </w:r>
      <w:r w:rsidR="0079737B" w:rsidRPr="00E4222A">
        <w:t>Ar vairākslāņu palīdzību var apvienot dažādas datu bāzes, kas var būt savstarpēji saistītas un vizualizēt to visu vienā vairākslāņu grafā. Šādu grafu veidu sāka izmantot tikai pirms dažiem desmitiem gad</w:t>
      </w:r>
      <w:r w:rsidR="0079737B">
        <w:t>iem</w:t>
      </w:r>
      <w:r w:rsidR="0079737B" w:rsidRPr="00E4222A">
        <w:t>, šobrīd vairākslāņu grafi piesaistījuš</w:t>
      </w:r>
      <w:r w:rsidR="0079737B">
        <w:t>i</w:t>
      </w:r>
      <w:r w:rsidR="0079737B" w:rsidRPr="00E4222A">
        <w:t xml:space="preserve"> ievērojamu pētnieku uzmanību daudzās jomās to augstās lietderības dēļ, modelējot savstarpēji atkarīgas sistēmas. </w:t>
      </w:r>
    </w:p>
    <w:p w14:paraId="6982B0AE" w14:textId="77777777" w:rsidR="0036177E" w:rsidRDefault="0079737B" w:rsidP="0079737B">
      <w:pPr>
        <w:pStyle w:val="Teksts"/>
      </w:pPr>
      <w:r w:rsidRPr="00E4222A">
        <w:t>Šobrīd ir daudz dažādu variantu, kā var izveidot un vizualizēt vairākslāņu grafu</w:t>
      </w:r>
      <w:r w:rsidR="00A057C2">
        <w:t>s</w:t>
      </w:r>
      <w:r w:rsidRPr="00E4222A">
        <w:t xml:space="preserve"> ar programmēšanas </w:t>
      </w:r>
      <w:r w:rsidR="00A057C2" w:rsidRPr="00E4222A">
        <w:t>valod</w:t>
      </w:r>
      <w:r w:rsidR="00A057C2">
        <w:t>u</w:t>
      </w:r>
      <w:r w:rsidR="00A057C2" w:rsidRPr="00E4222A">
        <w:t xml:space="preserve"> </w:t>
      </w:r>
      <w:r w:rsidRPr="00E4222A">
        <w:t xml:space="preserve">palīdzību. Darbā izmantota </w:t>
      </w:r>
      <w:r w:rsidR="008E5010">
        <w:t>“</w:t>
      </w:r>
      <w:r w:rsidRPr="00E4222A">
        <w:t>JavaScript</w:t>
      </w:r>
      <w:r w:rsidR="008E5010">
        <w:t>”</w:t>
      </w:r>
      <w:r w:rsidRPr="00E4222A">
        <w:t xml:space="preserve"> valoda, k</w:t>
      </w:r>
      <w:r>
        <w:t>ura</w:t>
      </w:r>
      <w:r w:rsidRPr="00E4222A">
        <w:t xml:space="preserve"> ir aktuāla programmēšanas jomā šodien. Tāpat </w:t>
      </w:r>
      <w:r w:rsidR="008E5010">
        <w:t>“</w:t>
      </w:r>
      <w:r w:rsidRPr="00E4222A">
        <w:t>JavaScript</w:t>
      </w:r>
      <w:r w:rsidR="008E5010">
        <w:t>”</w:t>
      </w:r>
      <w:r w:rsidRPr="00E4222A">
        <w:t xml:space="preserve"> ir </w:t>
      </w:r>
      <w:r w:rsidR="00BF50E8" w:rsidRPr="00E4222A">
        <w:t>populār</w:t>
      </w:r>
      <w:r w:rsidR="00BF50E8">
        <w:t>a</w:t>
      </w:r>
      <w:r w:rsidR="00BF50E8" w:rsidRPr="00E4222A">
        <w:t xml:space="preserve"> </w:t>
      </w:r>
      <w:r w:rsidR="00BF50E8">
        <w:t xml:space="preserve">programmēšanas </w:t>
      </w:r>
      <w:r w:rsidRPr="00E4222A">
        <w:t>valoda sabiedrīb</w:t>
      </w:r>
      <w:r>
        <w:t>ā</w:t>
      </w:r>
      <w:r w:rsidRPr="00E4222A">
        <w:t>, tāpēc ir daudz dažādu bibliotēku, k</w:t>
      </w:r>
      <w:r>
        <w:t>uras</w:t>
      </w:r>
      <w:r w:rsidRPr="00E4222A">
        <w:t xml:space="preserve"> ir saistītas ar vairākslāņu grafu tēmu.</w:t>
      </w:r>
      <w:r w:rsidRPr="00601D96">
        <w:t xml:space="preserve"> </w:t>
      </w:r>
      <w:bookmarkStart w:id="22" w:name="_Hlk136006691"/>
      <w:r>
        <w:t xml:space="preserve">Pateicoties </w:t>
      </w:r>
      <w:r w:rsidR="008E5010">
        <w:t>“</w:t>
      </w:r>
      <w:r>
        <w:t>JavaScript</w:t>
      </w:r>
      <w:bookmarkEnd w:id="22"/>
      <w:r w:rsidR="008E5010">
        <w:t>”</w:t>
      </w:r>
      <w:r>
        <w:t xml:space="preserve"> valodai ir iespējama </w:t>
      </w:r>
      <w:r w:rsidR="00BA1E8E">
        <w:t>grafu vizual</w:t>
      </w:r>
      <w:r w:rsidR="008D410B">
        <w:t>i</w:t>
      </w:r>
      <w:r w:rsidR="00BA1E8E">
        <w:t xml:space="preserve">zāciju </w:t>
      </w:r>
      <w:r>
        <w:t xml:space="preserve">integrācija dažādās tīmekļa lapās un tīmekļa lietojumprogrammās. Bibliotēku </w:t>
      </w:r>
      <w:r w:rsidR="008E5010">
        <w:t>“</w:t>
      </w:r>
      <w:r>
        <w:t>JavaScript</w:t>
      </w:r>
      <w:r w:rsidR="008E5010">
        <w:t>”</w:t>
      </w:r>
      <w:r>
        <w:t xml:space="preserve"> veiktspēja ir ļoti svarīgs </w:t>
      </w:r>
      <w:r w:rsidR="008D410B">
        <w:t>aspekts</w:t>
      </w:r>
      <w:r>
        <w:t>, kas jāizvērtē pirms gatava produkta izlaišanas. No tā ir atkarīgs projekta darbības ātrums un projekta lielums.</w:t>
      </w:r>
    </w:p>
    <w:p w14:paraId="6B366E1A" w14:textId="39A7D705" w:rsidR="0079737B" w:rsidRPr="00367C10" w:rsidRDefault="0036177E" w:rsidP="0079737B">
      <w:pPr>
        <w:pStyle w:val="Teksts"/>
      </w:pPr>
      <w:r w:rsidRPr="00920608">
        <w:t xml:space="preserve">Mūsdienās “JavaScript” ir daudz dažādu bibliotēku, kas var vienkāršot vairākslāņu grafu izveidi. </w:t>
      </w:r>
      <w:r>
        <w:t>Tomēr</w:t>
      </w:r>
      <w:r w:rsidRPr="00920608">
        <w:t xml:space="preserve"> nav zināma to veiktspēja ar liel</w:t>
      </w:r>
      <w:r>
        <w:t>u</w:t>
      </w:r>
      <w:r w:rsidRPr="00920608">
        <w:t xml:space="preserve"> datu apjom</w:t>
      </w:r>
      <w:r>
        <w:t>u</w:t>
      </w:r>
      <w:r w:rsidRPr="00920608">
        <w:t>.</w:t>
      </w:r>
      <w:r w:rsidR="0079737B">
        <w:t xml:space="preserve"> </w:t>
      </w:r>
    </w:p>
    <w:p w14:paraId="577EFF44" w14:textId="77777777" w:rsidR="0079737B" w:rsidRPr="001537A0" w:rsidRDefault="0079737B" w:rsidP="0079737B">
      <w:pPr>
        <w:pStyle w:val="Teksts"/>
      </w:pPr>
    </w:p>
    <w:p w14:paraId="42FA0243" w14:textId="7CDB957D" w:rsidR="00A57BD6" w:rsidRPr="00844D24" w:rsidRDefault="00A57BD6" w:rsidP="00A57BD6">
      <w:pPr>
        <w:pStyle w:val="Teksts"/>
      </w:pPr>
      <w:r w:rsidRPr="00844D24">
        <w:rPr>
          <w:b/>
          <w:bCs/>
        </w:rPr>
        <w:t>Bakalaura darba mērķis:</w:t>
      </w:r>
      <w:r w:rsidRPr="00844D24">
        <w:t xml:space="preserve"> </w:t>
      </w:r>
      <w:r w:rsidR="008B6155" w:rsidRPr="00844D24">
        <w:t xml:space="preserve">Noteikt efektīvāko </w:t>
      </w:r>
      <w:r w:rsidR="00C06CF1" w:rsidRPr="00844D24">
        <w:t xml:space="preserve">veidu vairākslāņu grafu implementēšanai ar </w:t>
      </w:r>
      <w:r w:rsidR="008E5010">
        <w:t>“</w:t>
      </w:r>
      <w:r w:rsidR="00C06CF1" w:rsidRPr="00844D24">
        <w:t>JavaScript</w:t>
      </w:r>
      <w:r w:rsidR="008E5010">
        <w:t>”</w:t>
      </w:r>
      <w:r w:rsidR="00C06CF1" w:rsidRPr="00844D24">
        <w:t xml:space="preserve"> bibliotēkām, </w:t>
      </w:r>
      <w:r w:rsidR="00857C6C" w:rsidRPr="00844D24">
        <w:t>eksperimentāli salīdzinot vismaz trīs bibliotēkas.</w:t>
      </w:r>
    </w:p>
    <w:p w14:paraId="0C35A282" w14:textId="78304862" w:rsidR="00A57BD6" w:rsidRPr="00844D24" w:rsidRDefault="00A57BD6" w:rsidP="00A57BD6">
      <w:pPr>
        <w:pStyle w:val="Teksts"/>
        <w:rPr>
          <w:b/>
          <w:bCs/>
        </w:rPr>
      </w:pPr>
      <w:r w:rsidRPr="00844D24">
        <w:rPr>
          <w:b/>
          <w:bCs/>
        </w:rPr>
        <w:t xml:space="preserve">Bakalaura darba uzdevumi: </w:t>
      </w:r>
    </w:p>
    <w:p w14:paraId="47A1757C" w14:textId="1379B546" w:rsidR="00857C6C" w:rsidRPr="00844D24" w:rsidRDefault="00857C6C" w:rsidP="004851EF">
      <w:pPr>
        <w:pStyle w:val="Teksts"/>
        <w:ind w:left="720"/>
      </w:pPr>
      <w:r w:rsidRPr="00844D24">
        <w:t>1)</w:t>
      </w:r>
      <w:r w:rsidR="00D86FCB" w:rsidRPr="00844D24">
        <w:t xml:space="preserve"> </w:t>
      </w:r>
      <w:r w:rsidRPr="00844D24">
        <w:t>Apra</w:t>
      </w:r>
      <w:r w:rsidR="00611458" w:rsidRPr="00844D24">
        <w:t>k</w:t>
      </w:r>
      <w:r w:rsidRPr="00844D24">
        <w:t>stīt</w:t>
      </w:r>
      <w:r w:rsidR="00F2279D" w:rsidRPr="00844D24">
        <w:t xml:space="preserve"> grafu teoriju un vairākslāņu grafu jēdzienu.</w:t>
      </w:r>
    </w:p>
    <w:p w14:paraId="530244AD" w14:textId="1C034A22" w:rsidR="00A66AB2" w:rsidRPr="00B52F9B" w:rsidRDefault="00A66AB2" w:rsidP="004851EF">
      <w:pPr>
        <w:pStyle w:val="Teksts"/>
        <w:ind w:left="720"/>
      </w:pPr>
      <w:r w:rsidRPr="00844D24">
        <w:t>2)</w:t>
      </w:r>
      <w:r w:rsidR="00D86FCB" w:rsidRPr="00844D24">
        <w:t xml:space="preserve"> Izpētīt grafu vizualizēšanas algoritmus</w:t>
      </w:r>
    </w:p>
    <w:p w14:paraId="37F68470" w14:textId="08193424" w:rsidR="00D86FCB" w:rsidRPr="00844D24" w:rsidRDefault="00D86FCB" w:rsidP="004851EF">
      <w:pPr>
        <w:pStyle w:val="Teksts"/>
        <w:ind w:left="720"/>
      </w:pPr>
      <w:r w:rsidRPr="00844D24">
        <w:t xml:space="preserve">3) </w:t>
      </w:r>
      <w:r w:rsidR="00B52F9B">
        <w:t>S</w:t>
      </w:r>
      <w:r w:rsidRPr="00844D24">
        <w:t>alīdzināt</w:t>
      </w:r>
      <w:r w:rsidR="00B52F9B">
        <w:t xml:space="preserve"> </w:t>
      </w:r>
      <w:r w:rsidR="008E5010">
        <w:t>“</w:t>
      </w:r>
      <w:r w:rsidRPr="00844D24">
        <w:t>JavaSc</w:t>
      </w:r>
      <w:r w:rsidR="00DE69F6" w:rsidRPr="00844D24">
        <w:t>ript</w:t>
      </w:r>
      <w:r w:rsidR="008E5010">
        <w:t>”</w:t>
      </w:r>
      <w:r w:rsidR="00DE69F6" w:rsidRPr="00844D24">
        <w:t xml:space="preserve"> bibliotēkas</w:t>
      </w:r>
      <w:r w:rsidR="00B52F9B">
        <w:t xml:space="preserve"> funkcionālu</w:t>
      </w:r>
      <w:r w:rsidR="00DE69F6" w:rsidRPr="00844D24">
        <w:t xml:space="preserve"> (</w:t>
      </w:r>
      <w:r w:rsidR="001537A0" w:rsidRPr="00844D24">
        <w:t>D</w:t>
      </w:r>
      <w:r w:rsidR="005D4EB8" w:rsidRPr="00844D24">
        <w:t>3</w:t>
      </w:r>
      <w:r w:rsidR="00DE69F6" w:rsidRPr="00844D24">
        <w:t xml:space="preserve">.js, </w:t>
      </w:r>
      <w:r w:rsidR="001537A0" w:rsidRPr="00844D24">
        <w:t>C</w:t>
      </w:r>
      <w:r w:rsidR="00B069DC" w:rsidRPr="00844D24">
        <w:t>ytoscape</w:t>
      </w:r>
      <w:r w:rsidR="00DE69F6" w:rsidRPr="00844D24">
        <w:t xml:space="preserve">.js un </w:t>
      </w:r>
      <w:r w:rsidR="001537A0" w:rsidRPr="00844D24">
        <w:t>V</w:t>
      </w:r>
      <w:r w:rsidR="00DE69F6" w:rsidRPr="00844D24">
        <w:t>is.js)</w:t>
      </w:r>
    </w:p>
    <w:p w14:paraId="0A1E4BDD" w14:textId="3F2C0AEF" w:rsidR="0004669E" w:rsidRPr="00844D24" w:rsidRDefault="0004669E" w:rsidP="004851EF">
      <w:pPr>
        <w:pStyle w:val="Teksts"/>
        <w:ind w:left="720"/>
      </w:pPr>
      <w:r w:rsidRPr="00844D24">
        <w:t>4)</w:t>
      </w:r>
      <w:r w:rsidR="00A5034B" w:rsidRPr="00844D24">
        <w:t xml:space="preserve"> </w:t>
      </w:r>
      <w:r w:rsidR="005315DB" w:rsidRPr="00844D24">
        <w:t>Vairākslāņu grafu implementēšana.</w:t>
      </w:r>
    </w:p>
    <w:p w14:paraId="051A9864" w14:textId="51321C6D" w:rsidR="008E75C8" w:rsidRPr="00AB4F47" w:rsidRDefault="005315DB" w:rsidP="001537A0">
      <w:pPr>
        <w:pStyle w:val="Teksts"/>
        <w:ind w:left="720"/>
        <w:rPr>
          <w:lang w:val="en-GB"/>
        </w:rPr>
      </w:pPr>
      <w:r w:rsidRPr="00844D24">
        <w:t xml:space="preserve">5) </w:t>
      </w:r>
      <w:r w:rsidR="00C74D6E" w:rsidRPr="00844D24">
        <w:t>Eksperimentāls salīdzinājums.</w:t>
      </w:r>
    </w:p>
    <w:p w14:paraId="790B27A4" w14:textId="77777777" w:rsidR="008E75C8" w:rsidRDefault="008E75C8" w:rsidP="008E75C8">
      <w:pPr>
        <w:pStyle w:val="Teksts"/>
        <w:rPr>
          <w:b/>
          <w:bCs/>
        </w:rPr>
      </w:pPr>
      <w:r>
        <w:rPr>
          <w:b/>
          <w:bCs/>
        </w:rPr>
        <w:t>Problēmas nostādne</w:t>
      </w:r>
      <w:r w:rsidRPr="00844D24">
        <w:rPr>
          <w:b/>
          <w:bCs/>
        </w:rPr>
        <w:t>:</w:t>
      </w:r>
    </w:p>
    <w:p w14:paraId="100518CD" w14:textId="5CC39367" w:rsidR="008E75C8" w:rsidRPr="00552322" w:rsidRDefault="008E75C8" w:rsidP="008E75C8">
      <w:pPr>
        <w:pStyle w:val="Teksts"/>
      </w:pPr>
      <w:r w:rsidRPr="00AB4F47">
        <w:t xml:space="preserve">Bakalaura darbs </w:t>
      </w:r>
      <w:r w:rsidR="00552322">
        <w:t>satur</w:t>
      </w:r>
      <w:r w:rsidRPr="00AB4F47">
        <w:t xml:space="preserve"> 4 nodaļas, secinājumus un izmantotos informācijas avotus. </w:t>
      </w:r>
    </w:p>
    <w:p w14:paraId="35EA70EF" w14:textId="7CBDBD67" w:rsidR="008E75C8" w:rsidRDefault="008E75C8" w:rsidP="008E75C8">
      <w:pPr>
        <w:pStyle w:val="Teksts"/>
      </w:pPr>
      <w:r w:rsidRPr="008E75C8">
        <w:lastRenderedPageBreak/>
        <w:t>Pirmajā daļā ir pamatinformācija par grafu teoriju. Aprakstīta grafu teoriju terminoloģija.</w:t>
      </w:r>
    </w:p>
    <w:p w14:paraId="3ED9035C" w14:textId="329A0962" w:rsidR="008E75C8" w:rsidRDefault="008E75C8" w:rsidP="008E75C8">
      <w:pPr>
        <w:pStyle w:val="Teksts"/>
      </w:pPr>
      <w:r w:rsidRPr="008E75C8">
        <w:t>Otrajā daļā apraksta vairākslāņu grafu jēdzienus. Aplūkoti dažādi vairākslāņu grafu tipi un lietošanas piemēri.</w:t>
      </w:r>
    </w:p>
    <w:p w14:paraId="64C939D5" w14:textId="7F6559EF" w:rsidR="008E75C8" w:rsidRDefault="008E75C8" w:rsidP="008E75C8">
      <w:pPr>
        <w:pStyle w:val="Teksts"/>
      </w:pPr>
      <w:r w:rsidRPr="008E75C8">
        <w:t>Trešajā daļā tika izveidotas vienkāršas vairākslāņu grafu vizualizācijas ar dažādām “JavaScript” bibliotēkām un funkcionalitātes salīdzinājumi.</w:t>
      </w:r>
    </w:p>
    <w:p w14:paraId="44AAC61B" w14:textId="714F0929" w:rsidR="008E75C8" w:rsidRPr="0036177E" w:rsidRDefault="008E75C8" w:rsidP="008E75C8">
      <w:pPr>
        <w:pStyle w:val="Teksts"/>
      </w:pPr>
      <w:r w:rsidRPr="008E75C8">
        <w:t>Ceturtajā daļ</w:t>
      </w:r>
      <w:r w:rsidR="00FF39CB">
        <w:t>ā</w:t>
      </w:r>
      <w:r w:rsidRPr="008E75C8">
        <w:t xml:space="preserve"> tika modificēti algoritmi no trešās daļas un izveidoti eksperimentālie veiktspēju salīdzinājumi.</w:t>
      </w:r>
    </w:p>
    <w:p w14:paraId="2B63CE2D" w14:textId="77777777" w:rsidR="008E75C8" w:rsidRPr="00844D24" w:rsidRDefault="008E75C8" w:rsidP="001537A0">
      <w:pPr>
        <w:pStyle w:val="Teksts"/>
        <w:ind w:left="720"/>
      </w:pPr>
    </w:p>
    <w:p w14:paraId="7A7FBBB6" w14:textId="564BDB7F" w:rsidR="00A60EFF" w:rsidRPr="00844D24" w:rsidRDefault="00CE1535" w:rsidP="00CE1535">
      <w:pPr>
        <w:pStyle w:val="1-lmea-virsraksts"/>
        <w:rPr>
          <w:rFonts w:hint="eastAsia"/>
        </w:rPr>
      </w:pPr>
      <w:bookmarkStart w:id="23" w:name="_Toc134397434"/>
      <w:bookmarkStart w:id="24" w:name="_Toc135856954"/>
      <w:r w:rsidRPr="00844D24">
        <w:lastRenderedPageBreak/>
        <w:t>1</w:t>
      </w:r>
      <w:r w:rsidR="00006027" w:rsidRPr="00844D24">
        <w:t xml:space="preserve">. </w:t>
      </w:r>
      <w:bookmarkEnd w:id="23"/>
      <w:r w:rsidRPr="00844D24">
        <w:t>Grafu teorija</w:t>
      </w:r>
      <w:bookmarkEnd w:id="24"/>
    </w:p>
    <w:p w14:paraId="3FB07611" w14:textId="2A8DB273" w:rsidR="00087046" w:rsidRPr="00844D24" w:rsidRDefault="0079737B" w:rsidP="00AE6257">
      <w:pPr>
        <w:pStyle w:val="Teksts"/>
      </w:pPr>
      <w:r>
        <w:t>Grafi rodas un tiek izmantoti visdažādāko situāciju modelēšanai.</w:t>
      </w:r>
      <w:r w:rsidRPr="00844D24">
        <w:t xml:space="preserve"> </w:t>
      </w:r>
      <w:r w:rsidR="00087046" w:rsidRPr="00844D24">
        <w:t xml:space="preserve">[5] </w:t>
      </w:r>
    </w:p>
    <w:p w14:paraId="0781CDFC" w14:textId="16ABE32A" w:rsidR="00086D9D" w:rsidRPr="00844D24" w:rsidRDefault="00087046" w:rsidP="00AE6257">
      <w:pPr>
        <w:pStyle w:val="Teksts"/>
      </w:pPr>
      <w:r w:rsidRPr="00844D24">
        <w:t xml:space="preserve">Grafu teorija – ir bāze vairākslāņu grafiem, </w:t>
      </w:r>
      <w:r w:rsidR="004767F6" w:rsidRPr="00844D24">
        <w:t xml:space="preserve">lielākā </w:t>
      </w:r>
      <w:r w:rsidRPr="00844D24">
        <w:t>daļa teorijas aizgūtā tieši no gr</w:t>
      </w:r>
      <w:r w:rsidR="004767F6" w:rsidRPr="00844D24">
        <w:t>a</w:t>
      </w:r>
      <w:r w:rsidRPr="00844D24">
        <w:t>fu teorijas. Tāpēc, lai pilnībā apzinātu vairākslāņu graf</w:t>
      </w:r>
      <w:r w:rsidR="005B22F9" w:rsidRPr="00844D24">
        <w:t>us,</w:t>
      </w:r>
      <w:r w:rsidRPr="00844D24">
        <w:t xml:space="preserve"> ir jāpēta </w:t>
      </w:r>
      <w:r w:rsidR="005B22F9" w:rsidRPr="00844D24">
        <w:t xml:space="preserve">grafu </w:t>
      </w:r>
      <w:r w:rsidRPr="00844D24">
        <w:t>teoriju.</w:t>
      </w:r>
    </w:p>
    <w:p w14:paraId="37BEBE46" w14:textId="07C44ADF" w:rsidR="00A77AC6" w:rsidRPr="00844D24" w:rsidRDefault="0079737B" w:rsidP="00AE6257">
      <w:pPr>
        <w:pStyle w:val="Teksts"/>
      </w:pPr>
      <w:r w:rsidRPr="00E4222A">
        <w:t xml:space="preserve">Parasts grafs sastāv no virsotnes un šķautnes. Virsotnes apzīmē </w:t>
      </w:r>
      <w:r>
        <w:t>ar</w:t>
      </w:r>
      <w:r w:rsidRPr="00E4222A">
        <w:t xml:space="preserve"> burt</w:t>
      </w:r>
      <w:r>
        <w:t>u</w:t>
      </w:r>
      <w:r w:rsidRPr="00E4222A">
        <w:t xml:space="preserve"> V un šķautnes apzīmē </w:t>
      </w:r>
      <w:r>
        <w:t>ar</w:t>
      </w:r>
      <w:r w:rsidRPr="00E4222A">
        <w:t xml:space="preserve"> burt</w:t>
      </w:r>
      <w:r>
        <w:t>u</w:t>
      </w:r>
      <w:r w:rsidRPr="00E4222A">
        <w:t xml:space="preserve"> E, sanāk, ka grafa formula ir G = (V, E), graf</w:t>
      </w:r>
      <w:r>
        <w:t>u</w:t>
      </w:r>
      <w:r w:rsidRPr="00E4222A">
        <w:t xml:space="preserve"> apzīmē</w:t>
      </w:r>
      <w:r>
        <w:t>ts</w:t>
      </w:r>
      <w:r w:rsidRPr="00E4222A">
        <w:t xml:space="preserve"> </w:t>
      </w:r>
      <w:r>
        <w:t>ar</w:t>
      </w:r>
      <w:r w:rsidRPr="00E4222A">
        <w:t xml:space="preserve"> burt</w:t>
      </w:r>
      <w:r>
        <w:t>u</w:t>
      </w:r>
      <w:r w:rsidRPr="00E4222A">
        <w:t xml:space="preserve"> G.</w:t>
      </w:r>
      <w:r>
        <w:t xml:space="preserve"> </w:t>
      </w:r>
      <w:r w:rsidR="008C430B" w:rsidRPr="00844D24">
        <w:t xml:space="preserve">– sk. </w:t>
      </w:r>
      <w:r w:rsidR="00CE1535" w:rsidRPr="00844D24">
        <w:t>1</w:t>
      </w:r>
      <w:r w:rsidR="008C430B" w:rsidRPr="00844D24">
        <w:t>.1. att.</w:t>
      </w:r>
      <w:r w:rsidR="00A77AC6" w:rsidRPr="00844D24">
        <w:t xml:space="preserve"> </w:t>
      </w:r>
      <w:r w:rsidR="00986664" w:rsidRPr="00844D24">
        <w:t>[4]</w:t>
      </w:r>
    </w:p>
    <w:p w14:paraId="79F5D993" w14:textId="2B68E396" w:rsidR="00AE6257" w:rsidRPr="00844D24" w:rsidRDefault="00AE6257" w:rsidP="00AE6257">
      <w:pPr>
        <w:pStyle w:val="Teksts"/>
        <w:jc w:val="center"/>
      </w:pPr>
      <w:r w:rsidRPr="00844D24">
        <w:rPr>
          <w:noProof/>
          <w:lang w:eastAsia="lv-LV"/>
        </w:rPr>
        <w:drawing>
          <wp:inline distT="0" distB="0" distL="0" distR="0" wp14:anchorId="0B8E7D1A" wp14:editId="5E0B546D">
            <wp:extent cx="2958860" cy="193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4221" cy="1957189"/>
                    </a:xfrm>
                    <a:prstGeom prst="rect">
                      <a:avLst/>
                    </a:prstGeom>
                  </pic:spPr>
                </pic:pic>
              </a:graphicData>
            </a:graphic>
          </wp:inline>
        </w:drawing>
      </w:r>
    </w:p>
    <w:p w14:paraId="726B7150" w14:textId="17A3D30F" w:rsidR="00AE6257" w:rsidRPr="00844D24" w:rsidRDefault="00CE1535" w:rsidP="00AE6257">
      <w:pPr>
        <w:pStyle w:val="Teksts"/>
        <w:jc w:val="center"/>
      </w:pPr>
      <w:r w:rsidRPr="00844D24">
        <w:t>1</w:t>
      </w:r>
      <w:r w:rsidR="00AE6257" w:rsidRPr="00844D24">
        <w:t>.1. attēls. Grafs, kur ar sarkanu krāsā apzīmētas virsotnes un ar zilā krāsā apzīmētas šķautnes. (Autora veidots)</w:t>
      </w:r>
    </w:p>
    <w:p w14:paraId="42632ACC" w14:textId="77777777" w:rsidR="00AE6257" w:rsidRPr="00844D24" w:rsidRDefault="00AE6257" w:rsidP="00AE6257">
      <w:pPr>
        <w:pStyle w:val="Teksts"/>
        <w:jc w:val="center"/>
      </w:pPr>
    </w:p>
    <w:p w14:paraId="53A678DF" w14:textId="39514FB7" w:rsidR="009205C9" w:rsidRPr="00844D24" w:rsidRDefault="0079737B" w:rsidP="007E0892">
      <w:pPr>
        <w:pStyle w:val="Teksts"/>
      </w:pPr>
      <w:r w:rsidRPr="00A65CE2">
        <w:t>Tagad ir vairāki grafu veidi, pirmais grafu veids ir neorientēts grafs un otrs grafu veids ir orientēts grafs, atšķirība ir tā, ja šķautnēm ir virziens</w:t>
      </w:r>
      <w:r w:rsidRPr="007469DA">
        <w:t xml:space="preserve">, šķautnēs šādu veidu sauc par lokiem, grafs ar lokiem saucas par “orientētu grafu”, bet grafs ar šķautnēm saucās par “neorientētu grafu”. </w:t>
      </w:r>
      <w:r w:rsidRPr="00CC00F0">
        <w:t>Ja grafs ir neorientēts, tad virsotņu secībai nav nozīmes.</w:t>
      </w:r>
      <w:r w:rsidR="009B4093">
        <w:t xml:space="preserve"> </w:t>
      </w:r>
      <w:r w:rsidR="008C430B" w:rsidRPr="00844D24">
        <w:t xml:space="preserve">– sk. </w:t>
      </w:r>
      <w:r w:rsidR="00CE1535" w:rsidRPr="00844D24">
        <w:t>1</w:t>
      </w:r>
      <w:r w:rsidR="008C430B" w:rsidRPr="00844D24">
        <w:t>.2. att.</w:t>
      </w:r>
      <w:r w:rsidR="007E0892" w:rsidRPr="00844D24">
        <w:t xml:space="preserve"> </w:t>
      </w:r>
      <w:r w:rsidR="009B4093" w:rsidRPr="00844D24">
        <w:t xml:space="preserve">[5]  </w:t>
      </w:r>
    </w:p>
    <w:p w14:paraId="244E7A00" w14:textId="4772E1C0" w:rsidR="009205C9" w:rsidRPr="00844D24" w:rsidRDefault="00722D0F" w:rsidP="00722D0F">
      <w:pPr>
        <w:pStyle w:val="Teksts"/>
        <w:jc w:val="center"/>
      </w:pPr>
      <w:r w:rsidRPr="00844D24">
        <w:rPr>
          <w:noProof/>
          <w:lang w:eastAsia="lv-LV"/>
        </w:rPr>
        <w:drawing>
          <wp:inline distT="0" distB="0" distL="0" distR="0" wp14:anchorId="1D4B62F6" wp14:editId="49A341D4">
            <wp:extent cx="4281213" cy="1984076"/>
            <wp:effectExtent l="0" t="0" r="5080" b="0"/>
            <wp:docPr id="4" name="Picture 4" descr="Attēls, kurā ir elektronika&#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ttēls 4" descr="Attēls, kurā ir elektronika&#10;&#10;Apraksts ģenerēts automātiski"/>
                    <pic:cNvPicPr/>
                  </pic:nvPicPr>
                  <pic:blipFill>
                    <a:blip r:embed="rId20"/>
                    <a:stretch>
                      <a:fillRect/>
                    </a:stretch>
                  </pic:blipFill>
                  <pic:spPr>
                    <a:xfrm>
                      <a:off x="0" y="0"/>
                      <a:ext cx="4321406" cy="2002703"/>
                    </a:xfrm>
                    <a:prstGeom prst="rect">
                      <a:avLst/>
                    </a:prstGeom>
                  </pic:spPr>
                </pic:pic>
              </a:graphicData>
            </a:graphic>
          </wp:inline>
        </w:drawing>
      </w:r>
    </w:p>
    <w:p w14:paraId="691F6255" w14:textId="1C5F52BF" w:rsidR="00856119" w:rsidRPr="00844D24" w:rsidRDefault="00CE1535" w:rsidP="008C430B">
      <w:pPr>
        <w:pStyle w:val="Teksts"/>
        <w:jc w:val="center"/>
      </w:pPr>
      <w:r w:rsidRPr="00844D24">
        <w:t>1</w:t>
      </w:r>
      <w:r w:rsidR="009205C9" w:rsidRPr="00844D24">
        <w:t xml:space="preserve">.2. attēls. Grafu veidi, neorientēts grafs </w:t>
      </w:r>
      <w:r w:rsidR="008C430B" w:rsidRPr="00844D24">
        <w:t>un orientēts grafs. (</w:t>
      </w:r>
      <w:r w:rsidR="00722D0F" w:rsidRPr="00844D24">
        <w:t>Autora veidots</w:t>
      </w:r>
      <w:r w:rsidR="008C430B" w:rsidRPr="00844D24">
        <w:t>)</w:t>
      </w:r>
    </w:p>
    <w:p w14:paraId="019725ED" w14:textId="42EADF48" w:rsidR="00FE2BC4" w:rsidRPr="00844D24" w:rsidRDefault="00150B85" w:rsidP="00856119">
      <w:pPr>
        <w:pStyle w:val="Teksts"/>
      </w:pPr>
      <w:r w:rsidRPr="00844D24">
        <w:lastRenderedPageBreak/>
        <w:t xml:space="preserve">Trešais grafu veids ir “Jaukts grafs”, kur ir gan šķautnes, gan loki. </w:t>
      </w:r>
      <w:r w:rsidR="00856119" w:rsidRPr="00844D24">
        <w:t>– sk. 1.</w:t>
      </w:r>
      <w:r w:rsidR="00856119">
        <w:t>3</w:t>
      </w:r>
      <w:r w:rsidR="00856119" w:rsidRPr="00844D24">
        <w:t>. att.</w:t>
      </w:r>
      <w:r w:rsidR="00856119">
        <w:t xml:space="preserve"> [5]</w:t>
      </w:r>
    </w:p>
    <w:p w14:paraId="048F12E1" w14:textId="77777777" w:rsidR="00FE2BC4" w:rsidRPr="00844D24" w:rsidRDefault="00FE2BC4" w:rsidP="007E0892">
      <w:pPr>
        <w:pStyle w:val="Teksts"/>
      </w:pPr>
    </w:p>
    <w:p w14:paraId="12357485" w14:textId="0C01E326" w:rsidR="00FE2BC4" w:rsidRPr="00844D24" w:rsidRDefault="00FE2BC4" w:rsidP="00FE2BC4">
      <w:pPr>
        <w:pStyle w:val="Teksts"/>
        <w:jc w:val="center"/>
      </w:pPr>
      <w:r w:rsidRPr="00844D24">
        <w:rPr>
          <w:noProof/>
          <w:lang w:eastAsia="lv-LV"/>
        </w:rPr>
        <w:drawing>
          <wp:inline distT="0" distB="0" distL="0" distR="0" wp14:anchorId="3F73D157" wp14:editId="3829D2AC">
            <wp:extent cx="2044460" cy="1417652"/>
            <wp:effectExtent l="0" t="0" r="0" b="0"/>
            <wp:docPr id="1294365357" name="Picture 1" descr="A picture containing circle, line, sketch,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65357" name="Picture 1" descr="A picture containing circle, line, sketch, black and white&#10;&#10;Description automatically generated"/>
                    <pic:cNvPicPr/>
                  </pic:nvPicPr>
                  <pic:blipFill>
                    <a:blip r:embed="rId21"/>
                    <a:stretch>
                      <a:fillRect/>
                    </a:stretch>
                  </pic:blipFill>
                  <pic:spPr>
                    <a:xfrm>
                      <a:off x="0" y="0"/>
                      <a:ext cx="2074093" cy="1438200"/>
                    </a:xfrm>
                    <a:prstGeom prst="rect">
                      <a:avLst/>
                    </a:prstGeom>
                  </pic:spPr>
                </pic:pic>
              </a:graphicData>
            </a:graphic>
          </wp:inline>
        </w:drawing>
      </w:r>
    </w:p>
    <w:p w14:paraId="00C9A9D5" w14:textId="510966B4" w:rsidR="00FE2BC4" w:rsidRPr="00844D24" w:rsidRDefault="00FE2BC4" w:rsidP="00FE2BC4">
      <w:pPr>
        <w:pStyle w:val="Teksts"/>
        <w:jc w:val="center"/>
      </w:pPr>
      <w:r w:rsidRPr="00844D24">
        <w:t>1.3. attēls. Jaukts grafs (Autora veidots)</w:t>
      </w:r>
    </w:p>
    <w:p w14:paraId="13948F2D" w14:textId="77777777" w:rsidR="00FE2BC4" w:rsidRPr="00844D24" w:rsidRDefault="00FE2BC4" w:rsidP="007E0892">
      <w:pPr>
        <w:pStyle w:val="Teksts"/>
      </w:pPr>
    </w:p>
    <w:p w14:paraId="0E0F94C7" w14:textId="45ED22A5" w:rsidR="00FE2BC4" w:rsidRPr="00844D24" w:rsidRDefault="00150B85" w:rsidP="007E0892">
      <w:pPr>
        <w:pStyle w:val="Teksts"/>
      </w:pPr>
      <w:r w:rsidRPr="00844D24">
        <w:t xml:space="preserve">Ceturtais grafu veids ir “Multigrafs”, kur viena virsotne savienota ar vairākām virsotnēm caur </w:t>
      </w:r>
      <w:r w:rsidR="00363925" w:rsidRPr="00844D24">
        <w:t>šķautn</w:t>
      </w:r>
      <w:r w:rsidR="0079737B">
        <w:t>ēm</w:t>
      </w:r>
      <w:r w:rsidR="00363925" w:rsidRPr="00844D24">
        <w:t xml:space="preserve">. </w:t>
      </w:r>
      <w:r w:rsidR="00611B29" w:rsidRPr="00844D24">
        <w:t>– sk. 1.</w:t>
      </w:r>
      <w:r w:rsidR="00856119">
        <w:t>4</w:t>
      </w:r>
      <w:r w:rsidR="00611B29" w:rsidRPr="00844D24">
        <w:t>. att.</w:t>
      </w:r>
      <w:r w:rsidR="009B4093">
        <w:t xml:space="preserve"> </w:t>
      </w:r>
      <w:r w:rsidR="009B4093" w:rsidRPr="00844D24">
        <w:t xml:space="preserve">[5]  </w:t>
      </w:r>
    </w:p>
    <w:p w14:paraId="3D95135D" w14:textId="77777777" w:rsidR="00FE2BC4" w:rsidRPr="00844D24" w:rsidRDefault="00FE2BC4" w:rsidP="007E0892">
      <w:pPr>
        <w:pStyle w:val="Teksts"/>
      </w:pPr>
    </w:p>
    <w:p w14:paraId="3DC5D217" w14:textId="6CD05C45" w:rsidR="00FE2BC4" w:rsidRPr="00844D24" w:rsidRDefault="00FE2BC4" w:rsidP="00FE2BC4">
      <w:pPr>
        <w:pStyle w:val="Teksts"/>
        <w:jc w:val="center"/>
      </w:pPr>
      <w:r w:rsidRPr="00844D24">
        <w:rPr>
          <w:noProof/>
          <w:lang w:eastAsia="lv-LV"/>
        </w:rPr>
        <w:drawing>
          <wp:inline distT="0" distB="0" distL="0" distR="0" wp14:anchorId="1070BE2D" wp14:editId="432B9A3F">
            <wp:extent cx="2165230" cy="1502697"/>
            <wp:effectExtent l="0" t="0" r="6985" b="2540"/>
            <wp:docPr id="480651336" name="Picture 1" descr="A picture containing circle, line, sketch,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51336" name="Picture 1" descr="A picture containing circle, line, sketch, design&#10;&#10;Description automatically generated"/>
                    <pic:cNvPicPr/>
                  </pic:nvPicPr>
                  <pic:blipFill>
                    <a:blip r:embed="rId22"/>
                    <a:stretch>
                      <a:fillRect/>
                    </a:stretch>
                  </pic:blipFill>
                  <pic:spPr>
                    <a:xfrm>
                      <a:off x="0" y="0"/>
                      <a:ext cx="2198476" cy="1525770"/>
                    </a:xfrm>
                    <a:prstGeom prst="rect">
                      <a:avLst/>
                    </a:prstGeom>
                  </pic:spPr>
                </pic:pic>
              </a:graphicData>
            </a:graphic>
          </wp:inline>
        </w:drawing>
      </w:r>
    </w:p>
    <w:p w14:paraId="319321A7" w14:textId="6236A56C" w:rsidR="00FE2BC4" w:rsidRPr="00844D24" w:rsidRDefault="00FE2BC4" w:rsidP="00FE2BC4">
      <w:pPr>
        <w:pStyle w:val="Teksts"/>
        <w:jc w:val="center"/>
      </w:pPr>
      <w:r w:rsidRPr="00844D24">
        <w:t>1.4. attēls. Multigrafs (Autora veidots)</w:t>
      </w:r>
    </w:p>
    <w:p w14:paraId="4343B4EC" w14:textId="77777777" w:rsidR="00FE2BC4" w:rsidRPr="00844D24" w:rsidRDefault="00FE2BC4" w:rsidP="007E0892">
      <w:pPr>
        <w:pStyle w:val="Teksts"/>
      </w:pPr>
    </w:p>
    <w:p w14:paraId="591D37F4" w14:textId="78E4DC70" w:rsidR="00FE2BC4" w:rsidRPr="00844D24" w:rsidRDefault="00363925" w:rsidP="007E0892">
      <w:pPr>
        <w:pStyle w:val="Teksts"/>
      </w:pPr>
      <w:r w:rsidRPr="00844D24">
        <w:t xml:space="preserve">Piektais ir “Hipergrafs” – grafs, kur šķautnes savieno trīs un vairāk virsotnes. </w:t>
      </w:r>
      <w:r w:rsidR="00611B29" w:rsidRPr="00844D24">
        <w:t>– sk. 1.5. att.</w:t>
      </w:r>
      <w:r w:rsidR="009B4093">
        <w:t xml:space="preserve"> </w:t>
      </w:r>
      <w:r w:rsidR="009B4093" w:rsidRPr="00844D24">
        <w:t xml:space="preserve">[5]  </w:t>
      </w:r>
    </w:p>
    <w:p w14:paraId="30C8948A" w14:textId="77777777" w:rsidR="00FE2BC4" w:rsidRPr="00844D24" w:rsidRDefault="00FE2BC4" w:rsidP="007E0892">
      <w:pPr>
        <w:pStyle w:val="Teksts"/>
      </w:pPr>
    </w:p>
    <w:p w14:paraId="596B964D" w14:textId="1D2184ED" w:rsidR="00FE2BC4" w:rsidRPr="00844D24" w:rsidRDefault="00FE2BC4" w:rsidP="00FE2BC4">
      <w:pPr>
        <w:pStyle w:val="Teksts"/>
        <w:jc w:val="center"/>
      </w:pPr>
      <w:r w:rsidRPr="00844D24">
        <w:rPr>
          <w:noProof/>
          <w:lang w:eastAsia="lv-LV"/>
        </w:rPr>
        <w:drawing>
          <wp:inline distT="0" distB="0" distL="0" distR="0" wp14:anchorId="29F53577" wp14:editId="389C5C75">
            <wp:extent cx="2035834" cy="1469057"/>
            <wp:effectExtent l="0" t="0" r="2540" b="0"/>
            <wp:docPr id="1493807518" name="Picture 1" descr="A picture containing circle, lin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7518" name="Picture 1" descr="A picture containing circle, line, black and white&#10;&#10;Description automatically generated"/>
                    <pic:cNvPicPr/>
                  </pic:nvPicPr>
                  <pic:blipFill>
                    <a:blip r:embed="rId23"/>
                    <a:stretch>
                      <a:fillRect/>
                    </a:stretch>
                  </pic:blipFill>
                  <pic:spPr>
                    <a:xfrm>
                      <a:off x="0" y="0"/>
                      <a:ext cx="2058068" cy="1485101"/>
                    </a:xfrm>
                    <a:prstGeom prst="rect">
                      <a:avLst/>
                    </a:prstGeom>
                  </pic:spPr>
                </pic:pic>
              </a:graphicData>
            </a:graphic>
          </wp:inline>
        </w:drawing>
      </w:r>
    </w:p>
    <w:p w14:paraId="64C16CB3" w14:textId="5650DE0D" w:rsidR="00FE2BC4" w:rsidRPr="00844D24" w:rsidRDefault="00FE2BC4" w:rsidP="00FE2BC4">
      <w:pPr>
        <w:pStyle w:val="Teksts"/>
        <w:jc w:val="center"/>
      </w:pPr>
      <w:r w:rsidRPr="00844D24">
        <w:t>1.5. attēls. Hipergrafs (Autora veidots)</w:t>
      </w:r>
    </w:p>
    <w:p w14:paraId="508E348F" w14:textId="77777777" w:rsidR="00611B29" w:rsidRPr="00844D24" w:rsidRDefault="00611B29" w:rsidP="00FE2BC4">
      <w:pPr>
        <w:pStyle w:val="Teksts"/>
        <w:jc w:val="center"/>
      </w:pPr>
    </w:p>
    <w:p w14:paraId="0F14D150" w14:textId="514FCAE3" w:rsidR="00AE6257" w:rsidRPr="00844D24" w:rsidRDefault="0079737B" w:rsidP="007E0892">
      <w:pPr>
        <w:pStyle w:val="Teksts"/>
      </w:pPr>
      <w:r w:rsidRPr="00E4222A">
        <w:lastRenderedPageBreak/>
        <w:t>Pēdējais sestais grafs ir “Pseidografs”, kur šķautne sāk</w:t>
      </w:r>
      <w:r>
        <w:t>ā</w:t>
      </w:r>
      <w:r w:rsidRPr="00E4222A">
        <w:t>s un beidz</w:t>
      </w:r>
      <w:r>
        <w:t>ā</w:t>
      </w:r>
      <w:r w:rsidRPr="00E4222A">
        <w:t xml:space="preserve">s </w:t>
      </w:r>
      <w:r w:rsidRPr="00E166D3">
        <w:t xml:space="preserve">tanī </w:t>
      </w:r>
      <w:r w:rsidRPr="00E4222A">
        <w:t>pašā virsotnē, šo īpašību sauc par cilpu.</w:t>
      </w:r>
      <w:r w:rsidR="009B4093">
        <w:t xml:space="preserve"> </w:t>
      </w:r>
      <w:r w:rsidR="00611B29" w:rsidRPr="00844D24">
        <w:t>– sk. 1.6. att.</w:t>
      </w:r>
      <w:r w:rsidR="009B4093">
        <w:t xml:space="preserve"> </w:t>
      </w:r>
      <w:r w:rsidR="009B4093" w:rsidRPr="00844D24">
        <w:t xml:space="preserve">[5]  </w:t>
      </w:r>
    </w:p>
    <w:p w14:paraId="70CA31F2" w14:textId="77777777" w:rsidR="00FE2BC4" w:rsidRPr="00844D24" w:rsidRDefault="00FE2BC4" w:rsidP="007E0892">
      <w:pPr>
        <w:pStyle w:val="Teksts"/>
      </w:pPr>
    </w:p>
    <w:p w14:paraId="1C46F923" w14:textId="5CA8BE7C" w:rsidR="00FE2BC4" w:rsidRPr="00844D24" w:rsidRDefault="00FE2BC4" w:rsidP="00FE2BC4">
      <w:pPr>
        <w:pStyle w:val="Teksts"/>
        <w:jc w:val="center"/>
      </w:pPr>
      <w:r w:rsidRPr="00844D24">
        <w:rPr>
          <w:noProof/>
          <w:lang w:eastAsia="lv-LV"/>
        </w:rPr>
        <w:drawing>
          <wp:inline distT="0" distB="0" distL="0" distR="0" wp14:anchorId="50A085AB" wp14:editId="4055FD50">
            <wp:extent cx="2303253" cy="1400376"/>
            <wp:effectExtent l="0" t="0" r="1905" b="9525"/>
            <wp:docPr id="918681636" name="Picture 1" descr="A picture containing sketch, line,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81636" name="Picture 1" descr="A picture containing sketch, line, circle, design&#10;&#10;Description automatically generated"/>
                    <pic:cNvPicPr/>
                  </pic:nvPicPr>
                  <pic:blipFill>
                    <a:blip r:embed="rId24"/>
                    <a:stretch>
                      <a:fillRect/>
                    </a:stretch>
                  </pic:blipFill>
                  <pic:spPr>
                    <a:xfrm>
                      <a:off x="0" y="0"/>
                      <a:ext cx="2330606" cy="1417006"/>
                    </a:xfrm>
                    <a:prstGeom prst="rect">
                      <a:avLst/>
                    </a:prstGeom>
                  </pic:spPr>
                </pic:pic>
              </a:graphicData>
            </a:graphic>
          </wp:inline>
        </w:drawing>
      </w:r>
    </w:p>
    <w:p w14:paraId="4442EE99" w14:textId="65750BC1" w:rsidR="00FE2BC4" w:rsidRPr="00844D24" w:rsidRDefault="00FE2BC4" w:rsidP="00FE2BC4">
      <w:pPr>
        <w:pStyle w:val="Teksts"/>
        <w:jc w:val="center"/>
      </w:pPr>
      <w:r w:rsidRPr="00844D24">
        <w:t>1.6. attēls. Pseidografs (Autora veidots)</w:t>
      </w:r>
    </w:p>
    <w:p w14:paraId="0C3A4DA5" w14:textId="77777777" w:rsidR="007B6C6D" w:rsidRPr="00844D24" w:rsidRDefault="007B6C6D" w:rsidP="00722D0F">
      <w:pPr>
        <w:pStyle w:val="Teksts"/>
        <w:jc w:val="center"/>
      </w:pPr>
    </w:p>
    <w:p w14:paraId="05B42691" w14:textId="2909FFF5" w:rsidR="00822551" w:rsidRPr="00844D24" w:rsidRDefault="0079737B" w:rsidP="00703B8D">
      <w:pPr>
        <w:pStyle w:val="Teksts"/>
        <w:ind w:firstLine="0"/>
      </w:pPr>
      <w:r w:rsidRPr="00E4222A">
        <w:t>Grafus var iedalīt arī saistītos un nesaistītos  grafos. Nesaistīts grafs ir tad, kad virsotnes veido daļas, piemērs: virsotne A un virsotne B ir savienoti ar šķautn</w:t>
      </w:r>
      <w:r>
        <w:t>i</w:t>
      </w:r>
      <w:r w:rsidRPr="00E4222A">
        <w:t>, virsotne C, D, E, F ari savienot</w:t>
      </w:r>
      <w:r>
        <w:t>as</w:t>
      </w:r>
      <w:r w:rsidRPr="00E4222A">
        <w:t xml:space="preserve"> ar šķautn</w:t>
      </w:r>
      <w:r>
        <w:t>ēm</w:t>
      </w:r>
      <w:r w:rsidRPr="00E4222A">
        <w:t>, bet AB ar CDEF nav savienoti ar kopēj</w:t>
      </w:r>
      <w:r>
        <w:t>ām</w:t>
      </w:r>
      <w:r w:rsidRPr="00E4222A">
        <w:t xml:space="preserve"> šķautnēm.</w:t>
      </w:r>
      <w:r w:rsidR="009B4093">
        <w:t xml:space="preserve"> </w:t>
      </w:r>
      <w:r w:rsidR="00ED7088" w:rsidRPr="00844D24">
        <w:t xml:space="preserve">– sk. </w:t>
      </w:r>
      <w:r w:rsidR="00CE1535" w:rsidRPr="00844D24">
        <w:t>1</w:t>
      </w:r>
      <w:r w:rsidR="00ED7088" w:rsidRPr="00844D24">
        <w:t>.</w:t>
      </w:r>
      <w:r w:rsidR="00611B29" w:rsidRPr="00844D24">
        <w:t>7</w:t>
      </w:r>
      <w:r w:rsidR="00ED7088" w:rsidRPr="00844D24">
        <w:t xml:space="preserve">. att. </w:t>
      </w:r>
      <w:r w:rsidR="009B4093" w:rsidRPr="00844D24">
        <w:t>[5]</w:t>
      </w:r>
      <w:r w:rsidR="009B4093">
        <w:t xml:space="preserve"> </w:t>
      </w:r>
    </w:p>
    <w:p w14:paraId="78BC4433" w14:textId="3FFA8D2D" w:rsidR="00ED7088" w:rsidRPr="00844D24" w:rsidRDefault="00ED7088" w:rsidP="00703B8D">
      <w:pPr>
        <w:pStyle w:val="Teksts"/>
        <w:ind w:firstLine="0"/>
      </w:pPr>
    </w:p>
    <w:p w14:paraId="423BC216" w14:textId="3B8F102C" w:rsidR="007B6C6D" w:rsidRPr="00844D24" w:rsidRDefault="00001B41" w:rsidP="007B6C6D">
      <w:pPr>
        <w:pStyle w:val="Teksts"/>
        <w:ind w:firstLine="0"/>
        <w:jc w:val="center"/>
      </w:pPr>
      <w:r w:rsidRPr="00844D24">
        <w:rPr>
          <w:noProof/>
          <w:lang w:eastAsia="lv-LV"/>
        </w:rPr>
        <w:drawing>
          <wp:inline distT="0" distB="0" distL="0" distR="0" wp14:anchorId="44609F91" wp14:editId="4CE64779">
            <wp:extent cx="2432649" cy="1900752"/>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429" cy="1920114"/>
                    </a:xfrm>
                    <a:prstGeom prst="rect">
                      <a:avLst/>
                    </a:prstGeom>
                  </pic:spPr>
                </pic:pic>
              </a:graphicData>
            </a:graphic>
          </wp:inline>
        </w:drawing>
      </w:r>
    </w:p>
    <w:p w14:paraId="1884AE35" w14:textId="687D4CB9" w:rsidR="00001B41" w:rsidRPr="00844D24" w:rsidRDefault="00CE1535" w:rsidP="00001B41">
      <w:pPr>
        <w:pStyle w:val="Teksts"/>
        <w:ind w:firstLine="0"/>
        <w:jc w:val="center"/>
      </w:pPr>
      <w:r w:rsidRPr="00844D24">
        <w:t>1</w:t>
      </w:r>
      <w:r w:rsidR="00001B41" w:rsidRPr="00844D24">
        <w:t>.</w:t>
      </w:r>
      <w:r w:rsidR="00611B29" w:rsidRPr="00844D24">
        <w:t>7</w:t>
      </w:r>
      <w:r w:rsidR="00001B41" w:rsidRPr="00844D24">
        <w:t xml:space="preserve">. attēls. </w:t>
      </w:r>
      <w:r w:rsidR="003A3BFE" w:rsidRPr="00844D24">
        <w:t xml:space="preserve">Nesaistīts </w:t>
      </w:r>
      <w:r w:rsidR="00001B41" w:rsidRPr="00844D24">
        <w:t>grafs piemērs.</w:t>
      </w:r>
      <w:r w:rsidR="00404FC8" w:rsidRPr="00844D24">
        <w:t xml:space="preserve"> (Autora veidots)</w:t>
      </w:r>
    </w:p>
    <w:p w14:paraId="27FA983F" w14:textId="77777777" w:rsidR="007B6C6D" w:rsidRPr="00844D24" w:rsidRDefault="007B6C6D" w:rsidP="00001B41">
      <w:pPr>
        <w:pStyle w:val="Teksts"/>
        <w:ind w:firstLine="0"/>
        <w:jc w:val="center"/>
      </w:pPr>
    </w:p>
    <w:p w14:paraId="093F01BE" w14:textId="422A6A97" w:rsidR="00001B41" w:rsidRPr="00844D24" w:rsidRDefault="0079737B" w:rsidP="00001B41">
      <w:pPr>
        <w:pStyle w:val="Teksts"/>
        <w:ind w:firstLine="0"/>
      </w:pPr>
      <w:r w:rsidRPr="00E4222A">
        <w:t>Saistīts grafs dal</w:t>
      </w:r>
      <w:r>
        <w:t>ās</w:t>
      </w:r>
      <w:r w:rsidRPr="00E4222A">
        <w:t xml:space="preserve"> uz div</w:t>
      </w:r>
      <w:r>
        <w:t>iem</w:t>
      </w:r>
      <w:r w:rsidRPr="00E4222A">
        <w:t xml:space="preserve"> veid</w:t>
      </w:r>
      <w:r>
        <w:t>iem</w:t>
      </w:r>
      <w:r w:rsidRPr="00E4222A">
        <w:t>, pirmais veids ir stipr</w:t>
      </w:r>
      <w:r>
        <w:t>a</w:t>
      </w:r>
      <w:r w:rsidRPr="00E4222A">
        <w:t xml:space="preserve"> saite, otrais veids ir vāj</w:t>
      </w:r>
      <w:r>
        <w:t xml:space="preserve">a </w:t>
      </w:r>
      <w:r w:rsidRPr="00E4222A">
        <w:t>saite. Stipr</w:t>
      </w:r>
      <w:r>
        <w:t>a</w:t>
      </w:r>
      <w:r w:rsidRPr="00E4222A">
        <w:t xml:space="preserve"> saite, k</w:t>
      </w:r>
      <w:r>
        <w:t>ur</w:t>
      </w:r>
      <w:r w:rsidRPr="00E4222A">
        <w:t xml:space="preserve"> no katra</w:t>
      </w:r>
      <w:r>
        <w:t>s</w:t>
      </w:r>
      <w:r w:rsidRPr="00E4222A">
        <w:t xml:space="preserve"> virsotne</w:t>
      </w:r>
      <w:r>
        <w:t>s</w:t>
      </w:r>
      <w:r w:rsidRPr="00E4222A">
        <w:t xml:space="preserve"> ir loki uz citu virsotn</w:t>
      </w:r>
      <w:r>
        <w:t>i</w:t>
      </w:r>
      <w:r w:rsidRPr="00E4222A">
        <w:t>. Vāj</w:t>
      </w:r>
      <w:r>
        <w:t>a</w:t>
      </w:r>
      <w:r w:rsidRPr="00E4222A">
        <w:t xml:space="preserve"> saite ir pilnīgs pretstats, k</w:t>
      </w:r>
      <w:r>
        <w:t>ur</w:t>
      </w:r>
      <w:r w:rsidRPr="00E4222A">
        <w:t xml:space="preserve"> ne no katra</w:t>
      </w:r>
      <w:r>
        <w:t>s</w:t>
      </w:r>
      <w:r w:rsidRPr="00E4222A">
        <w:t xml:space="preserve"> virsotnes ir loki uz citu.</w:t>
      </w:r>
      <w:r w:rsidR="009B4093">
        <w:t xml:space="preserve"> </w:t>
      </w:r>
      <w:r w:rsidR="00431264" w:rsidRPr="00844D24">
        <w:t xml:space="preserve">– sk. </w:t>
      </w:r>
      <w:r w:rsidR="00CE1535" w:rsidRPr="00844D24">
        <w:t>1</w:t>
      </w:r>
      <w:r w:rsidR="00431264" w:rsidRPr="00844D24">
        <w:t>.</w:t>
      </w:r>
      <w:r w:rsidR="00611B29" w:rsidRPr="00844D24">
        <w:t>8</w:t>
      </w:r>
      <w:r w:rsidR="00431264" w:rsidRPr="00844D24">
        <w:t>. att.</w:t>
      </w:r>
      <w:r w:rsidR="009B4093">
        <w:t xml:space="preserve"> </w:t>
      </w:r>
      <w:r w:rsidR="009B4093" w:rsidRPr="00844D24">
        <w:t xml:space="preserve">[5]  </w:t>
      </w:r>
    </w:p>
    <w:p w14:paraId="159E4055" w14:textId="19CAB8B9" w:rsidR="00431264" w:rsidRPr="00844D24" w:rsidRDefault="00431264" w:rsidP="00431264">
      <w:pPr>
        <w:pStyle w:val="Teksts"/>
        <w:ind w:firstLine="0"/>
        <w:jc w:val="center"/>
      </w:pPr>
      <w:r w:rsidRPr="00844D24">
        <w:rPr>
          <w:noProof/>
          <w:lang w:eastAsia="lv-LV"/>
        </w:rPr>
        <w:lastRenderedPageBreak/>
        <w:drawing>
          <wp:inline distT="0" distB="0" distL="0" distR="0" wp14:anchorId="1C2F7441" wp14:editId="421E0F02">
            <wp:extent cx="3925018" cy="18327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6275" cy="1856649"/>
                    </a:xfrm>
                    <a:prstGeom prst="rect">
                      <a:avLst/>
                    </a:prstGeom>
                  </pic:spPr>
                </pic:pic>
              </a:graphicData>
            </a:graphic>
          </wp:inline>
        </w:drawing>
      </w:r>
    </w:p>
    <w:p w14:paraId="111D55C5" w14:textId="0C868554" w:rsidR="00431264" w:rsidRPr="00844D24" w:rsidRDefault="00611B29" w:rsidP="00431264">
      <w:pPr>
        <w:pStyle w:val="Teksts"/>
        <w:ind w:firstLine="0"/>
        <w:jc w:val="center"/>
      </w:pPr>
      <w:r w:rsidRPr="00844D24">
        <w:t>1</w:t>
      </w:r>
      <w:r w:rsidR="00431264" w:rsidRPr="00844D24">
        <w:t>.</w:t>
      </w:r>
      <w:r w:rsidRPr="00844D24">
        <w:t>8</w:t>
      </w:r>
      <w:r w:rsidR="00431264" w:rsidRPr="00844D24">
        <w:t xml:space="preserve">. attēls. </w:t>
      </w:r>
      <w:r w:rsidR="003A3BFE" w:rsidRPr="00844D24">
        <w:t xml:space="preserve">Saistīts </w:t>
      </w:r>
      <w:r w:rsidR="00431264" w:rsidRPr="00844D24">
        <w:t>grafs (Stiprā un vājā saites)</w:t>
      </w:r>
      <w:r w:rsidR="00404FC8" w:rsidRPr="00844D24">
        <w:t xml:space="preserve"> (Autora veidots)</w:t>
      </w:r>
    </w:p>
    <w:p w14:paraId="64ED05B8" w14:textId="77777777" w:rsidR="00BC083C" w:rsidRPr="00844D24" w:rsidRDefault="00BC083C" w:rsidP="00431264">
      <w:pPr>
        <w:pStyle w:val="Teksts"/>
        <w:ind w:firstLine="0"/>
        <w:jc w:val="center"/>
      </w:pPr>
    </w:p>
    <w:p w14:paraId="158D9940" w14:textId="419BBBD2" w:rsidR="00404FC8" w:rsidRPr="00844D24" w:rsidRDefault="0079737B" w:rsidP="00001B41">
      <w:pPr>
        <w:pStyle w:val="Teksts"/>
        <w:ind w:firstLine="0"/>
      </w:pPr>
      <w:r w:rsidRPr="00E4222A">
        <w:t>Taisīsim gr</w:t>
      </w:r>
      <w:r>
        <w:t>a</w:t>
      </w:r>
      <w:r w:rsidRPr="00E4222A">
        <w:t>fu, kas sastāv no Latvijas novadiem, kur virsotnes ir A (Latgale), B (Zemgale),  C (Vidzeme), D (Kurzeme). Ceļ</w:t>
      </w:r>
      <w:r>
        <w:t>u</w:t>
      </w:r>
      <w:r w:rsidRPr="00E4222A">
        <w:t xml:space="preserve"> no viena</w:t>
      </w:r>
      <w:r>
        <w:t>s</w:t>
      </w:r>
      <w:r w:rsidRPr="00E4222A">
        <w:t xml:space="preserve"> virsotne</w:t>
      </w:r>
      <w:r>
        <w:t>s</w:t>
      </w:r>
      <w:r w:rsidRPr="00E4222A">
        <w:t xml:space="preserve"> uz citu sauc par maršrutu. Šķautnes maršruta skaitu sauc par maršruta garumu. Lai sasniegt</w:t>
      </w:r>
      <w:r>
        <w:t>u</w:t>
      </w:r>
      <w:r w:rsidRPr="00E4222A">
        <w:t xml:space="preserve"> punkt</w:t>
      </w:r>
      <w:r>
        <w:t>u</w:t>
      </w:r>
      <w:r w:rsidRPr="00E4222A">
        <w:t xml:space="preserve"> D no punkta A. Izveidosim maršrutu A-B-D, sanāk, ka maršruta garums ir 2, ja cits maršruts A-C-B-D, mazliet garāks, tad sanāk, ka maršruta garums ir 3.</w:t>
      </w:r>
      <w:r w:rsidR="00867211" w:rsidRPr="00867211">
        <w:t xml:space="preserve"> </w:t>
      </w:r>
      <w:r w:rsidR="00867211" w:rsidRPr="00844D24">
        <w:t xml:space="preserve">– </w:t>
      </w:r>
      <w:r w:rsidRPr="00E4222A">
        <w:t>sk. 1.</w:t>
      </w:r>
      <w:r>
        <w:t>9</w:t>
      </w:r>
      <w:r w:rsidRPr="00E4222A">
        <w:t>. att.</w:t>
      </w:r>
      <w:r w:rsidR="00FA0F35">
        <w:t xml:space="preserve"> [5]</w:t>
      </w:r>
    </w:p>
    <w:p w14:paraId="68B300DA" w14:textId="4FD324ED" w:rsidR="00D22645" w:rsidRPr="00844D24" w:rsidRDefault="00D22645" w:rsidP="00D22645">
      <w:pPr>
        <w:pStyle w:val="Teksts"/>
        <w:ind w:firstLine="0"/>
        <w:jc w:val="center"/>
      </w:pPr>
      <w:r w:rsidRPr="00844D24">
        <w:rPr>
          <w:noProof/>
          <w:lang w:eastAsia="lv-LV"/>
        </w:rPr>
        <w:drawing>
          <wp:inline distT="0" distB="0" distL="0" distR="0" wp14:anchorId="723C7F59" wp14:editId="61D487E1">
            <wp:extent cx="3631721" cy="2145622"/>
            <wp:effectExtent l="0" t="0" r="6985" b="7620"/>
            <wp:docPr id="2" name="Picture 2" descr="Attēls, kurā ir karte&#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tēls 2" descr="Attēls, kurā ir karte&#10;&#10;Apraksts ģenerēts automātiski"/>
                    <pic:cNvPicPr/>
                  </pic:nvPicPr>
                  <pic:blipFill>
                    <a:blip r:embed="rId27"/>
                    <a:stretch>
                      <a:fillRect/>
                    </a:stretch>
                  </pic:blipFill>
                  <pic:spPr>
                    <a:xfrm>
                      <a:off x="0" y="0"/>
                      <a:ext cx="3666964" cy="2166444"/>
                    </a:xfrm>
                    <a:prstGeom prst="rect">
                      <a:avLst/>
                    </a:prstGeom>
                  </pic:spPr>
                </pic:pic>
              </a:graphicData>
            </a:graphic>
          </wp:inline>
        </w:drawing>
      </w:r>
    </w:p>
    <w:p w14:paraId="06EAC8A7" w14:textId="12101456" w:rsidR="00D22645" w:rsidRPr="00844D24" w:rsidRDefault="00CE1535" w:rsidP="00D22645">
      <w:pPr>
        <w:pStyle w:val="Teksts"/>
        <w:ind w:firstLine="0"/>
        <w:jc w:val="center"/>
      </w:pPr>
      <w:r w:rsidRPr="00844D24">
        <w:t>1</w:t>
      </w:r>
      <w:r w:rsidR="00D22645" w:rsidRPr="00844D24">
        <w:t>.</w:t>
      </w:r>
      <w:r w:rsidR="00611B29" w:rsidRPr="00844D24">
        <w:t>9</w:t>
      </w:r>
      <w:r w:rsidR="00D22645" w:rsidRPr="00844D24">
        <w:t xml:space="preserve">. attēls. </w:t>
      </w:r>
      <w:r w:rsidR="009F5AF1" w:rsidRPr="00844D24">
        <w:t xml:space="preserve">Latvijas </w:t>
      </w:r>
      <w:r w:rsidR="00404FC8" w:rsidRPr="00844D24">
        <w:t xml:space="preserve">novada </w:t>
      </w:r>
      <w:r w:rsidR="0079737B">
        <w:t>grafs</w:t>
      </w:r>
      <w:r w:rsidR="00404FC8" w:rsidRPr="00844D24">
        <w:t xml:space="preserve"> (Autora veidots)</w:t>
      </w:r>
    </w:p>
    <w:p w14:paraId="62144990" w14:textId="77777777" w:rsidR="00404FC8" w:rsidRPr="00844D24" w:rsidRDefault="00404FC8" w:rsidP="00D22645">
      <w:pPr>
        <w:pStyle w:val="Teksts"/>
        <w:ind w:firstLine="0"/>
        <w:jc w:val="center"/>
      </w:pPr>
    </w:p>
    <w:p w14:paraId="10FE57EA" w14:textId="54A96842" w:rsidR="00856E60" w:rsidRPr="00844D24" w:rsidRDefault="003C448A" w:rsidP="00001B41">
      <w:pPr>
        <w:pStyle w:val="Teksts"/>
        <w:ind w:firstLine="0"/>
      </w:pPr>
      <w:r w:rsidRPr="00E4222A">
        <w:t>Matrica,</w:t>
      </w:r>
      <w:r>
        <w:t xml:space="preserve"> ir</w:t>
      </w:r>
      <w:r w:rsidRPr="00E4222A">
        <w:t xml:space="preserve"> vēl viena metode, kā var parādīt grafu. Grafu, kur ir virsotnes un šķautnes ( G = (V,E) ) sadalīsim uz rindā</w:t>
      </w:r>
      <w:r>
        <w:t>m</w:t>
      </w:r>
      <w:r w:rsidRPr="00E4222A">
        <w:t xml:space="preserve"> un kolonnā</w:t>
      </w:r>
      <w:r>
        <w:t>m</w:t>
      </w:r>
      <w:r w:rsidRPr="00E4222A">
        <w:t xml:space="preserve"> (p, q grafs). Izveidosim p × p matricu A = [a</w:t>
      </w:r>
      <w:r w:rsidRPr="00E4222A">
        <w:rPr>
          <w:vertAlign w:val="subscript"/>
        </w:rPr>
        <w:t>ij</w:t>
      </w:r>
      <w:r w:rsidRPr="00E4222A">
        <w:t xml:space="preserve">], </w:t>
      </w:r>
      <w:r w:rsidRPr="00581AD5">
        <w:t xml:space="preserve">kur rindas un kolonnas atbilst V virsotnei. </w:t>
      </w:r>
      <w:r w:rsidRPr="00E4222A">
        <w:t>Izveidosim vienkāršu algoritmu: Ja virsotne v</w:t>
      </w:r>
      <w:r w:rsidRPr="00E4222A">
        <w:rPr>
          <w:vertAlign w:val="subscript"/>
        </w:rPr>
        <w:t xml:space="preserve">i </w:t>
      </w:r>
      <w:r w:rsidRPr="00E4222A">
        <w:t>atrodas blakus virsotnei v</w:t>
      </w:r>
      <w:r w:rsidRPr="00E4222A">
        <w:rPr>
          <w:vertAlign w:val="subscript"/>
        </w:rPr>
        <w:t>j</w:t>
      </w:r>
      <w:r w:rsidRPr="00E4222A">
        <w:t>, tad a</w:t>
      </w:r>
      <w:r w:rsidRPr="00E4222A">
        <w:rPr>
          <w:vertAlign w:val="subscript"/>
        </w:rPr>
        <w:t>ij</w:t>
      </w:r>
      <w:r w:rsidRPr="00E4222A">
        <w:t xml:space="preserve"> = 1. Citi varianti būs </w:t>
      </w:r>
      <w:r w:rsidRPr="00E4222A">
        <w:rPr>
          <w:vertAlign w:val="subscript"/>
        </w:rPr>
        <w:t xml:space="preserve"> </w:t>
      </w:r>
      <w:r w:rsidRPr="00E4222A">
        <w:t>a</w:t>
      </w:r>
      <w:r w:rsidRPr="00E4222A">
        <w:rPr>
          <w:vertAlign w:val="subscript"/>
        </w:rPr>
        <w:t>ij</w:t>
      </w:r>
      <w:r w:rsidRPr="00E4222A">
        <w:t xml:space="preserve"> = 0, un izmantosim cikl</w:t>
      </w:r>
      <w:r>
        <w:t>u</w:t>
      </w:r>
      <w:r w:rsidRPr="00E4222A">
        <w:t>, lai algoritms aprēķinā</w:t>
      </w:r>
      <w:r>
        <w:t>tu</w:t>
      </w:r>
      <w:r w:rsidRPr="00E4222A">
        <w:t xml:space="preserve"> katru virsotni (i = 0,1,2,…,p.). Sanāk saistību matrica, k</w:t>
      </w:r>
      <w:r>
        <w:t>ura</w:t>
      </w:r>
      <w:r w:rsidRPr="00E4222A">
        <w:t xml:space="preserve"> ir pilnīgi simetrisk</w:t>
      </w:r>
      <w:r>
        <w:t>a</w:t>
      </w:r>
      <w:r w:rsidRPr="00E4222A">
        <w:t xml:space="preserve">. </w:t>
      </w:r>
      <w:r>
        <w:t>1</w:t>
      </w:r>
      <w:r w:rsidRPr="00E4222A">
        <w:t>.</w:t>
      </w:r>
      <w:r>
        <w:t>10</w:t>
      </w:r>
      <w:r w:rsidRPr="00E4222A">
        <w:t xml:space="preserve">. </w:t>
      </w:r>
      <w:r w:rsidR="004035BD">
        <w:t>a</w:t>
      </w:r>
      <w:r w:rsidR="004035BD" w:rsidRPr="00E4222A">
        <w:t>ttēl</w:t>
      </w:r>
      <w:r w:rsidR="004035BD">
        <w:t>ā</w:t>
      </w:r>
      <w:r w:rsidR="004035BD" w:rsidRPr="00E4222A">
        <w:t xml:space="preserve"> </w:t>
      </w:r>
      <w:r w:rsidRPr="00E4222A">
        <w:t>var redzēt rezultāt</w:t>
      </w:r>
      <w:r>
        <w:t>u</w:t>
      </w:r>
      <w:r w:rsidRPr="00E4222A">
        <w:t xml:space="preserve">. </w:t>
      </w:r>
      <w:r w:rsidR="00E26AF8" w:rsidRPr="00844D24">
        <w:t xml:space="preserve">[5]  </w:t>
      </w:r>
    </w:p>
    <w:p w14:paraId="2B2F6A1B" w14:textId="5D7A88B4" w:rsidR="00D401AC" w:rsidRPr="00844D24" w:rsidRDefault="00D401AC" w:rsidP="00D401AC">
      <w:pPr>
        <w:pStyle w:val="Teksts"/>
        <w:ind w:firstLine="0"/>
        <w:jc w:val="center"/>
      </w:pPr>
      <w:r w:rsidRPr="00844D24">
        <w:rPr>
          <w:noProof/>
          <w:lang w:eastAsia="lv-LV"/>
        </w:rPr>
        <w:lastRenderedPageBreak/>
        <w:drawing>
          <wp:inline distT="0" distB="0" distL="0" distR="0" wp14:anchorId="40DB4F9C" wp14:editId="42A1BDDA">
            <wp:extent cx="3252159" cy="1572210"/>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3398" cy="1582478"/>
                    </a:xfrm>
                    <a:prstGeom prst="rect">
                      <a:avLst/>
                    </a:prstGeom>
                  </pic:spPr>
                </pic:pic>
              </a:graphicData>
            </a:graphic>
          </wp:inline>
        </w:drawing>
      </w:r>
    </w:p>
    <w:p w14:paraId="79858360" w14:textId="5935C8C2" w:rsidR="00677F32" w:rsidRPr="00844D24" w:rsidRDefault="00CE1535" w:rsidP="002678BC">
      <w:pPr>
        <w:pStyle w:val="Teksts"/>
        <w:ind w:firstLine="0"/>
        <w:jc w:val="center"/>
      </w:pPr>
      <w:r w:rsidRPr="00844D24">
        <w:t>1</w:t>
      </w:r>
      <w:r w:rsidR="00677F32" w:rsidRPr="00844D24">
        <w:t>.</w:t>
      </w:r>
      <w:r w:rsidR="00611B29" w:rsidRPr="00844D24">
        <w:t>10</w:t>
      </w:r>
      <w:r w:rsidR="00677F32" w:rsidRPr="00844D24">
        <w:t xml:space="preserve">. attēls. Grafs un matrica (algoritma rezultāts)  </w:t>
      </w:r>
    </w:p>
    <w:p w14:paraId="43800603" w14:textId="77777777" w:rsidR="00692A93" w:rsidRPr="00844D24" w:rsidRDefault="00692A93" w:rsidP="00310FFA">
      <w:pPr>
        <w:spacing w:after="160" w:line="259" w:lineRule="auto"/>
        <w:jc w:val="left"/>
      </w:pPr>
    </w:p>
    <w:p w14:paraId="24E3BF74" w14:textId="21737BAE" w:rsidR="00692A93" w:rsidRPr="00844D24" w:rsidRDefault="00310FFA" w:rsidP="00310FFA">
      <w:pPr>
        <w:spacing w:after="160" w:line="259" w:lineRule="auto"/>
        <w:jc w:val="left"/>
      </w:pPr>
      <w:r w:rsidRPr="00844D24">
        <w:br w:type="page"/>
      </w:r>
    </w:p>
    <w:p w14:paraId="6C48F19D" w14:textId="7956462D" w:rsidR="00A60EFF" w:rsidRPr="00844D24" w:rsidRDefault="00CE1535" w:rsidP="00CE1535">
      <w:pPr>
        <w:pStyle w:val="1-lmea-virsraksts"/>
        <w:rPr>
          <w:rFonts w:hint="eastAsia"/>
        </w:rPr>
      </w:pPr>
      <w:bookmarkStart w:id="25" w:name="_Toc128601053"/>
      <w:bookmarkStart w:id="26" w:name="_Toc134397436"/>
      <w:bookmarkStart w:id="27" w:name="_Toc135856955"/>
      <w:r w:rsidRPr="00844D24">
        <w:lastRenderedPageBreak/>
        <w:t>2</w:t>
      </w:r>
      <w:r w:rsidR="00501C98" w:rsidRPr="00844D24">
        <w:t xml:space="preserve">. </w:t>
      </w:r>
      <w:r w:rsidR="002F2918" w:rsidRPr="00844D24">
        <w:t>Vairākslāņu grafu teorija</w:t>
      </w:r>
      <w:bookmarkEnd w:id="25"/>
      <w:bookmarkEnd w:id="26"/>
      <w:bookmarkEnd w:id="27"/>
    </w:p>
    <w:p w14:paraId="477E1F9B" w14:textId="77777777" w:rsidR="003C448A" w:rsidRPr="00E4222A" w:rsidRDefault="003C448A" w:rsidP="003C448A">
      <w:pPr>
        <w:pStyle w:val="Teksts"/>
      </w:pPr>
      <w:r w:rsidRPr="00E4222A">
        <w:t>Vairākslāņu grafs – ir datu vizualizācija, kur virsotnes un šķautnes ir sadalīt</w:t>
      </w:r>
      <w:r>
        <w:t>as</w:t>
      </w:r>
      <w:r w:rsidRPr="00E4222A">
        <w:t xml:space="preserve"> vairākos slāņos, </w:t>
      </w:r>
      <w:r w:rsidRPr="00176DAB">
        <w:t xml:space="preserve">katrs no tiem pārstāv noteiktu datu aspektu. </w:t>
      </w:r>
      <w:r w:rsidRPr="00E4222A">
        <w:t>Katrs grafu slānis var saturēt sav</w:t>
      </w:r>
      <w:r>
        <w:t>a</w:t>
      </w:r>
      <w:r w:rsidRPr="00E4222A">
        <w:t xml:space="preserve">s virsotnes un šķautnes. </w:t>
      </w:r>
    </w:p>
    <w:p w14:paraId="54EF368B" w14:textId="77777777" w:rsidR="003C448A" w:rsidRDefault="003C448A" w:rsidP="00155A02">
      <w:pPr>
        <w:pStyle w:val="Teksts"/>
      </w:pPr>
      <w:r w:rsidRPr="00756E2C">
        <w:t>Vairākslāņu grafu visbiežāk izmanto sarežģītu sistēmu modelēšanai</w:t>
      </w:r>
      <w:r w:rsidRPr="00603220">
        <w:rPr>
          <w:color w:val="FF0000"/>
        </w:rPr>
        <w:t xml:space="preserve"> </w:t>
      </w:r>
      <w:r w:rsidRPr="00656C7B">
        <w:t>un savstarpējā sakarā starp dažādiem datu tipiem. [6]</w:t>
      </w:r>
    </w:p>
    <w:p w14:paraId="2C940307" w14:textId="24BF5DE7" w:rsidR="003C448A" w:rsidRPr="00E4222A" w:rsidRDefault="003C448A" w:rsidP="003C448A">
      <w:pPr>
        <w:pStyle w:val="Teksts"/>
      </w:pPr>
      <w:r w:rsidRPr="004F7C4C">
        <w:t>Vairākslāņu grafā katrs slānis var attēlot dažādus aspektus vai savienojumu tipus. Pie</w:t>
      </w:r>
      <w:r w:rsidRPr="00E4222A">
        <w:t>mēram, pirmais aspekts – iedarbība ar kaut ko un otr</w:t>
      </w:r>
      <w:r>
        <w:t>ais</w:t>
      </w:r>
      <w:r w:rsidRPr="00E4222A">
        <w:t xml:space="preserve"> aspekts – laiks. Aspekt</w:t>
      </w:r>
      <w:r>
        <w:t xml:space="preserve">us </w:t>
      </w:r>
      <w:r w:rsidRPr="00E4222A">
        <w:t xml:space="preserve">apzīmēsim kā </w:t>
      </w:r>
      <w:r w:rsidRPr="00E4222A">
        <w:rPr>
          <w:i/>
          <w:iCs/>
        </w:rPr>
        <w:t>d</w:t>
      </w:r>
      <w:r w:rsidRPr="00E4222A">
        <w:t>, Viens slānis ar d</w:t>
      </w:r>
      <w:r w:rsidRPr="00E4222A">
        <w:rPr>
          <w:vertAlign w:val="subscript"/>
        </w:rPr>
        <w:t>1</w:t>
      </w:r>
      <w:r w:rsidRPr="00E4222A">
        <w:t xml:space="preserve"> un otrais slānis d</w:t>
      </w:r>
      <w:r w:rsidRPr="00E4222A">
        <w:rPr>
          <w:vertAlign w:val="subscript"/>
        </w:rPr>
        <w:t>2</w:t>
      </w:r>
      <w:r w:rsidRPr="00E4222A">
        <w:t>, lai apzīmēt</w:t>
      </w:r>
      <w:r>
        <w:t>u</w:t>
      </w:r>
      <w:r w:rsidRPr="00E4222A">
        <w:t xml:space="preserve"> šo slāni lieto terminu – elementārais slānis. Lai formulēt</w:t>
      </w:r>
      <w:r>
        <w:t>u</w:t>
      </w:r>
      <w:r w:rsidRPr="00E4222A">
        <w:t xml:space="preserve"> vairākslāņu grafu, vispirms izveidosim secības formulu L = {L</w:t>
      </w:r>
      <w:r w:rsidRPr="00E4222A">
        <w:rPr>
          <w:vertAlign w:val="subscript"/>
        </w:rPr>
        <w:t>a</w:t>
      </w:r>
      <w:r w:rsidRPr="00E4222A">
        <w:t>}</w:t>
      </w:r>
      <w:r w:rsidRPr="00E4222A">
        <w:rPr>
          <w:vertAlign w:val="superscript"/>
        </w:rPr>
        <w:t>d</w:t>
      </w:r>
      <w:r w:rsidRPr="00E4222A">
        <w:rPr>
          <w:vertAlign w:val="subscript"/>
        </w:rPr>
        <w:t>α =1</w:t>
      </w:r>
      <w:r w:rsidRPr="00E4222A">
        <w:t xml:space="preserve"> (alfa vai α nozīme slāņu kopa), lai izveidot</w:t>
      </w:r>
      <w:r>
        <w:t>u</w:t>
      </w:r>
      <w:r w:rsidRPr="00E4222A">
        <w:t xml:space="preserve"> elementāro slā</w:t>
      </w:r>
      <w:r>
        <w:t>ņ</w:t>
      </w:r>
      <w:r w:rsidRPr="00E4222A">
        <w:t>u “komplektu”. Vairākslāņu grafu apzīmēsim kā M, tad M=(V</w:t>
      </w:r>
      <w:r w:rsidRPr="00E4222A">
        <w:rPr>
          <w:vertAlign w:val="subscript"/>
        </w:rPr>
        <w:t>M</w:t>
      </w:r>
      <w:r w:rsidRPr="00E4222A">
        <w:t>, E</w:t>
      </w:r>
      <w:r w:rsidRPr="00E4222A">
        <w:rPr>
          <w:vertAlign w:val="subscript"/>
        </w:rPr>
        <w:t>M</w:t>
      </w:r>
      <w:r w:rsidRPr="00E4222A">
        <w:t>, V, L), ir piemēram 4 virsotnes. Tad V = {1,2,3,4} un d</w:t>
      </w:r>
      <w:r w:rsidRPr="00E4222A">
        <w:rPr>
          <w:vertAlign w:val="subscript"/>
        </w:rPr>
        <w:t xml:space="preserve">1, </w:t>
      </w:r>
      <w:r w:rsidRPr="00E4222A">
        <w:t>d</w:t>
      </w:r>
      <w:r w:rsidRPr="00E4222A">
        <w:rPr>
          <w:vertAlign w:val="subscript"/>
        </w:rPr>
        <w:t>2</w:t>
      </w:r>
      <w:r w:rsidRPr="00E4222A">
        <w:rPr>
          <w:sz w:val="26"/>
          <w:szCs w:val="26"/>
        </w:rPr>
        <w:t xml:space="preserve">. </w:t>
      </w:r>
      <w:r w:rsidRPr="00E4222A">
        <w:t>Elementāri slā</w:t>
      </w:r>
      <w:r>
        <w:t>ņ</w:t>
      </w:r>
      <w:r w:rsidRPr="00E4222A">
        <w:t>i ir L</w:t>
      </w:r>
      <w:r w:rsidRPr="00E4222A">
        <w:rPr>
          <w:vertAlign w:val="subscript"/>
        </w:rPr>
        <w:t>1</w:t>
      </w:r>
      <w:r w:rsidRPr="00E4222A">
        <w:t xml:space="preserve"> = {A,B} un L</w:t>
      </w:r>
      <w:r w:rsidRPr="00E4222A">
        <w:rPr>
          <w:vertAlign w:val="subscript"/>
        </w:rPr>
        <w:t>2</w:t>
      </w:r>
      <w:r w:rsidR="00856119">
        <w:rPr>
          <w:vertAlign w:val="subscript"/>
        </w:rPr>
        <w:t xml:space="preserve"> </w:t>
      </w:r>
      <w:r w:rsidRPr="00E4222A">
        <w:t>={X,Y}. Sanāk 4 dažādi slā</w:t>
      </w:r>
      <w:r>
        <w:t>ņ</w:t>
      </w:r>
      <w:r w:rsidRPr="00E4222A">
        <w:t>i: (A,X), (A,Y), (B,X) un (B,Y</w:t>
      </w:r>
      <w:r w:rsidRPr="00E5248A">
        <w:t>). Virsotnes šādā veidā ir izvietoti slāņos: V</w:t>
      </w:r>
      <w:r w:rsidRPr="00E5248A">
        <w:rPr>
          <w:vertAlign w:val="subscript"/>
        </w:rPr>
        <w:t>M</w:t>
      </w:r>
      <w:r w:rsidRPr="00E5248A">
        <w:t xml:space="preserve"> = {(1,A,X),</w:t>
      </w:r>
      <w:r w:rsidR="00856119">
        <w:t xml:space="preserve"> </w:t>
      </w:r>
      <w:r w:rsidRPr="00E5248A">
        <w:t>(2,A,X),</w:t>
      </w:r>
      <w:r w:rsidR="00856119">
        <w:t xml:space="preserve"> </w:t>
      </w:r>
      <w:r w:rsidRPr="00E5248A">
        <w:t>(3,A,X),</w:t>
      </w:r>
      <w:r w:rsidR="00856119">
        <w:t xml:space="preserve"> </w:t>
      </w:r>
      <w:r w:rsidRPr="00E5248A">
        <w:t>(2,A,</w:t>
      </w:r>
      <w:r w:rsidRPr="00E4222A">
        <w:t>Y),</w:t>
      </w:r>
      <w:r w:rsidR="00856119">
        <w:t xml:space="preserve"> </w:t>
      </w:r>
      <w:r w:rsidRPr="00E4222A">
        <w:t>(3,A,Y), (1,B,X), (3,B,X),</w:t>
      </w:r>
      <w:r w:rsidR="00856119">
        <w:t xml:space="preserve"> </w:t>
      </w:r>
      <w:r w:rsidRPr="00E4222A">
        <w:t xml:space="preserve">(4,B,X), (1,B,Y)} </w:t>
      </w:r>
      <w:r w:rsidRPr="00E4222A">
        <w:rPr>
          <w:rFonts w:ascii="Cambria Math" w:hAnsi="Cambria Math" w:cs="Cambria Math"/>
        </w:rPr>
        <w:t>⊆</w:t>
      </w:r>
      <w:r w:rsidRPr="00E4222A">
        <w:t xml:space="preserve"> V × L1 × L2. Virsotnes savienot</w:t>
      </w:r>
      <w:r>
        <w:t>as</w:t>
      </w:r>
      <w:r w:rsidRPr="00E4222A">
        <w:t xml:space="preserve"> gan slāņu iekšpusē, k</w:t>
      </w:r>
      <w:r>
        <w:t>uras</w:t>
      </w:r>
      <w:r w:rsidRPr="00E4222A">
        <w:t xml:space="preserve"> sauc</w:t>
      </w:r>
      <w:r>
        <w:t>ā</w:t>
      </w:r>
      <w:r w:rsidRPr="00E4222A">
        <w:t xml:space="preserve">s </w:t>
      </w:r>
      <w:r>
        <w:t xml:space="preserve">par </w:t>
      </w:r>
      <w:r w:rsidRPr="00E4222A">
        <w:t>iekšējā</w:t>
      </w:r>
      <w:r>
        <w:t>m</w:t>
      </w:r>
      <w:r w:rsidRPr="00E4222A">
        <w:t xml:space="preserve"> mal</w:t>
      </w:r>
      <w:r>
        <w:t>ām</w:t>
      </w:r>
      <w:r w:rsidRPr="00E4222A">
        <w:t xml:space="preserve"> (nepārtraukta līnija), gan starp slāņiem, k</w:t>
      </w:r>
      <w:r>
        <w:t>uri</w:t>
      </w:r>
      <w:r w:rsidRPr="00E4222A">
        <w:t xml:space="preserve"> saucas </w:t>
      </w:r>
      <w:r>
        <w:t xml:space="preserve">par </w:t>
      </w:r>
      <w:r w:rsidRPr="00E4222A">
        <w:t>starpslāņu mal</w:t>
      </w:r>
      <w:r>
        <w:t>ām</w:t>
      </w:r>
      <w:r w:rsidRPr="00E4222A">
        <w:t xml:space="preserve"> (pārtraukta līnija). </w:t>
      </w:r>
    </w:p>
    <w:p w14:paraId="4544E003" w14:textId="3DBE9A04" w:rsidR="003C448A" w:rsidRPr="00E4222A" w:rsidRDefault="003C448A" w:rsidP="003C448A">
      <w:pPr>
        <w:pStyle w:val="Teksts"/>
      </w:pPr>
      <w:r w:rsidRPr="00E4222A">
        <w:t xml:space="preserve">Šķautne ((i, α), (j, β)) </w:t>
      </w:r>
      <w:r w:rsidRPr="00E4222A">
        <w:rPr>
          <w:rFonts w:ascii="Cambria Math" w:hAnsi="Cambria Math" w:cs="Cambria Math"/>
        </w:rPr>
        <w:t>∈ E</w:t>
      </w:r>
      <w:r w:rsidRPr="00E4222A">
        <w:rPr>
          <w:rFonts w:ascii="Cambria Math" w:hAnsi="Cambria Math" w:cs="Cambria Math"/>
          <w:vertAlign w:val="subscript"/>
        </w:rPr>
        <w:t>M</w:t>
      </w:r>
      <w:r w:rsidRPr="00E4222A">
        <w:t>, kas nozīmē, ka šķautne</w:t>
      </w:r>
      <w:r>
        <w:t>s</w:t>
      </w:r>
      <w:r w:rsidRPr="00E4222A">
        <w:t xml:space="preserve"> virziens iet no virsotnes i uz slā</w:t>
      </w:r>
      <w:r>
        <w:t>ni</w:t>
      </w:r>
      <w:r w:rsidRPr="00E4222A">
        <w:t xml:space="preserve"> α līdz virsotne</w:t>
      </w:r>
      <w:r>
        <w:t>i</w:t>
      </w:r>
      <w:r w:rsidRPr="00E4222A">
        <w:t xml:space="preserve"> j uz slā</w:t>
      </w:r>
      <w:r>
        <w:t>ni</w:t>
      </w:r>
      <w:r w:rsidRPr="00E4222A">
        <w:t xml:space="preserve"> β. </w:t>
      </w:r>
      <w:r w:rsidR="00867211" w:rsidRPr="00844D24">
        <w:t xml:space="preserve">– </w:t>
      </w:r>
      <w:r w:rsidRPr="00E4222A">
        <w:t>sk. 2.1.</w:t>
      </w:r>
      <w:r w:rsidR="00867211">
        <w:t xml:space="preserve"> </w:t>
      </w:r>
      <w:r w:rsidR="00867211" w:rsidRPr="00E4222A">
        <w:t>att.</w:t>
      </w:r>
      <w:r w:rsidR="00FA0F35">
        <w:t xml:space="preserve"> </w:t>
      </w:r>
      <w:r w:rsidRPr="00E4222A">
        <w:t>[1]</w:t>
      </w:r>
    </w:p>
    <w:p w14:paraId="4546330D" w14:textId="77777777" w:rsidR="00F558C0" w:rsidRPr="00844D24" w:rsidRDefault="00F558C0" w:rsidP="00155A02">
      <w:pPr>
        <w:pStyle w:val="Teksts"/>
      </w:pPr>
    </w:p>
    <w:p w14:paraId="445F728B" w14:textId="69C54673" w:rsidR="006E6850" w:rsidRPr="00844D24" w:rsidRDefault="00C60407" w:rsidP="006917E4">
      <w:pPr>
        <w:pStyle w:val="Kods"/>
        <w:jc w:val="center"/>
        <w:rPr>
          <w:highlight w:val="cyan"/>
        </w:rPr>
      </w:pPr>
      <w:r w:rsidRPr="00844D24">
        <w:rPr>
          <w:noProof/>
          <w:lang w:eastAsia="lv-LV"/>
        </w:rPr>
        <w:drawing>
          <wp:inline distT="0" distB="0" distL="0" distR="0" wp14:anchorId="502C9A65" wp14:editId="4C9A8647">
            <wp:extent cx="4416725" cy="2443512"/>
            <wp:effectExtent l="0" t="0" r="3175" b="0"/>
            <wp:docPr id="5" name="Picture 5" descr="Attēls, kurā ir teksts, rakstāmgalds, galds, laimētava&#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ēls 5" descr="Attēls, kurā ir teksts, rakstāmgalds, galds, laimētava&#10;&#10;Apraksts ģenerēts automātiski"/>
                    <pic:cNvPicPr/>
                  </pic:nvPicPr>
                  <pic:blipFill>
                    <a:blip r:embed="rId29"/>
                    <a:stretch>
                      <a:fillRect/>
                    </a:stretch>
                  </pic:blipFill>
                  <pic:spPr>
                    <a:xfrm>
                      <a:off x="0" y="0"/>
                      <a:ext cx="4485529" cy="2481577"/>
                    </a:xfrm>
                    <a:prstGeom prst="rect">
                      <a:avLst/>
                    </a:prstGeom>
                  </pic:spPr>
                </pic:pic>
              </a:graphicData>
            </a:graphic>
          </wp:inline>
        </w:drawing>
      </w:r>
    </w:p>
    <w:p w14:paraId="047DC25B" w14:textId="40C9A1FE" w:rsidR="00310FFA" w:rsidRPr="00844D24" w:rsidRDefault="007B6C6D" w:rsidP="00310FFA">
      <w:pPr>
        <w:jc w:val="center"/>
      </w:pPr>
      <w:r w:rsidRPr="00844D24">
        <w:t>2.1. attēls. Vairākslāņu grafs no piemēra. (</w:t>
      </w:r>
      <w:r w:rsidR="003964BE" w:rsidRPr="00844D24">
        <w:t xml:space="preserve">aizgūts no </w:t>
      </w:r>
      <w:r w:rsidR="00C81137" w:rsidRPr="00844D24">
        <w:t>(Kivelä &amp; Arenas, 2014))</w:t>
      </w:r>
    </w:p>
    <w:p w14:paraId="76C8BA39" w14:textId="77777777" w:rsidR="00310FFA" w:rsidRPr="00844D24" w:rsidRDefault="00310FFA" w:rsidP="00AA30C4">
      <w:pPr>
        <w:jc w:val="left"/>
      </w:pPr>
    </w:p>
    <w:p w14:paraId="2544BDB5" w14:textId="7A2BA0E7" w:rsidR="00BF3EBD" w:rsidRPr="00844D24" w:rsidRDefault="00AA30C4" w:rsidP="0036177E">
      <w:pPr>
        <w:ind w:firstLine="720"/>
      </w:pPr>
      <w:r w:rsidRPr="00844D24">
        <w:lastRenderedPageBreak/>
        <w:t xml:space="preserve">Vairākslāņu grafu priekšrocības ir </w:t>
      </w:r>
      <w:r w:rsidR="00310FFA" w:rsidRPr="00844D24">
        <w:t xml:space="preserve">spēja attēlot sarežģītākas un daudzveidīgākas kopsakarības nekā vienkāršais grafs. Ar vairākslāņu grafu ir iespējams elastīgāk modelēt un analizēt sistēmas, tostarp daudzus faktorus, kas ietekmē mijiedarbību starp virsotnes. </w:t>
      </w:r>
    </w:p>
    <w:p w14:paraId="1873814C" w14:textId="37D8F2FA" w:rsidR="00264BE1" w:rsidRPr="00844D24" w:rsidRDefault="00BD70F8" w:rsidP="00264BE1">
      <w:r>
        <w:tab/>
      </w:r>
      <w:r w:rsidR="00172946" w:rsidRPr="00E4222A">
        <w:t>Tāpat kā gr</w:t>
      </w:r>
      <w:r w:rsidR="00172946">
        <w:t>a</w:t>
      </w:r>
      <w:r w:rsidR="00172946" w:rsidRPr="00E4222A">
        <w:t>fu teorijā, vairākslāņu grafiem ir dažādi tipi</w:t>
      </w:r>
      <w:r>
        <w:t xml:space="preserve">. </w:t>
      </w:r>
      <w:r w:rsidR="00172946" w:rsidRPr="00E4222A">
        <w:t xml:space="preserve">Pirmais tips ir </w:t>
      </w:r>
      <w:r w:rsidR="00172946" w:rsidRPr="00E4222A">
        <w:rPr>
          <w:b/>
          <w:bCs/>
        </w:rPr>
        <w:t>Multiplekss grafs</w:t>
      </w:r>
      <w:r w:rsidR="00172946" w:rsidRPr="00E4222A">
        <w:t>, tas ir slāņu kopa, kas ir {G</w:t>
      </w:r>
      <w:r w:rsidR="00172946" w:rsidRPr="00E4222A">
        <w:rPr>
          <w:vertAlign w:val="subscript"/>
        </w:rPr>
        <w:t>a</w:t>
      </w:r>
      <w:r w:rsidR="00172946" w:rsidRPr="00E4222A">
        <w:t xml:space="preserve">; α </w:t>
      </w:r>
      <w:r w:rsidR="00172946" w:rsidRPr="00E4222A">
        <w:rPr>
          <w:rFonts w:ascii="Cambria Math" w:hAnsi="Cambria Math" w:cs="Cambria Math"/>
        </w:rPr>
        <w:t>∈</w:t>
      </w:r>
      <w:r w:rsidR="00172946" w:rsidRPr="00E4222A">
        <w:t xml:space="preserve"> {1, …, M}}, kur katrs slānis ir grafs G</w:t>
      </w:r>
      <w:r w:rsidR="00172946" w:rsidRPr="00E4222A">
        <w:rPr>
          <w:vertAlign w:val="subscript"/>
        </w:rPr>
        <w:t>α</w:t>
      </w:r>
      <w:r w:rsidR="00172946" w:rsidRPr="00E4222A">
        <w:t xml:space="preserve"> = (X</w:t>
      </w:r>
      <w:r w:rsidR="00172946" w:rsidRPr="00E4222A">
        <w:rPr>
          <w:vertAlign w:val="subscript"/>
        </w:rPr>
        <w:t>α</w:t>
      </w:r>
      <w:r w:rsidR="00172946" w:rsidRPr="00E4222A">
        <w:t>, E</w:t>
      </w:r>
      <w:r w:rsidR="00172946" w:rsidRPr="00E4222A">
        <w:rPr>
          <w:vertAlign w:val="subscript"/>
        </w:rPr>
        <w:t>α</w:t>
      </w:r>
      <w:r w:rsidR="00172946" w:rsidRPr="00E4222A">
        <w:t>), kur visos slāņos obligāti jābūt vienād</w:t>
      </w:r>
      <w:r w:rsidR="00172946">
        <w:t>am</w:t>
      </w:r>
      <w:r w:rsidR="00172946" w:rsidRPr="00E4222A">
        <w:t xml:space="preserve"> virsotņu skait</w:t>
      </w:r>
      <w:r w:rsidR="00172946">
        <w:t>am</w:t>
      </w:r>
      <w:r w:rsidR="00172946" w:rsidRPr="00E4222A">
        <w:t xml:space="preserve"> X</w:t>
      </w:r>
      <w:r w:rsidR="00172946" w:rsidRPr="00E4222A">
        <w:rPr>
          <w:vertAlign w:val="subscript"/>
        </w:rPr>
        <w:t xml:space="preserve">1 </w:t>
      </w:r>
      <w:r w:rsidR="00172946" w:rsidRPr="00E4222A">
        <w:t>= X</w:t>
      </w:r>
      <w:r w:rsidR="00172946" w:rsidRPr="00E4222A">
        <w:rPr>
          <w:vertAlign w:val="subscript"/>
        </w:rPr>
        <w:t>2</w:t>
      </w:r>
      <w:r w:rsidR="00172946" w:rsidRPr="00E4222A">
        <w:t xml:space="preserve"> = … = X</w:t>
      </w:r>
      <w:r w:rsidR="00172946" w:rsidRPr="00E4222A">
        <w:rPr>
          <w:vertAlign w:val="subscript"/>
        </w:rPr>
        <w:t xml:space="preserve">M </w:t>
      </w:r>
      <w:r w:rsidR="00172946" w:rsidRPr="00E4222A">
        <w:t>= X. Vis</w:t>
      </w:r>
      <w:r w:rsidR="00172946">
        <w:t>as</w:t>
      </w:r>
      <w:r w:rsidR="00172946" w:rsidRPr="00E4222A">
        <w:t xml:space="preserve"> virsotnes uz slāņa savienojas tajās pašās virsotn</w:t>
      </w:r>
      <w:r w:rsidR="00172946">
        <w:t>ē</w:t>
      </w:r>
      <w:r w:rsidR="00172946" w:rsidRPr="00E4222A">
        <w:t>s citos slāņos E</w:t>
      </w:r>
      <w:r w:rsidR="00172946" w:rsidRPr="00E4222A">
        <w:rPr>
          <w:vertAlign w:val="subscript"/>
        </w:rPr>
        <w:t xml:space="preserve">αβ </w:t>
      </w:r>
      <w:r w:rsidR="00172946" w:rsidRPr="00E4222A">
        <w:t xml:space="preserve">= {(x,x); x </w:t>
      </w:r>
      <w:r w:rsidR="00172946" w:rsidRPr="00E4222A">
        <w:rPr>
          <w:rFonts w:ascii="Cambria Math" w:hAnsi="Cambria Math" w:cs="Cambria Math"/>
        </w:rPr>
        <w:t>∈ X katram α, β ∈ {1, … , M}, α ≠ β</w:t>
      </w:r>
      <w:r w:rsidR="00172946" w:rsidRPr="00E4222A">
        <w:t>.</w:t>
      </w:r>
      <w:r w:rsidR="00172946">
        <w:t xml:space="preserve"> Multiplekss grafs tiek izmantots </w:t>
      </w:r>
      <w:r w:rsidR="00172946" w:rsidRPr="00264BE1">
        <w:t>sarežģītu tīklu modelēšanai un analīzei</w:t>
      </w:r>
      <w:r w:rsidR="00172946" w:rsidRPr="00D16665">
        <w:t xml:space="preserve">, kur savienojumi starp virsotnēm var būt ar dažādām īpašībām vai mijiedarbības tipiem. </w:t>
      </w:r>
      <w:r w:rsidR="00172946" w:rsidRPr="00264BE1">
        <w:t xml:space="preserve">Piemēram, sociālajos tīklos var attēlot </w:t>
      </w:r>
      <w:r w:rsidR="00172946" w:rsidRPr="00C24546">
        <w:t xml:space="preserve">draudzīgas attiecības, darba </w:t>
      </w:r>
      <w:r w:rsidR="00172946" w:rsidRPr="00264BE1">
        <w:t>attiecības un ģimenes attiecības starp cilvēkiem.</w:t>
      </w:r>
      <w:r w:rsidR="00172946">
        <w:t xml:space="preserve"> </w:t>
      </w:r>
      <w:r w:rsidR="00172946" w:rsidRPr="00E4222A">
        <w:t>– sk. 2.2.</w:t>
      </w:r>
      <w:r w:rsidR="00867211">
        <w:t xml:space="preserve"> </w:t>
      </w:r>
      <w:r w:rsidR="00867211" w:rsidRPr="00E4222A">
        <w:t xml:space="preserve">att. </w:t>
      </w:r>
      <w:r w:rsidR="00172946" w:rsidRPr="00E4222A">
        <w:t>[7]</w:t>
      </w:r>
    </w:p>
    <w:p w14:paraId="42B55D39" w14:textId="77777777" w:rsidR="00264BE1" w:rsidRPr="00844D24" w:rsidRDefault="00264BE1" w:rsidP="00264BE1">
      <w:pPr>
        <w:jc w:val="center"/>
      </w:pPr>
    </w:p>
    <w:p w14:paraId="774A4263" w14:textId="168C1E4F" w:rsidR="008E117C" w:rsidRPr="00844D24" w:rsidRDefault="00444670" w:rsidP="00264BE1">
      <w:pPr>
        <w:jc w:val="center"/>
      </w:pPr>
      <w:r w:rsidRPr="00844D24">
        <w:rPr>
          <w:noProof/>
          <w:lang w:eastAsia="lv-LV"/>
        </w:rPr>
        <w:drawing>
          <wp:inline distT="0" distB="0" distL="0" distR="0" wp14:anchorId="4149666C" wp14:editId="3A23253D">
            <wp:extent cx="5149970" cy="270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0720" cy="2718349"/>
                    </a:xfrm>
                    <a:prstGeom prst="rect">
                      <a:avLst/>
                    </a:prstGeom>
                  </pic:spPr>
                </pic:pic>
              </a:graphicData>
            </a:graphic>
          </wp:inline>
        </w:drawing>
      </w:r>
    </w:p>
    <w:p w14:paraId="188C3C5A" w14:textId="49129C38" w:rsidR="009566EC" w:rsidRPr="00844D24" w:rsidRDefault="009566EC" w:rsidP="009566EC">
      <w:pPr>
        <w:jc w:val="center"/>
      </w:pPr>
      <w:r w:rsidRPr="00844D24">
        <w:t>2.</w:t>
      </w:r>
      <w:r w:rsidR="00312D20" w:rsidRPr="00844D24">
        <w:t>2</w:t>
      </w:r>
      <w:r w:rsidRPr="00844D24">
        <w:t>. attēls. Multiplekss grafs</w:t>
      </w:r>
      <w:r w:rsidR="00CD74D0" w:rsidRPr="00844D24">
        <w:t xml:space="preserve"> (Autora veidots)</w:t>
      </w:r>
    </w:p>
    <w:p w14:paraId="03571817" w14:textId="77777777" w:rsidR="009566EC" w:rsidRPr="00844D24" w:rsidRDefault="009566EC" w:rsidP="00C45928">
      <w:pPr>
        <w:jc w:val="left"/>
      </w:pPr>
    </w:p>
    <w:p w14:paraId="1720B238" w14:textId="06323196" w:rsidR="00172946" w:rsidRPr="00E4222A" w:rsidRDefault="00172946" w:rsidP="00172946">
      <w:r w:rsidRPr="00E4222A">
        <w:t xml:space="preserve">Otrais grafa tips ir </w:t>
      </w:r>
      <w:r w:rsidRPr="00E4222A">
        <w:rPr>
          <w:b/>
          <w:bCs/>
        </w:rPr>
        <w:t>Temporāls grafs</w:t>
      </w:r>
      <w:r w:rsidRPr="00E4222A">
        <w:t>, tas ir slāņu kopums, kas iet noteiktā secībā (G(t))</w:t>
      </w:r>
      <w:r w:rsidRPr="00E4222A">
        <w:rPr>
          <w:vertAlign w:val="superscript"/>
        </w:rPr>
        <w:t>T</w:t>
      </w:r>
      <w:r w:rsidRPr="00E4222A">
        <w:rPr>
          <w:vertAlign w:val="subscript"/>
        </w:rPr>
        <w:t>t=1</w:t>
      </w:r>
      <w:r w:rsidRPr="00E4222A">
        <w:t xml:space="preserve">. Visi slāņi </w:t>
      </w:r>
      <w:r w:rsidRPr="00620E57">
        <w:t>vairākslāņu grafā ir {G</w:t>
      </w:r>
      <w:r w:rsidRPr="00620E57">
        <w:rPr>
          <w:vertAlign w:val="subscript"/>
        </w:rPr>
        <w:t>1</w:t>
      </w:r>
      <w:r w:rsidRPr="00620E57">
        <w:t>,… , G</w:t>
      </w:r>
      <w:r w:rsidRPr="00620E57">
        <w:rPr>
          <w:vertAlign w:val="subscript"/>
        </w:rPr>
        <w:t>T</w:t>
      </w:r>
      <w:r w:rsidRPr="00620E57">
        <w:t>}, kur G</w:t>
      </w:r>
      <w:r w:rsidRPr="00620E57">
        <w:rPr>
          <w:vertAlign w:val="subscript"/>
        </w:rPr>
        <w:t>t</w:t>
      </w:r>
      <w:r w:rsidRPr="00620E57">
        <w:t xml:space="preserve"> = G(t). Temporāls grafs tas ir tīkls</w:t>
      </w:r>
      <w:r w:rsidRPr="007457E2">
        <w:t xml:space="preserve">, kur savienojumi starp virsotnēm ir īslaicīgi. Visbiežāk </w:t>
      </w:r>
      <w:r w:rsidRPr="00620E57">
        <w:t>ar tādu grafu modelēja transporta tīkl</w:t>
      </w:r>
      <w:r>
        <w:t>us, epidemioloģiskos tīklus utt.</w:t>
      </w:r>
      <w:r w:rsidRPr="00620E57">
        <w:t xml:space="preserve"> – sk. 2.3.</w:t>
      </w:r>
      <w:r w:rsidR="00867211">
        <w:t xml:space="preserve"> </w:t>
      </w:r>
      <w:r w:rsidR="00867211" w:rsidRPr="00620E57">
        <w:t>att.</w:t>
      </w:r>
      <w:r w:rsidRPr="00620E57">
        <w:t xml:space="preserve"> [7]</w:t>
      </w:r>
    </w:p>
    <w:p w14:paraId="5FB4538E" w14:textId="5C61BAC6" w:rsidR="00970EB1" w:rsidRPr="00844D24" w:rsidRDefault="00970EB1" w:rsidP="0055261E"/>
    <w:p w14:paraId="07F3C142" w14:textId="27600A30" w:rsidR="00312D20" w:rsidRPr="00844D24" w:rsidRDefault="00312D20" w:rsidP="00645B9E">
      <w:pPr>
        <w:jc w:val="center"/>
      </w:pPr>
      <w:r w:rsidRPr="00844D24">
        <w:rPr>
          <w:noProof/>
          <w:lang w:eastAsia="lv-LV"/>
        </w:rPr>
        <w:lastRenderedPageBreak/>
        <w:drawing>
          <wp:inline distT="0" distB="0" distL="0" distR="0" wp14:anchorId="5A7B633E" wp14:editId="2B49A0C0">
            <wp:extent cx="3191773" cy="3394927"/>
            <wp:effectExtent l="0" t="0" r="8890" b="0"/>
            <wp:docPr id="10" name="Picture 10" descr="Attēls, kurā ir teksts, zīme, vizītkarte, aploksne&#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ēls 10" descr="Attēls, kurā ir teksts, zīme, vizītkarte, aploksne&#10;&#10;Apraksts ģenerēts automātiski"/>
                    <pic:cNvPicPr/>
                  </pic:nvPicPr>
                  <pic:blipFill>
                    <a:blip r:embed="rId31">
                      <a:extLst>
                        <a:ext uri="{28A0092B-C50C-407E-A947-70E740481C1C}">
                          <a14:useLocalDpi xmlns:a14="http://schemas.microsoft.com/office/drawing/2010/main" val="0"/>
                        </a:ext>
                      </a:extLst>
                    </a:blip>
                    <a:stretch>
                      <a:fillRect/>
                    </a:stretch>
                  </pic:blipFill>
                  <pic:spPr>
                    <a:xfrm>
                      <a:off x="0" y="0"/>
                      <a:ext cx="3215646" cy="3420319"/>
                    </a:xfrm>
                    <a:prstGeom prst="rect">
                      <a:avLst/>
                    </a:prstGeom>
                  </pic:spPr>
                </pic:pic>
              </a:graphicData>
            </a:graphic>
          </wp:inline>
        </w:drawing>
      </w:r>
    </w:p>
    <w:p w14:paraId="2FA040EE" w14:textId="17E4F47A" w:rsidR="001906C2" w:rsidRPr="00844D24" w:rsidRDefault="00312D20" w:rsidP="001906C2">
      <w:pPr>
        <w:spacing w:after="160" w:line="259" w:lineRule="auto"/>
        <w:jc w:val="center"/>
      </w:pPr>
      <w:r w:rsidRPr="00844D24">
        <w:t>2.3. attēls</w:t>
      </w:r>
      <w:r w:rsidR="00623ED5" w:rsidRPr="00844D24">
        <w:t>. Temporāls grafs.</w:t>
      </w:r>
      <w:r w:rsidR="00A52180" w:rsidRPr="00844D24">
        <w:t xml:space="preserve"> G(t)</w:t>
      </w:r>
      <w:r w:rsidR="00AE4CEA" w:rsidRPr="00844D24">
        <w:t xml:space="preserve"> t=1,2,3</w:t>
      </w:r>
      <w:r w:rsidR="00CD74D0" w:rsidRPr="00844D24">
        <w:t xml:space="preserve"> (Autora veidots)</w:t>
      </w:r>
    </w:p>
    <w:p w14:paraId="600FED88" w14:textId="77777777" w:rsidR="001906C2" w:rsidRPr="00844D24" w:rsidRDefault="001906C2" w:rsidP="001906C2">
      <w:pPr>
        <w:spacing w:after="160" w:line="259" w:lineRule="auto"/>
        <w:jc w:val="center"/>
      </w:pPr>
    </w:p>
    <w:p w14:paraId="47AF179C" w14:textId="6614B849" w:rsidR="00172946" w:rsidRPr="00E4222A" w:rsidRDefault="00172946" w:rsidP="00172946">
      <w:pPr>
        <w:jc w:val="left"/>
      </w:pPr>
      <w:r w:rsidRPr="00E4222A">
        <w:t xml:space="preserve">Trešais tips ir </w:t>
      </w:r>
      <w:r w:rsidRPr="00E4222A">
        <w:rPr>
          <w:b/>
          <w:bCs/>
        </w:rPr>
        <w:t>Savstarpēji savienots grafs</w:t>
      </w:r>
      <w:r>
        <w:rPr>
          <w:b/>
          <w:bCs/>
        </w:rPr>
        <w:t xml:space="preserve"> </w:t>
      </w:r>
      <w:r>
        <w:t>(jeb angļu valoda “interconnected graph”)</w:t>
      </w:r>
      <w:r w:rsidRPr="00E4222A">
        <w:t>, parasti starpslāņu malas iet no viena slāņa uz otru, un viss notiek vienā virzienā, bet savstarpēja savienota grafa var gan no slāņa G</w:t>
      </w:r>
      <w:r w:rsidRPr="00E4222A">
        <w:rPr>
          <w:vertAlign w:val="subscript"/>
        </w:rPr>
        <w:t>α</w:t>
      </w:r>
      <w:r w:rsidRPr="00E4222A">
        <w:t xml:space="preserve"> līdz slā</w:t>
      </w:r>
      <w:r>
        <w:t>nim</w:t>
      </w:r>
      <w:r w:rsidRPr="00E4222A">
        <w:t xml:space="preserve"> G</w:t>
      </w:r>
      <w:r w:rsidRPr="00E4222A">
        <w:rPr>
          <w:vertAlign w:val="subscript"/>
        </w:rPr>
        <w:t>β</w:t>
      </w:r>
      <w:r w:rsidRPr="00E4222A">
        <w:t>, gan no slāņa G</w:t>
      </w:r>
      <w:r w:rsidRPr="00E4222A">
        <w:rPr>
          <w:vertAlign w:val="subscript"/>
        </w:rPr>
        <w:t>β</w:t>
      </w:r>
      <w:r w:rsidRPr="00E4222A">
        <w:t xml:space="preserve"> līdz slā</w:t>
      </w:r>
      <w:r>
        <w:t>nim</w:t>
      </w:r>
      <w:r w:rsidRPr="00E4222A">
        <w:t xml:space="preserve"> G</w:t>
      </w:r>
      <w:r w:rsidRPr="00E4222A">
        <w:rPr>
          <w:vertAlign w:val="subscript"/>
        </w:rPr>
        <w:t>α</w:t>
      </w:r>
      <w:r w:rsidRPr="00E4222A">
        <w:t xml:space="preserve">. </w:t>
      </w:r>
      <w:r w:rsidRPr="00601D96">
        <w:t xml:space="preserve">Izmanto </w:t>
      </w:r>
      <w:r>
        <w:t>datortīklos,</w:t>
      </w:r>
      <w:r w:rsidRPr="00601D96">
        <w:t xml:space="preserve"> </w:t>
      </w:r>
      <w:r w:rsidRPr="00F3430F">
        <w:t xml:space="preserve">lai vizualizētu vairākus lokālos tīklus, kas apvienoti vienotā tīklā. </w:t>
      </w:r>
      <w:r w:rsidRPr="00601D96">
        <w:t>–</w:t>
      </w:r>
      <w:r w:rsidRPr="00E4222A">
        <w:t xml:space="preserve"> sk. 2.4. </w:t>
      </w:r>
      <w:r w:rsidR="00867211" w:rsidRPr="00E4222A">
        <w:t xml:space="preserve">att. </w:t>
      </w:r>
      <w:r w:rsidRPr="00E4222A">
        <w:t>[7]</w:t>
      </w:r>
    </w:p>
    <w:p w14:paraId="2402E9A7" w14:textId="7CDBB263" w:rsidR="00AE4CEA" w:rsidRPr="00844D24" w:rsidRDefault="00AE4CEA" w:rsidP="00AE4CEA">
      <w:pPr>
        <w:spacing w:after="160" w:line="259" w:lineRule="auto"/>
      </w:pPr>
    </w:p>
    <w:p w14:paraId="48C0138F" w14:textId="17CF3144" w:rsidR="008A10FA" w:rsidRPr="00844D24" w:rsidRDefault="008A10FA" w:rsidP="008A10FA">
      <w:pPr>
        <w:spacing w:after="160" w:line="259" w:lineRule="auto"/>
        <w:jc w:val="center"/>
      </w:pPr>
      <w:r w:rsidRPr="00844D24">
        <w:rPr>
          <w:noProof/>
          <w:lang w:eastAsia="lv-LV"/>
        </w:rPr>
        <w:drawing>
          <wp:inline distT="0" distB="0" distL="0" distR="0" wp14:anchorId="3EC03D9A" wp14:editId="4C90518F">
            <wp:extent cx="4563374" cy="286468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5783" cy="2903861"/>
                    </a:xfrm>
                    <a:prstGeom prst="rect">
                      <a:avLst/>
                    </a:prstGeom>
                  </pic:spPr>
                </pic:pic>
              </a:graphicData>
            </a:graphic>
          </wp:inline>
        </w:drawing>
      </w:r>
    </w:p>
    <w:p w14:paraId="0E2E6CBA" w14:textId="65C9E474" w:rsidR="008A10FA" w:rsidRPr="00844D24" w:rsidRDefault="008A10FA" w:rsidP="008A10FA">
      <w:pPr>
        <w:spacing w:after="160" w:line="259" w:lineRule="auto"/>
        <w:jc w:val="center"/>
      </w:pPr>
      <w:r w:rsidRPr="00844D24">
        <w:t xml:space="preserve">2.4. attēls. </w:t>
      </w:r>
      <w:r w:rsidR="00073A04" w:rsidRPr="00844D24">
        <w:t>Savstarpēji savienots grafs</w:t>
      </w:r>
      <w:r w:rsidR="00C502B8" w:rsidRPr="00844D24">
        <w:t>.</w:t>
      </w:r>
      <w:r w:rsidR="00CD74D0" w:rsidRPr="00844D24">
        <w:t xml:space="preserve"> (Autora veidots)</w:t>
      </w:r>
    </w:p>
    <w:p w14:paraId="2F9AF332" w14:textId="77777777" w:rsidR="00645B9E" w:rsidRPr="00844D24" w:rsidRDefault="00645B9E" w:rsidP="008A10FA">
      <w:pPr>
        <w:spacing w:after="160" w:line="259" w:lineRule="auto"/>
        <w:jc w:val="center"/>
      </w:pPr>
    </w:p>
    <w:p w14:paraId="1B13EA5D" w14:textId="708F1BCA" w:rsidR="00172946" w:rsidRPr="00E4222A" w:rsidRDefault="00172946" w:rsidP="00172946">
      <w:r w:rsidRPr="00E4222A">
        <w:t xml:space="preserve">Ceturtais tips ir </w:t>
      </w:r>
      <w:r w:rsidRPr="00E4222A">
        <w:rPr>
          <w:b/>
          <w:bCs/>
        </w:rPr>
        <w:t>Daudzdimensiju grafs</w:t>
      </w:r>
      <w:r w:rsidRPr="00E4222A">
        <w:t xml:space="preserve">, vairākslāņu grafs, kur vairākos slāņos </w:t>
      </w:r>
      <w:r>
        <w:t xml:space="preserve">tiek </w:t>
      </w:r>
      <w:r w:rsidRPr="00E4222A">
        <w:t>izmantot</w:t>
      </w:r>
      <w:r>
        <w:t>as</w:t>
      </w:r>
      <w:r w:rsidRPr="00E4222A">
        <w:t xml:space="preserve"> vien</w:t>
      </w:r>
      <w:r>
        <w:t>as</w:t>
      </w:r>
      <w:r w:rsidRPr="00E4222A">
        <w:t xml:space="preserve"> un t</w:t>
      </w:r>
      <w:r>
        <w:t>ās</w:t>
      </w:r>
      <w:r w:rsidRPr="00E4222A">
        <w:t xml:space="preserve"> paš</w:t>
      </w:r>
      <w:r>
        <w:t>as</w:t>
      </w:r>
      <w:r w:rsidRPr="00E4222A">
        <w:t xml:space="preserve"> virsotnes, bet katrā slānī var būt dažādi savienojumi starp </w:t>
      </w:r>
      <w:r w:rsidRPr="009E533A">
        <w:t>virsotn</w:t>
      </w:r>
      <w:r>
        <w:t>ēm</w:t>
      </w:r>
      <w:r w:rsidRPr="009E533A">
        <w:t>. Grafa struktūra ir  G=(V,E,L), kur V ir virsotņu kopa, E ir šķautnes kopa ar zīm</w:t>
      </w:r>
      <w:r>
        <w:t>i</w:t>
      </w:r>
      <w:r w:rsidRPr="009E533A">
        <w:t xml:space="preserve"> un L – zīme (jeb izmērs). Ar tādu gr</w:t>
      </w:r>
      <w:r>
        <w:t>a</w:t>
      </w:r>
      <w:r w:rsidRPr="009E533A">
        <w:t>fu var vizualizēt sociālo</w:t>
      </w:r>
      <w:r>
        <w:t>s</w:t>
      </w:r>
      <w:r w:rsidRPr="009E533A">
        <w:t xml:space="preserve"> tīklos datukopu ar parametriem:  </w:t>
      </w:r>
      <w:r>
        <w:t>attiecību tips, vecums utt.</w:t>
      </w:r>
      <w:r w:rsidR="00AB1297">
        <w:t xml:space="preserve"> </w:t>
      </w:r>
      <w:r w:rsidR="00AB1297" w:rsidRPr="009E533A">
        <w:t xml:space="preserve">– sk. 2.5. </w:t>
      </w:r>
      <w:r w:rsidR="00867211" w:rsidRPr="009E533A">
        <w:t xml:space="preserve">att. </w:t>
      </w:r>
      <w:r w:rsidRPr="009E533A">
        <w:t>[</w:t>
      </w:r>
      <w:r w:rsidRPr="00E4222A">
        <w:t>8].</w:t>
      </w:r>
    </w:p>
    <w:p w14:paraId="490AF1BF" w14:textId="52CAF452" w:rsidR="00EE1AED" w:rsidRPr="00844D24" w:rsidRDefault="00EE1AED" w:rsidP="00EE1AED">
      <w:pPr>
        <w:spacing w:after="160" w:line="259" w:lineRule="auto"/>
        <w:jc w:val="center"/>
      </w:pPr>
      <w:r w:rsidRPr="00844D24">
        <w:rPr>
          <w:noProof/>
          <w:lang w:eastAsia="lv-LV"/>
        </w:rPr>
        <w:drawing>
          <wp:inline distT="0" distB="0" distL="0" distR="0" wp14:anchorId="4F0BDDE2" wp14:editId="40A0119C">
            <wp:extent cx="3441939" cy="3139107"/>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6861" cy="3152716"/>
                    </a:xfrm>
                    <a:prstGeom prst="rect">
                      <a:avLst/>
                    </a:prstGeom>
                  </pic:spPr>
                </pic:pic>
              </a:graphicData>
            </a:graphic>
          </wp:inline>
        </w:drawing>
      </w:r>
    </w:p>
    <w:p w14:paraId="0FA5E67B" w14:textId="4CEBEDA0" w:rsidR="00EE1AED" w:rsidRPr="00844D24" w:rsidRDefault="00EE1AED" w:rsidP="00EE1AED">
      <w:pPr>
        <w:jc w:val="center"/>
      </w:pPr>
      <w:r w:rsidRPr="00844D24">
        <w:t>2.5. attēls. Daudzdimensiju grafs (aizgūts no (</w:t>
      </w:r>
      <w:r w:rsidR="00C81137" w:rsidRPr="00844D24">
        <w:t>Bouanan &amp; Ribault, 2015</w:t>
      </w:r>
      <w:r w:rsidRPr="00844D24">
        <w:t>))</w:t>
      </w:r>
    </w:p>
    <w:p w14:paraId="083505B5" w14:textId="77777777" w:rsidR="005E1463" w:rsidRPr="00844D24" w:rsidRDefault="005E1463" w:rsidP="009B3C39"/>
    <w:p w14:paraId="46EBBE61" w14:textId="4B36C867" w:rsidR="00172946" w:rsidRPr="00E4222A" w:rsidRDefault="00172946" w:rsidP="00172946">
      <w:r w:rsidRPr="00E4222A">
        <w:t xml:space="preserve">Piektais tips ir </w:t>
      </w:r>
      <w:r w:rsidRPr="009205A5">
        <w:rPr>
          <w:b/>
          <w:bCs/>
        </w:rPr>
        <w:t>Savstarpēji atkarīgs grafs</w:t>
      </w:r>
      <w:r w:rsidRPr="009205A5">
        <w:t xml:space="preserve">, dažādu </w:t>
      </w:r>
      <w:r w:rsidRPr="00E4222A">
        <w:t xml:space="preserve">slāņu un grafu kopums, kurš </w:t>
      </w:r>
      <w:r>
        <w:t xml:space="preserve">ir </w:t>
      </w:r>
      <w:r w:rsidRPr="00E4222A">
        <w:t>savstarpēji atkarīg</w:t>
      </w:r>
      <w:r>
        <w:t>s</w:t>
      </w:r>
      <w:r w:rsidRPr="00E4222A">
        <w:t xml:space="preserve"> viens no otra. Virsotnes no viena slāņa ir atkarīg</w:t>
      </w:r>
      <w:r>
        <w:t>as</w:t>
      </w:r>
      <w:r w:rsidRPr="00E4222A">
        <w:t xml:space="preserve"> no cita slāņa virsotnēm</w:t>
      </w:r>
      <w:r w:rsidRPr="00B261D7">
        <w:t xml:space="preserve">. </w:t>
      </w:r>
      <w:r w:rsidR="00387CC8" w:rsidRPr="00B261D7">
        <w:t>Š</w:t>
      </w:r>
      <w:r w:rsidRPr="00B261D7">
        <w:t>ādu struktūru sauc</w:t>
      </w:r>
      <w:r w:rsidR="00387CC8" w:rsidRPr="00B261D7">
        <w:t xml:space="preserve"> arī par mezostruktūru</w:t>
      </w:r>
      <w:r w:rsidRPr="00B261D7">
        <w:t xml:space="preserve">. </w:t>
      </w:r>
      <w:r w:rsidRPr="00E4222A">
        <w:t xml:space="preserve">[7] </w:t>
      </w:r>
    </w:p>
    <w:p w14:paraId="5CF36FAB" w14:textId="4B9E6C7F" w:rsidR="00172946" w:rsidRDefault="00172946" w:rsidP="00172946">
      <w:r w:rsidRPr="00E4222A">
        <w:t>Piemēram: ir G</w:t>
      </w:r>
      <w:r w:rsidRPr="00E4222A">
        <w:rPr>
          <w:vertAlign w:val="subscript"/>
        </w:rPr>
        <w:t>α</w:t>
      </w:r>
      <w:r w:rsidRPr="00E4222A">
        <w:t xml:space="preserve"> un G</w:t>
      </w:r>
      <w:r w:rsidRPr="00E4222A">
        <w:rPr>
          <w:vertAlign w:val="subscript"/>
        </w:rPr>
        <w:t>β</w:t>
      </w:r>
      <w:r w:rsidRPr="00E4222A">
        <w:t>, kur ir virsotnes ar parametriem k</w:t>
      </w:r>
      <w:r w:rsidRPr="00E4222A">
        <w:rPr>
          <w:vertAlign w:val="subscript"/>
        </w:rPr>
        <w:t>in</w:t>
      </w:r>
      <w:r w:rsidRPr="00E4222A">
        <w:t xml:space="preserve"> un k</w:t>
      </w:r>
      <w:r w:rsidRPr="00E4222A">
        <w:rPr>
          <w:vertAlign w:val="subscript"/>
        </w:rPr>
        <w:t>out</w:t>
      </w:r>
      <w:r w:rsidRPr="00E4222A">
        <w:t>, sanāk P</w:t>
      </w:r>
      <w:r w:rsidRPr="00E4222A">
        <w:rPr>
          <w:vertAlign w:val="subscript"/>
        </w:rPr>
        <w:t>α</w:t>
      </w:r>
      <w:r w:rsidRPr="00E4222A">
        <w:t>(k</w:t>
      </w:r>
      <w:r w:rsidRPr="00E4222A">
        <w:rPr>
          <w:vertAlign w:val="subscript"/>
        </w:rPr>
        <w:t xml:space="preserve">in, </w:t>
      </w:r>
      <w:r w:rsidRPr="00E4222A">
        <w:t>k</w:t>
      </w:r>
      <w:r w:rsidRPr="00E4222A">
        <w:rPr>
          <w:vertAlign w:val="subscript"/>
        </w:rPr>
        <w:t>out</w:t>
      </w:r>
      <w:r w:rsidRPr="00E4222A">
        <w:t>) un P</w:t>
      </w:r>
      <w:r w:rsidRPr="00E4222A">
        <w:rPr>
          <w:vertAlign w:val="subscript"/>
        </w:rPr>
        <w:t xml:space="preserve">β </w:t>
      </w:r>
      <w:r w:rsidRPr="00E4222A">
        <w:t>(k</w:t>
      </w:r>
      <w:r w:rsidRPr="00E4222A">
        <w:rPr>
          <w:vertAlign w:val="subscript"/>
        </w:rPr>
        <w:t xml:space="preserve">in, </w:t>
      </w:r>
      <w:r w:rsidRPr="00E4222A">
        <w:t>k</w:t>
      </w:r>
      <w:r w:rsidRPr="00E4222A">
        <w:rPr>
          <w:vertAlign w:val="subscript"/>
        </w:rPr>
        <w:t>out</w:t>
      </w:r>
      <w:r w:rsidRPr="00E4222A">
        <w:t>). Tad k</w:t>
      </w:r>
      <w:r w:rsidRPr="00E4222A">
        <w:rPr>
          <w:vertAlign w:val="subscript"/>
        </w:rPr>
        <w:t>in</w:t>
      </w:r>
      <w:r w:rsidRPr="00E4222A">
        <w:t xml:space="preserve"> – virsotne, pie kuras nonāk informācija, jeb dati. Un k</w:t>
      </w:r>
      <w:r w:rsidRPr="00E4222A">
        <w:rPr>
          <w:vertAlign w:val="subscript"/>
        </w:rPr>
        <w:t>out</w:t>
      </w:r>
      <w:r w:rsidRPr="00E4222A">
        <w:t xml:space="preserve"> – virsotne no kuras iznāk informācija, jeb dati. </w:t>
      </w:r>
      <w:r>
        <w:rPr>
          <w:lang w:val="en-GB"/>
        </w:rPr>
        <w:t xml:space="preserve">Var </w:t>
      </w:r>
      <w:r>
        <w:t xml:space="preserve">analizēt transporta sistēmu, kur ir kopsakarība starp ceļiem, transportu, luksoforu un citām sastāvdaļām. </w:t>
      </w:r>
      <w:r w:rsidR="00AB1297" w:rsidRPr="00E4222A">
        <w:t>– sk. 2.6.</w:t>
      </w:r>
      <w:r w:rsidR="00867211">
        <w:t xml:space="preserve"> </w:t>
      </w:r>
      <w:r w:rsidR="00867211" w:rsidRPr="00E4222A">
        <w:t xml:space="preserve">att. </w:t>
      </w:r>
      <w:r w:rsidRPr="00E4222A">
        <w:t>[9]</w:t>
      </w:r>
    </w:p>
    <w:p w14:paraId="64F56F38" w14:textId="77777777" w:rsidR="00F3430F" w:rsidRPr="00844D24" w:rsidRDefault="00F3430F" w:rsidP="009B3C39"/>
    <w:p w14:paraId="5246E080" w14:textId="3D801887" w:rsidR="00647F52" w:rsidRPr="00844D24" w:rsidRDefault="00647F52" w:rsidP="00647F52">
      <w:pPr>
        <w:jc w:val="center"/>
      </w:pPr>
      <w:r w:rsidRPr="00844D24">
        <w:rPr>
          <w:noProof/>
          <w:lang w:eastAsia="lv-LV"/>
        </w:rPr>
        <w:lastRenderedPageBreak/>
        <w:drawing>
          <wp:inline distT="0" distB="0" distL="0" distR="0" wp14:anchorId="7639D951" wp14:editId="64423B04">
            <wp:extent cx="3019245" cy="29228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1009" cy="2963290"/>
                    </a:xfrm>
                    <a:prstGeom prst="rect">
                      <a:avLst/>
                    </a:prstGeom>
                  </pic:spPr>
                </pic:pic>
              </a:graphicData>
            </a:graphic>
          </wp:inline>
        </w:drawing>
      </w:r>
    </w:p>
    <w:p w14:paraId="349D2913" w14:textId="77777777" w:rsidR="00647F52" w:rsidRPr="00844D24" w:rsidRDefault="00647F52" w:rsidP="00647F52">
      <w:pPr>
        <w:jc w:val="center"/>
      </w:pPr>
    </w:p>
    <w:p w14:paraId="755B1FC2" w14:textId="653F2F96" w:rsidR="00647F52" w:rsidRPr="00844D24" w:rsidRDefault="00647F52" w:rsidP="00647F52">
      <w:pPr>
        <w:jc w:val="center"/>
      </w:pPr>
      <w:r w:rsidRPr="00844D24">
        <w:t>2.6. attēls. Savstarpēj</w:t>
      </w:r>
      <w:r w:rsidR="00172946">
        <w:t>i</w:t>
      </w:r>
      <w:r w:rsidRPr="00844D24">
        <w:t xml:space="preserve"> atkarīg</w:t>
      </w:r>
      <w:r w:rsidR="00172946">
        <w:t>s</w:t>
      </w:r>
      <w:r w:rsidRPr="00844D24">
        <w:t xml:space="preserve"> grafs</w:t>
      </w:r>
      <w:r w:rsidR="00E71CAE" w:rsidRPr="00844D24">
        <w:t xml:space="preserve"> (</w:t>
      </w:r>
      <w:r w:rsidR="00C81137" w:rsidRPr="00844D24">
        <w:t>“</w:t>
      </w:r>
      <w:r w:rsidR="00E71CAE" w:rsidRPr="00844D24">
        <w:t>Network A</w:t>
      </w:r>
      <w:r w:rsidR="00C81137" w:rsidRPr="00844D24">
        <w:t>”</w:t>
      </w:r>
      <w:r w:rsidR="00E71CAE" w:rsidRPr="00844D24">
        <w:t xml:space="preserve"> </w:t>
      </w:r>
      <w:r w:rsidR="00EA7EC3" w:rsidRPr="00844D24">
        <w:t>ir G</w:t>
      </w:r>
      <w:r w:rsidR="00EA7EC3" w:rsidRPr="00844D24">
        <w:rPr>
          <w:vertAlign w:val="subscript"/>
        </w:rPr>
        <w:t>α</w:t>
      </w:r>
      <w:r w:rsidR="00EA7EC3" w:rsidRPr="00844D24">
        <w:t xml:space="preserve"> un </w:t>
      </w:r>
      <w:r w:rsidR="00C81137" w:rsidRPr="00844D24">
        <w:t>“</w:t>
      </w:r>
      <w:r w:rsidR="00EA7EC3" w:rsidRPr="00844D24">
        <w:t>Network B</w:t>
      </w:r>
      <w:r w:rsidR="00C81137" w:rsidRPr="00844D24">
        <w:t>”</w:t>
      </w:r>
      <w:r w:rsidR="00EA7EC3" w:rsidRPr="00844D24">
        <w:t xml:space="preserve"> ir G</w:t>
      </w:r>
      <w:r w:rsidR="00EA7EC3" w:rsidRPr="00844D24">
        <w:rPr>
          <w:vertAlign w:val="subscript"/>
        </w:rPr>
        <w:t>β</w:t>
      </w:r>
      <w:r w:rsidR="00E101FA" w:rsidRPr="00844D24">
        <w:t xml:space="preserve">, </w:t>
      </w:r>
      <w:r w:rsidR="003D238D" w:rsidRPr="00844D24">
        <w:t xml:space="preserve">virsotnes </w:t>
      </w:r>
      <w:r w:rsidR="00E101FA" w:rsidRPr="00844D24">
        <w:t>balt</w:t>
      </w:r>
      <w:r w:rsidR="003947E2" w:rsidRPr="00844D24">
        <w:t>ā</w:t>
      </w:r>
      <w:r w:rsidR="00E101FA" w:rsidRPr="00844D24">
        <w:t xml:space="preserve"> krās</w:t>
      </w:r>
      <w:r w:rsidR="00172946">
        <w:t>ā</w:t>
      </w:r>
      <w:r w:rsidR="00E101FA" w:rsidRPr="00844D24">
        <w:t xml:space="preserve"> </w:t>
      </w:r>
      <w:r w:rsidR="00BD5E06" w:rsidRPr="00844D24">
        <w:t>(G</w:t>
      </w:r>
      <w:r w:rsidR="00BD5E06" w:rsidRPr="00844D24">
        <w:rPr>
          <w:vertAlign w:val="subscript"/>
        </w:rPr>
        <w:t>α</w:t>
      </w:r>
      <w:r w:rsidR="00BD5E06" w:rsidRPr="00844D24">
        <w:t xml:space="preserve"> ) </w:t>
      </w:r>
      <w:r w:rsidR="003947E2" w:rsidRPr="00844D24">
        <w:t>-</w:t>
      </w:r>
      <w:r w:rsidR="00BD5E06" w:rsidRPr="00844D24">
        <w:t xml:space="preserve"> k</w:t>
      </w:r>
      <w:r w:rsidR="00BD5E06" w:rsidRPr="00844D24">
        <w:rPr>
          <w:vertAlign w:val="subscript"/>
        </w:rPr>
        <w:t>in</w:t>
      </w:r>
      <w:r w:rsidR="00BD5E06" w:rsidRPr="00844D24">
        <w:t xml:space="preserve"> un </w:t>
      </w:r>
      <w:r w:rsidR="003947E2" w:rsidRPr="00844D24">
        <w:t xml:space="preserve">virsotnes </w:t>
      </w:r>
      <w:r w:rsidR="003D1743" w:rsidRPr="00844D24">
        <w:t>dzelten</w:t>
      </w:r>
      <w:r w:rsidR="003947E2" w:rsidRPr="00844D24">
        <w:t>ā</w:t>
      </w:r>
      <w:r w:rsidRPr="00844D24">
        <w:t xml:space="preserve"> </w:t>
      </w:r>
      <w:r w:rsidR="003D1743" w:rsidRPr="00844D24">
        <w:t>krās</w:t>
      </w:r>
      <w:r w:rsidR="00172946">
        <w:t>ā</w:t>
      </w:r>
      <w:r w:rsidR="003D1743" w:rsidRPr="00844D24">
        <w:t xml:space="preserve"> </w:t>
      </w:r>
      <w:r w:rsidR="003947E2" w:rsidRPr="00844D24">
        <w:t>-</w:t>
      </w:r>
      <w:r w:rsidR="003D1743" w:rsidRPr="00844D24">
        <w:t xml:space="preserve"> k</w:t>
      </w:r>
      <w:r w:rsidR="003D1743" w:rsidRPr="00844D24">
        <w:rPr>
          <w:vertAlign w:val="subscript"/>
        </w:rPr>
        <w:t>out</w:t>
      </w:r>
      <w:r w:rsidR="003D1743" w:rsidRPr="00844D24">
        <w:t xml:space="preserve"> </w:t>
      </w:r>
      <w:r w:rsidRPr="00844D24">
        <w:t>(aizgūts no (</w:t>
      </w:r>
      <w:r w:rsidR="00C81137" w:rsidRPr="00844D24">
        <w:t>Xueming  &amp; Stanley, 2015</w:t>
      </w:r>
      <w:r w:rsidRPr="00844D24">
        <w:t>))</w:t>
      </w:r>
    </w:p>
    <w:p w14:paraId="7919194D" w14:textId="6A87C00B" w:rsidR="00EE1AED" w:rsidRPr="00844D24" w:rsidRDefault="00EE1AED" w:rsidP="006A7981">
      <w:pPr>
        <w:spacing w:after="160" w:line="259" w:lineRule="auto"/>
        <w:jc w:val="left"/>
      </w:pPr>
    </w:p>
    <w:p w14:paraId="6CAA230C" w14:textId="3E09B018" w:rsidR="00172946" w:rsidRPr="00E4222A" w:rsidRDefault="00172946" w:rsidP="00172946">
      <w:pPr>
        <w:spacing w:after="160"/>
        <w:jc w:val="left"/>
      </w:pPr>
      <w:r w:rsidRPr="00E4222A">
        <w:t xml:space="preserve">Sestais tips ir </w:t>
      </w:r>
      <w:r w:rsidRPr="00E4222A">
        <w:rPr>
          <w:b/>
          <w:bCs/>
        </w:rPr>
        <w:t xml:space="preserve">Vairāklīmeņu grafs </w:t>
      </w:r>
      <w:r w:rsidRPr="00E4222A">
        <w:t xml:space="preserve">– sastāv no trim elementiem M=(X,E,S), kur S = {S1, …, Sp}, tas nozīmē apakšgrafs Sj = (Xj, Ej). Vairāklīmeņu grafs identisks ar </w:t>
      </w:r>
      <w:r>
        <w:t>d</w:t>
      </w:r>
      <w:r w:rsidRPr="002E6662">
        <w:t>audzdimensiju grafu</w:t>
      </w:r>
      <w:r w:rsidRPr="00E4222A">
        <w:t xml:space="preserve"> tikai ar nosacījumu, ja virsotnes, kas pieder α slānim ir vienād</w:t>
      </w:r>
      <w:r>
        <w:t xml:space="preserve">as </w:t>
      </w:r>
      <w:r w:rsidRPr="00E4222A">
        <w:t>ar virsotn</w:t>
      </w:r>
      <w:r>
        <w:t>ēm</w:t>
      </w:r>
      <w:r w:rsidRPr="00E4222A">
        <w:t>, k</w:t>
      </w:r>
      <w:r>
        <w:t>uras</w:t>
      </w:r>
      <w:r w:rsidRPr="00E4222A">
        <w:t xml:space="preserve"> pieder β slānim (Xα=Xβ , 1 ≤ α,  1 ≤  β ). </w:t>
      </w:r>
      <w:r w:rsidR="00C117E2">
        <w:t xml:space="preserve">– sk. 2.7. </w:t>
      </w:r>
      <w:r w:rsidR="00867211">
        <w:t xml:space="preserve">att. </w:t>
      </w:r>
      <w:r w:rsidRPr="00E4222A">
        <w:t>[7]</w:t>
      </w:r>
    </w:p>
    <w:p w14:paraId="542D9F52" w14:textId="6020BCFA" w:rsidR="005772D6" w:rsidRPr="00844D24" w:rsidRDefault="00267832" w:rsidP="00267832">
      <w:pPr>
        <w:spacing w:after="160"/>
        <w:jc w:val="center"/>
      </w:pPr>
      <w:r w:rsidRPr="00844D24">
        <w:rPr>
          <w:noProof/>
          <w:lang w:eastAsia="lv-LV"/>
        </w:rPr>
        <w:drawing>
          <wp:inline distT="0" distB="0" distL="0" distR="0" wp14:anchorId="62FEBC6D" wp14:editId="5FF1F827">
            <wp:extent cx="3485072" cy="2624136"/>
            <wp:effectExtent l="0" t="0" r="1270" b="5080"/>
            <wp:docPr id="3" name="Picture 3" descr="Attēls, kurā ir galds, rakstāmgald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tēls 3" descr="Attēls, kurā ir galds, rakstāmgalds&#10;&#10;Apraksts ģenerēts automātiski"/>
                    <pic:cNvPicPr/>
                  </pic:nvPicPr>
                  <pic:blipFill>
                    <a:blip r:embed="rId35"/>
                    <a:stretch>
                      <a:fillRect/>
                    </a:stretch>
                  </pic:blipFill>
                  <pic:spPr>
                    <a:xfrm>
                      <a:off x="0" y="0"/>
                      <a:ext cx="3512633" cy="2644888"/>
                    </a:xfrm>
                    <a:prstGeom prst="rect">
                      <a:avLst/>
                    </a:prstGeom>
                  </pic:spPr>
                </pic:pic>
              </a:graphicData>
            </a:graphic>
          </wp:inline>
        </w:drawing>
      </w:r>
    </w:p>
    <w:p w14:paraId="1333EBA5" w14:textId="07185E3D" w:rsidR="005772D6" w:rsidRPr="00844D24" w:rsidRDefault="00267832" w:rsidP="00267832">
      <w:pPr>
        <w:spacing w:after="160"/>
        <w:jc w:val="center"/>
      </w:pPr>
      <w:r w:rsidRPr="00844D24">
        <w:t>2.</w:t>
      </w:r>
      <w:r w:rsidR="00CE1535" w:rsidRPr="00844D24">
        <w:t>7</w:t>
      </w:r>
      <w:r w:rsidRPr="00844D24">
        <w:t>. attēls.</w:t>
      </w:r>
      <w:r w:rsidR="00E44CC7" w:rsidRPr="00844D24">
        <w:t xml:space="preserve"> Vairāklīmeņu grafs.</w:t>
      </w:r>
      <w:r w:rsidR="00CD74D0" w:rsidRPr="00844D24">
        <w:t xml:space="preserve"> (Autora veidots)</w:t>
      </w:r>
    </w:p>
    <w:p w14:paraId="7EC1DC43" w14:textId="1EA16001" w:rsidR="00172946" w:rsidRPr="00E4222A" w:rsidRDefault="00172946" w:rsidP="00172946">
      <w:pPr>
        <w:spacing w:after="160"/>
        <w:jc w:val="left"/>
      </w:pPr>
      <w:r w:rsidRPr="00E4222A">
        <w:lastRenderedPageBreak/>
        <w:t xml:space="preserve">Septītais tips ir </w:t>
      </w:r>
      <w:r w:rsidRPr="00E4222A">
        <w:rPr>
          <w:b/>
          <w:bCs/>
        </w:rPr>
        <w:t>Hipertīkl</w:t>
      </w:r>
      <w:r>
        <w:rPr>
          <w:b/>
          <w:bCs/>
        </w:rPr>
        <w:t>a</w:t>
      </w:r>
      <w:r w:rsidRPr="00E4222A">
        <w:rPr>
          <w:b/>
          <w:bCs/>
        </w:rPr>
        <w:t xml:space="preserve"> grafs – </w:t>
      </w:r>
      <w:r w:rsidRPr="00E4222A">
        <w:t>pāris H</w:t>
      </w:r>
      <w:r w:rsidRPr="00E4222A">
        <w:rPr>
          <w:rStyle w:val="mo"/>
          <w:rFonts w:ascii="MathJax_Main" w:hAnsi="MathJax_Main" w:cs="Open Sans"/>
          <w:color w:val="4E4E3F"/>
          <w:sz w:val="25"/>
          <w:szCs w:val="25"/>
          <w:bdr w:val="none" w:sz="0" w:space="0" w:color="auto" w:frame="1"/>
          <w:shd w:val="clear" w:color="auto" w:fill="FFFFFF"/>
        </w:rPr>
        <w:t>′</w:t>
      </w:r>
      <w:r w:rsidRPr="00E4222A">
        <w:t xml:space="preserve"> = (X , H), kur virsotnes, k</w:t>
      </w:r>
      <w:r>
        <w:t>uras</w:t>
      </w:r>
      <w:r w:rsidRPr="00E4222A">
        <w:t xml:space="preserve"> nav tukšas apzīmē kā X un hipertīkls kā H = {H</w:t>
      </w:r>
      <w:r w:rsidRPr="00E4222A">
        <w:rPr>
          <w:vertAlign w:val="subscript"/>
        </w:rPr>
        <w:t>1</w:t>
      </w:r>
      <w:r w:rsidRPr="00E4222A">
        <w:t>, …, H</w:t>
      </w:r>
      <w:r w:rsidRPr="00E4222A">
        <w:rPr>
          <w:vertAlign w:val="subscript"/>
        </w:rPr>
        <w:t>p</w:t>
      </w:r>
      <w:r w:rsidRPr="00E4222A">
        <w:t>}. Ja dažādos slāņos ir vienādas virsotnes, tad nav nozīme</w:t>
      </w:r>
      <w:r>
        <w:t>s</w:t>
      </w:r>
      <w:r w:rsidRPr="00E4222A">
        <w:t xml:space="preserve"> kādā secība</w:t>
      </w:r>
      <w:r>
        <w:t xml:space="preserve"> ir</w:t>
      </w:r>
      <w:r w:rsidRPr="00E4222A">
        <w:t xml:space="preserve"> slāni. Ļoti līdzīgs ar daudzdimensiju grafu – sk. 2.8.</w:t>
      </w:r>
      <w:r w:rsidR="00867211">
        <w:t xml:space="preserve"> </w:t>
      </w:r>
      <w:r w:rsidR="00867211" w:rsidRPr="00E4222A">
        <w:t xml:space="preserve">att. </w:t>
      </w:r>
      <w:r w:rsidRPr="00E4222A">
        <w:t>[7]</w:t>
      </w:r>
    </w:p>
    <w:p w14:paraId="7A5C01E5" w14:textId="1351E1BC" w:rsidR="006B36C8" w:rsidRPr="00844D24" w:rsidRDefault="006B36C8" w:rsidP="00963D4B">
      <w:pPr>
        <w:spacing w:after="160"/>
        <w:jc w:val="center"/>
      </w:pPr>
      <w:r w:rsidRPr="00844D24">
        <w:rPr>
          <w:noProof/>
          <w:lang w:eastAsia="lv-LV"/>
        </w:rPr>
        <w:drawing>
          <wp:inline distT="0" distB="0" distL="0" distR="0" wp14:anchorId="3B02FE75" wp14:editId="0684E1B9">
            <wp:extent cx="5553075" cy="2331342"/>
            <wp:effectExtent l="0" t="0" r="0" b="0"/>
            <wp:docPr id="16" name="Picture 16" descr="Attēls, kurā ir bulta&#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tēls 16" descr="Attēls, kurā ir bulta&#10;&#10;Apraksts ģenerēts automātiski"/>
                    <pic:cNvPicPr/>
                  </pic:nvPicPr>
                  <pic:blipFill>
                    <a:blip r:embed="rId36"/>
                    <a:stretch>
                      <a:fillRect/>
                    </a:stretch>
                  </pic:blipFill>
                  <pic:spPr>
                    <a:xfrm>
                      <a:off x="0" y="0"/>
                      <a:ext cx="5600971" cy="2351450"/>
                    </a:xfrm>
                    <a:prstGeom prst="rect">
                      <a:avLst/>
                    </a:prstGeom>
                  </pic:spPr>
                </pic:pic>
              </a:graphicData>
            </a:graphic>
          </wp:inline>
        </w:drawing>
      </w:r>
    </w:p>
    <w:p w14:paraId="32B90060" w14:textId="0C9F12A1" w:rsidR="000240FD" w:rsidRPr="00844D24" w:rsidRDefault="006B36C8" w:rsidP="006B36C8">
      <w:pPr>
        <w:spacing w:after="160"/>
        <w:jc w:val="center"/>
      </w:pPr>
      <w:r w:rsidRPr="00844D24">
        <w:t>2.</w:t>
      </w:r>
      <w:r w:rsidR="00CE1535" w:rsidRPr="00844D24">
        <w:t>8</w:t>
      </w:r>
      <w:r w:rsidRPr="00844D24">
        <w:t>. attēls. Hipertīkl</w:t>
      </w:r>
      <w:r w:rsidR="00172946">
        <w:t>a</w:t>
      </w:r>
      <w:r w:rsidRPr="00844D24">
        <w:t xml:space="preserve"> grafs.</w:t>
      </w:r>
      <w:r w:rsidR="005A3C3A" w:rsidRPr="00844D24">
        <w:t xml:space="preserve"> (Hipertīkli (H</w:t>
      </w:r>
      <w:r w:rsidR="005A3C3A" w:rsidRPr="00844D24">
        <w:softHyphen/>
      </w:r>
      <w:r w:rsidR="005A3C3A" w:rsidRPr="00844D24">
        <w:rPr>
          <w:vertAlign w:val="subscript"/>
        </w:rPr>
        <w:t>1</w:t>
      </w:r>
      <w:r w:rsidR="005A3C3A" w:rsidRPr="00844D24">
        <w:t>, H</w:t>
      </w:r>
      <w:r w:rsidR="005A3C3A" w:rsidRPr="00844D24">
        <w:rPr>
          <w:vertAlign w:val="subscript"/>
        </w:rPr>
        <w:t>2</w:t>
      </w:r>
      <w:r w:rsidR="005A3C3A" w:rsidRPr="00844D24">
        <w:t>, H</w:t>
      </w:r>
      <w:r w:rsidR="005A3C3A" w:rsidRPr="00844D24">
        <w:rPr>
          <w:vertAlign w:val="subscript"/>
        </w:rPr>
        <w:t>3</w:t>
      </w:r>
      <w:r w:rsidR="005A3C3A" w:rsidRPr="00844D24">
        <w:t>)</w:t>
      </w:r>
      <w:r w:rsidR="009E6B32" w:rsidRPr="00844D24">
        <w:t xml:space="preserve"> ar virsotn</w:t>
      </w:r>
      <w:r w:rsidR="00172946">
        <w:t>ēm</w:t>
      </w:r>
      <w:r w:rsidR="009E6B32" w:rsidRPr="00844D24">
        <w:t xml:space="preserve"> (X</w:t>
      </w:r>
      <w:r w:rsidR="009E6B32" w:rsidRPr="00844D24">
        <w:rPr>
          <w:vertAlign w:val="subscript"/>
        </w:rPr>
        <w:t>1</w:t>
      </w:r>
      <w:r w:rsidR="009E6B32" w:rsidRPr="00844D24">
        <w:t>, X</w:t>
      </w:r>
      <w:r w:rsidR="009E6B32" w:rsidRPr="00844D24">
        <w:rPr>
          <w:vertAlign w:val="subscript"/>
        </w:rPr>
        <w:t>2</w:t>
      </w:r>
      <w:r w:rsidR="009E6B32" w:rsidRPr="00844D24">
        <w:t>, X</w:t>
      </w:r>
      <w:r w:rsidR="009E6B32" w:rsidRPr="00844D24">
        <w:rPr>
          <w:vertAlign w:val="subscript"/>
        </w:rPr>
        <w:t>3</w:t>
      </w:r>
      <w:r w:rsidR="009E6B32" w:rsidRPr="00844D24">
        <w:t>, X</w:t>
      </w:r>
      <w:r w:rsidR="009E6B32" w:rsidRPr="00844D24">
        <w:rPr>
          <w:vertAlign w:val="subscript"/>
        </w:rPr>
        <w:t>4</w:t>
      </w:r>
      <w:r w:rsidR="009E6B32" w:rsidRPr="00844D24">
        <w:t>, X</w:t>
      </w:r>
      <w:r w:rsidR="009E6B32" w:rsidRPr="00844D24">
        <w:rPr>
          <w:vertAlign w:val="subscript"/>
        </w:rPr>
        <w:t>5</w:t>
      </w:r>
      <w:r w:rsidR="009E6B32" w:rsidRPr="00844D24">
        <w:t>)</w:t>
      </w:r>
      <w:r w:rsidR="00917358" w:rsidRPr="00844D24">
        <w:t xml:space="preserve"> </w:t>
      </w:r>
      <w:r w:rsidR="005772D6" w:rsidRPr="00844D24">
        <w:t>(aizgūts no (</w:t>
      </w:r>
      <w:r w:rsidR="00EE6767" w:rsidRPr="00844D24">
        <w:t>Boccaletti &amp; Binconi, 2014</w:t>
      </w:r>
      <w:r w:rsidR="005772D6" w:rsidRPr="00844D24">
        <w:t>))</w:t>
      </w:r>
    </w:p>
    <w:p w14:paraId="277CA553" w14:textId="77777777" w:rsidR="002931D9" w:rsidRPr="00844D24" w:rsidRDefault="002931D9" w:rsidP="006B36C8">
      <w:pPr>
        <w:spacing w:after="160"/>
        <w:jc w:val="center"/>
      </w:pPr>
    </w:p>
    <w:p w14:paraId="2B7C83CE" w14:textId="55B1FF7D" w:rsidR="00172946" w:rsidRPr="0036177E" w:rsidRDefault="00172946" w:rsidP="00172946">
      <w:pPr>
        <w:spacing w:after="160"/>
        <w:jc w:val="left"/>
      </w:pPr>
      <w:r w:rsidRPr="000240FD">
        <w:t xml:space="preserve">Astotais tips ir </w:t>
      </w:r>
      <w:r w:rsidRPr="000240FD">
        <w:rPr>
          <w:b/>
          <w:bCs/>
        </w:rPr>
        <w:t>N-daļas grafs</w:t>
      </w:r>
      <w:r w:rsidRPr="000240FD">
        <w:t xml:space="preserve"> (jeb angļu valoda “N-partite graph”) </w:t>
      </w:r>
      <w:r>
        <w:t>–</w:t>
      </w:r>
      <w:r w:rsidRPr="000240FD">
        <w:t xml:space="preserve"> tas ir grafs, kur virsotnes sada</w:t>
      </w:r>
      <w:r>
        <w:t>l</w:t>
      </w:r>
      <w:r w:rsidRPr="000240FD">
        <w:t>ās</w:t>
      </w:r>
      <w:r>
        <w:t xml:space="preserve"> uz N bezgalīgu daudzumu. Šķautnes var būt tikai starp dažādu kopu virsotnēm. Katrs daudzums saucās kā “daļa”</w:t>
      </w:r>
      <w:r w:rsidRPr="000240FD">
        <w:t xml:space="preserve"> </w:t>
      </w:r>
      <w:r>
        <w:t xml:space="preserve">un grafs sastāv no tādiem N daļām. Jeb formula </w:t>
      </w:r>
      <w:r w:rsidRPr="002931D9">
        <w:rPr>
          <w:rFonts w:hint="eastAsia"/>
        </w:rPr>
        <w:t xml:space="preserve">E </w:t>
      </w:r>
      <w:r w:rsidRPr="002931D9">
        <w:rPr>
          <w:rFonts w:hint="eastAsia"/>
        </w:rPr>
        <w:t>⊆</w:t>
      </w:r>
      <w:r w:rsidRPr="002931D9">
        <w:rPr>
          <w:rFonts w:hint="eastAsia"/>
        </w:rPr>
        <w:t xml:space="preserve"> {(vi, vj) | vi </w:t>
      </w:r>
      <w:r w:rsidRPr="002931D9">
        <w:rPr>
          <w:rFonts w:hint="eastAsia"/>
        </w:rPr>
        <w:t>∈</w:t>
      </w:r>
      <w:r w:rsidRPr="002931D9">
        <w:rPr>
          <w:rFonts w:hint="eastAsia"/>
        </w:rPr>
        <w:t xml:space="preserve"> Vi, vj </w:t>
      </w:r>
      <w:r w:rsidRPr="002931D9">
        <w:rPr>
          <w:rFonts w:hint="eastAsia"/>
        </w:rPr>
        <w:t>∈</w:t>
      </w:r>
      <w:r w:rsidRPr="002931D9">
        <w:rPr>
          <w:rFonts w:hint="eastAsia"/>
        </w:rPr>
        <w:t xml:space="preserve"> Vj, i </w:t>
      </w:r>
      <w:r w:rsidRPr="002931D9">
        <w:rPr>
          <w:rFonts w:hint="eastAsia"/>
        </w:rPr>
        <w:t>≠</w:t>
      </w:r>
      <w:r w:rsidRPr="002931D9">
        <w:rPr>
          <w:rFonts w:hint="eastAsia"/>
        </w:rPr>
        <w:t xml:space="preserve"> j}</w:t>
      </w:r>
      <w:r>
        <w:t>, kur V</w:t>
      </w:r>
      <w:r w:rsidRPr="00172946">
        <w:t>n</w:t>
      </w:r>
      <w:r>
        <w:t xml:space="preserve"> – virsotnes daudzums, E –šķautnes daudzums.</w:t>
      </w:r>
      <w:r w:rsidR="00867211">
        <w:t xml:space="preserve"> </w:t>
      </w:r>
      <w:r w:rsidRPr="00172946">
        <w:t>– sk. 2.9.</w:t>
      </w:r>
      <w:r w:rsidR="00867211">
        <w:t xml:space="preserve"> </w:t>
      </w:r>
      <w:r w:rsidR="00867211" w:rsidRPr="00172946">
        <w:t>att.</w:t>
      </w:r>
      <w:r w:rsidR="00C117E2">
        <w:t xml:space="preserve"> </w:t>
      </w:r>
      <w:r w:rsidR="00C117E2" w:rsidRPr="00172946">
        <w:t>[6]</w:t>
      </w:r>
    </w:p>
    <w:p w14:paraId="150B29B1" w14:textId="4BEFC9BA" w:rsidR="000240FD" w:rsidRPr="00844D24" w:rsidRDefault="002931D9" w:rsidP="002931D9">
      <w:pPr>
        <w:spacing w:after="160"/>
        <w:jc w:val="center"/>
      </w:pPr>
      <w:r w:rsidRPr="00844D24">
        <w:rPr>
          <w:noProof/>
          <w:lang w:eastAsia="lv-LV"/>
        </w:rPr>
        <w:drawing>
          <wp:inline distT="0" distB="0" distL="0" distR="0" wp14:anchorId="1DC887A6" wp14:editId="7E6BD2D4">
            <wp:extent cx="2070340" cy="1745582"/>
            <wp:effectExtent l="0" t="0" r="6350" b="7620"/>
            <wp:docPr id="54287469" name="Picture 1" descr="A picture containing line, colorfulness,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469" name="Picture 1" descr="A picture containing line, colorfulness, circle, diagram&#10;&#10;Description automatically generated"/>
                    <pic:cNvPicPr/>
                  </pic:nvPicPr>
                  <pic:blipFill>
                    <a:blip r:embed="rId37"/>
                    <a:stretch>
                      <a:fillRect/>
                    </a:stretch>
                  </pic:blipFill>
                  <pic:spPr>
                    <a:xfrm>
                      <a:off x="0" y="0"/>
                      <a:ext cx="2084600" cy="1757605"/>
                    </a:xfrm>
                    <a:prstGeom prst="rect">
                      <a:avLst/>
                    </a:prstGeom>
                  </pic:spPr>
                </pic:pic>
              </a:graphicData>
            </a:graphic>
          </wp:inline>
        </w:drawing>
      </w:r>
    </w:p>
    <w:p w14:paraId="3ECE2724" w14:textId="4D8760C8" w:rsidR="002931D9" w:rsidRPr="00844D24" w:rsidRDefault="002931D9" w:rsidP="006B36C8">
      <w:pPr>
        <w:spacing w:after="160"/>
        <w:jc w:val="center"/>
      </w:pPr>
      <w:r w:rsidRPr="00844D24">
        <w:t>2.9. attēls. N-daļas grafs. (aizgūts no (</w:t>
      </w:r>
      <w:r w:rsidR="00EE6767" w:rsidRPr="00844D24">
        <w:t>Boccaletti &amp; Binconi, 2014</w:t>
      </w:r>
      <w:r w:rsidRPr="00844D24">
        <w:t>))</w:t>
      </w:r>
    </w:p>
    <w:p w14:paraId="6737C0FA" w14:textId="004548E1" w:rsidR="00C55BC1" w:rsidRPr="00844D24" w:rsidRDefault="00172946" w:rsidP="002931D9">
      <w:pPr>
        <w:spacing w:after="160"/>
        <w:jc w:val="left"/>
      </w:pPr>
      <w:r>
        <w:lastRenderedPageBreak/>
        <w:t xml:space="preserve">Devītais tips ir </w:t>
      </w:r>
      <w:r w:rsidRPr="00C55BC1">
        <w:rPr>
          <w:b/>
          <w:bCs/>
        </w:rPr>
        <w:t xml:space="preserve">Daudzfaktoru grafs </w:t>
      </w:r>
      <w:r>
        <w:t>(jeb angļu valoda “</w:t>
      </w:r>
      <w:r w:rsidRPr="00003677">
        <w:t>Multivariate graphs</w:t>
      </w:r>
      <w:r>
        <w:t xml:space="preserve">”) – tas grafs, kur virsotnes vai šķautnes ir atribūti. </w:t>
      </w:r>
      <w:r w:rsidRPr="00A07A10">
        <w:t>Katrs grafu elements ir apzīmēts ar saviem parametriem vai mērīšanām</w:t>
      </w:r>
      <w:r w:rsidRPr="00A07A10">
        <w:rPr>
          <w:lang w:val="en-GB"/>
        </w:rPr>
        <w:t>.</w:t>
      </w:r>
      <w:r>
        <w:rPr>
          <w:lang w:val="en-GB"/>
        </w:rPr>
        <w:t xml:space="preserve"> </w:t>
      </w:r>
      <w:r w:rsidRPr="003C68E4">
        <w:t>Šie atribūti var būt skaitliskie, kategoriskie var binārās vērtībās, kuri atspoguļo dažādus grafa aspektus vai īpašības.</w:t>
      </w:r>
      <w:r w:rsidR="00867211">
        <w:t xml:space="preserve"> </w:t>
      </w:r>
      <w:r w:rsidR="00C55BC1" w:rsidRPr="00844D24">
        <w:t>– sk. 2.10.</w:t>
      </w:r>
      <w:r w:rsidR="00867211">
        <w:t xml:space="preserve"> </w:t>
      </w:r>
      <w:r w:rsidR="00867211" w:rsidRPr="00844D24">
        <w:t xml:space="preserve">att. </w:t>
      </w:r>
      <w:r w:rsidR="00867211" w:rsidRPr="00844D24">
        <w:t>[6]</w:t>
      </w:r>
    </w:p>
    <w:p w14:paraId="623A4361" w14:textId="1B5E43C0" w:rsidR="002931D9" w:rsidRPr="00844D24" w:rsidRDefault="00C55BC1" w:rsidP="00C55BC1">
      <w:pPr>
        <w:spacing w:after="160"/>
        <w:jc w:val="center"/>
      </w:pPr>
      <w:r w:rsidRPr="00844D24">
        <w:rPr>
          <w:noProof/>
          <w:lang w:eastAsia="lv-LV"/>
        </w:rPr>
        <w:drawing>
          <wp:inline distT="0" distB="0" distL="0" distR="0" wp14:anchorId="69C07E68" wp14:editId="6D756400">
            <wp:extent cx="4132102" cy="3114135"/>
            <wp:effectExtent l="0" t="0" r="1905" b="0"/>
            <wp:docPr id="1108016182"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6182" name="Picture 1" descr="A picture containing text, diagram, plan, line&#10;&#10;Description automatically generated"/>
                    <pic:cNvPicPr/>
                  </pic:nvPicPr>
                  <pic:blipFill>
                    <a:blip r:embed="rId38"/>
                    <a:stretch>
                      <a:fillRect/>
                    </a:stretch>
                  </pic:blipFill>
                  <pic:spPr>
                    <a:xfrm>
                      <a:off x="0" y="0"/>
                      <a:ext cx="4157471" cy="3133254"/>
                    </a:xfrm>
                    <a:prstGeom prst="rect">
                      <a:avLst/>
                    </a:prstGeom>
                  </pic:spPr>
                </pic:pic>
              </a:graphicData>
            </a:graphic>
          </wp:inline>
        </w:drawing>
      </w:r>
    </w:p>
    <w:p w14:paraId="7154027D" w14:textId="108EAC69" w:rsidR="002741D7" w:rsidRPr="00844D24" w:rsidRDefault="00C55BC1" w:rsidP="002741D7">
      <w:pPr>
        <w:spacing w:after="160"/>
        <w:jc w:val="center"/>
      </w:pPr>
      <w:r w:rsidRPr="00844D24">
        <w:t xml:space="preserve">2.10. attēls. Daudzfaktoru grafs, </w:t>
      </w:r>
      <w:r w:rsidR="00172946" w:rsidRPr="00473092">
        <w:t xml:space="preserve">kur katrā virsotnē ir savi atribūti </w:t>
      </w:r>
      <w:r w:rsidRPr="00844D24">
        <w:t>(aizgūts no (</w:t>
      </w:r>
      <w:r w:rsidR="00EE6767" w:rsidRPr="00844D24">
        <w:t>Boccaletti &amp; Binconi, 2014</w:t>
      </w:r>
      <w:r w:rsidRPr="00844D24">
        <w:t>))</w:t>
      </w:r>
    </w:p>
    <w:p w14:paraId="2D06E386" w14:textId="77777777" w:rsidR="002741D7" w:rsidRPr="00844D24" w:rsidRDefault="002741D7" w:rsidP="002741D7">
      <w:pPr>
        <w:spacing w:after="160"/>
        <w:jc w:val="center"/>
      </w:pPr>
    </w:p>
    <w:p w14:paraId="366F01A9" w14:textId="0021CEE0" w:rsidR="002741D7" w:rsidRPr="00844D24" w:rsidRDefault="00172946" w:rsidP="00C55BC1">
      <w:pPr>
        <w:spacing w:after="160"/>
        <w:jc w:val="left"/>
      </w:pPr>
      <w:r>
        <w:t xml:space="preserve">Desmitais tips ir </w:t>
      </w:r>
      <w:r w:rsidRPr="002741D7">
        <w:rPr>
          <w:b/>
          <w:bCs/>
        </w:rPr>
        <w:t>Dinamiskais grafs</w:t>
      </w:r>
      <w:r>
        <w:t xml:space="preserve"> (jeb angļu valoda “Dynamic graphs”) – tas ir grafs, kur visa struktūra (virsotnes un šķautnes) laika gaitā mainās. Katrs slānis atspoguļo noteikta laika posmu.</w:t>
      </w:r>
      <w:r w:rsidR="00867211">
        <w:t xml:space="preserve"> </w:t>
      </w:r>
      <w:r w:rsidR="002741D7" w:rsidRPr="00844D24">
        <w:t>– sk. 2.11.</w:t>
      </w:r>
      <w:r w:rsidR="00867211">
        <w:t xml:space="preserve"> </w:t>
      </w:r>
      <w:r w:rsidR="00867211" w:rsidRPr="00844D24">
        <w:t>att.</w:t>
      </w:r>
      <w:r w:rsidR="00867211">
        <w:t xml:space="preserve"> </w:t>
      </w:r>
      <w:r w:rsidR="00867211" w:rsidRPr="00844D24">
        <w:t>[6]</w:t>
      </w:r>
    </w:p>
    <w:p w14:paraId="46F7403F" w14:textId="69527A7D" w:rsidR="00C55BC1" w:rsidRPr="00844D24" w:rsidRDefault="002741D7" w:rsidP="002741D7">
      <w:pPr>
        <w:spacing w:after="160"/>
        <w:jc w:val="center"/>
      </w:pPr>
      <w:r w:rsidRPr="00844D24">
        <w:rPr>
          <w:noProof/>
          <w:lang w:eastAsia="lv-LV"/>
        </w:rPr>
        <w:lastRenderedPageBreak/>
        <w:drawing>
          <wp:inline distT="0" distB="0" distL="0" distR="0" wp14:anchorId="6052582B" wp14:editId="20824025">
            <wp:extent cx="2810917" cy="2536166"/>
            <wp:effectExtent l="0" t="0" r="8890" b="0"/>
            <wp:docPr id="614914240" name="Picture 1" descr="A picture containing diagram,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14240" name="Picture 1" descr="A picture containing diagram, design&#10;&#10;Description automatically generated with medium confidence"/>
                    <pic:cNvPicPr/>
                  </pic:nvPicPr>
                  <pic:blipFill>
                    <a:blip r:embed="rId39"/>
                    <a:stretch>
                      <a:fillRect/>
                    </a:stretch>
                  </pic:blipFill>
                  <pic:spPr>
                    <a:xfrm>
                      <a:off x="0" y="0"/>
                      <a:ext cx="2826433" cy="2550165"/>
                    </a:xfrm>
                    <a:prstGeom prst="rect">
                      <a:avLst/>
                    </a:prstGeom>
                  </pic:spPr>
                </pic:pic>
              </a:graphicData>
            </a:graphic>
          </wp:inline>
        </w:drawing>
      </w:r>
    </w:p>
    <w:p w14:paraId="4EA08D71" w14:textId="47CE8C46" w:rsidR="002741D7" w:rsidRPr="00844D24" w:rsidRDefault="002741D7" w:rsidP="002741D7">
      <w:pPr>
        <w:spacing w:after="160"/>
        <w:jc w:val="center"/>
      </w:pPr>
      <w:r w:rsidRPr="00844D24">
        <w:t>2.11. attēls. Dinamiskais grafs</w:t>
      </w:r>
      <w:r w:rsidR="00172946">
        <w:t>, kur notiek 4 laika posmi</w:t>
      </w:r>
      <w:r w:rsidRPr="00844D24">
        <w:t xml:space="preserve"> (aizgūts no (</w:t>
      </w:r>
      <w:r w:rsidR="00EE6767" w:rsidRPr="00844D24">
        <w:t>Boccaletti &amp; Binconi, 2014))</w:t>
      </w:r>
    </w:p>
    <w:p w14:paraId="105DB3A6" w14:textId="77777777" w:rsidR="002741D7" w:rsidRPr="00844D24" w:rsidRDefault="002741D7" w:rsidP="002741D7">
      <w:pPr>
        <w:spacing w:after="160"/>
        <w:jc w:val="center"/>
      </w:pPr>
    </w:p>
    <w:p w14:paraId="0EE94597" w14:textId="49BC0BBC" w:rsidR="003A3BFE" w:rsidRPr="00844D24" w:rsidRDefault="00172946" w:rsidP="00BF3EBD">
      <w:r w:rsidRPr="00E4222A">
        <w:t>Kopumā, vairākslāņu grafs ir spēcīgs instruments, lai modelēt sarežģītu sistēmu un analizēt dažādu tipu savstarpējo saišu. Vairākslāņu grafu izmantošana var palīdzēt izprast un prognozēt sistēmu uzvedību, atspoguļojot daudzveidīg</w:t>
      </w:r>
      <w:r>
        <w:t>u</w:t>
      </w:r>
      <w:r w:rsidRPr="00E4222A">
        <w:t xml:space="preserve">s reālās pasaules aspektus. </w:t>
      </w:r>
      <w:r w:rsidR="0055261E" w:rsidRPr="00844D24">
        <w:t>[2]</w:t>
      </w:r>
    </w:p>
    <w:p w14:paraId="498D292F" w14:textId="35433128" w:rsidR="002A2F5F" w:rsidRPr="00844D24" w:rsidRDefault="00310FFA" w:rsidP="00310FFA">
      <w:pPr>
        <w:spacing w:after="160" w:line="259" w:lineRule="auto"/>
        <w:jc w:val="left"/>
      </w:pPr>
      <w:r w:rsidRPr="00844D24">
        <w:br w:type="page"/>
      </w:r>
    </w:p>
    <w:p w14:paraId="28C76617" w14:textId="40D5D2FB" w:rsidR="00B108BB" w:rsidRPr="00844D24" w:rsidRDefault="008D3735" w:rsidP="00611B29">
      <w:pPr>
        <w:pStyle w:val="1-lmea-virsraksts"/>
        <w:rPr>
          <w:rFonts w:hint="eastAsia"/>
        </w:rPr>
      </w:pPr>
      <w:bookmarkStart w:id="28" w:name="_Toc134397437"/>
      <w:bookmarkStart w:id="29" w:name="_Toc135856956"/>
      <w:r w:rsidRPr="00844D24">
        <w:lastRenderedPageBreak/>
        <w:t xml:space="preserve">3. Grafu </w:t>
      </w:r>
      <w:r w:rsidR="00D377B6" w:rsidRPr="00844D24">
        <w:t>vizualizācija</w:t>
      </w:r>
      <w:bookmarkEnd w:id="28"/>
      <w:bookmarkEnd w:id="29"/>
    </w:p>
    <w:p w14:paraId="630EC36F" w14:textId="03D6BCFC" w:rsidR="00172946" w:rsidRPr="000F0EB1" w:rsidRDefault="00F61FA0" w:rsidP="0036177E">
      <w:r w:rsidRPr="00844D24">
        <w:tab/>
      </w:r>
      <w:r w:rsidR="00172946" w:rsidRPr="0023134A">
        <w:t xml:space="preserve">Mūsdienās vairākslāņu grafu vizualizēšana ir iespējama ar </w:t>
      </w:r>
      <w:r w:rsidR="008E5010">
        <w:t>“</w:t>
      </w:r>
      <w:r w:rsidR="00172946" w:rsidRPr="0023134A">
        <w:t>JavaScript</w:t>
      </w:r>
      <w:r w:rsidR="008E5010">
        <w:t>”</w:t>
      </w:r>
      <w:r w:rsidR="00172946" w:rsidRPr="0023134A">
        <w:t xml:space="preserve"> valodas programmēšanas palīdzību. </w:t>
      </w:r>
      <w:r w:rsidR="008E5010">
        <w:t>“</w:t>
      </w:r>
      <w:r w:rsidR="00172946" w:rsidRPr="0023134A">
        <w:t>JavaScript</w:t>
      </w:r>
      <w:r w:rsidR="008E5010">
        <w:t>”</w:t>
      </w:r>
      <w:r w:rsidR="00172946" w:rsidRPr="0023134A">
        <w:t xml:space="preserve"> </w:t>
      </w:r>
      <w:r w:rsidR="00172946" w:rsidRPr="00E4222A">
        <w:t xml:space="preserve">ir plaši lietota tīmekļa izstrādes programmēšanas valoda, tāpēc tā ir ideāla izvēle, lai realizēt interaktīvu un dinamisku vizualizāciju. </w:t>
      </w:r>
      <w:r w:rsidR="00172946" w:rsidRPr="000F0EB1">
        <w:t xml:space="preserve">Tāpat </w:t>
      </w:r>
      <w:r w:rsidR="008E5010">
        <w:t>“</w:t>
      </w:r>
      <w:r w:rsidR="00172946" w:rsidRPr="000F0EB1">
        <w:t>JavaScript</w:t>
      </w:r>
      <w:r w:rsidR="008E5010">
        <w:t>”</w:t>
      </w:r>
      <w:r w:rsidR="00172946" w:rsidRPr="000F0EB1">
        <w:t xml:space="preserve"> valoda tiek atbalstīta tīmekļa pārlūkprogrammā, tāpēc to būs viegli integrēt jebkurā tīmekļa lietojumprogrammā.</w:t>
      </w:r>
    </w:p>
    <w:p w14:paraId="331435D2" w14:textId="5CB0ECAA" w:rsidR="00725718" w:rsidRPr="00844D24" w:rsidRDefault="00725718" w:rsidP="0036177E">
      <w:r w:rsidRPr="00844D24">
        <w:tab/>
      </w:r>
      <w:r w:rsidR="008E5010">
        <w:t>“</w:t>
      </w:r>
      <w:r w:rsidR="00172946" w:rsidRPr="00E4222A">
        <w:t>JavaScript</w:t>
      </w:r>
      <w:r w:rsidR="008E5010">
        <w:t>”</w:t>
      </w:r>
      <w:r w:rsidR="00172946" w:rsidRPr="00E4222A">
        <w:t xml:space="preserve"> bibliotēkas grafu vizualizācijai sniedz dažādas metodes un algoritmus vairākslāņu grafu struktūru veidošanai. Tomēr, strādājot ar vairākslāņu grafu </w:t>
      </w:r>
      <w:r w:rsidR="008E5010">
        <w:t>“</w:t>
      </w:r>
      <w:r w:rsidR="008E5010" w:rsidRPr="00E4222A">
        <w:t>JavaScript</w:t>
      </w:r>
      <w:r w:rsidR="008E5010">
        <w:t xml:space="preserve">” </w:t>
      </w:r>
      <w:r w:rsidR="00172946" w:rsidRPr="00E4222A">
        <w:t>vizualizāciju, ir svarīgi ņemt vērā veiktspēju un optimizāciju, strādājot ar lieliem un sarežģītiem datiem.</w:t>
      </w:r>
    </w:p>
    <w:p w14:paraId="7391AF55" w14:textId="4B73EDA5" w:rsidR="00172946" w:rsidRDefault="00F61FA0" w:rsidP="00172946">
      <w:r w:rsidRPr="00844D24">
        <w:tab/>
      </w:r>
      <w:r w:rsidR="00172946" w:rsidRPr="00E4222A">
        <w:t xml:space="preserve">Tika izvēlētas šādas </w:t>
      </w:r>
      <w:r w:rsidR="008E5010">
        <w:t>“</w:t>
      </w:r>
      <w:r w:rsidR="008E5010" w:rsidRPr="00E4222A">
        <w:t>JavaScript</w:t>
      </w:r>
      <w:r w:rsidR="008E5010">
        <w:t>”</w:t>
      </w:r>
      <w:r w:rsidR="00172946" w:rsidRPr="00E4222A">
        <w:t xml:space="preserve"> bibliotēkas: </w:t>
      </w:r>
      <w:r w:rsidR="008E5010">
        <w:t>“</w:t>
      </w:r>
      <w:r w:rsidR="00172946" w:rsidRPr="00E4222A">
        <w:t>D3.js</w:t>
      </w:r>
      <w:r w:rsidR="008E5010">
        <w:t>”</w:t>
      </w:r>
      <w:r w:rsidR="00172946" w:rsidRPr="00E4222A">
        <w:t xml:space="preserve">, </w:t>
      </w:r>
      <w:r w:rsidR="008E5010">
        <w:t>“C</w:t>
      </w:r>
      <w:r w:rsidR="00172946" w:rsidRPr="00E4222A">
        <w:t>ytoscape.js</w:t>
      </w:r>
      <w:r w:rsidR="008E5010">
        <w:t>”</w:t>
      </w:r>
      <w:r w:rsidR="00172946" w:rsidRPr="00E4222A">
        <w:t xml:space="preserve"> un </w:t>
      </w:r>
      <w:r w:rsidR="008E5010">
        <w:t>“V</w:t>
      </w:r>
      <w:r w:rsidR="00172946" w:rsidRPr="00E4222A">
        <w:t>is.js</w:t>
      </w:r>
      <w:r w:rsidR="008E5010">
        <w:t>”</w:t>
      </w:r>
      <w:r w:rsidR="00172946" w:rsidRPr="00E4222A">
        <w:t xml:space="preserve">. </w:t>
      </w:r>
      <w:r w:rsidR="008E5010">
        <w:t>“</w:t>
      </w:r>
      <w:r w:rsidR="00172946" w:rsidRPr="00E4222A">
        <w:t>D3.js</w:t>
      </w:r>
      <w:r w:rsidR="008E5010">
        <w:t>”</w:t>
      </w:r>
      <w:r w:rsidR="00172946" w:rsidRPr="00E4222A">
        <w:t xml:space="preserve"> ir vispopulārākā </w:t>
      </w:r>
      <w:r w:rsidR="008E5010">
        <w:t>“</w:t>
      </w:r>
      <w:r w:rsidR="00172946" w:rsidRPr="00E4222A">
        <w:t>JavaScript</w:t>
      </w:r>
      <w:r w:rsidR="008E5010">
        <w:t>”</w:t>
      </w:r>
      <w:r w:rsidR="00172946" w:rsidRPr="00E4222A">
        <w:t xml:space="preserve"> bibliotēka.</w:t>
      </w:r>
      <w:r w:rsidR="00172946">
        <w:t xml:space="preserve"> [30]</w:t>
      </w:r>
    </w:p>
    <w:p w14:paraId="1A986D58" w14:textId="5E6A98AA" w:rsidR="00F61FA0" w:rsidRPr="00844D24" w:rsidRDefault="00172946" w:rsidP="00172946">
      <w:r>
        <w:tab/>
      </w:r>
      <w:r w:rsidR="008E5010">
        <w:t>“</w:t>
      </w:r>
      <w:r w:rsidRPr="00E4222A">
        <w:t>Cytoscape.js</w:t>
      </w:r>
      <w:r w:rsidR="008E5010">
        <w:t>”</w:t>
      </w:r>
      <w:r w:rsidRPr="00E4222A">
        <w:t xml:space="preserve"> bija izvēlēta, tāpēc</w:t>
      </w:r>
      <w:r>
        <w:t>,</w:t>
      </w:r>
      <w:r w:rsidRPr="00E4222A">
        <w:t xml:space="preserve"> k</w:t>
      </w:r>
      <w:r>
        <w:t>a</w:t>
      </w:r>
      <w:r w:rsidRPr="00E4222A">
        <w:t xml:space="preserve"> bibliotēkas veidotāji kā pamatu izmantoja gr</w:t>
      </w:r>
      <w:r w:rsidR="00E136D6">
        <w:t>a</w:t>
      </w:r>
      <w:r w:rsidRPr="00E4222A">
        <w:t xml:space="preserve">fu teoriju. </w:t>
      </w:r>
      <w:r w:rsidR="008E5010">
        <w:t>“</w:t>
      </w:r>
      <w:r w:rsidRPr="00E4222A">
        <w:t>Vis.js</w:t>
      </w:r>
      <w:r w:rsidR="008E5010">
        <w:t>”</w:t>
      </w:r>
      <w:r w:rsidRPr="00E4222A">
        <w:t xml:space="preserve"> mājaslapā rakstīts, ka tas ir viegli lietojams rīks (jeb angļu valoda – “easy to use”), tāpēc bija izvēlēta.</w:t>
      </w:r>
      <w:r w:rsidR="008C56AA">
        <w:t xml:space="preserve"> [26]</w:t>
      </w:r>
      <w:r w:rsidR="002A4536" w:rsidRPr="00844D24">
        <w:tab/>
      </w:r>
    </w:p>
    <w:p w14:paraId="717529BC" w14:textId="36CF0882" w:rsidR="002600D7" w:rsidRPr="00844D24" w:rsidRDefault="00610046" w:rsidP="001B41F8">
      <w:pPr>
        <w:pStyle w:val="2-lmea-virsraksts"/>
      </w:pPr>
      <w:bookmarkStart w:id="30" w:name="_Toc128601054"/>
      <w:bookmarkStart w:id="31" w:name="_Toc134397438"/>
      <w:bookmarkStart w:id="32" w:name="_Toc135856957"/>
      <w:r w:rsidRPr="00844D24">
        <w:t xml:space="preserve">3.1. </w:t>
      </w:r>
      <w:r w:rsidR="00A1263C" w:rsidRPr="00844D24">
        <w:t>Grafu vizualizēšanas algoritm</w:t>
      </w:r>
      <w:bookmarkEnd w:id="30"/>
      <w:bookmarkEnd w:id="31"/>
      <w:r w:rsidR="00535F07" w:rsidRPr="00844D24">
        <w:t>u</w:t>
      </w:r>
      <w:r w:rsidR="00B108BB" w:rsidRPr="00844D24">
        <w:t xml:space="preserve"> process</w:t>
      </w:r>
      <w:bookmarkEnd w:id="32"/>
    </w:p>
    <w:p w14:paraId="214E438B" w14:textId="414ABE56" w:rsidR="00B01DDF" w:rsidRPr="00844D24" w:rsidRDefault="0034276B" w:rsidP="00C77390">
      <w:r w:rsidRPr="00844D24">
        <w:tab/>
      </w:r>
      <w:r w:rsidR="00C77390" w:rsidRPr="00844D24">
        <w:t xml:space="preserve">Lai </w:t>
      </w:r>
      <w:r w:rsidR="00B01DDF" w:rsidRPr="00844D24">
        <w:t xml:space="preserve">implementēt vairākslāņu grafu prototipu tīmekļa lapā tika izveidots “HTML” dokuments, kur atradīsies vietnes struktūra, “CSS” dokuments vietnes vizuālās daļas pievienošanai un </w:t>
      </w:r>
      <w:r w:rsidR="008E5010">
        <w:t>“</w:t>
      </w:r>
      <w:r w:rsidR="00B01DDF" w:rsidRPr="00844D24">
        <w:t>J</w:t>
      </w:r>
      <w:r w:rsidR="00C4661E">
        <w:t>ava</w:t>
      </w:r>
      <w:r w:rsidR="00B01DDF" w:rsidRPr="00844D24">
        <w:t>S</w:t>
      </w:r>
      <w:r w:rsidR="00C4661E">
        <w:t>cript</w:t>
      </w:r>
      <w:r w:rsidR="008E5010">
        <w:t>”</w:t>
      </w:r>
      <w:r w:rsidR="00B01DDF" w:rsidRPr="00844D24">
        <w:t xml:space="preserve"> dokuments, kur notiks vairākslāņu grafu</w:t>
      </w:r>
      <w:r w:rsidR="00C77390" w:rsidRPr="00844D24">
        <w:t xml:space="preserve"> </w:t>
      </w:r>
      <w:r w:rsidR="00B01DDF" w:rsidRPr="00844D24">
        <w:t>realizācija.</w:t>
      </w:r>
      <w:r w:rsidR="00C4661E">
        <w:t xml:space="preserve"> [13]</w:t>
      </w:r>
    </w:p>
    <w:p w14:paraId="42836746" w14:textId="23261DD1" w:rsidR="00CE1535" w:rsidRPr="00844D24" w:rsidRDefault="00F61FA0" w:rsidP="001E5EFA">
      <w:r w:rsidRPr="00844D24">
        <w:tab/>
      </w:r>
      <w:r w:rsidR="000D14AF">
        <w:t>Demonstrācijas piemēram k</w:t>
      </w:r>
      <w:r w:rsidR="00172946" w:rsidRPr="00E4222A">
        <w:t xml:space="preserve">atrai bibliotēkai bija izveidots neorientēts </w:t>
      </w:r>
      <w:r w:rsidR="000D14AF">
        <w:t>t</w:t>
      </w:r>
      <w:r w:rsidR="000D14AF" w:rsidRPr="00E4222A">
        <w:t xml:space="preserve">emporāls </w:t>
      </w:r>
      <w:r w:rsidR="00172946" w:rsidRPr="003971EE">
        <w:t xml:space="preserve">grafs, kur ir 9 virsotnes, katrā slānī ir 3 virsotnes. Pirmā slānī tiek izveidotas 3 virsotnes, kuras ir savienotas viena ar otru.  </w:t>
      </w:r>
    </w:p>
    <w:p w14:paraId="71033358" w14:textId="5F320D42" w:rsidR="00E22567" w:rsidRPr="00844D24" w:rsidRDefault="008E5010" w:rsidP="0036177E">
      <w:pPr>
        <w:ind w:firstLine="414"/>
      </w:pPr>
      <w:r>
        <w:t>“</w:t>
      </w:r>
      <w:r w:rsidR="00E22567" w:rsidRPr="00844D24">
        <w:t>JavaScript</w:t>
      </w:r>
      <w:r>
        <w:t>”</w:t>
      </w:r>
      <w:r w:rsidR="00E22567" w:rsidRPr="00844D24">
        <w:t xml:space="preserve"> </w:t>
      </w:r>
      <w:r w:rsidR="00172946" w:rsidRPr="00E22567">
        <w:t>bibliotēkām nepieciešamās funkcijas:</w:t>
      </w:r>
    </w:p>
    <w:p w14:paraId="30319BFD" w14:textId="77777777" w:rsidR="00172946" w:rsidRDefault="00172946" w:rsidP="00172946">
      <w:pPr>
        <w:pStyle w:val="Sarakstarindkopa"/>
        <w:numPr>
          <w:ilvl w:val="0"/>
          <w:numId w:val="26"/>
        </w:numPr>
      </w:pPr>
      <w:r w:rsidRPr="00E22567">
        <w:t>Virsotnes iestatīšana, tas nozīm</w:t>
      </w:r>
      <w:r>
        <w:t>ē</w:t>
      </w:r>
      <w:r w:rsidRPr="00E22567">
        <w:t xml:space="preserve"> </w:t>
      </w:r>
      <w:r>
        <w:t xml:space="preserve">krāsu maiņu, </w:t>
      </w:r>
      <w:r w:rsidRPr="00E22567">
        <w:t>koordinātu uz</w:t>
      </w:r>
      <w:r>
        <w:t>stādīšanu</w:t>
      </w:r>
      <w:r w:rsidRPr="009C0D8F">
        <w:t xml:space="preserve"> u</w:t>
      </w:r>
      <w:r>
        <w:t>n virsotnes nosaukumu redzamību.</w:t>
      </w:r>
      <w:r w:rsidRPr="009C0D8F">
        <w:t xml:space="preserve"> </w:t>
      </w:r>
      <w:r>
        <w:t>Iespēja pievienot neierobežotu virsotnes daudzumu.</w:t>
      </w:r>
    </w:p>
    <w:p w14:paraId="3DB40446" w14:textId="77777777" w:rsidR="00172946" w:rsidRPr="006B7C70" w:rsidRDefault="00172946" w:rsidP="00172946">
      <w:pPr>
        <w:pStyle w:val="Sarakstarindkopa"/>
        <w:numPr>
          <w:ilvl w:val="0"/>
          <w:numId w:val="26"/>
        </w:numPr>
      </w:pPr>
      <w:r w:rsidRPr="009C0D8F">
        <w:t>Šķautnes iestatīšana, tas ir līnijas platum</w:t>
      </w:r>
      <w:r>
        <w:t>a</w:t>
      </w:r>
      <w:r w:rsidRPr="009C0D8F">
        <w:t xml:space="preserve"> maiņ</w:t>
      </w:r>
      <w:r>
        <w:t>a, līnijas veids</w:t>
      </w:r>
      <w:r w:rsidRPr="006B7C70">
        <w:t>. Iespēja izmainīt šķautnes daudzumu.</w:t>
      </w:r>
    </w:p>
    <w:p w14:paraId="51A8FD23" w14:textId="77777777" w:rsidR="00172946" w:rsidRDefault="00172946" w:rsidP="00172946">
      <w:pPr>
        <w:pStyle w:val="Sarakstarindkopa"/>
        <w:numPr>
          <w:ilvl w:val="0"/>
          <w:numId w:val="26"/>
        </w:numPr>
      </w:pPr>
      <w:r>
        <w:t xml:space="preserve">Vairākslāņu grafa atrašanās vietas maiņa, </w:t>
      </w:r>
      <w:r w:rsidRPr="002A633F">
        <w:t>mēr</w:t>
      </w:r>
      <w:r>
        <w:t xml:space="preserve">ogošana, </w:t>
      </w:r>
      <w:r w:rsidRPr="002A633F">
        <w:t>m</w:t>
      </w:r>
      <w:r>
        <w:t>ijiedarbība ar vairākslāņu grafu elementiem.</w:t>
      </w:r>
    </w:p>
    <w:p w14:paraId="59F756AC" w14:textId="77777777" w:rsidR="00161409" w:rsidRPr="00844D24" w:rsidRDefault="00161409" w:rsidP="00161409">
      <w:pPr>
        <w:pStyle w:val="Sarakstarindkopa"/>
        <w:ind w:left="774"/>
      </w:pPr>
    </w:p>
    <w:p w14:paraId="1D979781" w14:textId="2AA2E866" w:rsidR="00276C11" w:rsidRPr="00844D24" w:rsidRDefault="00610046" w:rsidP="00276C11">
      <w:pPr>
        <w:pStyle w:val="2-lmea-virsraksts"/>
      </w:pPr>
      <w:bookmarkStart w:id="33" w:name="_Toc128601055"/>
      <w:bookmarkStart w:id="34" w:name="_Toc134397439"/>
      <w:bookmarkStart w:id="35" w:name="_Toc135856958"/>
      <w:r w:rsidRPr="00844D24">
        <w:t xml:space="preserve">3.2. </w:t>
      </w:r>
      <w:r w:rsidR="00A1263C" w:rsidRPr="00844D24">
        <w:t>d3.js bibliotēk</w:t>
      </w:r>
      <w:bookmarkEnd w:id="33"/>
      <w:r w:rsidR="00A20FCE" w:rsidRPr="00844D24">
        <w:t>a</w:t>
      </w:r>
      <w:bookmarkEnd w:id="34"/>
      <w:bookmarkEnd w:id="35"/>
    </w:p>
    <w:p w14:paraId="46F8EA29" w14:textId="2C0A0768" w:rsidR="00AE68BD" w:rsidRPr="00844D24" w:rsidRDefault="00F61FA0" w:rsidP="00B911CB">
      <w:pPr>
        <w:pStyle w:val="Teksts"/>
        <w:ind w:firstLine="0"/>
      </w:pPr>
      <w:r w:rsidRPr="00844D24">
        <w:tab/>
      </w:r>
      <w:r w:rsidR="008E5010">
        <w:t>“</w:t>
      </w:r>
      <w:r w:rsidR="008B6F64" w:rsidRPr="00844D24">
        <w:t>D3.js</w:t>
      </w:r>
      <w:r w:rsidR="008E5010">
        <w:t>”</w:t>
      </w:r>
      <w:r w:rsidR="008B6F64" w:rsidRPr="00844D24">
        <w:t xml:space="preserve"> ir populārā </w:t>
      </w:r>
      <w:r w:rsidR="008E5010">
        <w:t>“</w:t>
      </w:r>
      <w:r w:rsidR="00C74592" w:rsidRPr="00844D24">
        <w:t>JavaScript</w:t>
      </w:r>
      <w:r w:rsidR="008E5010">
        <w:t>”</w:t>
      </w:r>
      <w:r w:rsidR="00C74592" w:rsidRPr="00844D24">
        <w:t xml:space="preserve"> </w:t>
      </w:r>
      <w:r w:rsidR="008B6F64" w:rsidRPr="00844D24">
        <w:t>bibliotēka,</w:t>
      </w:r>
      <w:r w:rsidR="00C74592" w:rsidRPr="00844D24">
        <w:t xml:space="preserve"> </w:t>
      </w:r>
      <w:r w:rsidR="00172946">
        <w:t>kura ļauj</w:t>
      </w:r>
      <w:r w:rsidR="00172946" w:rsidRPr="00E4222A">
        <w:t xml:space="preserve"> manipulēt</w:t>
      </w:r>
      <w:r w:rsidR="00172946">
        <w:t>u</w:t>
      </w:r>
      <w:r w:rsidR="00172946" w:rsidRPr="00E4222A">
        <w:t xml:space="preserve"> ar datiem un </w:t>
      </w:r>
      <w:r w:rsidR="00172946" w:rsidRPr="001845EA">
        <w:t xml:space="preserve">vizualizēt dažāda veida datus. </w:t>
      </w:r>
      <w:r w:rsidR="00172946" w:rsidRPr="00E4222A">
        <w:t>Lai to izdarīt</w:t>
      </w:r>
      <w:r w:rsidR="00172946">
        <w:t>u</w:t>
      </w:r>
      <w:r w:rsidR="00172946" w:rsidRPr="00E4222A">
        <w:t xml:space="preserve"> un vizualizēt</w:t>
      </w:r>
      <w:r w:rsidR="00172946">
        <w:t>u</w:t>
      </w:r>
      <w:r w:rsidR="00172946" w:rsidRPr="00E4222A">
        <w:t xml:space="preserve"> dat</w:t>
      </w:r>
      <w:r w:rsidR="00172946">
        <w:t>us</w:t>
      </w:r>
      <w:r w:rsidR="00172946" w:rsidRPr="00E4222A">
        <w:t xml:space="preserve">, var izmantot modernās tehnoloģijas: </w:t>
      </w:r>
      <w:r w:rsidR="008E5010">
        <w:t>“</w:t>
      </w:r>
      <w:r w:rsidR="00172946" w:rsidRPr="00E4222A">
        <w:t>HTML</w:t>
      </w:r>
      <w:r w:rsidR="008E5010">
        <w:t>”</w:t>
      </w:r>
      <w:r w:rsidR="00172946" w:rsidRPr="00E4222A">
        <w:t xml:space="preserve">, </w:t>
      </w:r>
      <w:r w:rsidR="008E5010">
        <w:t>“</w:t>
      </w:r>
      <w:r w:rsidR="00172946" w:rsidRPr="00E4222A">
        <w:t>CSS</w:t>
      </w:r>
      <w:r w:rsidR="008E5010">
        <w:t>”</w:t>
      </w:r>
      <w:r w:rsidR="00172946" w:rsidRPr="00E4222A">
        <w:t xml:space="preserve"> un </w:t>
      </w:r>
      <w:r w:rsidR="008E5010">
        <w:t>“</w:t>
      </w:r>
      <w:r w:rsidR="00172946" w:rsidRPr="00E4222A">
        <w:t>SVG</w:t>
      </w:r>
      <w:r w:rsidR="008E5010">
        <w:t>”</w:t>
      </w:r>
      <w:r w:rsidR="00172946" w:rsidRPr="00E4222A">
        <w:t>. Bibliotēka ir orientēt</w:t>
      </w:r>
      <w:r w:rsidR="00172946">
        <w:t>a</w:t>
      </w:r>
      <w:r w:rsidR="00172946" w:rsidRPr="00E4222A">
        <w:t>, lai strādāt</w:t>
      </w:r>
      <w:r w:rsidR="00172946">
        <w:t>u</w:t>
      </w:r>
      <w:r w:rsidR="00172946" w:rsidRPr="00E4222A">
        <w:t xml:space="preserve"> modernās pārlūkprogrammās, kas ļauj izmantot visas tehnoloģijas, kuras izmanto tīmekļa izstrādē, tāpat ir viegli integrēt jebkurā vietnē, ja ir </w:t>
      </w:r>
      <w:r w:rsidR="00172946">
        <w:t>nepieciešams</w:t>
      </w:r>
      <w:r w:rsidR="00172946" w:rsidRPr="00E4222A">
        <w:t xml:space="preserve"> parādīt datu vizualizāciju. </w:t>
      </w:r>
      <w:r w:rsidR="00B911CB" w:rsidRPr="00844D24">
        <w:t>[10]</w:t>
      </w:r>
      <w:r w:rsidR="008B6F64" w:rsidRPr="00844D24">
        <w:t xml:space="preserve"> </w:t>
      </w:r>
    </w:p>
    <w:p w14:paraId="7824ED85" w14:textId="23389714" w:rsidR="000C7BBC" w:rsidRPr="00844D24" w:rsidRDefault="00172946" w:rsidP="0036177E">
      <w:pPr>
        <w:ind w:firstLine="567"/>
      </w:pPr>
      <w:r w:rsidRPr="00E4222A">
        <w:t xml:space="preserve">Pirmais posms, lai izveidotu vairākslāņu grafu vizualizāciju, </w:t>
      </w:r>
      <w:r>
        <w:t xml:space="preserve">tiek </w:t>
      </w:r>
      <w:r w:rsidRPr="00E4222A">
        <w:t>izveidot</w:t>
      </w:r>
      <w:r>
        <w:t>s</w:t>
      </w:r>
      <w:r w:rsidRPr="00E4222A">
        <w:t xml:space="preserve"> datu masīv</w:t>
      </w:r>
      <w:r>
        <w:t>s</w:t>
      </w:r>
      <w:r w:rsidR="000C7BBC" w:rsidRPr="00844D24">
        <w:t xml:space="preserve">: </w:t>
      </w:r>
    </w:p>
    <w:p w14:paraId="30947CDC" w14:textId="14E03383" w:rsidR="000C7BBC" w:rsidRPr="00844D24" w:rsidRDefault="000C7BBC" w:rsidP="000C7BBC">
      <w:pPr>
        <w:pStyle w:val="Kods"/>
      </w:pPr>
      <w:r w:rsidRPr="00844D24">
        <w:t>const data = [</w:t>
      </w:r>
    </w:p>
    <w:p w14:paraId="4B86CFE6" w14:textId="77777777" w:rsidR="000C7BBC" w:rsidRPr="00844D24" w:rsidRDefault="000C7BBC" w:rsidP="000C7BBC">
      <w:pPr>
        <w:pStyle w:val="Kods"/>
      </w:pPr>
      <w:r w:rsidRPr="00844D24">
        <w:t>  {</w:t>
      </w:r>
    </w:p>
    <w:p w14:paraId="0DE28B71" w14:textId="77777777" w:rsidR="000C7BBC" w:rsidRPr="00844D24" w:rsidRDefault="000C7BBC" w:rsidP="000C7BBC">
      <w:pPr>
        <w:pStyle w:val="Kods"/>
      </w:pPr>
      <w:r w:rsidRPr="00844D24">
        <w:t>    layer: 1,</w:t>
      </w:r>
    </w:p>
    <w:p w14:paraId="470C1C35" w14:textId="77777777" w:rsidR="000C7BBC" w:rsidRPr="00844D24" w:rsidRDefault="000C7BBC" w:rsidP="000C7BBC">
      <w:pPr>
        <w:pStyle w:val="Kods"/>
      </w:pPr>
      <w:r w:rsidRPr="00844D24">
        <w:t>    nodes: [</w:t>
      </w:r>
    </w:p>
    <w:p w14:paraId="36A2F2E6" w14:textId="77777777" w:rsidR="000C7BBC" w:rsidRPr="00844D24" w:rsidRDefault="000C7BBC" w:rsidP="000C7BBC">
      <w:pPr>
        <w:pStyle w:val="Kods"/>
      </w:pPr>
      <w:r w:rsidRPr="00844D24">
        <w:t>      { id: 1, x: 100, y: 100 },</w:t>
      </w:r>
    </w:p>
    <w:p w14:paraId="244D2CA3" w14:textId="77777777" w:rsidR="000C7BBC" w:rsidRPr="00844D24" w:rsidRDefault="000C7BBC" w:rsidP="000C7BBC">
      <w:pPr>
        <w:pStyle w:val="Kods"/>
      </w:pPr>
      <w:r w:rsidRPr="00844D24">
        <w:t>      { id: 2, x: 200, y: 100 },</w:t>
      </w:r>
    </w:p>
    <w:p w14:paraId="3FB61CD7" w14:textId="77777777" w:rsidR="000C7BBC" w:rsidRPr="00844D24" w:rsidRDefault="000C7BBC" w:rsidP="000C7BBC">
      <w:pPr>
        <w:pStyle w:val="Kods"/>
      </w:pPr>
      <w:r w:rsidRPr="00844D24">
        <w:t>      { id: 7, x: 150, y: 50 },</w:t>
      </w:r>
    </w:p>
    <w:p w14:paraId="487D43B7" w14:textId="77777777" w:rsidR="000C7BBC" w:rsidRPr="00844D24" w:rsidRDefault="000C7BBC" w:rsidP="000C7BBC">
      <w:pPr>
        <w:pStyle w:val="Kods"/>
      </w:pPr>
      <w:r w:rsidRPr="00844D24">
        <w:t>    ],</w:t>
      </w:r>
    </w:p>
    <w:p w14:paraId="089B94A2" w14:textId="77777777" w:rsidR="000C7BBC" w:rsidRPr="00844D24" w:rsidRDefault="000C7BBC" w:rsidP="000C7BBC">
      <w:pPr>
        <w:pStyle w:val="Kods"/>
      </w:pPr>
      <w:r w:rsidRPr="00844D24">
        <w:t>    links: [</w:t>
      </w:r>
    </w:p>
    <w:p w14:paraId="53A1B376" w14:textId="77777777" w:rsidR="000C7BBC" w:rsidRPr="00844D24" w:rsidRDefault="000C7BBC" w:rsidP="000C7BBC">
      <w:pPr>
        <w:pStyle w:val="Kods"/>
      </w:pPr>
      <w:r w:rsidRPr="00844D24">
        <w:t>      { source: 1, target: 2 },</w:t>
      </w:r>
    </w:p>
    <w:p w14:paraId="7D6EA0F0" w14:textId="77777777" w:rsidR="000C7BBC" w:rsidRPr="00844D24" w:rsidRDefault="000C7BBC" w:rsidP="000C7BBC">
      <w:pPr>
        <w:pStyle w:val="Kods"/>
      </w:pPr>
      <w:r w:rsidRPr="00844D24">
        <w:t>      { source: 1, target: 7 },</w:t>
      </w:r>
    </w:p>
    <w:p w14:paraId="182106AF" w14:textId="77777777" w:rsidR="000C7BBC" w:rsidRPr="00844D24" w:rsidRDefault="000C7BBC" w:rsidP="000C7BBC">
      <w:pPr>
        <w:pStyle w:val="Kods"/>
      </w:pPr>
      <w:r w:rsidRPr="00844D24">
        <w:t>      { source: 7, target: 2 },</w:t>
      </w:r>
    </w:p>
    <w:p w14:paraId="460A25D7" w14:textId="77777777" w:rsidR="000C7BBC" w:rsidRPr="00844D24" w:rsidRDefault="000C7BBC" w:rsidP="000C7BBC">
      <w:pPr>
        <w:pStyle w:val="Kods"/>
      </w:pPr>
      <w:r w:rsidRPr="00844D24">
        <w:t>    ],</w:t>
      </w:r>
    </w:p>
    <w:p w14:paraId="0E5A80C6" w14:textId="51B3397A" w:rsidR="000C7BBC" w:rsidRPr="00844D24" w:rsidRDefault="000C7BBC" w:rsidP="000C7BBC">
      <w:pPr>
        <w:pStyle w:val="Kods"/>
      </w:pPr>
      <w:r w:rsidRPr="00844D24">
        <w:t>  }</w:t>
      </w:r>
      <w:r w:rsidR="006559D1" w:rsidRPr="00844D24">
        <w:t>,…</w:t>
      </w:r>
    </w:p>
    <w:p w14:paraId="496C022B" w14:textId="6CD91968" w:rsidR="00172946" w:rsidRPr="00E4222A" w:rsidRDefault="000C7BBC" w:rsidP="00172946">
      <w:r w:rsidRPr="00844D24">
        <w:t xml:space="preserve">,kur </w:t>
      </w:r>
      <w:r w:rsidR="008E5010">
        <w:t>“</w:t>
      </w:r>
      <w:r w:rsidR="00172946" w:rsidRPr="008007DD">
        <w:t>let</w:t>
      </w:r>
      <w:r w:rsidRPr="008007DD">
        <w:t xml:space="preserve"> data</w:t>
      </w:r>
      <w:r w:rsidR="008E5010" w:rsidRPr="008007DD">
        <w:t>”</w:t>
      </w:r>
      <w:r w:rsidRPr="008007DD">
        <w:t xml:space="preserve"> </w:t>
      </w:r>
      <w:r w:rsidRPr="00844D24">
        <w:t xml:space="preserve">-  </w:t>
      </w:r>
      <w:r w:rsidR="00172946" w:rsidRPr="00171812">
        <w:t xml:space="preserve">tiek izveidots mainīgais ar nosaukumu </w:t>
      </w:r>
      <w:r w:rsidR="00172946" w:rsidRPr="00E4222A">
        <w:t xml:space="preserve">“data”, </w:t>
      </w:r>
      <w:r w:rsidR="008E5010">
        <w:t>“</w:t>
      </w:r>
      <w:r w:rsidR="00172946" w:rsidRPr="008007DD">
        <w:t>layer:1</w:t>
      </w:r>
      <w:r w:rsidR="008E5010" w:rsidRPr="008E5010">
        <w:t>”</w:t>
      </w:r>
      <w:r w:rsidR="00172946" w:rsidRPr="00E4222A">
        <w:t xml:space="preserve"> – nozīme, ka slāni apzīmē ar numuru viens, </w:t>
      </w:r>
      <w:r w:rsidR="008E5010">
        <w:t>“</w:t>
      </w:r>
      <w:r w:rsidR="00172946" w:rsidRPr="008007DD">
        <w:t>nodes</w:t>
      </w:r>
      <w:r w:rsidR="008E5010" w:rsidRPr="008E5010">
        <w:t>”</w:t>
      </w:r>
      <w:r w:rsidR="00172946" w:rsidRPr="008E5010">
        <w:t xml:space="preserve"> </w:t>
      </w:r>
      <w:r w:rsidR="00172946" w:rsidRPr="00E4222A">
        <w:t xml:space="preserve">– iekšpusē norāda virsotnes, </w:t>
      </w:r>
      <w:r w:rsidR="00545D41">
        <w:t>“</w:t>
      </w:r>
      <w:r w:rsidR="00172946" w:rsidRPr="008007DD">
        <w:t>id: n</w:t>
      </w:r>
      <w:r w:rsidR="00545D41" w:rsidRPr="00545D41">
        <w:t>”</w:t>
      </w:r>
      <w:r w:rsidR="00172946" w:rsidRPr="008007DD">
        <w:t xml:space="preserve"> – </w:t>
      </w:r>
      <w:r w:rsidR="00172946" w:rsidRPr="00E4222A">
        <w:t xml:space="preserve">virsotnes nosaukums, </w:t>
      </w:r>
      <w:r w:rsidR="00172946" w:rsidRPr="008007DD">
        <w:t xml:space="preserve">x: n </w:t>
      </w:r>
      <w:r w:rsidR="00172946" w:rsidRPr="00E4222A">
        <w:t xml:space="preserve">un </w:t>
      </w:r>
      <w:r w:rsidR="00172946" w:rsidRPr="008007DD">
        <w:t xml:space="preserve">y: n </w:t>
      </w:r>
      <w:r w:rsidR="00172946" w:rsidRPr="00E4222A">
        <w:t xml:space="preserve">– virsotnes koordināti, </w:t>
      </w:r>
      <w:r w:rsidR="00545D41">
        <w:t>“</w:t>
      </w:r>
      <w:r w:rsidR="00172946" w:rsidRPr="008007DD">
        <w:t>links</w:t>
      </w:r>
      <w:r w:rsidR="00545D41">
        <w:t>”</w:t>
      </w:r>
      <w:r w:rsidR="00172946" w:rsidRPr="00E4222A">
        <w:t xml:space="preserve">– iekšpusē norāda šķautnes, </w:t>
      </w:r>
      <w:r w:rsidR="00545D41">
        <w:t>“</w:t>
      </w:r>
      <w:r w:rsidR="00172946" w:rsidRPr="008007DD">
        <w:t>source: n</w:t>
      </w:r>
      <w:r w:rsidR="00545D41" w:rsidRPr="008007DD">
        <w:t>”</w:t>
      </w:r>
      <w:r w:rsidR="00172946" w:rsidRPr="008007DD">
        <w:t xml:space="preserve"> </w:t>
      </w:r>
      <w:r w:rsidR="00172946" w:rsidRPr="00E4222A">
        <w:t>– no kuras virsotnes sāk</w:t>
      </w:r>
      <w:r w:rsidR="00172946">
        <w:t>ā</w:t>
      </w:r>
      <w:r w:rsidR="00172946" w:rsidRPr="00E4222A">
        <w:t xml:space="preserve">s savienojums, </w:t>
      </w:r>
      <w:r w:rsidR="00545D41">
        <w:t>“</w:t>
      </w:r>
      <w:r w:rsidR="00172946" w:rsidRPr="008007DD">
        <w:t>target: n</w:t>
      </w:r>
      <w:r w:rsidR="00545D41" w:rsidRPr="008007DD">
        <w:t>”</w:t>
      </w:r>
      <w:r w:rsidR="00172946" w:rsidRPr="008007DD">
        <w:t xml:space="preserve"> </w:t>
      </w:r>
      <w:r w:rsidR="00172946" w:rsidRPr="00E4222A">
        <w:t xml:space="preserve">– kurā virsotnē beidzas savienojums. </w:t>
      </w:r>
    </w:p>
    <w:p w14:paraId="4FC2EF38" w14:textId="401493EC" w:rsidR="00C4036F" w:rsidRPr="00844D24" w:rsidRDefault="00172946" w:rsidP="0036177E">
      <w:pPr>
        <w:ind w:firstLine="720"/>
      </w:pPr>
      <w:r w:rsidRPr="00E4222A">
        <w:t>Līdzīgi bija izveidoti vēl divi slāņi ar savām unikālajām virsotnēm un savienojumiem</w:t>
      </w:r>
      <w:r w:rsidR="000D14AF">
        <w:t xml:space="preserve">. </w:t>
      </w:r>
      <w:r w:rsidRPr="00E4222A">
        <w:t>Pēc tam pierakst</w:t>
      </w:r>
      <w:r>
        <w:t>a</w:t>
      </w:r>
      <w:r w:rsidRPr="00E4222A">
        <w:t xml:space="preserve">m savienojuma parametrus, </w:t>
      </w:r>
      <w:r w:rsidR="00545D41">
        <w:t>“D</w:t>
      </w:r>
      <w:r w:rsidRPr="00E4222A">
        <w:t>3.js</w:t>
      </w:r>
      <w:r w:rsidR="00545D41">
        <w:t>”</w:t>
      </w:r>
      <w:r w:rsidRPr="00E4222A">
        <w:t xml:space="preserve"> </w:t>
      </w:r>
      <w:r w:rsidRPr="008A4D80">
        <w:t>ir standarta rakstīšanas funkcija:</w:t>
      </w:r>
      <w:r w:rsidRPr="00844D24">
        <w:t xml:space="preserve"> </w:t>
      </w:r>
      <w:r w:rsidR="00C4036F" w:rsidRPr="00844D24">
        <w:t>[11]</w:t>
      </w:r>
    </w:p>
    <w:p w14:paraId="048BCF7F" w14:textId="7924EFB6" w:rsidR="00C4036F" w:rsidRPr="00844D24" w:rsidRDefault="00172946" w:rsidP="00C4036F">
      <w:pPr>
        <w:pStyle w:val="Kods"/>
      </w:pPr>
      <w:r>
        <w:t>let</w:t>
      </w:r>
      <w:r w:rsidR="00C4036F" w:rsidRPr="00844D24">
        <w:t xml:space="preserve"> simulation = d3</w:t>
      </w:r>
    </w:p>
    <w:p w14:paraId="02A3F2BD" w14:textId="77777777" w:rsidR="00C4036F" w:rsidRPr="00844D24" w:rsidRDefault="00C4036F" w:rsidP="00C4036F">
      <w:pPr>
        <w:pStyle w:val="Kods"/>
      </w:pPr>
      <w:r w:rsidRPr="00844D24">
        <w:t>  .forceSimulation()</w:t>
      </w:r>
    </w:p>
    <w:p w14:paraId="66A3E798" w14:textId="77777777" w:rsidR="00C4036F" w:rsidRPr="00844D24" w:rsidRDefault="00C4036F" w:rsidP="00C4036F">
      <w:pPr>
        <w:pStyle w:val="Kods"/>
      </w:pPr>
      <w:r w:rsidRPr="00844D24">
        <w:lastRenderedPageBreak/>
        <w:t>  .force(</w:t>
      </w:r>
    </w:p>
    <w:p w14:paraId="38F88F22" w14:textId="77777777" w:rsidR="00C4036F" w:rsidRPr="00844D24" w:rsidRDefault="00C4036F" w:rsidP="00C4036F">
      <w:pPr>
        <w:pStyle w:val="Kods"/>
      </w:pPr>
      <w:r w:rsidRPr="00844D24">
        <w:t>    "link",</w:t>
      </w:r>
    </w:p>
    <w:p w14:paraId="3297DED3" w14:textId="77777777" w:rsidR="00C4036F" w:rsidRPr="00844D24" w:rsidRDefault="00C4036F" w:rsidP="00C4036F">
      <w:pPr>
        <w:pStyle w:val="Kods"/>
      </w:pPr>
      <w:r w:rsidRPr="00844D24">
        <w:t>    d3</w:t>
      </w:r>
    </w:p>
    <w:p w14:paraId="074C0578" w14:textId="77777777" w:rsidR="00C4036F" w:rsidRPr="00844D24" w:rsidRDefault="00C4036F" w:rsidP="00C4036F">
      <w:pPr>
        <w:pStyle w:val="Kods"/>
      </w:pPr>
      <w:r w:rsidRPr="00844D24">
        <w:t>      .forceLink()</w:t>
      </w:r>
    </w:p>
    <w:p w14:paraId="0A7A84A5" w14:textId="77777777" w:rsidR="00C4036F" w:rsidRPr="00844D24" w:rsidRDefault="00C4036F" w:rsidP="00C4036F">
      <w:pPr>
        <w:pStyle w:val="Kods"/>
      </w:pPr>
      <w:r w:rsidRPr="00844D24">
        <w:t>      .id((d) =&gt; d.id)</w:t>
      </w:r>
    </w:p>
    <w:p w14:paraId="193F5C53" w14:textId="50AB4015" w:rsidR="00C4036F" w:rsidRPr="00844D24" w:rsidRDefault="00C4036F" w:rsidP="00C4036F">
      <w:pPr>
        <w:pStyle w:val="Kods"/>
      </w:pPr>
      <w:r w:rsidRPr="00844D24">
        <w:t>      .distance(50)</w:t>
      </w:r>
    </w:p>
    <w:p w14:paraId="2EC5A057" w14:textId="77777777" w:rsidR="00C4036F" w:rsidRPr="00844D24" w:rsidRDefault="00C4036F" w:rsidP="00C4036F">
      <w:pPr>
        <w:pStyle w:val="Kods"/>
      </w:pPr>
      <w:r w:rsidRPr="00844D24">
        <w:t>  )</w:t>
      </w:r>
    </w:p>
    <w:p w14:paraId="6EA4E851" w14:textId="4574CB65" w:rsidR="00C4036F" w:rsidRPr="00844D24" w:rsidRDefault="00C4036F" w:rsidP="00C4036F">
      <w:pPr>
        <w:pStyle w:val="Kods"/>
      </w:pPr>
      <w:r w:rsidRPr="00844D24">
        <w:t xml:space="preserve">  .force("charge", d3.forceManyBody().strength(-50)) </w:t>
      </w:r>
    </w:p>
    <w:p w14:paraId="47716CE7" w14:textId="77777777" w:rsidR="00C4036F" w:rsidRPr="00844D24" w:rsidRDefault="00C4036F" w:rsidP="00C4036F">
      <w:pPr>
        <w:pStyle w:val="Kods"/>
      </w:pPr>
      <w:r w:rsidRPr="00844D24">
        <w:t>  .force("center", d3.forceCenter(400, 250));</w:t>
      </w:r>
    </w:p>
    <w:p w14:paraId="06AE1FFA" w14:textId="70964045" w:rsidR="001622CD" w:rsidRPr="000215B1" w:rsidRDefault="00C4036F" w:rsidP="001622CD">
      <w:r w:rsidRPr="00844D24">
        <w:t xml:space="preserve">,kur </w:t>
      </w:r>
      <w:r w:rsidR="00545D41">
        <w:t>“</w:t>
      </w:r>
      <w:r w:rsidR="001622CD" w:rsidRPr="008007DD">
        <w:t xml:space="preserve">let </w:t>
      </w:r>
      <w:r w:rsidRPr="008007DD">
        <w:t>simulation</w:t>
      </w:r>
      <w:r w:rsidR="00545D41" w:rsidRPr="008007DD">
        <w:t>”</w:t>
      </w:r>
      <w:r w:rsidRPr="008007DD">
        <w:t xml:space="preserve"> </w:t>
      </w:r>
      <w:r w:rsidRPr="00844D24">
        <w:t xml:space="preserve">– radām mainīgo ar nosaukumu “simulation”, </w:t>
      </w:r>
      <w:r w:rsidR="00545D41">
        <w:t>“</w:t>
      </w:r>
      <w:r w:rsidRPr="008007DD">
        <w:t>d3.forceSimulation()</w:t>
      </w:r>
      <w:r w:rsidR="00545D41" w:rsidRPr="008007DD">
        <w:t>”</w:t>
      </w:r>
      <w:r w:rsidRPr="008007DD">
        <w:t xml:space="preserve"> </w:t>
      </w:r>
      <w:r w:rsidR="00951C4C" w:rsidRPr="00844D24">
        <w:t>–</w:t>
      </w:r>
      <w:r w:rsidRPr="00844D24">
        <w:t xml:space="preserve"> </w:t>
      </w:r>
      <w:r w:rsidR="001622CD" w:rsidRPr="00E4222A">
        <w:t xml:space="preserve">izveido jaunu modelēšanu ar norādīto masīvu, funkcija, kas rada kaut kādu spēku, </w:t>
      </w:r>
      <w:bookmarkStart w:id="36" w:name="_Hlk136182862"/>
      <w:r w:rsidR="001622CD" w:rsidRPr="00E4222A">
        <w:t>mūsu gadījum</w:t>
      </w:r>
      <w:r w:rsidR="001622CD">
        <w:t>ā</w:t>
      </w:r>
      <w:r w:rsidR="001622CD" w:rsidRPr="00E4222A">
        <w:t xml:space="preserve"> tas ir savienojuma nostiepšanas spēku funkcija</w:t>
      </w:r>
      <w:bookmarkEnd w:id="36"/>
      <w:r w:rsidR="001622CD" w:rsidRPr="00E4222A">
        <w:t xml:space="preserve"> </w:t>
      </w:r>
      <w:r w:rsidR="00545D41">
        <w:t>“</w:t>
      </w:r>
      <w:r w:rsidR="00951C4C" w:rsidRPr="008007DD">
        <w:t>force</w:t>
      </w:r>
      <w:r w:rsidR="00545D41" w:rsidRPr="008007DD">
        <w:t>”</w:t>
      </w:r>
      <w:r w:rsidR="00951C4C" w:rsidRPr="00844D24">
        <w:t xml:space="preserve"> (</w:t>
      </w:r>
      <w:r w:rsidR="000F6D77" w:rsidRPr="00844D24">
        <w:t>nosaukums</w:t>
      </w:r>
      <w:r w:rsidR="00951C4C" w:rsidRPr="00844D24">
        <w:t xml:space="preserve">, </w:t>
      </w:r>
      <w:r w:rsidR="000F6D77" w:rsidRPr="00844D24">
        <w:t>darbībā</w:t>
      </w:r>
      <w:r w:rsidR="00504A65" w:rsidRPr="00844D24">
        <w:t xml:space="preserve">) </w:t>
      </w:r>
      <w:r w:rsidR="00951C4C" w:rsidRPr="00844D24">
        <w:t>-</w:t>
      </w:r>
      <w:r w:rsidR="00504A65" w:rsidRPr="00844D24">
        <w:t xml:space="preserve"> </w:t>
      </w:r>
      <w:r w:rsidR="00951C4C" w:rsidRPr="00844D24">
        <w:t xml:space="preserve"> </w:t>
      </w:r>
      <w:r w:rsidR="001622CD" w:rsidRPr="00E4222A">
        <w:t xml:space="preserve">darbības nosaukums “link”, jo šī funkcija ietekmēs uz savienojumu lielumu starp virsotnēm. </w:t>
      </w:r>
      <w:r w:rsidR="00545D41">
        <w:t>“</w:t>
      </w:r>
      <w:r w:rsidR="001622CD" w:rsidRPr="008007DD">
        <w:t>forceLink()</w:t>
      </w:r>
      <w:r w:rsidR="00545D41" w:rsidRPr="008007DD">
        <w:t>”</w:t>
      </w:r>
      <w:r w:rsidR="001622CD" w:rsidRPr="00E4222A">
        <w:t xml:space="preserve"> – aprēķina savienojuma lielumu, </w:t>
      </w:r>
      <w:r w:rsidR="00545D41">
        <w:t>“i</w:t>
      </w:r>
      <w:r w:rsidR="001622CD" w:rsidRPr="008007DD">
        <w:t>d()</w:t>
      </w:r>
      <w:r w:rsidR="00545D41" w:rsidRPr="008007DD">
        <w:t>”</w:t>
      </w:r>
      <w:r w:rsidR="001622CD" w:rsidRPr="00E4222A">
        <w:t xml:space="preserve"> – parāda, ka objektiem jābūt ID, lai tos savienotu. Un </w:t>
      </w:r>
      <w:r w:rsidR="00545D41">
        <w:t>“</w:t>
      </w:r>
      <w:r w:rsidR="001622CD" w:rsidRPr="008007DD">
        <w:t>distance(</w:t>
      </w:r>
      <w:r w:rsidR="001622CD" w:rsidRPr="00E4222A">
        <w:t>garums</w:t>
      </w:r>
      <w:r w:rsidR="001622CD" w:rsidRPr="008007DD">
        <w:t>)</w:t>
      </w:r>
      <w:r w:rsidR="00545D41" w:rsidRPr="008007DD">
        <w:t>”</w:t>
      </w:r>
      <w:r w:rsidR="001622CD" w:rsidRPr="008007DD">
        <w:t xml:space="preserve"> </w:t>
      </w:r>
      <w:r w:rsidR="001622CD" w:rsidRPr="00E4222A">
        <w:t xml:space="preserve">– savienojuma garums, </w:t>
      </w:r>
      <w:r w:rsidR="001622CD" w:rsidRPr="00C26493">
        <w:t>parametrs</w:t>
      </w:r>
      <w:r w:rsidR="001622CD" w:rsidRPr="00E4222A">
        <w:t xml:space="preserve">, kas izmanto </w:t>
      </w:r>
      <w:r w:rsidR="00545D41">
        <w:t>“</w:t>
      </w:r>
      <w:r w:rsidR="001622CD" w:rsidRPr="008007DD">
        <w:t>forceLink()</w:t>
      </w:r>
      <w:r w:rsidR="00545D41" w:rsidRPr="008007DD">
        <w:t>”</w:t>
      </w:r>
      <w:r w:rsidR="001622CD" w:rsidRPr="00E4222A">
        <w:t>, lai aprēķināt</w:t>
      </w:r>
      <w:r w:rsidR="001622CD">
        <w:t>u</w:t>
      </w:r>
      <w:r w:rsidR="001622CD" w:rsidRPr="00E4222A">
        <w:t xml:space="preserve"> </w:t>
      </w:r>
      <w:r w:rsidR="001622CD" w:rsidRPr="007135DE">
        <w:t xml:space="preserve">savienojuma </w:t>
      </w:r>
      <w:r w:rsidR="001622CD" w:rsidRPr="00E4222A">
        <w:t>attālumu.</w:t>
      </w:r>
      <w:r w:rsidR="008C56AA">
        <w:t xml:space="preserve"> </w:t>
      </w:r>
      <w:r w:rsidR="00545D41" w:rsidRPr="008007DD">
        <w:t>“</w:t>
      </w:r>
      <w:r w:rsidR="001622CD" w:rsidRPr="008007DD">
        <w:t>.force("charge", d3.forceManyBody().strength(-50))</w:t>
      </w:r>
      <w:r w:rsidR="00545D41" w:rsidRPr="008007DD">
        <w:t>”</w:t>
      </w:r>
      <w:r w:rsidR="001622CD" w:rsidRPr="000215B1">
        <w:t xml:space="preserve"> – funkcija ar nosaukumu “charge”, </w:t>
      </w:r>
      <w:r w:rsidR="00545D41">
        <w:t>“</w:t>
      </w:r>
      <w:r w:rsidR="001622CD" w:rsidRPr="008007DD">
        <w:t>forceManyBody()</w:t>
      </w:r>
      <w:r w:rsidR="00545D41" w:rsidRPr="008007DD">
        <w:t>”</w:t>
      </w:r>
      <w:r w:rsidR="001622CD" w:rsidRPr="000215B1">
        <w:t xml:space="preserve"> – izmantots, lai virsotnes nepievilktos viena otrai un varētu tās atšķirt, tādējādi uzdodot parametru </w:t>
      </w:r>
      <w:r w:rsidR="00545D41">
        <w:t>“</w:t>
      </w:r>
      <w:r w:rsidR="001622CD" w:rsidRPr="008007DD">
        <w:t>strength(-50)</w:t>
      </w:r>
      <w:r w:rsidR="00545D41" w:rsidRPr="008007DD">
        <w:t>”</w:t>
      </w:r>
      <w:r w:rsidR="001622CD" w:rsidRPr="000215B1">
        <w:t xml:space="preserve">, veidojam atgrūšanas spēku viena no otras (ja būs pozitīvs skaitlis, tad viņi sāks pievilkties viens otram). </w:t>
      </w:r>
      <w:r w:rsidR="00545D41">
        <w:t>“</w:t>
      </w:r>
      <w:r w:rsidR="001622CD" w:rsidRPr="008007DD">
        <w:t>force("center", d3.forceCenter(400, 250))</w:t>
      </w:r>
      <w:r w:rsidR="00545D41" w:rsidRPr="008007DD">
        <w:t>”</w:t>
      </w:r>
      <w:r w:rsidR="001622CD" w:rsidRPr="008007DD">
        <w:t xml:space="preserve"> – </w:t>
      </w:r>
      <w:r w:rsidR="001622CD" w:rsidRPr="000215B1">
        <w:t xml:space="preserve">funkcija ar nosaukumu </w:t>
      </w:r>
      <w:r w:rsidR="00545D41">
        <w:t>“</w:t>
      </w:r>
      <w:r w:rsidR="001622CD" w:rsidRPr="000215B1">
        <w:t>“center”, .</w:t>
      </w:r>
      <w:r w:rsidR="001622CD" w:rsidRPr="008007DD">
        <w:t>forceCenter(x,y)</w:t>
      </w:r>
      <w:r w:rsidR="00545D41" w:rsidRPr="008007DD">
        <w:t>”</w:t>
      </w:r>
      <w:r w:rsidR="001622CD" w:rsidRPr="000215B1">
        <w:t xml:space="preserve"> – nosaka grafa koordinātas, mūsu gadījumā tas atrodas centrā. [11]</w:t>
      </w:r>
    </w:p>
    <w:p w14:paraId="22F934F4" w14:textId="5276D5B7" w:rsidR="00CB6820" w:rsidRPr="00844D24" w:rsidRDefault="00F61FA0" w:rsidP="00CB6820">
      <w:r w:rsidRPr="00844D24">
        <w:tab/>
      </w:r>
      <w:r w:rsidR="001622CD" w:rsidRPr="00E4222A">
        <w:t>Lai vizualizēt</w:t>
      </w:r>
      <w:r w:rsidR="001622CD">
        <w:t>u</w:t>
      </w:r>
      <w:r w:rsidR="001622CD" w:rsidRPr="00E4222A">
        <w:t xml:space="preserve"> vairākslāņu grafu tīmekļa lapā, bija izveidots mainīg</w:t>
      </w:r>
      <w:r w:rsidR="001622CD">
        <w:t>s</w:t>
      </w:r>
      <w:r w:rsidR="001622CD" w:rsidRPr="00E4222A">
        <w:t xml:space="preserve"> </w:t>
      </w:r>
      <w:r w:rsidR="00545D41">
        <w:t>“</w:t>
      </w:r>
      <w:r w:rsidR="001622CD" w:rsidRPr="008007DD">
        <w:t>const svg = d3.select(“svg”)</w:t>
      </w:r>
      <w:r w:rsidR="00545D41" w:rsidRPr="008007DD">
        <w:t>”</w:t>
      </w:r>
      <w:r w:rsidR="001622CD" w:rsidRPr="008007DD">
        <w:t xml:space="preserve"> </w:t>
      </w:r>
      <w:r w:rsidR="001622CD" w:rsidRPr="00E4222A">
        <w:t>ar nosaukumu “svg”, lai pēc tam izveidot</w:t>
      </w:r>
      <w:r w:rsidR="001622CD">
        <w:t>u</w:t>
      </w:r>
      <w:r w:rsidR="001622CD" w:rsidRPr="00E4222A">
        <w:t xml:space="preserve"> elementu grupas ar nosaukumu “g”, kur katrs </w:t>
      </w:r>
      <w:r w:rsidR="00545D41">
        <w:t>“</w:t>
      </w:r>
      <w:r w:rsidR="001622CD" w:rsidRPr="00E4222A">
        <w:t>&lt;g&gt;</w:t>
      </w:r>
      <w:r w:rsidR="00545D41">
        <w:t xml:space="preserve">” </w:t>
      </w:r>
      <w:r w:rsidR="001622CD" w:rsidRPr="00E4222A">
        <w:t>ir slānis:</w:t>
      </w:r>
    </w:p>
    <w:p w14:paraId="09E4A570" w14:textId="2DF8203B" w:rsidR="00CB6820" w:rsidRPr="00844D24" w:rsidRDefault="00CB6820" w:rsidP="00CB6820">
      <w:pPr>
        <w:pStyle w:val="Kods"/>
      </w:pPr>
      <w:r w:rsidRPr="00844D24">
        <w:t>const svg = d3.select("svg");</w:t>
      </w:r>
    </w:p>
    <w:p w14:paraId="23AB67D8" w14:textId="52A2E046" w:rsidR="00CB6820" w:rsidRPr="00844D24" w:rsidRDefault="00CB6820" w:rsidP="00CB6820">
      <w:pPr>
        <w:pStyle w:val="Kods"/>
      </w:pPr>
      <w:r w:rsidRPr="00844D24">
        <w:t>const layerSelection = svg</w:t>
      </w:r>
    </w:p>
    <w:p w14:paraId="01BB9F1E" w14:textId="77777777" w:rsidR="00CB6820" w:rsidRPr="00844D24" w:rsidRDefault="00CB6820" w:rsidP="00CB6820">
      <w:pPr>
        <w:pStyle w:val="Kods"/>
      </w:pPr>
      <w:r w:rsidRPr="00844D24">
        <w:t xml:space="preserve">  .selectAll(".layer")</w:t>
      </w:r>
    </w:p>
    <w:p w14:paraId="15D3E69E" w14:textId="77777777" w:rsidR="00CB6820" w:rsidRPr="00844D24" w:rsidRDefault="00CB6820" w:rsidP="00CB6820">
      <w:pPr>
        <w:pStyle w:val="Kods"/>
      </w:pPr>
      <w:r w:rsidRPr="00844D24">
        <w:t xml:space="preserve">  .data(data)</w:t>
      </w:r>
    </w:p>
    <w:p w14:paraId="7D42EF06" w14:textId="77777777" w:rsidR="00CB6820" w:rsidRPr="00844D24" w:rsidRDefault="00CB6820" w:rsidP="00CB6820">
      <w:pPr>
        <w:pStyle w:val="Kods"/>
      </w:pPr>
      <w:r w:rsidRPr="00844D24">
        <w:t xml:space="preserve">  .enter()</w:t>
      </w:r>
    </w:p>
    <w:p w14:paraId="0BD8AFCB" w14:textId="77777777" w:rsidR="00CB6820" w:rsidRPr="00844D24" w:rsidRDefault="00CB6820" w:rsidP="00CB6820">
      <w:pPr>
        <w:pStyle w:val="Kods"/>
      </w:pPr>
      <w:r w:rsidRPr="00844D24">
        <w:t xml:space="preserve">  .append("g")</w:t>
      </w:r>
    </w:p>
    <w:p w14:paraId="7736E3E9" w14:textId="12DCC6E8" w:rsidR="00C912CA" w:rsidRPr="00844D24" w:rsidRDefault="00CB6820" w:rsidP="00CB6820">
      <w:pPr>
        <w:pStyle w:val="Kods"/>
      </w:pPr>
      <w:r w:rsidRPr="00844D24">
        <w:t xml:space="preserve">  .attr("class", "layer");</w:t>
      </w:r>
      <w:r w:rsidR="006F338F" w:rsidRPr="00844D24">
        <w:t xml:space="preserve"> </w:t>
      </w:r>
    </w:p>
    <w:p w14:paraId="152FF846" w14:textId="099CF54F" w:rsidR="001622CD" w:rsidRPr="00E4222A" w:rsidRDefault="001622CD" w:rsidP="001622CD">
      <w:pPr>
        <w:pStyle w:val="Kods"/>
        <w:ind w:firstLine="0"/>
        <w:rPr>
          <w:rFonts w:ascii="Times New Roman" w:hAnsi="Times New Roman"/>
          <w:sz w:val="24"/>
          <w:szCs w:val="24"/>
        </w:rPr>
      </w:pPr>
      <w:r w:rsidRPr="00E4222A">
        <w:rPr>
          <w:rFonts w:ascii="Times New Roman" w:hAnsi="Times New Roman"/>
          <w:sz w:val="24"/>
          <w:szCs w:val="24"/>
        </w:rPr>
        <w:t xml:space="preserve">,kur </w:t>
      </w:r>
      <w:r w:rsidR="00545D41">
        <w:rPr>
          <w:rFonts w:ascii="Times New Roman" w:hAnsi="Times New Roman"/>
          <w:sz w:val="24"/>
          <w:szCs w:val="24"/>
        </w:rPr>
        <w:t>“</w:t>
      </w:r>
      <w:r w:rsidRPr="008007DD">
        <w:rPr>
          <w:rFonts w:ascii="Times New Roman" w:hAnsi="Times New Roman"/>
          <w:sz w:val="24"/>
          <w:szCs w:val="24"/>
        </w:rPr>
        <w:t>d3.selectAll(".layer")</w:t>
      </w:r>
      <w:r w:rsidR="00545D41" w:rsidRPr="008007DD">
        <w:rPr>
          <w:rFonts w:ascii="Times New Roman" w:hAnsi="Times New Roman"/>
          <w:sz w:val="24"/>
          <w:szCs w:val="24"/>
        </w:rPr>
        <w:t>”</w:t>
      </w:r>
      <w:r w:rsidRPr="00E4222A">
        <w:rPr>
          <w:rFonts w:ascii="Times New Roman" w:hAnsi="Times New Roman"/>
          <w:sz w:val="24"/>
          <w:szCs w:val="24"/>
        </w:rPr>
        <w:t xml:space="preserve"> – atlas</w:t>
      </w:r>
      <w:r>
        <w:rPr>
          <w:rFonts w:ascii="Times New Roman" w:hAnsi="Times New Roman"/>
          <w:sz w:val="24"/>
          <w:szCs w:val="24"/>
        </w:rPr>
        <w:t>a</w:t>
      </w:r>
      <w:r w:rsidRPr="00E4222A">
        <w:rPr>
          <w:rFonts w:ascii="Times New Roman" w:hAnsi="Times New Roman"/>
          <w:sz w:val="24"/>
          <w:szCs w:val="24"/>
        </w:rPr>
        <w:t xml:space="preserve">m visus elementus ar klasi “.layer” [12], pēc tam tiek izmantota metode </w:t>
      </w:r>
      <w:r w:rsidR="00545D41">
        <w:rPr>
          <w:rFonts w:ascii="Times New Roman" w:hAnsi="Times New Roman"/>
          <w:sz w:val="24"/>
          <w:szCs w:val="24"/>
        </w:rPr>
        <w:t>“</w:t>
      </w:r>
      <w:r w:rsidRPr="008007DD">
        <w:rPr>
          <w:rFonts w:ascii="Times New Roman" w:hAnsi="Times New Roman"/>
          <w:sz w:val="24"/>
          <w:szCs w:val="24"/>
        </w:rPr>
        <w:t>.data(data)</w:t>
      </w:r>
      <w:r w:rsidR="00545D41" w:rsidRPr="008007DD">
        <w:rPr>
          <w:rFonts w:ascii="Times New Roman" w:hAnsi="Times New Roman"/>
          <w:sz w:val="24"/>
          <w:szCs w:val="24"/>
        </w:rPr>
        <w:t>”</w:t>
      </w:r>
      <w:r w:rsidRPr="00E4222A">
        <w:rPr>
          <w:rFonts w:ascii="Times New Roman" w:hAnsi="Times New Roman"/>
          <w:sz w:val="24"/>
          <w:szCs w:val="24"/>
        </w:rPr>
        <w:t xml:space="preserve">, lai norādītu, kādi dati jāizmanto [17]; </w:t>
      </w:r>
      <w:r w:rsidR="00545D41">
        <w:rPr>
          <w:rFonts w:ascii="Times New Roman" w:hAnsi="Times New Roman"/>
          <w:sz w:val="24"/>
          <w:szCs w:val="24"/>
        </w:rPr>
        <w:lastRenderedPageBreak/>
        <w:t>“</w:t>
      </w:r>
      <w:r w:rsidRPr="008007DD">
        <w:rPr>
          <w:rFonts w:ascii="Times New Roman" w:hAnsi="Times New Roman"/>
          <w:sz w:val="24"/>
          <w:szCs w:val="24"/>
        </w:rPr>
        <w:t>enter()</w:t>
      </w:r>
      <w:r w:rsidR="00545D41" w:rsidRPr="008007DD">
        <w:rPr>
          <w:rFonts w:ascii="Times New Roman" w:hAnsi="Times New Roman"/>
          <w:sz w:val="24"/>
          <w:szCs w:val="24"/>
        </w:rPr>
        <w:t>”</w:t>
      </w:r>
      <w:r w:rsidRPr="00E4222A">
        <w:rPr>
          <w:rFonts w:ascii="Times New Roman" w:hAnsi="Times New Roman"/>
          <w:sz w:val="24"/>
          <w:szCs w:val="24"/>
        </w:rPr>
        <w:t xml:space="preserve"> – pievieno datus masīvā, ka</w:t>
      </w:r>
      <w:r>
        <w:rPr>
          <w:rFonts w:ascii="Times New Roman" w:hAnsi="Times New Roman"/>
          <w:sz w:val="24"/>
          <w:szCs w:val="24"/>
        </w:rPr>
        <w:t>s</w:t>
      </w:r>
      <w:r w:rsidRPr="00E4222A">
        <w:rPr>
          <w:rFonts w:ascii="Times New Roman" w:hAnsi="Times New Roman"/>
          <w:sz w:val="24"/>
          <w:szCs w:val="24"/>
        </w:rPr>
        <w:t xml:space="preserve"> tiks izmantots [18]; </w:t>
      </w:r>
      <w:r w:rsidR="00545D41">
        <w:rPr>
          <w:rFonts w:ascii="Times New Roman" w:hAnsi="Times New Roman"/>
          <w:sz w:val="24"/>
          <w:szCs w:val="24"/>
        </w:rPr>
        <w:t>“</w:t>
      </w:r>
      <w:r w:rsidRPr="008007DD">
        <w:rPr>
          <w:rFonts w:ascii="Times New Roman" w:hAnsi="Times New Roman"/>
          <w:sz w:val="24"/>
          <w:szCs w:val="24"/>
        </w:rPr>
        <w:t>append(“g”)</w:t>
      </w:r>
      <w:r w:rsidR="00545D41" w:rsidRPr="008007DD">
        <w:rPr>
          <w:rFonts w:ascii="Times New Roman" w:hAnsi="Times New Roman"/>
          <w:sz w:val="24"/>
          <w:szCs w:val="24"/>
        </w:rPr>
        <w:t>”</w:t>
      </w:r>
      <w:r w:rsidRPr="00E4222A">
        <w:rPr>
          <w:rFonts w:ascii="Times New Roman" w:hAnsi="Times New Roman"/>
          <w:sz w:val="24"/>
          <w:szCs w:val="24"/>
        </w:rPr>
        <w:t xml:space="preserve"> – izveido elementu grupu ar nosaukumu “g”; </w:t>
      </w:r>
      <w:r w:rsidR="00545D41">
        <w:rPr>
          <w:rFonts w:ascii="Times New Roman" w:hAnsi="Times New Roman"/>
          <w:sz w:val="24"/>
          <w:szCs w:val="24"/>
        </w:rPr>
        <w:t>“</w:t>
      </w:r>
      <w:r w:rsidRPr="008007DD">
        <w:rPr>
          <w:rFonts w:ascii="Times New Roman" w:hAnsi="Times New Roman"/>
          <w:sz w:val="24"/>
          <w:szCs w:val="24"/>
        </w:rPr>
        <w:t>attr("class", "layer")</w:t>
      </w:r>
      <w:r w:rsidR="00545D41" w:rsidRPr="008007DD">
        <w:rPr>
          <w:rFonts w:ascii="Times New Roman" w:hAnsi="Times New Roman"/>
          <w:sz w:val="24"/>
          <w:szCs w:val="24"/>
        </w:rPr>
        <w:t>”</w:t>
      </w:r>
      <w:r w:rsidRPr="008007DD">
        <w:rPr>
          <w:rFonts w:ascii="Times New Roman" w:hAnsi="Times New Roman"/>
          <w:sz w:val="24"/>
          <w:szCs w:val="24"/>
        </w:rPr>
        <w:t xml:space="preserve"> – </w:t>
      </w:r>
      <w:r w:rsidRPr="00E4222A">
        <w:rPr>
          <w:rFonts w:ascii="Times New Roman" w:hAnsi="Times New Roman"/>
          <w:sz w:val="24"/>
          <w:szCs w:val="24"/>
        </w:rPr>
        <w:t xml:space="preserve">katram “g” elementam pievieno klasi “layer” [20]. </w:t>
      </w:r>
    </w:p>
    <w:p w14:paraId="2ED86215" w14:textId="68B13ED8" w:rsidR="00125DE5" w:rsidRPr="00844D24" w:rsidRDefault="00F61FA0" w:rsidP="000C7BBC">
      <w:r w:rsidRPr="00844D24">
        <w:tab/>
      </w:r>
      <w:r w:rsidR="001622CD" w:rsidRPr="00E4222A">
        <w:t>Nepieciešama funkcija, k</w:t>
      </w:r>
      <w:r w:rsidR="001622CD">
        <w:t>ura</w:t>
      </w:r>
      <w:r w:rsidR="001622CD" w:rsidRPr="00E4222A">
        <w:t xml:space="preserve"> izveido līnijas un var regulēt krāsu un platumu, k</w:t>
      </w:r>
      <w:r w:rsidR="001622CD">
        <w:t xml:space="preserve">as </w:t>
      </w:r>
      <w:r w:rsidR="001622CD" w:rsidRPr="00E4222A">
        <w:t xml:space="preserve"> savieno virsotnes:</w:t>
      </w:r>
    </w:p>
    <w:p w14:paraId="671B6490" w14:textId="4F67100B" w:rsidR="00AC0C3E" w:rsidRPr="00844D24" w:rsidRDefault="00AC0C3E" w:rsidP="00AC0C3E">
      <w:pPr>
        <w:pStyle w:val="Kods"/>
      </w:pPr>
      <w:r w:rsidRPr="00844D24">
        <w:t>const linksSelection = layerSelection</w:t>
      </w:r>
    </w:p>
    <w:p w14:paraId="20EDE3F2" w14:textId="77777777" w:rsidR="00AC0C3E" w:rsidRPr="00844D24" w:rsidRDefault="00AC0C3E" w:rsidP="00AC0C3E">
      <w:pPr>
        <w:pStyle w:val="Kods"/>
      </w:pPr>
      <w:r w:rsidRPr="00844D24">
        <w:t xml:space="preserve">  .selectAll("line")</w:t>
      </w:r>
    </w:p>
    <w:p w14:paraId="614E8983" w14:textId="77777777" w:rsidR="00AC0C3E" w:rsidRPr="00844D24" w:rsidRDefault="00AC0C3E" w:rsidP="00AC0C3E">
      <w:pPr>
        <w:pStyle w:val="Kods"/>
      </w:pPr>
      <w:r w:rsidRPr="00844D24">
        <w:t xml:space="preserve">  .data((d) =&gt; d.links)</w:t>
      </w:r>
    </w:p>
    <w:p w14:paraId="1CFE5530" w14:textId="77777777" w:rsidR="00AC0C3E" w:rsidRPr="00844D24" w:rsidRDefault="00AC0C3E" w:rsidP="00AC0C3E">
      <w:pPr>
        <w:pStyle w:val="Kods"/>
      </w:pPr>
      <w:r w:rsidRPr="00844D24">
        <w:t xml:space="preserve">  .enter()</w:t>
      </w:r>
    </w:p>
    <w:p w14:paraId="6416C9CF" w14:textId="77777777" w:rsidR="00AC0C3E" w:rsidRPr="00844D24" w:rsidRDefault="00AC0C3E" w:rsidP="00AC0C3E">
      <w:pPr>
        <w:pStyle w:val="Kods"/>
      </w:pPr>
      <w:r w:rsidRPr="00844D24">
        <w:t xml:space="preserve">  .append("line")</w:t>
      </w:r>
    </w:p>
    <w:p w14:paraId="5948ECF4" w14:textId="77777777" w:rsidR="00AC0C3E" w:rsidRPr="00844D24" w:rsidRDefault="00AC0C3E" w:rsidP="00AC0C3E">
      <w:pPr>
        <w:pStyle w:val="Kods"/>
      </w:pPr>
      <w:r w:rsidRPr="00844D24">
        <w:t xml:space="preserve">  .attr("stroke", "black")</w:t>
      </w:r>
    </w:p>
    <w:p w14:paraId="7C3AC65F" w14:textId="5DB735EA" w:rsidR="008A4066" w:rsidRPr="00844D24" w:rsidRDefault="00AC0C3E" w:rsidP="00AC0C3E">
      <w:pPr>
        <w:pStyle w:val="Kods"/>
      </w:pPr>
      <w:r w:rsidRPr="00844D24">
        <w:t xml:space="preserve">  .attr("stroke-width", 0.5);</w:t>
      </w:r>
    </w:p>
    <w:p w14:paraId="2B059EB3" w14:textId="0863B664" w:rsidR="000743F4" w:rsidRDefault="00EB5C65" w:rsidP="00AC0C3E">
      <w:pPr>
        <w:pStyle w:val="Kods"/>
        <w:ind w:firstLine="0"/>
        <w:rPr>
          <w:rFonts w:ascii="Times New Roman" w:hAnsi="Times New Roman"/>
          <w:sz w:val="24"/>
          <w:szCs w:val="24"/>
        </w:rPr>
      </w:pPr>
      <w:r w:rsidRPr="00844D24">
        <w:rPr>
          <w:rFonts w:ascii="Times New Roman" w:hAnsi="Times New Roman"/>
          <w:sz w:val="24"/>
          <w:szCs w:val="24"/>
        </w:rPr>
        <w:t>,</w:t>
      </w:r>
      <w:r w:rsidR="001622CD" w:rsidRPr="00E4222A">
        <w:rPr>
          <w:rFonts w:ascii="Times New Roman" w:hAnsi="Times New Roman"/>
          <w:sz w:val="24"/>
          <w:szCs w:val="24"/>
        </w:rPr>
        <w:t xml:space="preserve">kur </w:t>
      </w:r>
      <w:r w:rsidR="00545D41">
        <w:rPr>
          <w:rFonts w:ascii="Times New Roman" w:hAnsi="Times New Roman"/>
          <w:sz w:val="24"/>
          <w:szCs w:val="24"/>
        </w:rPr>
        <w:t>“</w:t>
      </w:r>
      <w:r w:rsidR="001622CD" w:rsidRPr="008007DD">
        <w:rPr>
          <w:rFonts w:ascii="Times New Roman" w:hAnsi="Times New Roman"/>
          <w:sz w:val="24"/>
          <w:szCs w:val="24"/>
        </w:rPr>
        <w:t>const linksSelection = layerSelection</w:t>
      </w:r>
      <w:r w:rsidR="00545D41" w:rsidRPr="008007DD">
        <w:rPr>
          <w:rFonts w:ascii="Times New Roman" w:hAnsi="Times New Roman"/>
          <w:sz w:val="24"/>
          <w:szCs w:val="24"/>
        </w:rPr>
        <w:t>”</w:t>
      </w:r>
      <w:r w:rsidR="001622CD" w:rsidRPr="00E4222A">
        <w:rPr>
          <w:rFonts w:ascii="Times New Roman" w:hAnsi="Times New Roman"/>
          <w:sz w:val="24"/>
          <w:szCs w:val="24"/>
        </w:rPr>
        <w:t xml:space="preserve"> – jauns mainīgais ar nosaukumu “</w:t>
      </w:r>
      <w:r w:rsidR="001622CD" w:rsidRPr="008007DD">
        <w:rPr>
          <w:rFonts w:ascii="Times New Roman" w:hAnsi="Times New Roman"/>
          <w:sz w:val="24"/>
          <w:szCs w:val="24"/>
        </w:rPr>
        <w:t>linksSelection</w:t>
      </w:r>
      <w:r w:rsidR="001622CD" w:rsidRPr="00E4222A">
        <w:rPr>
          <w:rFonts w:ascii="Times New Roman" w:hAnsi="Times New Roman"/>
          <w:sz w:val="24"/>
          <w:szCs w:val="24"/>
        </w:rPr>
        <w:t>”, kas bāzēts uz “</w:t>
      </w:r>
      <w:r w:rsidR="001622CD" w:rsidRPr="008007DD">
        <w:rPr>
          <w:rFonts w:ascii="Times New Roman" w:hAnsi="Times New Roman"/>
          <w:sz w:val="24"/>
          <w:szCs w:val="24"/>
        </w:rPr>
        <w:t>layerSelection</w:t>
      </w:r>
      <w:r w:rsidR="001622CD" w:rsidRPr="00E4222A">
        <w:rPr>
          <w:rFonts w:ascii="Times New Roman" w:hAnsi="Times New Roman"/>
          <w:sz w:val="24"/>
          <w:szCs w:val="24"/>
        </w:rPr>
        <w:t xml:space="preserve">” mainīgu; </w:t>
      </w:r>
      <w:r w:rsidR="00545D41">
        <w:rPr>
          <w:rFonts w:ascii="Times New Roman" w:hAnsi="Times New Roman"/>
          <w:sz w:val="24"/>
          <w:szCs w:val="24"/>
        </w:rPr>
        <w:t>“</w:t>
      </w:r>
      <w:r w:rsidR="001622CD" w:rsidRPr="008007DD">
        <w:rPr>
          <w:rFonts w:ascii="Times New Roman" w:hAnsi="Times New Roman"/>
          <w:sz w:val="24"/>
          <w:szCs w:val="24"/>
        </w:rPr>
        <w:t>.selectAll(“line”)</w:t>
      </w:r>
      <w:r w:rsidR="00545D41" w:rsidRPr="008007DD">
        <w:rPr>
          <w:rFonts w:ascii="Times New Roman" w:hAnsi="Times New Roman"/>
          <w:sz w:val="24"/>
          <w:szCs w:val="24"/>
        </w:rPr>
        <w:t>”</w:t>
      </w:r>
      <w:r w:rsidR="001622CD" w:rsidRPr="00E4222A">
        <w:rPr>
          <w:rFonts w:ascii="Times New Roman" w:hAnsi="Times New Roman"/>
          <w:sz w:val="24"/>
          <w:szCs w:val="24"/>
        </w:rPr>
        <w:t xml:space="preserve"> – izvēlamies visus elementus ar nosaukumu “line”. </w:t>
      </w:r>
      <w:r w:rsidR="00545D41">
        <w:rPr>
          <w:rFonts w:ascii="Times New Roman" w:hAnsi="Times New Roman"/>
          <w:sz w:val="24"/>
          <w:szCs w:val="24"/>
        </w:rPr>
        <w:t>“</w:t>
      </w:r>
      <w:r w:rsidR="001622CD" w:rsidRPr="008007DD">
        <w:rPr>
          <w:rFonts w:ascii="Times New Roman" w:hAnsi="Times New Roman"/>
          <w:sz w:val="24"/>
          <w:szCs w:val="24"/>
        </w:rPr>
        <w:t>data((d) =&gt; d.links)</w:t>
      </w:r>
      <w:r w:rsidR="00545D41" w:rsidRPr="008007DD">
        <w:rPr>
          <w:rFonts w:ascii="Times New Roman" w:hAnsi="Times New Roman"/>
          <w:sz w:val="24"/>
          <w:szCs w:val="24"/>
        </w:rPr>
        <w:t>”</w:t>
      </w:r>
      <w:r w:rsidR="001622CD" w:rsidRPr="00E4222A">
        <w:rPr>
          <w:rFonts w:ascii="Times New Roman" w:hAnsi="Times New Roman"/>
          <w:sz w:val="24"/>
          <w:szCs w:val="24"/>
        </w:rPr>
        <w:t xml:space="preserve"> – piešķir datus no datu masīva. </w:t>
      </w:r>
      <w:r w:rsidR="00545D41">
        <w:rPr>
          <w:rFonts w:ascii="Times New Roman" w:hAnsi="Times New Roman"/>
          <w:sz w:val="24"/>
          <w:szCs w:val="24"/>
        </w:rPr>
        <w:t>“</w:t>
      </w:r>
      <w:r w:rsidR="001622CD" w:rsidRPr="008007DD">
        <w:rPr>
          <w:rFonts w:ascii="Times New Roman" w:hAnsi="Times New Roman"/>
          <w:sz w:val="24"/>
          <w:szCs w:val="24"/>
        </w:rPr>
        <w:t>attr(“stroke”, “black”)</w:t>
      </w:r>
      <w:r w:rsidR="00545D41" w:rsidRPr="008007DD">
        <w:rPr>
          <w:rFonts w:ascii="Times New Roman" w:hAnsi="Times New Roman"/>
          <w:sz w:val="24"/>
          <w:szCs w:val="24"/>
        </w:rPr>
        <w:t>”</w:t>
      </w:r>
      <w:r w:rsidR="001622CD" w:rsidRPr="00E4222A">
        <w:rPr>
          <w:rFonts w:ascii="Times New Roman" w:hAnsi="Times New Roman"/>
          <w:sz w:val="24"/>
          <w:szCs w:val="24"/>
        </w:rPr>
        <w:t xml:space="preserve"> – piešķir krāsu un </w:t>
      </w:r>
      <w:r w:rsidR="00545D41">
        <w:rPr>
          <w:rFonts w:ascii="Times New Roman" w:hAnsi="Times New Roman"/>
          <w:sz w:val="24"/>
          <w:szCs w:val="24"/>
        </w:rPr>
        <w:t>“</w:t>
      </w:r>
      <w:r w:rsidR="001622CD" w:rsidRPr="008007DD">
        <w:rPr>
          <w:rFonts w:ascii="Times New Roman" w:hAnsi="Times New Roman"/>
          <w:sz w:val="24"/>
          <w:szCs w:val="24"/>
        </w:rPr>
        <w:t>attr("stroke-width", 0.5)</w:t>
      </w:r>
      <w:r w:rsidR="00545D41" w:rsidRPr="008007DD">
        <w:rPr>
          <w:rFonts w:ascii="Times New Roman" w:hAnsi="Times New Roman"/>
          <w:sz w:val="24"/>
          <w:szCs w:val="24"/>
        </w:rPr>
        <w:t>”</w:t>
      </w:r>
      <w:r w:rsidR="001622CD" w:rsidRPr="008007DD">
        <w:rPr>
          <w:rFonts w:ascii="Times New Roman" w:hAnsi="Times New Roman"/>
          <w:sz w:val="24"/>
          <w:szCs w:val="24"/>
        </w:rPr>
        <w:t xml:space="preserve"> </w:t>
      </w:r>
      <w:r w:rsidR="001622CD" w:rsidRPr="00E4222A">
        <w:rPr>
          <w:rFonts w:ascii="Times New Roman" w:hAnsi="Times New Roman"/>
          <w:sz w:val="24"/>
          <w:szCs w:val="24"/>
        </w:rPr>
        <w:t>– piešķir platumu</w:t>
      </w:r>
    </w:p>
    <w:p w14:paraId="2DCE6017" w14:textId="77777777" w:rsidR="001622CD" w:rsidRPr="00E4222A" w:rsidRDefault="001622CD" w:rsidP="001622CD">
      <w:pPr>
        <w:pStyle w:val="Teksts"/>
        <w:ind w:firstLine="0"/>
      </w:pPr>
      <w:r w:rsidRPr="00E4222A">
        <w:t>Pēc tam, ar to pašu metodi bija izveidot</w:t>
      </w:r>
      <w:r>
        <w:t>as</w:t>
      </w:r>
      <w:r w:rsidRPr="00E4222A">
        <w:t xml:space="preserve"> virsotnes: </w:t>
      </w:r>
    </w:p>
    <w:p w14:paraId="35B2EFC3" w14:textId="2924D52A" w:rsidR="008C67B1" w:rsidRPr="00844D24" w:rsidRDefault="008C67B1" w:rsidP="008C67B1">
      <w:pPr>
        <w:pStyle w:val="Kods"/>
      </w:pPr>
      <w:r w:rsidRPr="00844D24">
        <w:t xml:space="preserve">const nodesSelection = layerSelection </w:t>
      </w:r>
    </w:p>
    <w:p w14:paraId="2CA4CAEE" w14:textId="77777777" w:rsidR="008C67B1" w:rsidRPr="00844D24" w:rsidRDefault="008C67B1" w:rsidP="008C67B1">
      <w:pPr>
        <w:pStyle w:val="Kods"/>
      </w:pPr>
      <w:r w:rsidRPr="00844D24">
        <w:t xml:space="preserve">  .selectAll("circle")</w:t>
      </w:r>
    </w:p>
    <w:p w14:paraId="4909E40D" w14:textId="77777777" w:rsidR="008C67B1" w:rsidRPr="00844D24" w:rsidRDefault="008C67B1" w:rsidP="008C67B1">
      <w:pPr>
        <w:pStyle w:val="Kods"/>
      </w:pPr>
      <w:r w:rsidRPr="00844D24">
        <w:t xml:space="preserve">  .data((d) =&gt; d.nodes)</w:t>
      </w:r>
    </w:p>
    <w:p w14:paraId="1B7EAD87" w14:textId="77777777" w:rsidR="008C67B1" w:rsidRPr="00844D24" w:rsidRDefault="008C67B1" w:rsidP="008C67B1">
      <w:pPr>
        <w:pStyle w:val="Kods"/>
      </w:pPr>
      <w:r w:rsidRPr="00844D24">
        <w:t xml:space="preserve">  .enter()</w:t>
      </w:r>
    </w:p>
    <w:p w14:paraId="65D3CF9C" w14:textId="77777777" w:rsidR="008C67B1" w:rsidRPr="00844D24" w:rsidRDefault="008C67B1" w:rsidP="008C67B1">
      <w:pPr>
        <w:pStyle w:val="Kods"/>
      </w:pPr>
      <w:r w:rsidRPr="00844D24">
        <w:t xml:space="preserve">  .append("circle")</w:t>
      </w:r>
    </w:p>
    <w:p w14:paraId="09D07D06" w14:textId="77777777" w:rsidR="008C67B1" w:rsidRPr="00844D24" w:rsidRDefault="008C67B1" w:rsidP="008C67B1">
      <w:pPr>
        <w:pStyle w:val="Kods"/>
      </w:pPr>
      <w:r w:rsidRPr="00844D24">
        <w:t xml:space="preserve">  .attr("r", 6)</w:t>
      </w:r>
    </w:p>
    <w:p w14:paraId="1E59117E" w14:textId="77777777" w:rsidR="008C67B1" w:rsidRPr="00844D24" w:rsidRDefault="008C67B1" w:rsidP="008C67B1">
      <w:pPr>
        <w:pStyle w:val="Kods"/>
      </w:pPr>
      <w:r w:rsidRPr="00844D24">
        <w:t xml:space="preserve">  .attr("fill", (d) =&gt; {</w:t>
      </w:r>
    </w:p>
    <w:p w14:paraId="5A00DF18" w14:textId="77777777" w:rsidR="008C67B1" w:rsidRPr="00844D24" w:rsidRDefault="008C67B1" w:rsidP="008C67B1">
      <w:pPr>
        <w:pStyle w:val="Kods"/>
      </w:pPr>
      <w:r w:rsidRPr="00844D24">
        <w:t xml:space="preserve">    switch (d.id) {</w:t>
      </w:r>
    </w:p>
    <w:p w14:paraId="6E7B9121" w14:textId="77777777" w:rsidR="008C67B1" w:rsidRPr="00844D24" w:rsidRDefault="008C67B1" w:rsidP="008C67B1">
      <w:pPr>
        <w:pStyle w:val="Kods"/>
      </w:pPr>
      <w:r w:rsidRPr="00844D24">
        <w:t xml:space="preserve">      case 1:</w:t>
      </w:r>
    </w:p>
    <w:p w14:paraId="157B9108" w14:textId="77777777" w:rsidR="008C67B1" w:rsidRPr="00844D24" w:rsidRDefault="008C67B1" w:rsidP="008C67B1">
      <w:pPr>
        <w:pStyle w:val="Kods"/>
      </w:pPr>
      <w:r w:rsidRPr="00844D24">
        <w:t xml:space="preserve">      case 2:</w:t>
      </w:r>
    </w:p>
    <w:p w14:paraId="4077A511" w14:textId="77777777" w:rsidR="008C67B1" w:rsidRPr="00844D24" w:rsidRDefault="008C67B1" w:rsidP="008C67B1">
      <w:pPr>
        <w:pStyle w:val="Kods"/>
      </w:pPr>
      <w:r w:rsidRPr="00844D24">
        <w:t xml:space="preserve">      case 7:</w:t>
      </w:r>
    </w:p>
    <w:p w14:paraId="490449C1" w14:textId="77777777" w:rsidR="008C67B1" w:rsidRPr="00844D24" w:rsidRDefault="008C67B1" w:rsidP="008C67B1">
      <w:pPr>
        <w:pStyle w:val="Kods"/>
      </w:pPr>
      <w:r w:rsidRPr="00844D24">
        <w:t xml:space="preserve">        return "blue";</w:t>
      </w:r>
    </w:p>
    <w:p w14:paraId="448E3D04" w14:textId="77777777" w:rsidR="008C67B1" w:rsidRPr="00844D24" w:rsidRDefault="008C67B1" w:rsidP="008C67B1">
      <w:pPr>
        <w:pStyle w:val="Kods"/>
      </w:pPr>
      <w:r w:rsidRPr="00844D24">
        <w:t xml:space="preserve">      case 3:</w:t>
      </w:r>
    </w:p>
    <w:p w14:paraId="1FC79C5F" w14:textId="77777777" w:rsidR="008C67B1" w:rsidRPr="00844D24" w:rsidRDefault="008C67B1" w:rsidP="008C67B1">
      <w:pPr>
        <w:pStyle w:val="Kods"/>
      </w:pPr>
      <w:r w:rsidRPr="00844D24">
        <w:t xml:space="preserve">      case 4:</w:t>
      </w:r>
    </w:p>
    <w:p w14:paraId="47C69ACA" w14:textId="77777777" w:rsidR="008C67B1" w:rsidRPr="00844D24" w:rsidRDefault="008C67B1" w:rsidP="008C67B1">
      <w:pPr>
        <w:pStyle w:val="Kods"/>
      </w:pPr>
      <w:r w:rsidRPr="00844D24">
        <w:t xml:space="preserve">      case 8:</w:t>
      </w:r>
    </w:p>
    <w:p w14:paraId="292D0CA7" w14:textId="77777777" w:rsidR="008C67B1" w:rsidRPr="00844D24" w:rsidRDefault="008C67B1" w:rsidP="008C67B1">
      <w:pPr>
        <w:pStyle w:val="Kods"/>
      </w:pPr>
      <w:r w:rsidRPr="00844D24">
        <w:t xml:space="preserve">        return "green";</w:t>
      </w:r>
    </w:p>
    <w:p w14:paraId="404B3145" w14:textId="77777777" w:rsidR="008C67B1" w:rsidRPr="00844D24" w:rsidRDefault="008C67B1" w:rsidP="008C67B1">
      <w:pPr>
        <w:pStyle w:val="Kods"/>
      </w:pPr>
      <w:r w:rsidRPr="00844D24">
        <w:t xml:space="preserve">      case 5:</w:t>
      </w:r>
    </w:p>
    <w:p w14:paraId="1FADEC4D" w14:textId="77777777" w:rsidR="008C67B1" w:rsidRPr="00844D24" w:rsidRDefault="008C67B1" w:rsidP="008C67B1">
      <w:pPr>
        <w:pStyle w:val="Kods"/>
      </w:pPr>
      <w:r w:rsidRPr="00844D24">
        <w:t xml:space="preserve">      case 6:</w:t>
      </w:r>
    </w:p>
    <w:p w14:paraId="6E4EFD58" w14:textId="77777777" w:rsidR="008C67B1" w:rsidRPr="00844D24" w:rsidRDefault="008C67B1" w:rsidP="008C67B1">
      <w:pPr>
        <w:pStyle w:val="Kods"/>
      </w:pPr>
      <w:r w:rsidRPr="00844D24">
        <w:lastRenderedPageBreak/>
        <w:t xml:space="preserve">      case 9:</w:t>
      </w:r>
    </w:p>
    <w:p w14:paraId="6759FBB9" w14:textId="77777777" w:rsidR="008C67B1" w:rsidRPr="00844D24" w:rsidRDefault="008C67B1" w:rsidP="008C67B1">
      <w:pPr>
        <w:pStyle w:val="Kods"/>
      </w:pPr>
      <w:r w:rsidRPr="00844D24">
        <w:t xml:space="preserve">        return "red";</w:t>
      </w:r>
    </w:p>
    <w:p w14:paraId="021AD1A3" w14:textId="77777777" w:rsidR="008C67B1" w:rsidRPr="00844D24" w:rsidRDefault="008C67B1" w:rsidP="008C67B1">
      <w:pPr>
        <w:pStyle w:val="Kods"/>
      </w:pPr>
      <w:r w:rsidRPr="00844D24">
        <w:t xml:space="preserve">    }</w:t>
      </w:r>
    </w:p>
    <w:p w14:paraId="057E0FBF" w14:textId="59E8FD21" w:rsidR="008C67B1" w:rsidRPr="00844D24" w:rsidRDefault="008C67B1" w:rsidP="008C67B1">
      <w:pPr>
        <w:pStyle w:val="Kods"/>
      </w:pPr>
      <w:r w:rsidRPr="00844D24">
        <w:t xml:space="preserve">  });</w:t>
      </w:r>
    </w:p>
    <w:p w14:paraId="005E1F9F" w14:textId="2A7912FE" w:rsidR="00316540" w:rsidRPr="00844D24" w:rsidRDefault="0015655B" w:rsidP="0015655B">
      <w:pPr>
        <w:pStyle w:val="Kods"/>
        <w:ind w:firstLine="0"/>
        <w:rPr>
          <w:rFonts w:ascii="Times New Roman" w:hAnsi="Times New Roman"/>
          <w:sz w:val="24"/>
          <w:szCs w:val="24"/>
        </w:rPr>
      </w:pPr>
      <w:r w:rsidRPr="00844D24">
        <w:rPr>
          <w:rFonts w:ascii="Times New Roman" w:hAnsi="Times New Roman"/>
          <w:sz w:val="24"/>
          <w:szCs w:val="24"/>
        </w:rPr>
        <w:t>,</w:t>
      </w:r>
      <w:r w:rsidR="001622CD" w:rsidRPr="00E4222A">
        <w:rPr>
          <w:rFonts w:ascii="Times New Roman" w:hAnsi="Times New Roman"/>
          <w:sz w:val="24"/>
          <w:szCs w:val="24"/>
        </w:rPr>
        <w:t>kur ar metod</w:t>
      </w:r>
      <w:r w:rsidR="001622CD">
        <w:rPr>
          <w:rFonts w:ascii="Times New Roman" w:hAnsi="Times New Roman"/>
          <w:sz w:val="24"/>
          <w:szCs w:val="24"/>
        </w:rPr>
        <w:t>i</w:t>
      </w:r>
      <w:r w:rsidR="001622CD" w:rsidRPr="00E4222A">
        <w:rPr>
          <w:rFonts w:ascii="Times New Roman" w:hAnsi="Times New Roman"/>
          <w:sz w:val="24"/>
          <w:szCs w:val="24"/>
        </w:rPr>
        <w:t xml:space="preserve"> </w:t>
      </w:r>
      <w:r w:rsidR="00545D41">
        <w:rPr>
          <w:rFonts w:ascii="Times New Roman" w:hAnsi="Times New Roman"/>
          <w:sz w:val="24"/>
          <w:szCs w:val="24"/>
        </w:rPr>
        <w:t>“</w:t>
      </w:r>
      <w:r w:rsidR="001622CD" w:rsidRPr="00E4222A">
        <w:rPr>
          <w:rFonts w:ascii="Times New Roman" w:hAnsi="Times New Roman"/>
          <w:sz w:val="24"/>
          <w:szCs w:val="24"/>
        </w:rPr>
        <w:t>append(“circle”)</w:t>
      </w:r>
      <w:r w:rsidR="00545D41">
        <w:rPr>
          <w:rFonts w:ascii="Times New Roman" w:hAnsi="Times New Roman"/>
          <w:sz w:val="24"/>
          <w:szCs w:val="24"/>
        </w:rPr>
        <w:t>”</w:t>
      </w:r>
      <w:r w:rsidR="001622CD" w:rsidRPr="00E4222A">
        <w:rPr>
          <w:rFonts w:ascii="Times New Roman" w:hAnsi="Times New Roman"/>
          <w:sz w:val="24"/>
          <w:szCs w:val="24"/>
        </w:rPr>
        <w:t xml:space="preserve"> piešķiram jaunu elementu, ar metod</w:t>
      </w:r>
      <w:r w:rsidR="001622CD">
        <w:rPr>
          <w:rFonts w:ascii="Times New Roman" w:hAnsi="Times New Roman"/>
          <w:sz w:val="24"/>
          <w:szCs w:val="24"/>
        </w:rPr>
        <w:t>i</w:t>
      </w:r>
      <w:r w:rsidR="001622CD" w:rsidRPr="00E4222A">
        <w:rPr>
          <w:rFonts w:ascii="Times New Roman" w:hAnsi="Times New Roman"/>
          <w:sz w:val="24"/>
          <w:szCs w:val="24"/>
        </w:rPr>
        <w:t xml:space="preserve"> </w:t>
      </w:r>
      <w:r w:rsidR="00545D41">
        <w:rPr>
          <w:rFonts w:ascii="Times New Roman" w:hAnsi="Times New Roman"/>
          <w:sz w:val="24"/>
          <w:szCs w:val="24"/>
        </w:rPr>
        <w:t>“</w:t>
      </w:r>
      <w:r w:rsidR="001622CD" w:rsidRPr="00E4222A">
        <w:rPr>
          <w:rFonts w:ascii="Times New Roman" w:hAnsi="Times New Roman"/>
          <w:sz w:val="24"/>
          <w:szCs w:val="24"/>
        </w:rPr>
        <w:t>attr(“r”, 6)</w:t>
      </w:r>
      <w:r w:rsidR="00545D41">
        <w:rPr>
          <w:rFonts w:ascii="Times New Roman" w:hAnsi="Times New Roman"/>
          <w:sz w:val="24"/>
          <w:szCs w:val="24"/>
        </w:rPr>
        <w:t>”</w:t>
      </w:r>
      <w:r w:rsidR="001622CD" w:rsidRPr="00E4222A">
        <w:rPr>
          <w:rFonts w:ascii="Times New Roman" w:hAnsi="Times New Roman"/>
          <w:sz w:val="24"/>
          <w:szCs w:val="24"/>
        </w:rPr>
        <w:t xml:space="preserve"> – izveidojam apļa rādiusu. Un ar </w:t>
      </w:r>
      <w:r w:rsidR="00545D41">
        <w:rPr>
          <w:rFonts w:ascii="Times New Roman" w:hAnsi="Times New Roman"/>
          <w:sz w:val="24"/>
          <w:szCs w:val="24"/>
        </w:rPr>
        <w:t>“</w:t>
      </w:r>
      <w:r w:rsidR="001622CD" w:rsidRPr="00E4222A">
        <w:rPr>
          <w:rFonts w:ascii="Times New Roman" w:hAnsi="Times New Roman"/>
          <w:sz w:val="24"/>
          <w:szCs w:val="24"/>
        </w:rPr>
        <w:t>attr(“fill”, (d) =&gt; { switch (d.id) { case 1: …return “red”;}})</w:t>
      </w:r>
      <w:r w:rsidR="00545D41">
        <w:rPr>
          <w:rFonts w:ascii="Times New Roman" w:hAnsi="Times New Roman"/>
          <w:sz w:val="24"/>
          <w:szCs w:val="24"/>
        </w:rPr>
        <w:t>”</w:t>
      </w:r>
      <w:r w:rsidR="001622CD" w:rsidRPr="00E4222A">
        <w:rPr>
          <w:rFonts w:ascii="Times New Roman" w:hAnsi="Times New Roman"/>
          <w:sz w:val="24"/>
          <w:szCs w:val="24"/>
        </w:rPr>
        <w:t xml:space="preserve"> - katrai virsotnei </w:t>
      </w:r>
      <w:r w:rsidR="00545D41">
        <w:rPr>
          <w:rFonts w:ascii="Times New Roman" w:hAnsi="Times New Roman"/>
          <w:sz w:val="24"/>
          <w:szCs w:val="24"/>
        </w:rPr>
        <w:t>“</w:t>
      </w:r>
      <w:r w:rsidR="001622CD" w:rsidRPr="00E4222A">
        <w:rPr>
          <w:rFonts w:ascii="Times New Roman" w:hAnsi="Times New Roman"/>
          <w:sz w:val="24"/>
          <w:szCs w:val="24"/>
        </w:rPr>
        <w:t>id</w:t>
      </w:r>
      <w:r w:rsidR="00545D41">
        <w:rPr>
          <w:rFonts w:ascii="Times New Roman" w:hAnsi="Times New Roman"/>
          <w:sz w:val="24"/>
          <w:szCs w:val="24"/>
        </w:rPr>
        <w:t>”</w:t>
      </w:r>
      <w:r w:rsidR="001622CD" w:rsidRPr="00E4222A">
        <w:rPr>
          <w:rFonts w:ascii="Times New Roman" w:hAnsi="Times New Roman"/>
          <w:sz w:val="24"/>
          <w:szCs w:val="24"/>
        </w:rPr>
        <w:t xml:space="preserve"> piešķiram savu krāsu (virsotnes, k</w:t>
      </w:r>
      <w:r w:rsidR="001622CD">
        <w:rPr>
          <w:rFonts w:ascii="Times New Roman" w:hAnsi="Times New Roman"/>
          <w:sz w:val="24"/>
          <w:szCs w:val="24"/>
        </w:rPr>
        <w:t>uras</w:t>
      </w:r>
      <w:r w:rsidR="001622CD" w:rsidRPr="00E4222A">
        <w:rPr>
          <w:rFonts w:ascii="Times New Roman" w:hAnsi="Times New Roman"/>
          <w:sz w:val="24"/>
          <w:szCs w:val="24"/>
        </w:rPr>
        <w:t xml:space="preserve"> pieder vienam slānim – būs vienā krāsā). </w:t>
      </w:r>
      <w:r w:rsidR="00D75321" w:rsidRPr="00844D24">
        <w:rPr>
          <w:rFonts w:ascii="Times New Roman" w:hAnsi="Times New Roman"/>
          <w:sz w:val="24"/>
          <w:szCs w:val="24"/>
        </w:rPr>
        <w:t>[22]</w:t>
      </w:r>
    </w:p>
    <w:p w14:paraId="015C7D65" w14:textId="63D16BBB" w:rsidR="006032A8" w:rsidRPr="00844D24" w:rsidRDefault="00F61FA0" w:rsidP="0015655B">
      <w:pPr>
        <w:pStyle w:val="Kods"/>
        <w:ind w:firstLine="0"/>
        <w:rPr>
          <w:rFonts w:ascii="Times New Roman" w:hAnsi="Times New Roman"/>
          <w:sz w:val="24"/>
          <w:szCs w:val="24"/>
        </w:rPr>
      </w:pPr>
      <w:r w:rsidRPr="00844D24">
        <w:rPr>
          <w:rFonts w:ascii="Times New Roman" w:hAnsi="Times New Roman"/>
          <w:sz w:val="24"/>
          <w:szCs w:val="24"/>
        </w:rPr>
        <w:tab/>
      </w:r>
      <w:r w:rsidR="001622CD" w:rsidRPr="00E4222A">
        <w:rPr>
          <w:rFonts w:ascii="Times New Roman" w:hAnsi="Times New Roman"/>
          <w:sz w:val="24"/>
          <w:szCs w:val="24"/>
        </w:rPr>
        <w:t>Lai noteiktu, kura tieši ir š</w:t>
      </w:r>
      <w:r w:rsidR="001622CD">
        <w:rPr>
          <w:rFonts w:ascii="Times New Roman" w:hAnsi="Times New Roman"/>
          <w:sz w:val="24"/>
          <w:szCs w:val="24"/>
        </w:rPr>
        <w:t>ī</w:t>
      </w:r>
      <w:r w:rsidR="001622CD" w:rsidRPr="00E4222A">
        <w:rPr>
          <w:rFonts w:ascii="Times New Roman" w:hAnsi="Times New Roman"/>
          <w:sz w:val="24"/>
          <w:szCs w:val="24"/>
        </w:rPr>
        <w:t xml:space="preserve"> virsotne, bija izveidots elements ar nosaukumu “tooltip”, kas parāda šīs virsotnes </w:t>
      </w:r>
      <w:r w:rsidR="00545D41">
        <w:rPr>
          <w:rFonts w:ascii="Times New Roman" w:hAnsi="Times New Roman"/>
          <w:sz w:val="24"/>
          <w:szCs w:val="24"/>
        </w:rPr>
        <w:t>“</w:t>
      </w:r>
      <w:r w:rsidR="001622CD" w:rsidRPr="00E4222A">
        <w:rPr>
          <w:rFonts w:ascii="Times New Roman" w:hAnsi="Times New Roman"/>
          <w:sz w:val="24"/>
          <w:szCs w:val="24"/>
        </w:rPr>
        <w:t>id</w:t>
      </w:r>
      <w:r w:rsidR="00545D41">
        <w:rPr>
          <w:rFonts w:ascii="Times New Roman" w:hAnsi="Times New Roman"/>
          <w:sz w:val="24"/>
          <w:szCs w:val="24"/>
        </w:rPr>
        <w:t>”</w:t>
      </w:r>
      <w:r w:rsidR="001622CD" w:rsidRPr="00E4222A">
        <w:rPr>
          <w:rFonts w:ascii="Times New Roman" w:hAnsi="Times New Roman"/>
          <w:sz w:val="24"/>
          <w:szCs w:val="24"/>
        </w:rPr>
        <w:t xml:space="preserve"> un slāni</w:t>
      </w:r>
      <w:r w:rsidR="0047591C" w:rsidRPr="00844D24">
        <w:rPr>
          <w:rFonts w:ascii="Times New Roman" w:hAnsi="Times New Roman"/>
          <w:sz w:val="24"/>
          <w:szCs w:val="24"/>
        </w:rPr>
        <w:t xml:space="preserve">: </w:t>
      </w:r>
    </w:p>
    <w:p w14:paraId="4FD92F9C" w14:textId="77777777" w:rsidR="004D6C63" w:rsidRPr="00844D24" w:rsidRDefault="004D6C63" w:rsidP="004D6C63">
      <w:pPr>
        <w:pStyle w:val="Kods"/>
      </w:pPr>
      <w:r w:rsidRPr="00844D24">
        <w:t>const tooltip = d3</w:t>
      </w:r>
    </w:p>
    <w:p w14:paraId="5A04578D" w14:textId="77777777" w:rsidR="004D6C63" w:rsidRPr="00844D24" w:rsidRDefault="004D6C63" w:rsidP="004D6C63">
      <w:pPr>
        <w:pStyle w:val="Kods"/>
      </w:pPr>
      <w:r w:rsidRPr="00844D24">
        <w:t>  .select("body")</w:t>
      </w:r>
    </w:p>
    <w:p w14:paraId="739F9AEE" w14:textId="77777777" w:rsidR="004D6C63" w:rsidRPr="00844D24" w:rsidRDefault="004D6C63" w:rsidP="004D6C63">
      <w:pPr>
        <w:pStyle w:val="Kods"/>
      </w:pPr>
      <w:r w:rsidRPr="00844D24">
        <w:t>  .append("div")</w:t>
      </w:r>
    </w:p>
    <w:p w14:paraId="4D078D14" w14:textId="77777777" w:rsidR="004D6C63" w:rsidRPr="00844D24" w:rsidRDefault="004D6C63" w:rsidP="004D6C63">
      <w:pPr>
        <w:pStyle w:val="Kods"/>
      </w:pPr>
      <w:r w:rsidRPr="00844D24">
        <w:t>  .attr("class", "tooltip")</w:t>
      </w:r>
    </w:p>
    <w:p w14:paraId="79C7FE3B" w14:textId="28223757" w:rsidR="00BD098E" w:rsidRPr="00844D24" w:rsidRDefault="004D6C63" w:rsidP="00BD098E">
      <w:pPr>
        <w:pStyle w:val="Kods"/>
      </w:pPr>
      <w:r w:rsidRPr="00844D24">
        <w:t>  .style("opacity", 0);</w:t>
      </w:r>
    </w:p>
    <w:p w14:paraId="1F989DD3" w14:textId="4EC263EA" w:rsidR="0047591C" w:rsidRPr="00844D24" w:rsidRDefault="009B46DE" w:rsidP="0015655B">
      <w:pPr>
        <w:pStyle w:val="Kods"/>
        <w:ind w:firstLine="0"/>
        <w:rPr>
          <w:rFonts w:ascii="Times New Roman" w:hAnsi="Times New Roman"/>
          <w:sz w:val="24"/>
          <w:szCs w:val="24"/>
        </w:rPr>
      </w:pPr>
      <w:r w:rsidRPr="00844D24">
        <w:rPr>
          <w:rFonts w:ascii="Times New Roman" w:hAnsi="Times New Roman"/>
          <w:sz w:val="24"/>
          <w:szCs w:val="24"/>
        </w:rPr>
        <w:t>,</w:t>
      </w:r>
      <w:r w:rsidR="001622CD" w:rsidRPr="00E4222A">
        <w:rPr>
          <w:rFonts w:ascii="Times New Roman" w:hAnsi="Times New Roman"/>
          <w:sz w:val="24"/>
          <w:szCs w:val="24"/>
        </w:rPr>
        <w:t xml:space="preserve">kur </w:t>
      </w:r>
      <w:r w:rsidR="00545D41">
        <w:rPr>
          <w:rFonts w:ascii="Times New Roman" w:hAnsi="Times New Roman"/>
          <w:sz w:val="24"/>
          <w:szCs w:val="24"/>
        </w:rPr>
        <w:t>“</w:t>
      </w:r>
      <w:r w:rsidR="001622CD" w:rsidRPr="008007DD">
        <w:rPr>
          <w:rFonts w:ascii="Times New Roman" w:hAnsi="Times New Roman"/>
          <w:sz w:val="24"/>
          <w:szCs w:val="24"/>
        </w:rPr>
        <w:t>.select(“body”)</w:t>
      </w:r>
      <w:r w:rsidR="00545D41" w:rsidRPr="008007DD">
        <w:rPr>
          <w:rFonts w:ascii="Times New Roman" w:hAnsi="Times New Roman"/>
          <w:sz w:val="24"/>
          <w:szCs w:val="24"/>
        </w:rPr>
        <w:t>”</w:t>
      </w:r>
      <w:r w:rsidR="001622CD" w:rsidRPr="00E4222A">
        <w:rPr>
          <w:rFonts w:ascii="Times New Roman" w:hAnsi="Times New Roman"/>
          <w:sz w:val="24"/>
          <w:szCs w:val="24"/>
        </w:rPr>
        <w:t xml:space="preserve"> izvēlamies konteineru ar nosaukumu “body”, pēc tam </w:t>
      </w:r>
      <w:r w:rsidR="00545D41">
        <w:rPr>
          <w:rFonts w:ascii="Times New Roman" w:hAnsi="Times New Roman"/>
          <w:sz w:val="24"/>
          <w:szCs w:val="24"/>
        </w:rPr>
        <w:t>“</w:t>
      </w:r>
      <w:r w:rsidR="001622CD" w:rsidRPr="008007DD">
        <w:rPr>
          <w:rFonts w:ascii="Times New Roman" w:hAnsi="Times New Roman"/>
          <w:sz w:val="24"/>
          <w:szCs w:val="24"/>
        </w:rPr>
        <w:t>.append(“div”)</w:t>
      </w:r>
      <w:r w:rsidR="00545D41" w:rsidRPr="008007DD">
        <w:rPr>
          <w:rFonts w:ascii="Times New Roman" w:hAnsi="Times New Roman"/>
          <w:sz w:val="24"/>
          <w:szCs w:val="24"/>
        </w:rPr>
        <w:t>”</w:t>
      </w:r>
      <w:r w:rsidR="001622CD" w:rsidRPr="00E4222A">
        <w:rPr>
          <w:rFonts w:ascii="Times New Roman" w:hAnsi="Times New Roman"/>
          <w:sz w:val="24"/>
          <w:szCs w:val="24"/>
        </w:rPr>
        <w:t xml:space="preserve"> - izvēlamies “div” konteineru, kur </w:t>
      </w:r>
      <w:r w:rsidR="00545D41">
        <w:rPr>
          <w:rFonts w:ascii="Times New Roman" w:hAnsi="Times New Roman"/>
          <w:sz w:val="24"/>
          <w:szCs w:val="24"/>
        </w:rPr>
        <w:t>“</w:t>
      </w:r>
      <w:r w:rsidR="001622CD" w:rsidRPr="008007DD">
        <w:rPr>
          <w:rFonts w:ascii="Times New Roman" w:hAnsi="Times New Roman"/>
          <w:sz w:val="24"/>
          <w:szCs w:val="24"/>
        </w:rPr>
        <w:t>.attr(“class”, “tooltip”)</w:t>
      </w:r>
      <w:r w:rsidR="00545D41" w:rsidRPr="008007DD">
        <w:rPr>
          <w:rFonts w:ascii="Times New Roman" w:hAnsi="Times New Roman"/>
          <w:sz w:val="24"/>
          <w:szCs w:val="24"/>
        </w:rPr>
        <w:t>”</w:t>
      </w:r>
      <w:r w:rsidR="001622CD" w:rsidRPr="00E4222A">
        <w:rPr>
          <w:rFonts w:ascii="Times New Roman" w:hAnsi="Times New Roman"/>
          <w:sz w:val="24"/>
          <w:szCs w:val="24"/>
        </w:rPr>
        <w:t xml:space="preserve"> piešķiram jaunu klasi ar nosaukumu “tooltip” un </w:t>
      </w:r>
      <w:r w:rsidR="00545D41">
        <w:rPr>
          <w:rFonts w:ascii="Times New Roman" w:hAnsi="Times New Roman"/>
          <w:sz w:val="24"/>
          <w:szCs w:val="24"/>
        </w:rPr>
        <w:t>“</w:t>
      </w:r>
      <w:r w:rsidR="001622CD" w:rsidRPr="008007DD">
        <w:rPr>
          <w:rFonts w:ascii="Times New Roman" w:hAnsi="Times New Roman"/>
          <w:sz w:val="24"/>
          <w:szCs w:val="24"/>
        </w:rPr>
        <w:t>.style(“opacity”, 0)</w:t>
      </w:r>
      <w:r w:rsidR="00545D41" w:rsidRPr="008007DD">
        <w:rPr>
          <w:rFonts w:ascii="Times New Roman" w:hAnsi="Times New Roman"/>
          <w:sz w:val="24"/>
          <w:szCs w:val="24"/>
        </w:rPr>
        <w:t>”</w:t>
      </w:r>
      <w:r w:rsidR="001622CD" w:rsidRPr="00E4222A">
        <w:rPr>
          <w:rFonts w:ascii="Times New Roman" w:hAnsi="Times New Roman"/>
          <w:sz w:val="24"/>
          <w:szCs w:val="24"/>
        </w:rPr>
        <w:t xml:space="preserve"> – liekam redzamību uz null</w:t>
      </w:r>
      <w:r w:rsidR="001622CD">
        <w:rPr>
          <w:rFonts w:ascii="Times New Roman" w:hAnsi="Times New Roman"/>
          <w:sz w:val="24"/>
          <w:szCs w:val="24"/>
        </w:rPr>
        <w:t>i</w:t>
      </w:r>
      <w:r w:rsidR="00BD098E" w:rsidRPr="00844D24">
        <w:rPr>
          <w:rFonts w:ascii="Times New Roman" w:hAnsi="Times New Roman"/>
          <w:sz w:val="24"/>
          <w:szCs w:val="24"/>
        </w:rPr>
        <w:t>.</w:t>
      </w:r>
      <w:r w:rsidR="00E04793" w:rsidRPr="00844D24">
        <w:rPr>
          <w:rFonts w:ascii="Times New Roman" w:hAnsi="Times New Roman"/>
          <w:sz w:val="24"/>
          <w:szCs w:val="24"/>
        </w:rPr>
        <w:t xml:space="preserve"> </w:t>
      </w:r>
      <w:r w:rsidR="001D27CA" w:rsidRPr="00844D24">
        <w:rPr>
          <w:rFonts w:ascii="Times New Roman" w:hAnsi="Times New Roman"/>
          <w:sz w:val="24"/>
          <w:szCs w:val="24"/>
        </w:rPr>
        <w:t xml:space="preserve"> </w:t>
      </w:r>
    </w:p>
    <w:p w14:paraId="07227233" w14:textId="6A692E29" w:rsidR="00A35A6B" w:rsidRPr="00844D24" w:rsidRDefault="001622CD" w:rsidP="0036177E">
      <w:pPr>
        <w:pStyle w:val="Kods"/>
        <w:rPr>
          <w:rFonts w:ascii="Times New Roman" w:hAnsi="Times New Roman"/>
          <w:sz w:val="24"/>
          <w:szCs w:val="24"/>
        </w:rPr>
      </w:pPr>
      <w:r w:rsidRPr="00E4222A">
        <w:rPr>
          <w:rFonts w:ascii="Times New Roman" w:hAnsi="Times New Roman"/>
          <w:sz w:val="24"/>
          <w:szCs w:val="24"/>
        </w:rPr>
        <w:t>Lai “tooltip” aktivizētos tikai tad, kad kursors tiek uzvilkts uz virsotn</w:t>
      </w:r>
      <w:r>
        <w:rPr>
          <w:rFonts w:ascii="Times New Roman" w:hAnsi="Times New Roman"/>
          <w:sz w:val="24"/>
          <w:szCs w:val="24"/>
        </w:rPr>
        <w:t>es</w:t>
      </w:r>
      <w:r w:rsidRPr="00E4222A">
        <w:rPr>
          <w:rFonts w:ascii="Times New Roman" w:hAnsi="Times New Roman"/>
          <w:sz w:val="24"/>
          <w:szCs w:val="24"/>
        </w:rPr>
        <w:t>, bija uzrakstīta šāda funkcija</w:t>
      </w:r>
      <w:r w:rsidR="00A35A6B" w:rsidRPr="00844D24">
        <w:rPr>
          <w:rFonts w:ascii="Times New Roman" w:hAnsi="Times New Roman"/>
          <w:sz w:val="24"/>
          <w:szCs w:val="24"/>
        </w:rPr>
        <w:t xml:space="preserve">: </w:t>
      </w:r>
    </w:p>
    <w:p w14:paraId="75917B0E" w14:textId="77777777" w:rsidR="00A35A6B" w:rsidRPr="00844D24" w:rsidRDefault="00A35A6B" w:rsidP="00A35A6B">
      <w:pPr>
        <w:pStyle w:val="Kods"/>
      </w:pPr>
      <w:r w:rsidRPr="00844D24">
        <w:t>nodesSelection</w:t>
      </w:r>
    </w:p>
    <w:p w14:paraId="692AC24B" w14:textId="77777777" w:rsidR="00A35A6B" w:rsidRPr="00844D24" w:rsidRDefault="00A35A6B" w:rsidP="00A35A6B">
      <w:pPr>
        <w:pStyle w:val="Kods"/>
      </w:pPr>
      <w:r w:rsidRPr="00844D24">
        <w:t>  .on("mouseover", (event, d) =&gt; {</w:t>
      </w:r>
    </w:p>
    <w:p w14:paraId="69823997" w14:textId="77777777" w:rsidR="00A35A6B" w:rsidRPr="00844D24" w:rsidRDefault="00A35A6B" w:rsidP="00A35A6B">
      <w:pPr>
        <w:pStyle w:val="Kods"/>
      </w:pPr>
      <w:r w:rsidRPr="00844D24">
        <w:t>    const layer = data.find((layer) =&gt; layer.nodes.includes(d));</w:t>
      </w:r>
    </w:p>
    <w:p w14:paraId="42209BCC" w14:textId="77777777" w:rsidR="00A35A6B" w:rsidRPr="00844D24" w:rsidRDefault="00A35A6B" w:rsidP="00A35A6B">
      <w:pPr>
        <w:pStyle w:val="Kods"/>
      </w:pPr>
      <w:r w:rsidRPr="00844D24">
        <w:t>    d3.select("#tooltip")</w:t>
      </w:r>
    </w:p>
    <w:p w14:paraId="7805A85D" w14:textId="77777777" w:rsidR="00A35A6B" w:rsidRPr="00844D24" w:rsidRDefault="00A35A6B" w:rsidP="00A35A6B">
      <w:pPr>
        <w:pStyle w:val="Kods"/>
      </w:pPr>
      <w:r w:rsidRPr="00844D24">
        <w:t>      .style("visibility", "visible")</w:t>
      </w:r>
    </w:p>
    <w:p w14:paraId="0C18EE07" w14:textId="77777777" w:rsidR="00A35A6B" w:rsidRPr="00844D24" w:rsidRDefault="00A35A6B" w:rsidP="00A35A6B">
      <w:pPr>
        <w:pStyle w:val="Kods"/>
      </w:pPr>
      <w:r w:rsidRPr="00844D24">
        <w:t>      .html(`Slānis: ${layer.layer} Virsotne: ${d.id}`);</w:t>
      </w:r>
    </w:p>
    <w:p w14:paraId="337027EF" w14:textId="77777777" w:rsidR="00A35A6B" w:rsidRPr="00844D24" w:rsidRDefault="00A35A6B" w:rsidP="00A35A6B">
      <w:pPr>
        <w:pStyle w:val="Kods"/>
      </w:pPr>
      <w:r w:rsidRPr="00844D24">
        <w:t>  })</w:t>
      </w:r>
    </w:p>
    <w:p w14:paraId="70B8C7CD" w14:textId="77777777" w:rsidR="00A35A6B" w:rsidRPr="00844D24" w:rsidRDefault="00A35A6B" w:rsidP="00A35A6B">
      <w:pPr>
        <w:pStyle w:val="Kods"/>
      </w:pPr>
      <w:r w:rsidRPr="00844D24">
        <w:t>  .on("mousemove", (event) =&gt; {</w:t>
      </w:r>
    </w:p>
    <w:p w14:paraId="57A64BA7" w14:textId="77777777" w:rsidR="00A35A6B" w:rsidRPr="00844D24" w:rsidRDefault="00A35A6B" w:rsidP="00A35A6B">
      <w:pPr>
        <w:pStyle w:val="Kods"/>
      </w:pPr>
      <w:r w:rsidRPr="00844D24">
        <w:t>    d3.select("#tooltip")</w:t>
      </w:r>
    </w:p>
    <w:p w14:paraId="21B1225B" w14:textId="77777777" w:rsidR="00A35A6B" w:rsidRPr="00844D24" w:rsidRDefault="00A35A6B" w:rsidP="00A35A6B">
      <w:pPr>
        <w:pStyle w:val="Kods"/>
      </w:pPr>
      <w:r w:rsidRPr="00844D24">
        <w:t>      .style("top", event.pageY - 10 + "px")</w:t>
      </w:r>
    </w:p>
    <w:p w14:paraId="237FCAFC" w14:textId="77777777" w:rsidR="00A35A6B" w:rsidRPr="00844D24" w:rsidRDefault="00A35A6B" w:rsidP="00A35A6B">
      <w:pPr>
        <w:pStyle w:val="Kods"/>
      </w:pPr>
      <w:r w:rsidRPr="00844D24">
        <w:t>      .style("left", event.pageX + 10 + "px");</w:t>
      </w:r>
    </w:p>
    <w:p w14:paraId="789AFBC9" w14:textId="77777777" w:rsidR="00A35A6B" w:rsidRPr="00844D24" w:rsidRDefault="00A35A6B" w:rsidP="00A35A6B">
      <w:pPr>
        <w:pStyle w:val="Kods"/>
      </w:pPr>
      <w:r w:rsidRPr="00844D24">
        <w:t>  })</w:t>
      </w:r>
    </w:p>
    <w:p w14:paraId="6CBA50D8" w14:textId="77777777" w:rsidR="00A35A6B" w:rsidRPr="00844D24" w:rsidRDefault="00A35A6B" w:rsidP="00A35A6B">
      <w:pPr>
        <w:pStyle w:val="Kods"/>
      </w:pPr>
      <w:r w:rsidRPr="00844D24">
        <w:t>  .on("mouseout", () =&gt; {</w:t>
      </w:r>
    </w:p>
    <w:p w14:paraId="4D09469E" w14:textId="77777777" w:rsidR="00A35A6B" w:rsidRPr="00844D24" w:rsidRDefault="00A35A6B" w:rsidP="00A35A6B">
      <w:pPr>
        <w:pStyle w:val="Kods"/>
      </w:pPr>
      <w:r w:rsidRPr="00844D24">
        <w:t>    d3.select("#tooltip").style("visibility", "hidden");</w:t>
      </w:r>
    </w:p>
    <w:p w14:paraId="77E6F576" w14:textId="77777777" w:rsidR="00A35A6B" w:rsidRPr="00844D24" w:rsidRDefault="00A35A6B" w:rsidP="00A35A6B">
      <w:pPr>
        <w:pStyle w:val="Kods"/>
      </w:pPr>
      <w:r w:rsidRPr="00844D24">
        <w:t>  });</w:t>
      </w:r>
    </w:p>
    <w:p w14:paraId="04AA4908" w14:textId="4FB17F61" w:rsidR="001D3153" w:rsidRPr="00844D24" w:rsidRDefault="00124258" w:rsidP="00AE10AB">
      <w:pPr>
        <w:pStyle w:val="Kods"/>
        <w:ind w:firstLine="0"/>
      </w:pPr>
      <w:r w:rsidRPr="00844D24">
        <w:rPr>
          <w:rFonts w:ascii="Times New Roman" w:hAnsi="Times New Roman"/>
          <w:sz w:val="24"/>
          <w:szCs w:val="24"/>
        </w:rPr>
        <w:lastRenderedPageBreak/>
        <w:t>,</w:t>
      </w:r>
      <w:r w:rsidR="001622CD" w:rsidRPr="00E4222A">
        <w:rPr>
          <w:rFonts w:ascii="Times New Roman" w:hAnsi="Times New Roman"/>
          <w:sz w:val="24"/>
          <w:szCs w:val="24"/>
        </w:rPr>
        <w:t xml:space="preserve">kur uz </w:t>
      </w:r>
      <w:r w:rsidR="00545D41">
        <w:rPr>
          <w:rFonts w:ascii="Times New Roman" w:hAnsi="Times New Roman"/>
          <w:sz w:val="24"/>
          <w:szCs w:val="24"/>
        </w:rPr>
        <w:t>“</w:t>
      </w:r>
      <w:r w:rsidR="001622CD" w:rsidRPr="00E4222A">
        <w:rPr>
          <w:rFonts w:ascii="Times New Roman" w:hAnsi="Times New Roman"/>
          <w:sz w:val="24"/>
          <w:szCs w:val="24"/>
        </w:rPr>
        <w:t>nodesSelection</w:t>
      </w:r>
      <w:r w:rsidR="00545D41">
        <w:rPr>
          <w:rFonts w:ascii="Times New Roman" w:hAnsi="Times New Roman"/>
          <w:sz w:val="24"/>
          <w:szCs w:val="24"/>
        </w:rPr>
        <w:t>”</w:t>
      </w:r>
      <w:r w:rsidR="001622CD" w:rsidRPr="00E4222A">
        <w:rPr>
          <w:rFonts w:ascii="Times New Roman" w:hAnsi="Times New Roman"/>
          <w:sz w:val="24"/>
          <w:szCs w:val="24"/>
        </w:rPr>
        <w:t xml:space="preserve"> pievienojam metod</w:t>
      </w:r>
      <w:r w:rsidR="001622CD">
        <w:rPr>
          <w:rFonts w:ascii="Times New Roman" w:hAnsi="Times New Roman"/>
          <w:sz w:val="24"/>
          <w:szCs w:val="24"/>
        </w:rPr>
        <w:t>i</w:t>
      </w:r>
      <w:r w:rsidR="001622CD" w:rsidRPr="00E4222A">
        <w:rPr>
          <w:rFonts w:ascii="Times New Roman" w:hAnsi="Times New Roman"/>
          <w:sz w:val="24"/>
          <w:szCs w:val="24"/>
        </w:rPr>
        <w:t xml:space="preserve"> </w:t>
      </w:r>
      <w:r w:rsidR="00545D41">
        <w:rPr>
          <w:rFonts w:ascii="Times New Roman" w:hAnsi="Times New Roman"/>
          <w:sz w:val="24"/>
          <w:szCs w:val="24"/>
        </w:rPr>
        <w:t>“</w:t>
      </w:r>
      <w:r w:rsidR="001622CD" w:rsidRPr="008007DD">
        <w:rPr>
          <w:rFonts w:ascii="Times New Roman" w:hAnsi="Times New Roman"/>
          <w:sz w:val="24"/>
          <w:szCs w:val="24"/>
        </w:rPr>
        <w:t>.on("mouseover", (event, d) =&gt;…</w:t>
      </w:r>
      <w:r w:rsidR="00545D41" w:rsidRPr="00B63CD3">
        <w:rPr>
          <w:rFonts w:ascii="Times New Roman" w:hAnsi="Times New Roman"/>
          <w:sz w:val="24"/>
          <w:szCs w:val="24"/>
        </w:rPr>
        <w:t>”</w:t>
      </w:r>
      <w:r w:rsidR="001622CD" w:rsidRPr="008007DD">
        <w:rPr>
          <w:rFonts w:ascii="Times New Roman" w:hAnsi="Times New Roman"/>
          <w:sz w:val="24"/>
          <w:szCs w:val="24"/>
        </w:rPr>
        <w:t xml:space="preserve"> - </w:t>
      </w:r>
      <w:r w:rsidR="001622CD" w:rsidRPr="00E4222A">
        <w:rPr>
          <w:rFonts w:ascii="Times New Roman" w:hAnsi="Times New Roman"/>
          <w:sz w:val="24"/>
          <w:szCs w:val="24"/>
        </w:rPr>
        <w:t xml:space="preserve">kursora kustības apdarinātājs. </w:t>
      </w:r>
      <w:r w:rsidR="00545D41">
        <w:rPr>
          <w:rFonts w:ascii="Times New Roman" w:hAnsi="Times New Roman"/>
          <w:sz w:val="24"/>
          <w:szCs w:val="24"/>
        </w:rPr>
        <w:t>“</w:t>
      </w:r>
      <w:r w:rsidR="001622CD" w:rsidRPr="008007DD">
        <w:rPr>
          <w:rFonts w:ascii="Times New Roman" w:hAnsi="Times New Roman"/>
          <w:sz w:val="24"/>
          <w:szCs w:val="24"/>
        </w:rPr>
        <w:t>const layer = data.find((layer) =&gt; layer.nodes.includes(d))</w:t>
      </w:r>
      <w:r w:rsidR="00545D41" w:rsidRPr="00B63CD3">
        <w:rPr>
          <w:rFonts w:ascii="Times New Roman" w:hAnsi="Times New Roman"/>
          <w:sz w:val="24"/>
          <w:szCs w:val="24"/>
        </w:rPr>
        <w:t>”</w:t>
      </w:r>
      <w:r w:rsidR="001622CD" w:rsidRPr="008007DD">
        <w:rPr>
          <w:rFonts w:ascii="Times New Roman" w:hAnsi="Times New Roman"/>
          <w:sz w:val="24"/>
          <w:szCs w:val="24"/>
        </w:rPr>
        <w:t xml:space="preserve"> </w:t>
      </w:r>
      <w:r w:rsidR="001622CD" w:rsidRPr="00E4222A">
        <w:rPr>
          <w:rFonts w:ascii="Times New Roman" w:hAnsi="Times New Roman"/>
          <w:sz w:val="24"/>
          <w:szCs w:val="24"/>
        </w:rPr>
        <w:t>- funkcija, lai atrast</w:t>
      </w:r>
      <w:r w:rsidR="001622CD">
        <w:rPr>
          <w:rFonts w:ascii="Times New Roman" w:hAnsi="Times New Roman"/>
          <w:sz w:val="24"/>
          <w:szCs w:val="24"/>
        </w:rPr>
        <w:t>u</w:t>
      </w:r>
      <w:r w:rsidR="001622CD" w:rsidRPr="008007DD">
        <w:rPr>
          <w:rFonts w:ascii="Times New Roman" w:hAnsi="Times New Roman"/>
          <w:sz w:val="24"/>
          <w:szCs w:val="24"/>
        </w:rPr>
        <w:t xml:space="preserve"> </w:t>
      </w:r>
      <w:r w:rsidR="001622CD" w:rsidRPr="00E4222A">
        <w:rPr>
          <w:rFonts w:ascii="Times New Roman" w:hAnsi="Times New Roman"/>
          <w:sz w:val="24"/>
          <w:szCs w:val="24"/>
        </w:rPr>
        <w:t>informāciju par virsotn</w:t>
      </w:r>
      <w:r w:rsidR="001622CD">
        <w:rPr>
          <w:rFonts w:ascii="Times New Roman" w:hAnsi="Times New Roman"/>
          <w:sz w:val="24"/>
          <w:szCs w:val="24"/>
        </w:rPr>
        <w:t>i</w:t>
      </w:r>
      <w:r w:rsidR="001622CD" w:rsidRPr="00E4222A">
        <w:rPr>
          <w:rFonts w:ascii="Times New Roman" w:hAnsi="Times New Roman"/>
          <w:sz w:val="24"/>
          <w:szCs w:val="24"/>
        </w:rPr>
        <w:t xml:space="preserve"> un slā</w:t>
      </w:r>
      <w:r w:rsidR="001622CD">
        <w:rPr>
          <w:rFonts w:ascii="Times New Roman" w:hAnsi="Times New Roman"/>
          <w:sz w:val="24"/>
          <w:szCs w:val="24"/>
        </w:rPr>
        <w:t>n</w:t>
      </w:r>
      <w:r w:rsidR="001622CD" w:rsidRPr="00E4222A">
        <w:rPr>
          <w:rFonts w:ascii="Times New Roman" w:hAnsi="Times New Roman"/>
          <w:sz w:val="24"/>
          <w:szCs w:val="24"/>
        </w:rPr>
        <w:t xml:space="preserve">i. </w:t>
      </w:r>
      <w:r w:rsidR="00545D41">
        <w:rPr>
          <w:rFonts w:ascii="Times New Roman" w:hAnsi="Times New Roman"/>
          <w:sz w:val="24"/>
          <w:szCs w:val="24"/>
        </w:rPr>
        <w:t>“</w:t>
      </w:r>
      <w:r w:rsidR="001622CD" w:rsidRPr="008007DD">
        <w:rPr>
          <w:rFonts w:ascii="Times New Roman" w:hAnsi="Times New Roman"/>
          <w:sz w:val="24"/>
          <w:szCs w:val="24"/>
        </w:rPr>
        <w:t>d3.select("#tooltip").style("visibility", "visible").html(`Slānis: ${layer.layer} Virsotne: ${d.id}`)</w:t>
      </w:r>
      <w:r w:rsidR="00545D41" w:rsidRPr="008007DD">
        <w:rPr>
          <w:rFonts w:ascii="Times New Roman" w:hAnsi="Times New Roman"/>
          <w:sz w:val="24"/>
          <w:szCs w:val="24"/>
        </w:rPr>
        <w:t>”</w:t>
      </w:r>
      <w:r w:rsidR="001622CD" w:rsidRPr="008007DD">
        <w:rPr>
          <w:rFonts w:ascii="Times New Roman" w:hAnsi="Times New Roman"/>
          <w:sz w:val="24"/>
          <w:szCs w:val="24"/>
        </w:rPr>
        <w:t xml:space="preserve"> </w:t>
      </w:r>
      <w:r w:rsidR="001622CD" w:rsidRPr="00E4222A">
        <w:rPr>
          <w:rFonts w:ascii="Times New Roman" w:hAnsi="Times New Roman"/>
          <w:sz w:val="24"/>
          <w:szCs w:val="24"/>
        </w:rPr>
        <w:t>– parāda virsotnes un slāņa nosaukumu tīmekļa lapā. Izmanto</w:t>
      </w:r>
      <w:r w:rsidR="001622CD" w:rsidRPr="008007DD">
        <w:rPr>
          <w:rFonts w:ascii="Times New Roman" w:hAnsi="Times New Roman"/>
          <w:sz w:val="24"/>
          <w:szCs w:val="24"/>
        </w:rPr>
        <w:t xml:space="preserve"> </w:t>
      </w:r>
      <w:r w:rsidR="00545D41" w:rsidRPr="008007DD">
        <w:rPr>
          <w:rFonts w:ascii="Times New Roman" w:hAnsi="Times New Roman"/>
          <w:sz w:val="24"/>
          <w:szCs w:val="24"/>
        </w:rPr>
        <w:t>“</w:t>
      </w:r>
      <w:r w:rsidR="001622CD" w:rsidRPr="008007DD">
        <w:rPr>
          <w:rFonts w:ascii="Times New Roman" w:hAnsi="Times New Roman"/>
          <w:sz w:val="24"/>
          <w:szCs w:val="24"/>
        </w:rPr>
        <w:t>on("mousemove", (event) =&gt; …</w:t>
      </w:r>
      <w:r w:rsidR="00545D41" w:rsidRPr="008007DD">
        <w:rPr>
          <w:rFonts w:ascii="Times New Roman" w:hAnsi="Times New Roman"/>
          <w:sz w:val="24"/>
          <w:szCs w:val="24"/>
        </w:rPr>
        <w:t>”</w:t>
      </w:r>
      <w:r w:rsidR="001622CD" w:rsidRPr="008007DD">
        <w:rPr>
          <w:rFonts w:ascii="Times New Roman" w:hAnsi="Times New Roman"/>
          <w:sz w:val="24"/>
          <w:szCs w:val="24"/>
        </w:rPr>
        <w:t>,</w:t>
      </w:r>
      <w:r w:rsidR="001622CD" w:rsidRPr="00E4222A">
        <w:rPr>
          <w:rFonts w:ascii="Times New Roman" w:hAnsi="Times New Roman"/>
          <w:sz w:val="24"/>
          <w:szCs w:val="24"/>
        </w:rPr>
        <w:t xml:space="preserve"> lai  teksts ar informāciju seko kursoram</w:t>
      </w:r>
      <w:r w:rsidR="001622CD" w:rsidRPr="008007DD">
        <w:rPr>
          <w:rFonts w:ascii="Times New Roman" w:hAnsi="Times New Roman"/>
          <w:sz w:val="24"/>
          <w:szCs w:val="24"/>
        </w:rPr>
        <w:t xml:space="preserve">. Lai izveidot </w:t>
      </w:r>
      <w:r w:rsidR="001622CD" w:rsidRPr="001622CD">
        <w:rPr>
          <w:rFonts w:ascii="Times New Roman" w:hAnsi="Times New Roman"/>
          <w:sz w:val="24"/>
          <w:szCs w:val="24"/>
        </w:rPr>
        <w:t>attālum</w:t>
      </w:r>
      <w:r w:rsidR="001622CD">
        <w:rPr>
          <w:rFonts w:ascii="Times New Roman" w:hAnsi="Times New Roman"/>
          <w:sz w:val="24"/>
          <w:szCs w:val="24"/>
        </w:rPr>
        <w:t>u</w:t>
      </w:r>
      <w:r w:rsidR="001622CD" w:rsidRPr="001622CD">
        <w:rPr>
          <w:rFonts w:ascii="Times New Roman" w:hAnsi="Times New Roman"/>
          <w:sz w:val="24"/>
          <w:szCs w:val="24"/>
        </w:rPr>
        <w:t xml:space="preserve"> </w:t>
      </w:r>
      <w:r w:rsidR="001622CD" w:rsidRPr="00E4222A">
        <w:rPr>
          <w:rFonts w:ascii="Times New Roman" w:hAnsi="Times New Roman"/>
          <w:sz w:val="24"/>
          <w:szCs w:val="24"/>
        </w:rPr>
        <w:t>no kursora izmantots</w:t>
      </w:r>
      <w:r w:rsidR="009E7749" w:rsidRPr="00844D24">
        <w:rPr>
          <w:rFonts w:ascii="Times New Roman" w:hAnsi="Times New Roman"/>
          <w:sz w:val="24"/>
          <w:szCs w:val="24"/>
        </w:rPr>
        <w:t xml:space="preserve"> </w:t>
      </w:r>
      <w:r w:rsidR="00B63CD3">
        <w:rPr>
          <w:rFonts w:ascii="Times New Roman" w:hAnsi="Times New Roman"/>
          <w:sz w:val="24"/>
          <w:szCs w:val="24"/>
        </w:rPr>
        <w:t>“</w:t>
      </w:r>
      <w:r w:rsidR="009E7749" w:rsidRPr="008007DD">
        <w:rPr>
          <w:rFonts w:ascii="Times New Roman" w:hAnsi="Times New Roman"/>
          <w:sz w:val="24"/>
          <w:szCs w:val="24"/>
        </w:rPr>
        <w:t>.style("top", event.pageY - 10 + "px").style("left", event.pageX + 10 + "px")</w:t>
      </w:r>
      <w:r w:rsidR="00B63CD3" w:rsidRPr="008007DD">
        <w:rPr>
          <w:rFonts w:ascii="Times New Roman" w:hAnsi="Times New Roman"/>
          <w:sz w:val="24"/>
          <w:szCs w:val="24"/>
        </w:rPr>
        <w:t>”</w:t>
      </w:r>
      <w:r w:rsidR="00850225" w:rsidRPr="008007DD">
        <w:rPr>
          <w:rFonts w:ascii="Times New Roman" w:hAnsi="Times New Roman"/>
          <w:sz w:val="24"/>
          <w:szCs w:val="24"/>
        </w:rPr>
        <w:t xml:space="preserve">, </w:t>
      </w:r>
      <w:r w:rsidR="00850225" w:rsidRPr="00844D24">
        <w:rPr>
          <w:rFonts w:ascii="Times New Roman" w:hAnsi="Times New Roman"/>
          <w:sz w:val="24"/>
          <w:szCs w:val="24"/>
        </w:rPr>
        <w:t>lai pēc tām te</w:t>
      </w:r>
      <w:r w:rsidR="002C64BA" w:rsidRPr="00844D24">
        <w:rPr>
          <w:rFonts w:ascii="Times New Roman" w:hAnsi="Times New Roman"/>
          <w:sz w:val="24"/>
          <w:szCs w:val="24"/>
        </w:rPr>
        <w:t>ksts pazūd</w:t>
      </w:r>
      <w:r w:rsidR="002C64BA" w:rsidRPr="008007DD">
        <w:rPr>
          <w:rFonts w:ascii="Times New Roman" w:hAnsi="Times New Roman"/>
          <w:sz w:val="24"/>
          <w:szCs w:val="24"/>
        </w:rPr>
        <w:t xml:space="preserve">, </w:t>
      </w:r>
      <w:r w:rsidR="002C64BA" w:rsidRPr="00844D24">
        <w:rPr>
          <w:rFonts w:ascii="Times New Roman" w:hAnsi="Times New Roman"/>
          <w:sz w:val="24"/>
          <w:szCs w:val="24"/>
        </w:rPr>
        <w:t>izmantots</w:t>
      </w:r>
      <w:r w:rsidR="00A21CA3" w:rsidRPr="00844D24">
        <w:rPr>
          <w:rFonts w:ascii="Times New Roman" w:hAnsi="Times New Roman"/>
          <w:sz w:val="24"/>
          <w:szCs w:val="24"/>
        </w:rPr>
        <w:t xml:space="preserve"> </w:t>
      </w:r>
      <w:r w:rsidR="00B63CD3">
        <w:rPr>
          <w:rFonts w:ascii="Times New Roman" w:hAnsi="Times New Roman"/>
          <w:sz w:val="24"/>
          <w:szCs w:val="24"/>
        </w:rPr>
        <w:t>“</w:t>
      </w:r>
      <w:r w:rsidR="00735129" w:rsidRPr="008007DD">
        <w:rPr>
          <w:rFonts w:ascii="Times New Roman" w:hAnsi="Times New Roman"/>
          <w:sz w:val="24"/>
          <w:szCs w:val="24"/>
        </w:rPr>
        <w:t>.</w:t>
      </w:r>
      <w:r w:rsidR="00A21CA3" w:rsidRPr="008007DD">
        <w:rPr>
          <w:rFonts w:ascii="Times New Roman" w:hAnsi="Times New Roman"/>
          <w:sz w:val="24"/>
          <w:szCs w:val="24"/>
        </w:rPr>
        <w:t>on</w:t>
      </w:r>
      <w:r w:rsidR="00735129" w:rsidRPr="008007DD">
        <w:rPr>
          <w:rFonts w:ascii="Times New Roman" w:hAnsi="Times New Roman"/>
          <w:sz w:val="24"/>
          <w:szCs w:val="24"/>
        </w:rPr>
        <w:t>(“mouseout”, ()</w:t>
      </w:r>
      <w:r w:rsidR="00157C3E" w:rsidRPr="008007DD">
        <w:rPr>
          <w:rFonts w:ascii="Times New Roman" w:hAnsi="Times New Roman"/>
          <w:sz w:val="24"/>
          <w:szCs w:val="24"/>
        </w:rPr>
        <w:t xml:space="preserve"> </w:t>
      </w:r>
      <w:r w:rsidR="00735129" w:rsidRPr="008007DD">
        <w:rPr>
          <w:rFonts w:ascii="Times New Roman" w:hAnsi="Times New Roman"/>
          <w:sz w:val="24"/>
          <w:szCs w:val="24"/>
        </w:rPr>
        <w:t>=&gt; {</w:t>
      </w:r>
      <w:r w:rsidR="00157C3E" w:rsidRPr="008007DD">
        <w:rPr>
          <w:rFonts w:ascii="Times New Roman" w:hAnsi="Times New Roman"/>
          <w:sz w:val="24"/>
          <w:szCs w:val="24"/>
        </w:rPr>
        <w:t>d3.select("#tooltip").style("visibility", "hidden")</w:t>
      </w:r>
      <w:r w:rsidR="00735129" w:rsidRPr="008007DD">
        <w:rPr>
          <w:rFonts w:ascii="Times New Roman" w:hAnsi="Times New Roman"/>
          <w:sz w:val="24"/>
          <w:szCs w:val="24"/>
        </w:rPr>
        <w:t>}</w:t>
      </w:r>
      <w:r w:rsidR="00B63CD3" w:rsidRPr="00B63CD3">
        <w:rPr>
          <w:rFonts w:ascii="Times New Roman" w:hAnsi="Times New Roman"/>
          <w:sz w:val="24"/>
          <w:szCs w:val="24"/>
        </w:rPr>
        <w:t>”</w:t>
      </w:r>
      <w:r w:rsidR="00157C3E" w:rsidRPr="008007DD">
        <w:rPr>
          <w:rFonts w:ascii="Times New Roman" w:hAnsi="Times New Roman"/>
          <w:sz w:val="24"/>
          <w:szCs w:val="24"/>
        </w:rPr>
        <w:t>.</w:t>
      </w:r>
      <w:r w:rsidR="002C64BA" w:rsidRPr="008007DD">
        <w:rPr>
          <w:rFonts w:ascii="Times New Roman" w:hAnsi="Times New Roman"/>
          <w:sz w:val="24"/>
          <w:szCs w:val="24"/>
        </w:rPr>
        <w:t xml:space="preserve"> </w:t>
      </w:r>
      <w:r w:rsidR="00D75321" w:rsidRPr="00844D24">
        <w:rPr>
          <w:rFonts w:ascii="Times New Roman" w:hAnsi="Times New Roman"/>
          <w:sz w:val="24"/>
          <w:szCs w:val="24"/>
        </w:rPr>
        <w:t>[23]</w:t>
      </w:r>
    </w:p>
    <w:p w14:paraId="28B1F42C" w14:textId="642456A6" w:rsidR="00191804" w:rsidRPr="00844D24" w:rsidRDefault="00F61FA0" w:rsidP="00B35F30">
      <w:pPr>
        <w:pStyle w:val="Kods"/>
        <w:ind w:firstLine="0"/>
        <w:rPr>
          <w:rFonts w:ascii="Times New Roman" w:hAnsi="Times New Roman"/>
          <w:sz w:val="24"/>
          <w:szCs w:val="24"/>
        </w:rPr>
      </w:pPr>
      <w:r w:rsidRPr="00844D24">
        <w:rPr>
          <w:rFonts w:ascii="Times New Roman" w:hAnsi="Times New Roman"/>
          <w:sz w:val="24"/>
          <w:szCs w:val="24"/>
        </w:rPr>
        <w:tab/>
      </w:r>
      <w:r w:rsidR="005E4B0F" w:rsidRPr="00844D24">
        <w:rPr>
          <w:rFonts w:ascii="Times New Roman" w:hAnsi="Times New Roman"/>
          <w:sz w:val="24"/>
          <w:szCs w:val="24"/>
        </w:rPr>
        <w:t xml:space="preserve">Interaktīvas vairākslāņu grafu izveidei </w:t>
      </w:r>
      <w:r w:rsidR="00DA22BA" w:rsidRPr="00844D24">
        <w:rPr>
          <w:rFonts w:ascii="Times New Roman" w:hAnsi="Times New Roman"/>
          <w:sz w:val="24"/>
          <w:szCs w:val="24"/>
        </w:rPr>
        <w:t>izmanto</w:t>
      </w:r>
      <w:r w:rsidR="005E4B0F" w:rsidRPr="00844D24">
        <w:rPr>
          <w:rFonts w:ascii="Times New Roman" w:hAnsi="Times New Roman"/>
          <w:sz w:val="24"/>
          <w:szCs w:val="24"/>
        </w:rPr>
        <w:t xml:space="preserve"> funkciju “drag”, kas ļauj </w:t>
      </w:r>
      <w:r w:rsidR="00DA22BA" w:rsidRPr="00844D24">
        <w:rPr>
          <w:rFonts w:ascii="Times New Roman" w:hAnsi="Times New Roman"/>
          <w:sz w:val="24"/>
          <w:szCs w:val="24"/>
        </w:rPr>
        <w:t>pārvietot virsotnes</w:t>
      </w:r>
      <w:r w:rsidR="00E24955" w:rsidRPr="00844D24">
        <w:rPr>
          <w:rFonts w:ascii="Times New Roman" w:hAnsi="Times New Roman"/>
          <w:sz w:val="24"/>
          <w:szCs w:val="24"/>
        </w:rPr>
        <w:t xml:space="preserve">. </w:t>
      </w:r>
      <w:r w:rsidR="00191804" w:rsidRPr="00844D24">
        <w:rPr>
          <w:rFonts w:ascii="Times New Roman" w:hAnsi="Times New Roman"/>
          <w:sz w:val="24"/>
          <w:szCs w:val="24"/>
        </w:rPr>
        <w:t>Punkts no kura virsotne kustēsies sākumā</w:t>
      </w:r>
      <w:r w:rsidR="00E24955" w:rsidRPr="00844D24">
        <w:rPr>
          <w:rFonts w:ascii="Times New Roman" w:hAnsi="Times New Roman"/>
          <w:sz w:val="24"/>
          <w:szCs w:val="24"/>
        </w:rPr>
        <w:t>:</w:t>
      </w:r>
    </w:p>
    <w:p w14:paraId="0DD3A8F3" w14:textId="29C3BBBA" w:rsidR="00C255C1" w:rsidRPr="00844D24" w:rsidRDefault="00C255C1" w:rsidP="00C255C1">
      <w:pPr>
        <w:pStyle w:val="Kods"/>
      </w:pPr>
      <w:r w:rsidRPr="00844D24">
        <w:t xml:space="preserve">const drag = d3 </w:t>
      </w:r>
    </w:p>
    <w:p w14:paraId="0C0522C2" w14:textId="77777777" w:rsidR="00C255C1" w:rsidRPr="00844D24" w:rsidRDefault="00C255C1" w:rsidP="00C255C1">
      <w:pPr>
        <w:pStyle w:val="Kods"/>
      </w:pPr>
      <w:r w:rsidRPr="00844D24">
        <w:t xml:space="preserve">  .drag()</w:t>
      </w:r>
    </w:p>
    <w:p w14:paraId="3C1333F5" w14:textId="77777777" w:rsidR="00C255C1" w:rsidRPr="00844D24" w:rsidRDefault="00C255C1" w:rsidP="00C255C1">
      <w:pPr>
        <w:pStyle w:val="Kods"/>
      </w:pPr>
      <w:r w:rsidRPr="00844D24">
        <w:t xml:space="preserve">  .on("start", (event, d) =&gt; {</w:t>
      </w:r>
    </w:p>
    <w:p w14:paraId="47BD22C8" w14:textId="77777777" w:rsidR="00C255C1" w:rsidRPr="00844D24" w:rsidRDefault="00C255C1" w:rsidP="00C255C1">
      <w:pPr>
        <w:pStyle w:val="Kods"/>
      </w:pPr>
      <w:r w:rsidRPr="00844D24">
        <w:t xml:space="preserve">    if (!event.active) simulation.alphaTarget(0.3).restart();</w:t>
      </w:r>
    </w:p>
    <w:p w14:paraId="3DEC3842" w14:textId="77777777" w:rsidR="00C255C1" w:rsidRPr="00844D24" w:rsidRDefault="00C255C1" w:rsidP="00C255C1">
      <w:pPr>
        <w:pStyle w:val="Kods"/>
      </w:pPr>
      <w:r w:rsidRPr="00844D24">
        <w:t xml:space="preserve">    d.fx = d.x;</w:t>
      </w:r>
    </w:p>
    <w:p w14:paraId="2A372182" w14:textId="77777777" w:rsidR="00C255C1" w:rsidRPr="00844D24" w:rsidRDefault="00C255C1" w:rsidP="00C255C1">
      <w:pPr>
        <w:pStyle w:val="Kods"/>
      </w:pPr>
      <w:r w:rsidRPr="00844D24">
        <w:t xml:space="preserve">    d.fy = d.y;</w:t>
      </w:r>
    </w:p>
    <w:p w14:paraId="200D306D" w14:textId="77777777" w:rsidR="00C255C1" w:rsidRPr="00844D24" w:rsidRDefault="00C255C1" w:rsidP="00C255C1">
      <w:pPr>
        <w:pStyle w:val="Kods"/>
      </w:pPr>
      <w:r w:rsidRPr="00844D24">
        <w:t xml:space="preserve">  })</w:t>
      </w:r>
    </w:p>
    <w:p w14:paraId="1690CCE1" w14:textId="2670C190" w:rsidR="00BC1A5C" w:rsidRPr="00844D24" w:rsidRDefault="001C21E0" w:rsidP="00BC1A5C">
      <w:pPr>
        <w:pStyle w:val="Kods"/>
        <w:ind w:firstLine="0"/>
        <w:rPr>
          <w:rFonts w:ascii="Times New Roman" w:hAnsi="Times New Roman"/>
          <w:sz w:val="24"/>
          <w:szCs w:val="24"/>
        </w:rPr>
      </w:pPr>
      <w:r w:rsidRPr="00844D24">
        <w:rPr>
          <w:rFonts w:ascii="Times New Roman" w:hAnsi="Times New Roman"/>
          <w:sz w:val="24"/>
          <w:szCs w:val="24"/>
        </w:rPr>
        <w:t>Pārvietošanas metode</w:t>
      </w:r>
      <w:r w:rsidR="00E24955" w:rsidRPr="00844D24">
        <w:rPr>
          <w:rFonts w:ascii="Times New Roman" w:hAnsi="Times New Roman"/>
          <w:sz w:val="24"/>
          <w:szCs w:val="24"/>
        </w:rPr>
        <w:t>:</w:t>
      </w:r>
    </w:p>
    <w:p w14:paraId="6EFEFFB6" w14:textId="77777777" w:rsidR="002841CD" w:rsidRPr="00844D24" w:rsidRDefault="002841CD" w:rsidP="002841CD">
      <w:pPr>
        <w:pStyle w:val="Kods"/>
      </w:pPr>
      <w:r w:rsidRPr="00844D24">
        <w:t>.on("drag", (event, d) =&gt; {</w:t>
      </w:r>
    </w:p>
    <w:p w14:paraId="47A4D0F8" w14:textId="77777777" w:rsidR="002841CD" w:rsidRPr="00844D24" w:rsidRDefault="002841CD" w:rsidP="002841CD">
      <w:pPr>
        <w:pStyle w:val="Kods"/>
      </w:pPr>
      <w:r w:rsidRPr="00844D24">
        <w:t>    d.fx = event.x;</w:t>
      </w:r>
    </w:p>
    <w:p w14:paraId="18F18AA5" w14:textId="77777777" w:rsidR="002841CD" w:rsidRPr="00844D24" w:rsidRDefault="002841CD" w:rsidP="002841CD">
      <w:pPr>
        <w:pStyle w:val="Kods"/>
      </w:pPr>
      <w:r w:rsidRPr="00844D24">
        <w:t>    d.fy = event.y;</w:t>
      </w:r>
    </w:p>
    <w:p w14:paraId="05609989" w14:textId="77777777" w:rsidR="002841CD" w:rsidRPr="00844D24" w:rsidRDefault="002841CD" w:rsidP="002841CD">
      <w:pPr>
        <w:pStyle w:val="Kods"/>
      </w:pPr>
      <w:r w:rsidRPr="00844D24">
        <w:t>  })</w:t>
      </w:r>
    </w:p>
    <w:p w14:paraId="7E941859" w14:textId="0F7037C6" w:rsidR="00E24955" w:rsidRPr="00844D24" w:rsidRDefault="00C92321" w:rsidP="00E24955">
      <w:pPr>
        <w:pStyle w:val="Kods"/>
        <w:ind w:firstLine="0"/>
        <w:rPr>
          <w:rFonts w:ascii="Times New Roman" w:hAnsi="Times New Roman"/>
          <w:sz w:val="24"/>
          <w:szCs w:val="24"/>
        </w:rPr>
      </w:pPr>
      <w:r w:rsidRPr="00844D24">
        <w:rPr>
          <w:rFonts w:ascii="Times New Roman" w:hAnsi="Times New Roman"/>
          <w:sz w:val="24"/>
          <w:szCs w:val="24"/>
        </w:rPr>
        <w:t>Aptur pārvietošanos un atiestata iepriekšējās fiksētās koordināt</w:t>
      </w:r>
      <w:r w:rsidR="00646689">
        <w:rPr>
          <w:rFonts w:ascii="Times New Roman" w:hAnsi="Times New Roman"/>
          <w:sz w:val="24"/>
          <w:szCs w:val="24"/>
        </w:rPr>
        <w:t>u</w:t>
      </w:r>
      <w:r w:rsidRPr="00844D24">
        <w:rPr>
          <w:rFonts w:ascii="Times New Roman" w:hAnsi="Times New Roman"/>
          <w:sz w:val="24"/>
          <w:szCs w:val="24"/>
        </w:rPr>
        <w:t>s:</w:t>
      </w:r>
    </w:p>
    <w:p w14:paraId="370CE52C" w14:textId="77777777" w:rsidR="003E69CD" w:rsidRPr="00844D24" w:rsidRDefault="003E69CD" w:rsidP="003E69CD">
      <w:pPr>
        <w:pStyle w:val="Kods"/>
      </w:pPr>
      <w:r w:rsidRPr="00844D24">
        <w:t>.on("end", (event, d) =&gt; {</w:t>
      </w:r>
    </w:p>
    <w:p w14:paraId="04C0A96C" w14:textId="77777777" w:rsidR="003E69CD" w:rsidRPr="00844D24" w:rsidRDefault="003E69CD" w:rsidP="003E69CD">
      <w:pPr>
        <w:pStyle w:val="Kods"/>
      </w:pPr>
      <w:r w:rsidRPr="00844D24">
        <w:t xml:space="preserve">    if (!event.active) simulation.alphaTarget(0);</w:t>
      </w:r>
    </w:p>
    <w:p w14:paraId="6E303EF1" w14:textId="77777777" w:rsidR="003E69CD" w:rsidRPr="00844D24" w:rsidRDefault="003E69CD" w:rsidP="003E69CD">
      <w:pPr>
        <w:pStyle w:val="Kods"/>
      </w:pPr>
      <w:r w:rsidRPr="00844D24">
        <w:t xml:space="preserve">    d.fx = null;</w:t>
      </w:r>
    </w:p>
    <w:p w14:paraId="4BEB91EB" w14:textId="77777777" w:rsidR="003E69CD" w:rsidRPr="00844D24" w:rsidRDefault="003E69CD" w:rsidP="003E69CD">
      <w:pPr>
        <w:pStyle w:val="Kods"/>
      </w:pPr>
      <w:r w:rsidRPr="00844D24">
        <w:t xml:space="preserve">    d.fy = null;</w:t>
      </w:r>
    </w:p>
    <w:p w14:paraId="7688E437" w14:textId="2749D3A4" w:rsidR="002841CD" w:rsidRPr="00844D24" w:rsidRDefault="003E69CD" w:rsidP="003E69CD">
      <w:pPr>
        <w:pStyle w:val="Kods"/>
      </w:pPr>
      <w:r w:rsidRPr="00844D24">
        <w:t xml:space="preserve">  });</w:t>
      </w:r>
    </w:p>
    <w:p w14:paraId="1A095540" w14:textId="09B5B8BC" w:rsidR="005609E6" w:rsidRPr="00844D24" w:rsidRDefault="00646689" w:rsidP="0036177E">
      <w:pPr>
        <w:pStyle w:val="Kods"/>
        <w:ind w:firstLine="0"/>
        <w:rPr>
          <w:rFonts w:ascii="Times New Roman" w:hAnsi="Times New Roman"/>
          <w:sz w:val="24"/>
          <w:szCs w:val="24"/>
        </w:rPr>
      </w:pPr>
      <w:r w:rsidRPr="00FE7245">
        <w:rPr>
          <w:rFonts w:ascii="Times New Roman" w:hAnsi="Times New Roman"/>
          <w:sz w:val="24"/>
          <w:szCs w:val="24"/>
        </w:rPr>
        <w:t>Animācijas aktivizācijai t</w:t>
      </w:r>
      <w:r>
        <w:rPr>
          <w:rFonts w:ascii="Times New Roman" w:hAnsi="Times New Roman"/>
          <w:sz w:val="24"/>
          <w:szCs w:val="24"/>
        </w:rPr>
        <w:t>iek</w:t>
      </w:r>
      <w:r w:rsidRPr="00E4222A">
        <w:rPr>
          <w:rFonts w:ascii="Times New Roman" w:hAnsi="Times New Roman"/>
          <w:sz w:val="24"/>
          <w:szCs w:val="24"/>
        </w:rPr>
        <w:t xml:space="preserve"> izmantota virkne </w:t>
      </w:r>
      <w:r w:rsidR="00B63CD3">
        <w:rPr>
          <w:rFonts w:ascii="Times New Roman" w:hAnsi="Times New Roman"/>
          <w:sz w:val="24"/>
          <w:szCs w:val="24"/>
        </w:rPr>
        <w:t>“</w:t>
      </w:r>
      <w:r w:rsidR="00C27202" w:rsidRPr="00844D24">
        <w:t>nodesSelection.call(drag)</w:t>
      </w:r>
      <w:r w:rsidR="00B63CD3" w:rsidRPr="00B63CD3">
        <w:rPr>
          <w:rFonts w:ascii="Times New Roman" w:hAnsi="Times New Roman"/>
          <w:sz w:val="24"/>
          <w:szCs w:val="24"/>
        </w:rPr>
        <w:t>”</w:t>
      </w:r>
      <w:r w:rsidR="00C27202" w:rsidRPr="00844D24">
        <w:rPr>
          <w:rFonts w:ascii="Times New Roman" w:hAnsi="Times New Roman"/>
          <w:sz w:val="24"/>
          <w:szCs w:val="24"/>
        </w:rPr>
        <w:t>.</w:t>
      </w:r>
    </w:p>
    <w:p w14:paraId="0310F888" w14:textId="0DEA80FD" w:rsidR="00F1193A" w:rsidRPr="00844D24" w:rsidRDefault="00646689" w:rsidP="0036177E">
      <w:pPr>
        <w:pStyle w:val="Kods"/>
        <w:ind w:firstLine="0"/>
        <w:rPr>
          <w:rFonts w:ascii="Times New Roman" w:hAnsi="Times New Roman"/>
          <w:sz w:val="24"/>
          <w:szCs w:val="24"/>
        </w:rPr>
      </w:pPr>
      <w:r w:rsidRPr="00E369CF">
        <w:rPr>
          <w:rFonts w:ascii="Times New Roman" w:hAnsi="Times New Roman"/>
          <w:sz w:val="24"/>
          <w:szCs w:val="24"/>
        </w:rPr>
        <w:t xml:space="preserve">Beigās ir jāuzraksta divas metodes un vienu funkciju. </w:t>
      </w:r>
      <w:r>
        <w:rPr>
          <w:rFonts w:ascii="Times New Roman" w:hAnsi="Times New Roman"/>
          <w:sz w:val="24"/>
          <w:szCs w:val="24"/>
        </w:rPr>
        <w:t>P</w:t>
      </w:r>
      <w:r w:rsidRPr="00E4222A">
        <w:rPr>
          <w:rFonts w:ascii="Times New Roman" w:hAnsi="Times New Roman"/>
          <w:sz w:val="24"/>
          <w:szCs w:val="24"/>
        </w:rPr>
        <w:t>irmā metode</w:t>
      </w:r>
      <w:r w:rsidR="005B6354" w:rsidRPr="00844D24">
        <w:rPr>
          <w:rFonts w:ascii="Times New Roman" w:hAnsi="Times New Roman"/>
          <w:sz w:val="24"/>
          <w:szCs w:val="24"/>
        </w:rPr>
        <w:t>:</w:t>
      </w:r>
      <w:r w:rsidR="005B6354" w:rsidRPr="00844D24">
        <w:t xml:space="preserve"> </w:t>
      </w:r>
      <w:r w:rsidR="00B63CD3" w:rsidRPr="00B63CD3">
        <w:rPr>
          <w:rFonts w:ascii="Times New Roman" w:hAnsi="Times New Roman"/>
          <w:sz w:val="24"/>
          <w:szCs w:val="24"/>
        </w:rPr>
        <w:t>“</w:t>
      </w:r>
      <w:r w:rsidR="005B6354" w:rsidRPr="00844D24">
        <w:t>simulation.nodes(data.flatMap((d) =&gt; d.nodes</w:t>
      </w:r>
      <w:r w:rsidR="005B6354" w:rsidRPr="00844D24">
        <w:rPr>
          <w:rFonts w:ascii="Times New Roman" w:hAnsi="Times New Roman"/>
          <w:sz w:val="24"/>
          <w:szCs w:val="24"/>
        </w:rPr>
        <w:t>))</w:t>
      </w:r>
      <w:r w:rsidR="00B63CD3">
        <w:rPr>
          <w:rFonts w:ascii="Times New Roman" w:hAnsi="Times New Roman"/>
          <w:sz w:val="24"/>
          <w:szCs w:val="24"/>
        </w:rPr>
        <w:t>”</w:t>
      </w:r>
      <w:r w:rsidR="005B6354" w:rsidRPr="00844D24">
        <w:rPr>
          <w:rFonts w:ascii="Times New Roman" w:hAnsi="Times New Roman"/>
          <w:sz w:val="24"/>
          <w:szCs w:val="24"/>
        </w:rPr>
        <w:t>,</w:t>
      </w:r>
      <w:r w:rsidR="0065205E" w:rsidRPr="00844D24">
        <w:rPr>
          <w:rFonts w:ascii="Times New Roman" w:hAnsi="Times New Roman"/>
          <w:sz w:val="24"/>
          <w:szCs w:val="24"/>
        </w:rPr>
        <w:t xml:space="preserve"> </w:t>
      </w:r>
      <w:r w:rsidRPr="00E4222A">
        <w:rPr>
          <w:rFonts w:ascii="Times New Roman" w:hAnsi="Times New Roman"/>
          <w:sz w:val="24"/>
          <w:szCs w:val="24"/>
        </w:rPr>
        <w:t>kur visa informācija par virsotn</w:t>
      </w:r>
      <w:r>
        <w:rPr>
          <w:rFonts w:ascii="Times New Roman" w:hAnsi="Times New Roman"/>
          <w:sz w:val="24"/>
          <w:szCs w:val="24"/>
        </w:rPr>
        <w:t>ēm</w:t>
      </w:r>
      <w:r w:rsidRPr="00E4222A">
        <w:rPr>
          <w:rFonts w:ascii="Times New Roman" w:hAnsi="Times New Roman"/>
          <w:sz w:val="24"/>
          <w:szCs w:val="24"/>
        </w:rPr>
        <w:t xml:space="preserve"> un slāņiem tiek nodota simulācijai</w:t>
      </w:r>
      <w:r w:rsidR="0065205E" w:rsidRPr="00844D24">
        <w:rPr>
          <w:rFonts w:ascii="Times New Roman" w:hAnsi="Times New Roman"/>
          <w:sz w:val="24"/>
          <w:szCs w:val="24"/>
        </w:rPr>
        <w:t xml:space="preserve">. </w:t>
      </w:r>
      <w:r w:rsidR="0003368B" w:rsidRPr="00844D24">
        <w:rPr>
          <w:rFonts w:ascii="Times New Roman" w:hAnsi="Times New Roman"/>
          <w:sz w:val="24"/>
          <w:szCs w:val="24"/>
        </w:rPr>
        <w:t>[24]</w:t>
      </w:r>
    </w:p>
    <w:p w14:paraId="210830C8" w14:textId="77777777" w:rsidR="005609E6" w:rsidRPr="00844D24" w:rsidRDefault="005609E6" w:rsidP="00F1193A">
      <w:pPr>
        <w:pStyle w:val="Kods"/>
        <w:ind w:firstLine="0"/>
        <w:jc w:val="left"/>
        <w:rPr>
          <w:rFonts w:ascii="Times New Roman" w:hAnsi="Times New Roman"/>
          <w:sz w:val="24"/>
          <w:szCs w:val="24"/>
        </w:rPr>
      </w:pPr>
    </w:p>
    <w:p w14:paraId="2157699C" w14:textId="1DB3C6E3" w:rsidR="00646689" w:rsidRPr="00E4222A" w:rsidRDefault="0065205E" w:rsidP="0036177E">
      <w:pPr>
        <w:pStyle w:val="Kods"/>
        <w:ind w:firstLine="0"/>
        <w:rPr>
          <w:rFonts w:ascii="Times New Roman" w:hAnsi="Times New Roman"/>
          <w:sz w:val="24"/>
          <w:szCs w:val="24"/>
        </w:rPr>
      </w:pPr>
      <w:r w:rsidRPr="00844D24">
        <w:rPr>
          <w:rFonts w:ascii="Times New Roman" w:hAnsi="Times New Roman"/>
          <w:sz w:val="24"/>
          <w:szCs w:val="24"/>
        </w:rPr>
        <w:lastRenderedPageBreak/>
        <w:t>Otrā metode:</w:t>
      </w:r>
      <w:r w:rsidR="00F1193A" w:rsidRPr="00844D24">
        <w:t xml:space="preserve"> </w:t>
      </w:r>
      <w:r w:rsidR="00B63CD3" w:rsidRPr="00B63CD3">
        <w:rPr>
          <w:rFonts w:ascii="Times New Roman" w:hAnsi="Times New Roman"/>
          <w:sz w:val="24"/>
          <w:szCs w:val="24"/>
        </w:rPr>
        <w:t>“</w:t>
      </w:r>
      <w:r w:rsidR="00F1193A" w:rsidRPr="00844D24">
        <w:t>simulation.force("link").links(data.flatMap((d) =&gt; d.links))</w:t>
      </w:r>
      <w:r w:rsidR="00B63CD3" w:rsidRPr="00B63CD3">
        <w:rPr>
          <w:rFonts w:ascii="Times New Roman" w:hAnsi="Times New Roman"/>
          <w:sz w:val="24"/>
          <w:szCs w:val="24"/>
        </w:rPr>
        <w:t>”</w:t>
      </w:r>
      <w:r w:rsidRPr="00844D24">
        <w:t xml:space="preserve">, </w:t>
      </w:r>
      <w:r w:rsidR="00646689" w:rsidRPr="00E4222A">
        <w:rPr>
          <w:rFonts w:ascii="Times New Roman" w:hAnsi="Times New Roman"/>
          <w:sz w:val="24"/>
          <w:szCs w:val="24"/>
        </w:rPr>
        <w:t>kur ir parādīti visi savienojumi starp virsotn</w:t>
      </w:r>
      <w:r w:rsidR="00646689">
        <w:rPr>
          <w:rFonts w:ascii="Times New Roman" w:hAnsi="Times New Roman"/>
          <w:sz w:val="24"/>
          <w:szCs w:val="24"/>
        </w:rPr>
        <w:t>ēm</w:t>
      </w:r>
      <w:r w:rsidR="00646689" w:rsidRPr="00E4222A">
        <w:rPr>
          <w:rFonts w:ascii="Times New Roman" w:hAnsi="Times New Roman"/>
          <w:sz w:val="24"/>
          <w:szCs w:val="24"/>
        </w:rPr>
        <w:t>, lai to simulēt</w:t>
      </w:r>
      <w:r w:rsidR="00646689">
        <w:rPr>
          <w:rFonts w:ascii="Times New Roman" w:hAnsi="Times New Roman"/>
          <w:sz w:val="24"/>
          <w:szCs w:val="24"/>
        </w:rPr>
        <w:t>u</w:t>
      </w:r>
      <w:r w:rsidR="00646689" w:rsidRPr="00E4222A">
        <w:rPr>
          <w:rFonts w:ascii="Times New Roman" w:hAnsi="Times New Roman"/>
          <w:sz w:val="24"/>
          <w:szCs w:val="24"/>
        </w:rPr>
        <w:t xml:space="preserve">. </w:t>
      </w:r>
    </w:p>
    <w:p w14:paraId="0078A6A2" w14:textId="17A6B818" w:rsidR="007C7112" w:rsidRPr="00844D24" w:rsidRDefault="00646689" w:rsidP="0036177E">
      <w:pPr>
        <w:pStyle w:val="Kods"/>
        <w:ind w:firstLine="0"/>
      </w:pPr>
      <w:r w:rsidRPr="00E4222A">
        <w:rPr>
          <w:rFonts w:ascii="Times New Roman" w:hAnsi="Times New Roman"/>
          <w:sz w:val="24"/>
          <w:szCs w:val="24"/>
        </w:rPr>
        <w:t>Pēdēj</w:t>
      </w:r>
      <w:r>
        <w:rPr>
          <w:rFonts w:ascii="Times New Roman" w:hAnsi="Times New Roman"/>
          <w:sz w:val="24"/>
          <w:szCs w:val="24"/>
        </w:rPr>
        <w:t>a</w:t>
      </w:r>
      <w:r w:rsidRPr="00E4222A">
        <w:rPr>
          <w:rFonts w:ascii="Times New Roman" w:hAnsi="Times New Roman"/>
          <w:sz w:val="24"/>
          <w:szCs w:val="24"/>
        </w:rPr>
        <w:t xml:space="preserve"> funkcija nosaka virsotņu un saišu koordinātas simulācijā</w:t>
      </w:r>
      <w:r w:rsidR="00486394" w:rsidRPr="00844D24">
        <w:rPr>
          <w:rFonts w:ascii="Times New Roman" w:hAnsi="Times New Roman"/>
          <w:sz w:val="24"/>
          <w:szCs w:val="24"/>
        </w:rPr>
        <w:t>:</w:t>
      </w:r>
      <w:r w:rsidR="009578C1">
        <w:rPr>
          <w:rFonts w:ascii="Times New Roman" w:hAnsi="Times New Roman"/>
          <w:sz w:val="24"/>
          <w:szCs w:val="24"/>
        </w:rPr>
        <w:t xml:space="preserve"> </w:t>
      </w:r>
      <w:r w:rsidR="009578C1" w:rsidRPr="00844D24">
        <w:rPr>
          <w:rFonts w:ascii="Times New Roman" w:hAnsi="Times New Roman"/>
          <w:sz w:val="24"/>
          <w:szCs w:val="24"/>
        </w:rPr>
        <w:t>[11]</w:t>
      </w:r>
    </w:p>
    <w:p w14:paraId="3F0C778D" w14:textId="77777777" w:rsidR="00C0721D" w:rsidRPr="00844D24" w:rsidRDefault="00C0721D" w:rsidP="00C0721D">
      <w:pPr>
        <w:pStyle w:val="Kods"/>
      </w:pPr>
      <w:r w:rsidRPr="00844D24">
        <w:t>simulation.on("tick", () =&gt; {</w:t>
      </w:r>
    </w:p>
    <w:p w14:paraId="5C533383" w14:textId="77777777" w:rsidR="00C0721D" w:rsidRPr="00844D24" w:rsidRDefault="00C0721D" w:rsidP="00C0721D">
      <w:pPr>
        <w:pStyle w:val="Kods"/>
      </w:pPr>
      <w:r w:rsidRPr="00844D24">
        <w:t>  linksSelection</w:t>
      </w:r>
    </w:p>
    <w:p w14:paraId="7EEC19E1" w14:textId="77777777" w:rsidR="00C0721D" w:rsidRPr="00844D24" w:rsidRDefault="00C0721D" w:rsidP="00C0721D">
      <w:pPr>
        <w:pStyle w:val="Kods"/>
      </w:pPr>
      <w:r w:rsidRPr="00844D24">
        <w:t>    .attr("x1", (d) =&gt; d.source.x)</w:t>
      </w:r>
    </w:p>
    <w:p w14:paraId="42A9BF27" w14:textId="77777777" w:rsidR="00C0721D" w:rsidRPr="00844D24" w:rsidRDefault="00C0721D" w:rsidP="00C0721D">
      <w:pPr>
        <w:pStyle w:val="Kods"/>
      </w:pPr>
      <w:r w:rsidRPr="00844D24">
        <w:t>    .attr("y1", (d) =&gt; d.source.y)</w:t>
      </w:r>
    </w:p>
    <w:p w14:paraId="05172319" w14:textId="77777777" w:rsidR="00C0721D" w:rsidRPr="00844D24" w:rsidRDefault="00C0721D" w:rsidP="00C0721D">
      <w:pPr>
        <w:pStyle w:val="Kods"/>
      </w:pPr>
      <w:r w:rsidRPr="00844D24">
        <w:t>    .attr("x2", (d) =&gt; d.target.x)</w:t>
      </w:r>
    </w:p>
    <w:p w14:paraId="11AA48E4" w14:textId="00264890" w:rsidR="00C0721D" w:rsidRPr="00844D24" w:rsidRDefault="00C0721D" w:rsidP="00C0721D">
      <w:pPr>
        <w:pStyle w:val="Kods"/>
      </w:pPr>
      <w:r w:rsidRPr="00844D24">
        <w:t>    .attr("y2", (d) =&gt; d.target.y);</w:t>
      </w:r>
    </w:p>
    <w:p w14:paraId="4CBB1AC2" w14:textId="77777777" w:rsidR="00C0721D" w:rsidRPr="00844D24" w:rsidRDefault="00C0721D" w:rsidP="00C0721D">
      <w:pPr>
        <w:pStyle w:val="Kods"/>
      </w:pPr>
      <w:r w:rsidRPr="00844D24">
        <w:t>  nodesSelection.attr("cx", (d) =&gt; d.x).attr("cy", (d) =&gt; d.y);</w:t>
      </w:r>
    </w:p>
    <w:p w14:paraId="3393638B" w14:textId="05523191" w:rsidR="005609E6" w:rsidRPr="00844D24" w:rsidRDefault="00C0721D" w:rsidP="00C0721D">
      <w:pPr>
        <w:pStyle w:val="Kods"/>
      </w:pPr>
      <w:r w:rsidRPr="00844D24">
        <w:t>});</w:t>
      </w:r>
    </w:p>
    <w:p w14:paraId="2F69A2B5" w14:textId="0BD88BDE" w:rsidR="00E53FC8" w:rsidRPr="00844D24" w:rsidRDefault="006935C0" w:rsidP="00AE10AB">
      <w:pPr>
        <w:pStyle w:val="Kods"/>
        <w:ind w:firstLine="0"/>
        <w:rPr>
          <w:rFonts w:ascii="Times New Roman" w:hAnsi="Times New Roman"/>
          <w:sz w:val="24"/>
          <w:szCs w:val="24"/>
        </w:rPr>
      </w:pPr>
      <w:r w:rsidRPr="00844D24">
        <w:rPr>
          <w:rFonts w:ascii="Times New Roman" w:hAnsi="Times New Roman"/>
          <w:sz w:val="24"/>
          <w:szCs w:val="24"/>
        </w:rPr>
        <w:t xml:space="preserve">Bija </w:t>
      </w:r>
      <w:r w:rsidR="00140093" w:rsidRPr="00844D24">
        <w:rPr>
          <w:rFonts w:ascii="Times New Roman" w:hAnsi="Times New Roman"/>
          <w:sz w:val="24"/>
          <w:szCs w:val="24"/>
        </w:rPr>
        <w:t xml:space="preserve">uzlabots </w:t>
      </w:r>
      <w:r w:rsidR="00B63CD3">
        <w:rPr>
          <w:rFonts w:ascii="Times New Roman" w:hAnsi="Times New Roman"/>
          <w:sz w:val="24"/>
          <w:szCs w:val="24"/>
        </w:rPr>
        <w:t>“</w:t>
      </w:r>
      <w:r w:rsidR="00140093" w:rsidRPr="00844D24">
        <w:rPr>
          <w:rFonts w:ascii="Times New Roman" w:hAnsi="Times New Roman"/>
          <w:sz w:val="24"/>
          <w:szCs w:val="24"/>
        </w:rPr>
        <w:t>HTML</w:t>
      </w:r>
      <w:r w:rsidR="00B63CD3">
        <w:rPr>
          <w:rFonts w:ascii="Times New Roman" w:hAnsi="Times New Roman"/>
          <w:sz w:val="24"/>
          <w:szCs w:val="24"/>
        </w:rPr>
        <w:t>”</w:t>
      </w:r>
      <w:r w:rsidR="00140093" w:rsidRPr="00844D24">
        <w:rPr>
          <w:rFonts w:ascii="Times New Roman" w:hAnsi="Times New Roman"/>
          <w:sz w:val="24"/>
          <w:szCs w:val="24"/>
        </w:rPr>
        <w:t xml:space="preserve"> dokuments</w:t>
      </w:r>
      <w:r w:rsidR="00E53FC8" w:rsidRPr="00844D24">
        <w:rPr>
          <w:rFonts w:ascii="Times New Roman" w:hAnsi="Times New Roman"/>
          <w:sz w:val="24"/>
          <w:szCs w:val="24"/>
        </w:rPr>
        <w:t xml:space="preserve">: </w:t>
      </w:r>
    </w:p>
    <w:p w14:paraId="6F25E6E9" w14:textId="665A6C6B" w:rsidR="0019164E" w:rsidRPr="00844D24" w:rsidRDefault="0019164E" w:rsidP="0019164E">
      <w:pPr>
        <w:pStyle w:val="Kods"/>
      </w:pPr>
      <w:r w:rsidRPr="00844D24">
        <w:t>    &lt;p&gt;BAKALAURA DARBS - Dmitrijs Sinickis 201RDB360&lt;/p&gt;</w:t>
      </w:r>
    </w:p>
    <w:p w14:paraId="1C185A21" w14:textId="77777777" w:rsidR="0019164E" w:rsidRPr="00844D24" w:rsidRDefault="0019164E" w:rsidP="0019164E">
      <w:pPr>
        <w:pStyle w:val="Kods"/>
      </w:pPr>
      <w:r w:rsidRPr="00844D24">
        <w:t>    &lt;div id="svgContainer"&gt;</w:t>
      </w:r>
    </w:p>
    <w:p w14:paraId="6D46639A" w14:textId="77777777" w:rsidR="0019164E" w:rsidRPr="00844D24" w:rsidRDefault="0019164E" w:rsidP="0019164E">
      <w:pPr>
        <w:pStyle w:val="Kods"/>
      </w:pPr>
      <w:r w:rsidRPr="00844D24">
        <w:t>        &lt;svg width="800" height="500"&gt;&lt;/svg&gt;</w:t>
      </w:r>
    </w:p>
    <w:p w14:paraId="4067ECF4" w14:textId="77777777" w:rsidR="0019164E" w:rsidRPr="00844D24" w:rsidRDefault="0019164E" w:rsidP="0019164E">
      <w:pPr>
        <w:pStyle w:val="Kods"/>
      </w:pPr>
      <w:r w:rsidRPr="00844D24">
        <w:t>        &lt;div id="tooltip" style="position: absolute; visibility: hidden;"&gt;&lt;/div&gt;</w:t>
      </w:r>
    </w:p>
    <w:p w14:paraId="2E41A9C6" w14:textId="59E0E198" w:rsidR="0019164E" w:rsidRPr="00844D24" w:rsidRDefault="0019164E" w:rsidP="0019164E">
      <w:pPr>
        <w:pStyle w:val="Kods"/>
      </w:pPr>
      <w:r w:rsidRPr="00844D24">
        <w:t>    &lt;/div&gt;</w:t>
      </w:r>
    </w:p>
    <w:p w14:paraId="281AE1C7" w14:textId="77777777" w:rsidR="0019164E" w:rsidRPr="00844D24" w:rsidRDefault="0019164E" w:rsidP="0019164E">
      <w:pPr>
        <w:pStyle w:val="Kods"/>
      </w:pPr>
      <w:r w:rsidRPr="00844D24">
        <w:t>    &lt;script src="script.js"&gt;&lt;/script&gt;</w:t>
      </w:r>
    </w:p>
    <w:p w14:paraId="3B13569E" w14:textId="2DCA97AE" w:rsidR="005609E6" w:rsidRPr="00844D24" w:rsidRDefault="0019164E" w:rsidP="0019164E">
      <w:pPr>
        <w:pStyle w:val="Kods"/>
      </w:pPr>
      <w:r w:rsidRPr="00844D24">
        <w:t>    &lt;p&gt;D3.js piemērs&lt;/p&gt;</w:t>
      </w:r>
    </w:p>
    <w:p w14:paraId="00B96D29" w14:textId="014FF414" w:rsidR="007722AE" w:rsidRPr="00844D24" w:rsidRDefault="00646689" w:rsidP="00AB4F47">
      <w:pPr>
        <w:rPr>
          <w:noProof/>
        </w:rPr>
      </w:pPr>
      <w:r w:rsidRPr="00927352">
        <w:t>Pievienota informācija par autoru, kāda bibliotēka tika izmantota un rezultāts ir vairākslāņu grafu vizualizācija</w:t>
      </w:r>
      <w:r w:rsidR="00C17793" w:rsidRPr="00C17793">
        <w:t>. – sk. 3.</w:t>
      </w:r>
      <w:r w:rsidR="00C17793">
        <w:t>2.</w:t>
      </w:r>
      <w:r w:rsidR="00C17793" w:rsidRPr="00C17793">
        <w:t>1.</w:t>
      </w:r>
      <w:r w:rsidR="00867211">
        <w:t xml:space="preserve"> </w:t>
      </w:r>
      <w:r w:rsidR="00867211" w:rsidRPr="00C17793">
        <w:t>att.</w:t>
      </w:r>
    </w:p>
    <w:p w14:paraId="5781AF60" w14:textId="613816E2" w:rsidR="0019164E" w:rsidRPr="00844D24" w:rsidRDefault="00CE4829" w:rsidP="0080239F">
      <w:pPr>
        <w:pStyle w:val="Kods"/>
        <w:ind w:firstLine="0"/>
        <w:jc w:val="center"/>
        <w:rPr>
          <w:rFonts w:ascii="Times New Roman" w:hAnsi="Times New Roman"/>
          <w:sz w:val="24"/>
          <w:szCs w:val="24"/>
        </w:rPr>
      </w:pPr>
      <w:r w:rsidRPr="00844D24">
        <w:rPr>
          <w:rFonts w:ascii="Times New Roman" w:hAnsi="Times New Roman"/>
          <w:noProof/>
          <w:sz w:val="24"/>
          <w:szCs w:val="24"/>
          <w:lang w:eastAsia="lv-LV"/>
        </w:rPr>
        <w:lastRenderedPageBreak/>
        <w:drawing>
          <wp:inline distT="0" distB="0" distL="0" distR="0" wp14:anchorId="3FD2CD9E" wp14:editId="7FB8A80D">
            <wp:extent cx="5271135" cy="3979545"/>
            <wp:effectExtent l="0" t="0" r="5715" b="1905"/>
            <wp:docPr id="1435825921" name="Picture 1435825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5921" name="Picture 1" descr="A screenshot of a computer&#10;&#10;Description automatically generated with medium confidence"/>
                    <pic:cNvPicPr/>
                  </pic:nvPicPr>
                  <pic:blipFill>
                    <a:blip r:embed="rId40"/>
                    <a:stretch>
                      <a:fillRect/>
                    </a:stretch>
                  </pic:blipFill>
                  <pic:spPr>
                    <a:xfrm>
                      <a:off x="0" y="0"/>
                      <a:ext cx="5271135" cy="3979545"/>
                    </a:xfrm>
                    <a:prstGeom prst="rect">
                      <a:avLst/>
                    </a:prstGeom>
                  </pic:spPr>
                </pic:pic>
              </a:graphicData>
            </a:graphic>
          </wp:inline>
        </w:drawing>
      </w:r>
    </w:p>
    <w:p w14:paraId="27AABAF0" w14:textId="2F17FA1C" w:rsidR="001537A0" w:rsidRDefault="00880E11" w:rsidP="006259A1">
      <w:pPr>
        <w:pStyle w:val="Kods"/>
        <w:ind w:firstLine="0"/>
        <w:jc w:val="center"/>
        <w:rPr>
          <w:rFonts w:ascii="Times New Roman" w:hAnsi="Times New Roman"/>
          <w:sz w:val="24"/>
          <w:szCs w:val="24"/>
        </w:rPr>
      </w:pPr>
      <w:r w:rsidRPr="00844D24">
        <w:rPr>
          <w:rFonts w:ascii="Times New Roman" w:hAnsi="Times New Roman"/>
          <w:sz w:val="24"/>
          <w:szCs w:val="24"/>
        </w:rPr>
        <w:t>3</w:t>
      </w:r>
      <w:r w:rsidR="007722AE" w:rsidRPr="00844D24">
        <w:rPr>
          <w:rFonts w:ascii="Times New Roman" w:hAnsi="Times New Roman"/>
          <w:sz w:val="24"/>
          <w:szCs w:val="24"/>
        </w:rPr>
        <w:t>.</w:t>
      </w:r>
      <w:r w:rsidR="00B041D7" w:rsidRPr="00844D24">
        <w:rPr>
          <w:rFonts w:ascii="Times New Roman" w:hAnsi="Times New Roman"/>
          <w:sz w:val="24"/>
          <w:szCs w:val="24"/>
        </w:rPr>
        <w:t>2</w:t>
      </w:r>
      <w:r w:rsidR="007722AE" w:rsidRPr="00844D24">
        <w:rPr>
          <w:rFonts w:ascii="Times New Roman" w:hAnsi="Times New Roman"/>
          <w:sz w:val="24"/>
          <w:szCs w:val="24"/>
        </w:rPr>
        <w:t>.</w:t>
      </w:r>
      <w:r w:rsidRPr="00844D24">
        <w:rPr>
          <w:rFonts w:ascii="Times New Roman" w:hAnsi="Times New Roman"/>
          <w:sz w:val="24"/>
          <w:szCs w:val="24"/>
        </w:rPr>
        <w:t>1</w:t>
      </w:r>
      <w:r w:rsidR="007722AE" w:rsidRPr="00844D24">
        <w:rPr>
          <w:rFonts w:ascii="Times New Roman" w:hAnsi="Times New Roman"/>
          <w:sz w:val="24"/>
          <w:szCs w:val="24"/>
        </w:rPr>
        <w:t>. attēls</w:t>
      </w:r>
      <w:r w:rsidR="004B2C37" w:rsidRPr="00844D24">
        <w:rPr>
          <w:rFonts w:ascii="Times New Roman" w:hAnsi="Times New Roman"/>
          <w:sz w:val="24"/>
          <w:szCs w:val="24"/>
        </w:rPr>
        <w:t xml:space="preserve">. Rezultāts ar </w:t>
      </w:r>
      <w:r w:rsidR="00B63CD3">
        <w:rPr>
          <w:rFonts w:ascii="Times New Roman" w:hAnsi="Times New Roman"/>
          <w:sz w:val="24"/>
          <w:szCs w:val="24"/>
        </w:rPr>
        <w:t>D</w:t>
      </w:r>
      <w:r w:rsidR="004B2C37" w:rsidRPr="00844D24">
        <w:rPr>
          <w:rFonts w:ascii="Times New Roman" w:hAnsi="Times New Roman"/>
          <w:sz w:val="24"/>
          <w:szCs w:val="24"/>
        </w:rPr>
        <w:t>3.js bibliot</w:t>
      </w:r>
      <w:r w:rsidRPr="00844D24">
        <w:rPr>
          <w:rFonts w:ascii="Times New Roman" w:hAnsi="Times New Roman"/>
          <w:sz w:val="24"/>
          <w:szCs w:val="24"/>
        </w:rPr>
        <w:t>ēku.</w:t>
      </w:r>
    </w:p>
    <w:p w14:paraId="7712C328" w14:textId="77777777" w:rsidR="00C17793" w:rsidRPr="00844D24" w:rsidRDefault="00C17793" w:rsidP="006259A1">
      <w:pPr>
        <w:pStyle w:val="Kods"/>
        <w:ind w:firstLine="0"/>
        <w:jc w:val="center"/>
        <w:rPr>
          <w:rFonts w:ascii="Times New Roman" w:hAnsi="Times New Roman"/>
          <w:sz w:val="24"/>
          <w:szCs w:val="24"/>
        </w:rPr>
      </w:pPr>
    </w:p>
    <w:p w14:paraId="21E25CCA" w14:textId="479B472D" w:rsidR="00681AFA" w:rsidRPr="00844D24" w:rsidRDefault="006259A1" w:rsidP="006259A1">
      <w:pPr>
        <w:pStyle w:val="3-lmea-virsraksts"/>
      </w:pPr>
      <w:bookmarkStart w:id="37" w:name="_Toc135856959"/>
      <w:r w:rsidRPr="00844D24">
        <w:t xml:space="preserve">3.2.1 </w:t>
      </w:r>
      <w:r w:rsidR="005F238E" w:rsidRPr="00844D24">
        <w:t>Secinājumi</w:t>
      </w:r>
      <w:r w:rsidRPr="00844D24">
        <w:t xml:space="preserve"> par </w:t>
      </w:r>
      <w:r w:rsidR="00B63CD3">
        <w:t>D</w:t>
      </w:r>
      <w:r w:rsidRPr="00844D24">
        <w:t>3.js bibliotēku</w:t>
      </w:r>
      <w:bookmarkEnd w:id="37"/>
    </w:p>
    <w:p w14:paraId="1296C32A" w14:textId="2D9535F8" w:rsidR="00646689" w:rsidRPr="0036177E" w:rsidRDefault="00F61FA0" w:rsidP="0036177E">
      <w:pPr>
        <w:rPr>
          <w:color w:val="FF0000"/>
        </w:rPr>
      </w:pPr>
      <w:r w:rsidRPr="00844D24">
        <w:tab/>
      </w:r>
      <w:r w:rsidR="007B199B">
        <w:t>“</w:t>
      </w:r>
      <w:r w:rsidR="00646689" w:rsidRPr="00E4222A">
        <w:t>D3.js</w:t>
      </w:r>
      <w:r w:rsidR="007B199B">
        <w:t>”</w:t>
      </w:r>
      <w:r w:rsidR="00646689" w:rsidRPr="00E4222A">
        <w:t xml:space="preserve"> ir ērts instruments, kur var regulēt dažādas detaļas, sākot no virsotnes un šķautnes izskata līdz regulējum</w:t>
      </w:r>
      <w:r w:rsidR="00646689">
        <w:t>a</w:t>
      </w:r>
      <w:r w:rsidR="00285E11">
        <w:t>m</w:t>
      </w:r>
      <w:r w:rsidR="00646689" w:rsidRPr="00E4222A">
        <w:t xml:space="preserve"> attāluma starp slāņiem un punktiem. </w:t>
      </w:r>
      <w:r w:rsidR="007B199B">
        <w:t>“</w:t>
      </w:r>
      <w:r w:rsidR="00646689" w:rsidRPr="00E4222A">
        <w:t>D3.js</w:t>
      </w:r>
      <w:r w:rsidR="007B199B">
        <w:t>”</w:t>
      </w:r>
      <w:r w:rsidR="00646689" w:rsidRPr="00E4222A">
        <w:t xml:space="preserve"> ir iespēja izveidot no statiskā gr</w:t>
      </w:r>
      <w:r w:rsidR="00646689">
        <w:t>a</w:t>
      </w:r>
      <w:r w:rsidR="00646689" w:rsidRPr="00E4222A">
        <w:t>fa līdz interaktīva</w:t>
      </w:r>
      <w:r w:rsidR="00646689">
        <w:t>m</w:t>
      </w:r>
      <w:r w:rsidR="00646689" w:rsidRPr="00E4222A">
        <w:t xml:space="preserve"> grafa</w:t>
      </w:r>
      <w:r w:rsidR="00646689">
        <w:t>m</w:t>
      </w:r>
      <w:r w:rsidR="00646689" w:rsidRPr="00E4222A">
        <w:t>. Dokumentācija ir detalizēta un saprotama. Negatīvās puses</w:t>
      </w:r>
      <w:r w:rsidR="00646689">
        <w:t>:</w:t>
      </w:r>
      <w:r w:rsidR="005F238E" w:rsidRPr="00844D24">
        <w:t xml:space="preserve"> </w:t>
      </w:r>
      <w:r w:rsidR="00646689" w:rsidRPr="00844D24">
        <w:t>graf</w:t>
      </w:r>
      <w:r w:rsidR="00646689">
        <w:t>a</w:t>
      </w:r>
      <w:r w:rsidR="00646689" w:rsidRPr="00844D24">
        <w:t xml:space="preserve"> </w:t>
      </w:r>
      <w:r w:rsidR="00646689" w:rsidRPr="00BC776D">
        <w:t>uzsāk</w:t>
      </w:r>
      <w:r w:rsidR="00B261D7" w:rsidRPr="00BC776D">
        <w:t>šanas</w:t>
      </w:r>
      <w:r w:rsidR="00646689" w:rsidRPr="00BC776D">
        <w:t xml:space="preserve"> darbīb</w:t>
      </w:r>
      <w:r w:rsidR="00B261D7" w:rsidRPr="00BC776D">
        <w:t>ai ir</w:t>
      </w:r>
      <w:r w:rsidR="00646689" w:rsidRPr="007E3F8C">
        <w:t xml:space="preserve"> nepieciešams uzrakstīt </w:t>
      </w:r>
      <w:r w:rsidR="00646689" w:rsidRPr="00E4222A">
        <w:t xml:space="preserve">daudz parametru un mainīgo, </w:t>
      </w:r>
      <w:r w:rsidR="00316F89">
        <w:t>kā rezultātā var</w:t>
      </w:r>
      <w:r w:rsidR="00646689" w:rsidRPr="00E4222A">
        <w:t xml:space="preserve"> viegli </w:t>
      </w:r>
      <w:r w:rsidR="00B261D7">
        <w:t>sajaukt</w:t>
      </w:r>
      <w:r w:rsidR="00646689" w:rsidRPr="0036177E">
        <w:t>.</w:t>
      </w:r>
      <w:r w:rsidR="00646689">
        <w:rPr>
          <w:color w:val="FF0000"/>
        </w:rPr>
        <w:t xml:space="preserve"> </w:t>
      </w:r>
      <w:r w:rsidR="00646689" w:rsidRPr="00BC776D">
        <w:t>Kā arī nevar izvei</w:t>
      </w:r>
      <w:r w:rsidR="000F601A" w:rsidRPr="00BC776D">
        <w:t>dot slāni izmantojot krāsu, kas atvieglotu darbu.</w:t>
      </w:r>
      <w:r w:rsidR="00D06E1F" w:rsidRPr="00D06E1F">
        <w:t xml:space="preserve"> </w:t>
      </w:r>
    </w:p>
    <w:p w14:paraId="1C7CF47A" w14:textId="3CC9D1C3" w:rsidR="008A6BD3" w:rsidRPr="00844D24" w:rsidRDefault="008A6BD3" w:rsidP="005F238E">
      <w:pPr>
        <w:jc w:val="left"/>
      </w:pPr>
    </w:p>
    <w:p w14:paraId="6721AB9D" w14:textId="05C5B0FC" w:rsidR="00A1263C" w:rsidRPr="00844D24" w:rsidRDefault="00610046" w:rsidP="00610046">
      <w:pPr>
        <w:pStyle w:val="2-lmea-virsraksts"/>
      </w:pPr>
      <w:bookmarkStart w:id="38" w:name="_Toc128601056"/>
      <w:bookmarkStart w:id="39" w:name="_Toc134397440"/>
      <w:bookmarkStart w:id="40" w:name="_Toc135856960"/>
      <w:r w:rsidRPr="00844D24">
        <w:t>3.3</w:t>
      </w:r>
      <w:r w:rsidR="00A20FCE" w:rsidRPr="00844D24">
        <w:t>.</w:t>
      </w:r>
      <w:r w:rsidRPr="00844D24">
        <w:t xml:space="preserve"> </w:t>
      </w:r>
      <w:r w:rsidR="007B199B">
        <w:t>C</w:t>
      </w:r>
      <w:r w:rsidR="00B069DC" w:rsidRPr="00844D24">
        <w:t>ytoscape</w:t>
      </w:r>
      <w:r w:rsidR="00A1263C" w:rsidRPr="00844D24">
        <w:t>.js</w:t>
      </w:r>
      <w:r w:rsidR="000B6C1C" w:rsidRPr="00844D24">
        <w:t xml:space="preserve"> bibliotēk</w:t>
      </w:r>
      <w:bookmarkEnd w:id="38"/>
      <w:r w:rsidR="00A20FCE" w:rsidRPr="00844D24">
        <w:t>a</w:t>
      </w:r>
      <w:bookmarkEnd w:id="39"/>
      <w:bookmarkEnd w:id="40"/>
    </w:p>
    <w:p w14:paraId="5E5FD365" w14:textId="15E60073" w:rsidR="00412C00" w:rsidRPr="00844D24" w:rsidRDefault="00F61FA0" w:rsidP="00412C00">
      <w:r w:rsidRPr="00844D24">
        <w:tab/>
      </w:r>
      <w:r w:rsidR="00B63CD3">
        <w:t>“</w:t>
      </w:r>
      <w:r w:rsidR="00646689" w:rsidRPr="00E4222A">
        <w:t>Cytoscape.js</w:t>
      </w:r>
      <w:r w:rsidR="00B63CD3">
        <w:t>”</w:t>
      </w:r>
      <w:r w:rsidR="00646689" w:rsidRPr="00E4222A">
        <w:t xml:space="preserve"> ir pilna funkcionāla teorijas gr</w:t>
      </w:r>
      <w:r w:rsidR="00646689">
        <w:t>a</w:t>
      </w:r>
      <w:r w:rsidR="00646689" w:rsidRPr="00E4222A">
        <w:t>fu bibliotēka, k</w:t>
      </w:r>
      <w:r w:rsidR="00646689">
        <w:t>ura</w:t>
      </w:r>
      <w:r w:rsidR="00646689" w:rsidRPr="00E4222A">
        <w:t xml:space="preserve"> palīdz vizualizēt un modelēt dažād</w:t>
      </w:r>
      <w:r w:rsidR="00646689">
        <w:t>us</w:t>
      </w:r>
      <w:r w:rsidR="00646689" w:rsidRPr="00E4222A">
        <w:t xml:space="preserve"> dat</w:t>
      </w:r>
      <w:r w:rsidR="00646689">
        <w:t>us</w:t>
      </w:r>
      <w:r w:rsidR="00646689" w:rsidRPr="00E4222A">
        <w:t>, piemēram: bioloģiskos vai sociāl</w:t>
      </w:r>
      <w:r w:rsidR="00646689">
        <w:t>aj</w:t>
      </w:r>
      <w:r w:rsidR="00646689" w:rsidRPr="00E4222A">
        <w:t>os tīkl</w:t>
      </w:r>
      <w:r w:rsidR="00646689">
        <w:t>o</w:t>
      </w:r>
      <w:r w:rsidR="00646689" w:rsidRPr="00E4222A">
        <w:t>s. Lai vizualizēt</w:t>
      </w:r>
      <w:r w:rsidR="00646689">
        <w:t>u</w:t>
      </w:r>
      <w:r w:rsidR="00646689" w:rsidRPr="00E4222A">
        <w:t xml:space="preserve"> vairākslāņu grafu, </w:t>
      </w:r>
      <w:r w:rsidR="00646689">
        <w:t xml:space="preserve">nepieciešams </w:t>
      </w:r>
      <w:r w:rsidR="00646689" w:rsidRPr="00E4222A">
        <w:t>izveido</w:t>
      </w:r>
      <w:r w:rsidR="00646689">
        <w:t>t</w:t>
      </w:r>
      <w:r w:rsidR="00646689" w:rsidRPr="00E4222A">
        <w:t xml:space="preserve"> </w:t>
      </w:r>
      <w:r w:rsidR="00B63CD3">
        <w:t>“</w:t>
      </w:r>
      <w:r w:rsidR="00646689" w:rsidRPr="00E4222A">
        <w:t>HTML</w:t>
      </w:r>
      <w:r w:rsidR="00B63CD3">
        <w:t>”</w:t>
      </w:r>
      <w:r w:rsidR="00646689" w:rsidRPr="00E4222A">
        <w:t xml:space="preserve">, </w:t>
      </w:r>
      <w:r w:rsidR="00B63CD3">
        <w:t>“</w:t>
      </w:r>
      <w:r w:rsidR="00646689" w:rsidRPr="00E4222A">
        <w:t>CSS</w:t>
      </w:r>
      <w:r w:rsidR="00B63CD3">
        <w:t>”</w:t>
      </w:r>
      <w:r w:rsidR="00646689" w:rsidRPr="00E4222A">
        <w:t xml:space="preserve"> un </w:t>
      </w:r>
      <w:r w:rsidR="00B63CD3">
        <w:t>“</w:t>
      </w:r>
      <w:r w:rsidR="00646689" w:rsidRPr="00E4222A">
        <w:t>J</w:t>
      </w:r>
      <w:r w:rsidR="00C4661E">
        <w:t>ava</w:t>
      </w:r>
      <w:r w:rsidR="00646689" w:rsidRPr="00E4222A">
        <w:t>S</w:t>
      </w:r>
      <w:r w:rsidR="00C4661E">
        <w:t>cript</w:t>
      </w:r>
      <w:r w:rsidR="00B63CD3">
        <w:t>”</w:t>
      </w:r>
      <w:r w:rsidR="00646689" w:rsidRPr="00E4222A">
        <w:t xml:space="preserve"> dokument</w:t>
      </w:r>
      <w:r w:rsidR="00646689">
        <w:t>us</w:t>
      </w:r>
      <w:r w:rsidR="00646689" w:rsidRPr="00E4222A">
        <w:t xml:space="preserve">. </w:t>
      </w:r>
      <w:r w:rsidR="00B63CD3">
        <w:t>“</w:t>
      </w:r>
      <w:r w:rsidR="00646689" w:rsidRPr="00E4222A">
        <w:t>HTML</w:t>
      </w:r>
      <w:r w:rsidR="00B63CD3">
        <w:t>”</w:t>
      </w:r>
      <w:r w:rsidR="00646689" w:rsidRPr="00E4222A">
        <w:t xml:space="preserve"> dokumentā bija pievienots “div” konteineris ar </w:t>
      </w:r>
      <w:r w:rsidR="00B63CD3">
        <w:t>“</w:t>
      </w:r>
      <w:r w:rsidR="00646689" w:rsidRPr="00E4222A">
        <w:t>id</w:t>
      </w:r>
      <w:r w:rsidR="00B63CD3">
        <w:t>”</w:t>
      </w:r>
      <w:r w:rsidR="00646689" w:rsidRPr="00E4222A">
        <w:t xml:space="preserve"> nosaukumu “cy”, lai vizualizēt</w:t>
      </w:r>
      <w:r w:rsidR="00646689">
        <w:t>u</w:t>
      </w:r>
      <w:r w:rsidR="00646689" w:rsidRPr="00E4222A">
        <w:t xml:space="preserve"> skripta rezultāt</w:t>
      </w:r>
      <w:r w:rsidR="00646689">
        <w:t>us</w:t>
      </w:r>
      <w:r w:rsidR="00646689" w:rsidRPr="00E4222A">
        <w:t xml:space="preserve"> t</w:t>
      </w:r>
      <w:r w:rsidR="00285E11">
        <w:t>ī</w:t>
      </w:r>
      <w:r w:rsidR="00646689" w:rsidRPr="00E4222A">
        <w:t xml:space="preserve">mekļa lapā. </w:t>
      </w:r>
      <w:r w:rsidR="007F6690" w:rsidRPr="00844D24">
        <w:t>[25]</w:t>
      </w:r>
    </w:p>
    <w:p w14:paraId="20ADD551" w14:textId="77777777" w:rsidR="000918CA" w:rsidRPr="00844D24" w:rsidRDefault="000918CA" w:rsidP="00412C00"/>
    <w:p w14:paraId="6319094D" w14:textId="2404A8D4" w:rsidR="00646689" w:rsidRPr="00844D24" w:rsidRDefault="00ED188D" w:rsidP="0082278E">
      <w:pPr>
        <w:pStyle w:val="Kods"/>
        <w:ind w:firstLine="0"/>
      </w:pPr>
      <w:r>
        <w:rPr>
          <w:rFonts w:ascii="Times New Roman" w:hAnsi="Times New Roman"/>
          <w:sz w:val="24"/>
          <w:szCs w:val="24"/>
        </w:rPr>
        <w:t>“</w:t>
      </w:r>
      <w:r w:rsidR="00646689" w:rsidRPr="00E4222A">
        <w:rPr>
          <w:rFonts w:ascii="Times New Roman" w:hAnsi="Times New Roman"/>
          <w:sz w:val="24"/>
          <w:szCs w:val="24"/>
        </w:rPr>
        <w:t>JavaScript</w:t>
      </w:r>
      <w:r>
        <w:rPr>
          <w:rFonts w:ascii="Times New Roman" w:hAnsi="Times New Roman"/>
          <w:sz w:val="24"/>
          <w:szCs w:val="24"/>
        </w:rPr>
        <w:t>”</w:t>
      </w:r>
      <w:r w:rsidR="00646689" w:rsidRPr="00E4222A">
        <w:rPr>
          <w:rFonts w:ascii="Times New Roman" w:hAnsi="Times New Roman"/>
          <w:sz w:val="24"/>
          <w:szCs w:val="24"/>
        </w:rPr>
        <w:t xml:space="preserve"> dokumentā vispirms vajag pievienot mainīgu ar nosaukumu “cy”, kur būs savienojums starp konteineru un skriptu. Izmantojot DOM modeli:</w:t>
      </w:r>
    </w:p>
    <w:p w14:paraId="6F313087" w14:textId="4224FA55" w:rsidR="0082278E" w:rsidRPr="00844D24" w:rsidRDefault="0082278E" w:rsidP="0082278E">
      <w:pPr>
        <w:pStyle w:val="Kods"/>
        <w:ind w:firstLine="0"/>
      </w:pPr>
      <w:r w:rsidRPr="00844D24">
        <w:tab/>
      </w:r>
      <w:r w:rsidR="003C4B26" w:rsidRPr="00844D24">
        <w:t xml:space="preserve">let </w:t>
      </w:r>
      <w:r w:rsidRPr="00844D24">
        <w:t>cy = cytoscape({</w:t>
      </w:r>
    </w:p>
    <w:p w14:paraId="0A559C36" w14:textId="4C157E73" w:rsidR="00646689" w:rsidRPr="00844D24" w:rsidRDefault="0082278E" w:rsidP="0082278E">
      <w:pPr>
        <w:pStyle w:val="Kods"/>
        <w:ind w:firstLine="0"/>
      </w:pPr>
      <w:r w:rsidRPr="00844D24">
        <w:tab/>
      </w:r>
      <w:r w:rsidRPr="00844D24">
        <w:tab/>
        <w:t>container: document.getElementById("cy")…</w:t>
      </w:r>
    </w:p>
    <w:p w14:paraId="437F9248" w14:textId="29A4FD07" w:rsidR="0082278E" w:rsidRPr="00844D24" w:rsidRDefault="00646689" w:rsidP="00635B99">
      <w:r w:rsidRPr="00E4222A">
        <w:t>Nākamais solis, jāpievieno slāņ</w:t>
      </w:r>
      <w:r>
        <w:t>u</w:t>
      </w:r>
      <w:r w:rsidRPr="00E4222A">
        <w:t xml:space="preserve"> dat</w:t>
      </w:r>
      <w:r>
        <w:t>us</w:t>
      </w:r>
      <w:r w:rsidRPr="00E4222A">
        <w:t>, mūsu gadījuma būs trīs slāņi, ar nosaukum</w:t>
      </w:r>
      <w:r w:rsidRPr="00844D24">
        <w:t xml:space="preserve"> </w:t>
      </w:r>
      <w:r w:rsidR="0027611C" w:rsidRPr="00844D24">
        <w:t>“a”, ”b” un ”c”</w:t>
      </w:r>
      <w:r w:rsidR="009B7F7C" w:rsidRPr="00844D24">
        <w:t xml:space="preserve">: </w:t>
      </w:r>
      <w:r w:rsidR="009578C1" w:rsidRPr="00844D24">
        <w:t>[25]</w:t>
      </w:r>
    </w:p>
    <w:p w14:paraId="1E186E27" w14:textId="77777777" w:rsidR="009B7F7C" w:rsidRPr="00844D24" w:rsidRDefault="009B7F7C" w:rsidP="009B7F7C">
      <w:pPr>
        <w:pStyle w:val="Kods"/>
      </w:pPr>
      <w:r w:rsidRPr="00844D24">
        <w:t>elements: [</w:t>
      </w:r>
    </w:p>
    <w:p w14:paraId="2A46A11E" w14:textId="77777777" w:rsidR="009B7F7C" w:rsidRPr="00844D24" w:rsidRDefault="009B7F7C" w:rsidP="009B7F7C">
      <w:pPr>
        <w:pStyle w:val="Kods"/>
      </w:pPr>
      <w:r w:rsidRPr="00844D24">
        <w:t>    {</w:t>
      </w:r>
    </w:p>
    <w:p w14:paraId="729FB24B" w14:textId="77777777" w:rsidR="009B7F7C" w:rsidRPr="00844D24" w:rsidRDefault="009B7F7C" w:rsidP="009B7F7C">
      <w:pPr>
        <w:pStyle w:val="Kods"/>
      </w:pPr>
      <w:r w:rsidRPr="00844D24">
        <w:t>      data: { id: "a" },</w:t>
      </w:r>
    </w:p>
    <w:p w14:paraId="7387E280" w14:textId="77777777" w:rsidR="009B7F7C" w:rsidRPr="00844D24" w:rsidRDefault="009B7F7C" w:rsidP="009B7F7C">
      <w:pPr>
        <w:pStyle w:val="Kods"/>
      </w:pPr>
      <w:r w:rsidRPr="00844D24">
        <w:t>    },</w:t>
      </w:r>
    </w:p>
    <w:p w14:paraId="3F09410F" w14:textId="77777777" w:rsidR="009B7F7C" w:rsidRPr="00844D24" w:rsidRDefault="009B7F7C" w:rsidP="009B7F7C">
      <w:pPr>
        <w:pStyle w:val="Kods"/>
      </w:pPr>
      <w:r w:rsidRPr="00844D24">
        <w:t>    {</w:t>
      </w:r>
    </w:p>
    <w:p w14:paraId="6111C054" w14:textId="77777777" w:rsidR="009B7F7C" w:rsidRPr="00844D24" w:rsidRDefault="009B7F7C" w:rsidP="009B7F7C">
      <w:pPr>
        <w:pStyle w:val="Kods"/>
      </w:pPr>
      <w:r w:rsidRPr="00844D24">
        <w:t>      data: { id: "b" },</w:t>
      </w:r>
    </w:p>
    <w:p w14:paraId="010C353B" w14:textId="77777777" w:rsidR="009B7F7C" w:rsidRPr="00844D24" w:rsidRDefault="009B7F7C" w:rsidP="009B7F7C">
      <w:pPr>
        <w:pStyle w:val="Kods"/>
      </w:pPr>
      <w:r w:rsidRPr="00844D24">
        <w:t>    },</w:t>
      </w:r>
    </w:p>
    <w:p w14:paraId="4C62BC53" w14:textId="77777777" w:rsidR="009B7F7C" w:rsidRPr="00844D24" w:rsidRDefault="009B7F7C" w:rsidP="009B7F7C">
      <w:pPr>
        <w:pStyle w:val="Kods"/>
      </w:pPr>
      <w:r w:rsidRPr="00844D24">
        <w:t>    {</w:t>
      </w:r>
    </w:p>
    <w:p w14:paraId="02DF9639" w14:textId="77777777" w:rsidR="009B7F7C" w:rsidRPr="00844D24" w:rsidRDefault="009B7F7C" w:rsidP="009B7F7C">
      <w:pPr>
        <w:pStyle w:val="Kods"/>
      </w:pPr>
      <w:r w:rsidRPr="00844D24">
        <w:t>      data: { id: "c" },</w:t>
      </w:r>
    </w:p>
    <w:p w14:paraId="2C679CEE" w14:textId="220E164D" w:rsidR="009B7F7C" w:rsidRPr="00844D24" w:rsidRDefault="009B7F7C" w:rsidP="009B7F7C">
      <w:pPr>
        <w:pStyle w:val="Kods"/>
      </w:pPr>
      <w:r w:rsidRPr="00844D24">
        <w:t>    },]…</w:t>
      </w:r>
    </w:p>
    <w:p w14:paraId="0D58F91E" w14:textId="07C42867" w:rsidR="009B7F7C" w:rsidRPr="00844D24" w:rsidRDefault="00646689" w:rsidP="00635B99">
      <w:r w:rsidRPr="00E4222A">
        <w:t xml:space="preserve">Lai </w:t>
      </w:r>
      <w:r>
        <w:t xml:space="preserve">būtu </w:t>
      </w:r>
      <w:r w:rsidRPr="00E4222A">
        <w:t xml:space="preserve">viegli atšķirt slāni, </w:t>
      </w:r>
      <w:r>
        <w:t>ir jā</w:t>
      </w:r>
      <w:r w:rsidRPr="00E4222A">
        <w:t>pievieno krāsu, mūsu gadījum</w:t>
      </w:r>
      <w:r>
        <w:t>ā</w:t>
      </w:r>
      <w:r w:rsidRPr="00E4222A">
        <w:t xml:space="preserve"> tas būs debeszila krāsa </w:t>
      </w:r>
      <w:r w:rsidR="00851DA3" w:rsidRPr="00844D24">
        <w:t>(jeb HEX formāta: #aadcff)</w:t>
      </w:r>
      <w:r w:rsidR="006F1861" w:rsidRPr="00844D24">
        <w:t>:</w:t>
      </w:r>
      <w:r w:rsidR="009578C1">
        <w:t xml:space="preserve"> </w:t>
      </w:r>
      <w:r w:rsidR="009578C1" w:rsidRPr="00844D24">
        <w:t>[25]</w:t>
      </w:r>
    </w:p>
    <w:p w14:paraId="519D2C38" w14:textId="77777777" w:rsidR="0012080D" w:rsidRPr="00844D24" w:rsidRDefault="0012080D" w:rsidP="0012080D">
      <w:pPr>
        <w:pStyle w:val="Kods"/>
      </w:pPr>
      <w:r w:rsidRPr="00844D24">
        <w:t> style: [</w:t>
      </w:r>
    </w:p>
    <w:p w14:paraId="757A92E9" w14:textId="77777777" w:rsidR="0012080D" w:rsidRPr="00844D24" w:rsidRDefault="0012080D" w:rsidP="0012080D">
      <w:pPr>
        <w:pStyle w:val="Kods"/>
      </w:pPr>
      <w:r w:rsidRPr="00844D24">
        <w:t>    {</w:t>
      </w:r>
    </w:p>
    <w:p w14:paraId="7A62E077" w14:textId="62FA2D68" w:rsidR="0012080D" w:rsidRPr="00844D24" w:rsidRDefault="0012080D" w:rsidP="0012080D">
      <w:pPr>
        <w:pStyle w:val="Kods"/>
      </w:pPr>
      <w:r w:rsidRPr="00844D24">
        <w:t>      selector: ".layer</w:t>
      </w:r>
      <w:r w:rsidR="00DA084D" w:rsidRPr="00844D24">
        <w:t>s</w:t>
      </w:r>
      <w:r w:rsidRPr="00844D24">
        <w:t>",</w:t>
      </w:r>
    </w:p>
    <w:p w14:paraId="3E4A1DC2" w14:textId="77777777" w:rsidR="0012080D" w:rsidRPr="00844D24" w:rsidRDefault="0012080D" w:rsidP="0012080D">
      <w:pPr>
        <w:pStyle w:val="Kods"/>
      </w:pPr>
      <w:r w:rsidRPr="00844D24">
        <w:t>      style: {</w:t>
      </w:r>
    </w:p>
    <w:p w14:paraId="3C645DF0" w14:textId="3648DB1F" w:rsidR="0012080D" w:rsidRPr="00844D24" w:rsidRDefault="0012080D" w:rsidP="0012080D">
      <w:pPr>
        <w:pStyle w:val="Kods"/>
      </w:pPr>
      <w:r w:rsidRPr="00844D24">
        <w:t>        "background-color": "</w:t>
      </w:r>
      <w:r w:rsidR="005974B9" w:rsidRPr="00844D24">
        <w:t xml:space="preserve">#aadcff </w:t>
      </w:r>
      <w:r w:rsidRPr="00844D24">
        <w:t>",</w:t>
      </w:r>
    </w:p>
    <w:p w14:paraId="5379F789" w14:textId="791286FE" w:rsidR="005974B9" w:rsidRPr="00844D24" w:rsidRDefault="005974B9" w:rsidP="0012080D">
      <w:pPr>
        <w:pStyle w:val="Kods"/>
      </w:pPr>
      <w:r w:rsidRPr="00844D24">
        <w:tab/>
        <w:t xml:space="preserve">      Label: “</w:t>
      </w:r>
      <w:r w:rsidR="0058437D" w:rsidRPr="00844D24">
        <w:t>data(id)</w:t>
      </w:r>
      <w:r w:rsidRPr="00844D24">
        <w:t>”,</w:t>
      </w:r>
    </w:p>
    <w:p w14:paraId="3120187D" w14:textId="5C67E761" w:rsidR="0012080D" w:rsidRPr="00844D24" w:rsidRDefault="0012080D" w:rsidP="0012080D">
      <w:pPr>
        <w:pStyle w:val="Kods"/>
      </w:pPr>
      <w:r w:rsidRPr="00844D24">
        <w:t>      }….</w:t>
      </w:r>
    </w:p>
    <w:p w14:paraId="235DC9B6" w14:textId="7C2A3BD7" w:rsidR="0012080D" w:rsidRPr="00844D24" w:rsidRDefault="00B52817" w:rsidP="0012080D">
      <w:r w:rsidRPr="00844D24">
        <w:t>,</w:t>
      </w:r>
      <w:r w:rsidR="00ED188D">
        <w:t xml:space="preserve">kur </w:t>
      </w:r>
      <w:r w:rsidR="00FE1BA7" w:rsidRPr="00844D24">
        <w:t>”L</w:t>
      </w:r>
      <w:r w:rsidR="00A925E6" w:rsidRPr="00844D24">
        <w:t>abel</w:t>
      </w:r>
      <w:r w:rsidR="00FE1BA7" w:rsidRPr="00844D24">
        <w:t>”</w:t>
      </w:r>
      <w:r w:rsidR="00A925E6" w:rsidRPr="00844D24">
        <w:t xml:space="preserve"> ir </w:t>
      </w:r>
      <w:r w:rsidR="00DC2F0D" w:rsidRPr="00844D24">
        <w:t xml:space="preserve">data(id), </w:t>
      </w:r>
      <w:r w:rsidR="00646689" w:rsidRPr="00E4222A">
        <w:t>lai parādīt</w:t>
      </w:r>
      <w:r w:rsidR="00646689">
        <w:t>u</w:t>
      </w:r>
      <w:r w:rsidR="00646689" w:rsidRPr="00E4222A">
        <w:t xml:space="preserve"> vis</w:t>
      </w:r>
      <w:r w:rsidR="00646689">
        <w:t>us</w:t>
      </w:r>
      <w:r w:rsidR="00646689" w:rsidRPr="00E4222A">
        <w:t xml:space="preserve"> “id” nosaukum</w:t>
      </w:r>
      <w:r w:rsidR="00646689">
        <w:t>us</w:t>
      </w:r>
      <w:r w:rsidR="00E82BA9" w:rsidRPr="00844D24">
        <w:t>.</w:t>
      </w:r>
    </w:p>
    <w:p w14:paraId="6A3B694D" w14:textId="43738B75" w:rsidR="001A22BA" w:rsidRPr="00844D24" w:rsidRDefault="00646689" w:rsidP="00635B99">
      <w:r w:rsidRPr="00E4222A">
        <w:t xml:space="preserve">Pēc tam bija pievienoti mainīgie ar nosaukumu “nodes1”, “nodes2” un “nodes3”. </w:t>
      </w:r>
      <w:r w:rsidRPr="00327C63">
        <w:t>Tā ir funkcija, kura pievieno dažādas virsotnes</w:t>
      </w:r>
      <w:r w:rsidR="009112C3" w:rsidRPr="00844D24">
        <w:t xml:space="preserve">: </w:t>
      </w:r>
      <w:r w:rsidR="009578C1" w:rsidRPr="00844D24">
        <w:t>[25]</w:t>
      </w:r>
    </w:p>
    <w:p w14:paraId="27C62289" w14:textId="49B1038C" w:rsidR="009112C3" w:rsidRPr="00844D24" w:rsidRDefault="003C4B26" w:rsidP="009112C3">
      <w:pPr>
        <w:pStyle w:val="Kods"/>
      </w:pPr>
      <w:r w:rsidRPr="00844D24">
        <w:t xml:space="preserve">let </w:t>
      </w:r>
      <w:r w:rsidR="009112C3" w:rsidRPr="00844D24">
        <w:t>nodes1 = cy.add([</w:t>
      </w:r>
    </w:p>
    <w:p w14:paraId="7727989D" w14:textId="77777777" w:rsidR="009112C3" w:rsidRPr="00844D24" w:rsidRDefault="009112C3" w:rsidP="009112C3">
      <w:pPr>
        <w:pStyle w:val="Kods"/>
      </w:pPr>
      <w:r w:rsidRPr="00844D24">
        <w:t>  {</w:t>
      </w:r>
    </w:p>
    <w:p w14:paraId="4516BDBD" w14:textId="77777777" w:rsidR="009112C3" w:rsidRPr="00844D24" w:rsidRDefault="009112C3" w:rsidP="009112C3">
      <w:pPr>
        <w:pStyle w:val="Kods"/>
      </w:pPr>
      <w:r w:rsidRPr="00844D24">
        <w:t>    data: { id: "a1", parent: "a" },</w:t>
      </w:r>
    </w:p>
    <w:p w14:paraId="1479DB7F" w14:textId="77777777" w:rsidR="009112C3" w:rsidRPr="00844D24" w:rsidRDefault="009112C3" w:rsidP="009112C3">
      <w:pPr>
        <w:pStyle w:val="Kods"/>
      </w:pPr>
      <w:r w:rsidRPr="00844D24">
        <w:t>    position: { x: 0, y: -50 },</w:t>
      </w:r>
    </w:p>
    <w:p w14:paraId="21E656D4" w14:textId="77777777" w:rsidR="009112C3" w:rsidRPr="00844D24" w:rsidRDefault="009112C3" w:rsidP="009112C3">
      <w:pPr>
        <w:pStyle w:val="Kods"/>
      </w:pPr>
      <w:r w:rsidRPr="00844D24">
        <w:t>    classes: "node1",</w:t>
      </w:r>
    </w:p>
    <w:p w14:paraId="5ADF508B" w14:textId="77777777" w:rsidR="00AB349C" w:rsidRPr="00844D24" w:rsidRDefault="009112C3" w:rsidP="00AB349C">
      <w:pPr>
        <w:pStyle w:val="Kods"/>
      </w:pPr>
      <w:r w:rsidRPr="00844D24">
        <w:t>  }</w:t>
      </w:r>
      <w:r w:rsidR="00AB349C" w:rsidRPr="00844D24">
        <w:t xml:space="preserve">, </w:t>
      </w:r>
    </w:p>
    <w:p w14:paraId="07A14475" w14:textId="58875546" w:rsidR="00AB349C" w:rsidRPr="00844D24" w:rsidRDefault="00AB349C" w:rsidP="00AB349C">
      <w:pPr>
        <w:pStyle w:val="Kods"/>
      </w:pPr>
      <w:r w:rsidRPr="00844D24">
        <w:t>{</w:t>
      </w:r>
    </w:p>
    <w:p w14:paraId="50CC027C" w14:textId="77777777" w:rsidR="00AB349C" w:rsidRPr="00844D24" w:rsidRDefault="00AB349C" w:rsidP="00AB349C">
      <w:pPr>
        <w:pStyle w:val="Kods"/>
      </w:pPr>
      <w:r w:rsidRPr="00844D24">
        <w:lastRenderedPageBreak/>
        <w:t>    data: { id: "a2", parent: "a" },</w:t>
      </w:r>
    </w:p>
    <w:p w14:paraId="3D8841EA" w14:textId="77777777" w:rsidR="00AB349C" w:rsidRPr="00844D24" w:rsidRDefault="00AB349C" w:rsidP="00AB349C">
      <w:pPr>
        <w:pStyle w:val="Kods"/>
      </w:pPr>
      <w:r w:rsidRPr="00844D24">
        <w:t>    position: { x: 50, y: -100 },</w:t>
      </w:r>
    </w:p>
    <w:p w14:paraId="2F5572F1" w14:textId="77777777" w:rsidR="00AB349C" w:rsidRPr="00844D24" w:rsidRDefault="00AB349C" w:rsidP="00AB349C">
      <w:pPr>
        <w:pStyle w:val="Kods"/>
      </w:pPr>
      <w:r w:rsidRPr="00844D24">
        <w:t>    classes: "node1",</w:t>
      </w:r>
    </w:p>
    <w:p w14:paraId="5930A80F" w14:textId="26E59596" w:rsidR="009112C3" w:rsidRPr="00844D24" w:rsidRDefault="00AB349C" w:rsidP="009112C3">
      <w:pPr>
        <w:pStyle w:val="Kods"/>
      </w:pPr>
      <w:r w:rsidRPr="00844D24">
        <w:t>  }</w:t>
      </w:r>
      <w:r w:rsidR="009112C3" w:rsidRPr="00844D24">
        <w:t>…</w:t>
      </w:r>
    </w:p>
    <w:p w14:paraId="30700C8A" w14:textId="20ACC19C" w:rsidR="009578C1" w:rsidRPr="00844D24" w:rsidRDefault="00275804" w:rsidP="009112C3">
      <w:r w:rsidRPr="00844D24">
        <w:t xml:space="preserve">,kur </w:t>
      </w:r>
      <w:r w:rsidR="007B199B">
        <w:t>“</w:t>
      </w:r>
      <w:r w:rsidR="00FC05D4" w:rsidRPr="008007DD">
        <w:t>cy.add()</w:t>
      </w:r>
      <w:r w:rsidR="007B199B" w:rsidRPr="007B199B">
        <w:t>”</w:t>
      </w:r>
      <w:r w:rsidR="00FC05D4" w:rsidRPr="00844D24">
        <w:t xml:space="preserve"> – </w:t>
      </w:r>
      <w:r w:rsidR="00646689" w:rsidRPr="00E4222A">
        <w:t>pievieno element</w:t>
      </w:r>
      <w:r w:rsidR="00646689">
        <w:t xml:space="preserve">us </w:t>
      </w:r>
      <w:r w:rsidR="00646689" w:rsidRPr="00E4222A">
        <w:t>grafā, mūsu gadījum</w:t>
      </w:r>
      <w:r w:rsidR="00646689">
        <w:t>ā</w:t>
      </w:r>
      <w:r w:rsidR="00646689" w:rsidRPr="00E4222A">
        <w:t xml:space="preserve"> pievieno virsotnes ar </w:t>
      </w:r>
      <w:r w:rsidR="007B199B">
        <w:t>“</w:t>
      </w:r>
      <w:r w:rsidR="00646689" w:rsidRPr="00E4222A">
        <w:t>id</w:t>
      </w:r>
      <w:r w:rsidR="007B199B">
        <w:t>”</w:t>
      </w:r>
      <w:r w:rsidR="00646689" w:rsidRPr="00E4222A">
        <w:t xml:space="preserve"> nosaukumiem “a1”, “a2” un klasi “node1”, kurš pieder slānim ar </w:t>
      </w:r>
      <w:r w:rsidR="007B199B">
        <w:t>“</w:t>
      </w:r>
      <w:r w:rsidR="00646689" w:rsidRPr="00E4222A">
        <w:t>id</w:t>
      </w:r>
      <w:r w:rsidR="007B199B">
        <w:t>”</w:t>
      </w:r>
      <w:r w:rsidR="00646689" w:rsidRPr="00E4222A">
        <w:t xml:space="preserve"> nosaukumu “a”, pirm</w:t>
      </w:r>
      <w:r w:rsidR="00646689">
        <w:t xml:space="preserve">ās </w:t>
      </w:r>
      <w:r w:rsidR="00646689" w:rsidRPr="00E4222A">
        <w:t>virsotne</w:t>
      </w:r>
      <w:r w:rsidR="00646689">
        <w:t>s</w:t>
      </w:r>
      <w:r w:rsidR="00646689" w:rsidRPr="00E4222A">
        <w:t xml:space="preserve"> sākumpunkts ir ass x = 0 un ass y = -50 un otrā</w:t>
      </w:r>
      <w:r w:rsidR="00646689">
        <w:t>s</w:t>
      </w:r>
      <w:r w:rsidR="00646689" w:rsidRPr="00E4222A">
        <w:t xml:space="preserve"> virsotne</w:t>
      </w:r>
      <w:r w:rsidR="00646689">
        <w:t>s</w:t>
      </w:r>
      <w:r w:rsidR="00646689" w:rsidRPr="00E4222A">
        <w:t xml:space="preserve"> sākumpunkts ir ass x = 50 un ass y = -100. Līdzīgi bija izveidot</w:t>
      </w:r>
      <w:r w:rsidR="00646689">
        <w:t>a</w:t>
      </w:r>
      <w:r w:rsidR="00646689" w:rsidRPr="00E4222A">
        <w:t xml:space="preserve"> trešā virsotne</w:t>
      </w:r>
      <w:r w:rsidR="00A106E8" w:rsidRPr="00844D24">
        <w:t>.</w:t>
      </w:r>
      <w:r w:rsidR="007F6690" w:rsidRPr="00844D24">
        <w:t xml:space="preserve"> </w:t>
      </w:r>
    </w:p>
    <w:p w14:paraId="77D70D91" w14:textId="4FB29092" w:rsidR="002C414A" w:rsidRPr="00844D24" w:rsidRDefault="00562D3C" w:rsidP="00412C00">
      <w:r w:rsidRPr="00844D24">
        <w:t xml:space="preserve">Mainīga ar nosaukumu “cy” bija pielikta nodaļā “style” jauns stils, </w:t>
      </w:r>
      <w:r w:rsidR="00646689" w:rsidRPr="00E4222A">
        <w:t>lai izveidot</w:t>
      </w:r>
      <w:r w:rsidR="00646689">
        <w:t>u</w:t>
      </w:r>
      <w:r w:rsidR="00646689" w:rsidRPr="00E4222A">
        <w:t xml:space="preserve"> atšķirības starp virsotn</w:t>
      </w:r>
      <w:r w:rsidR="00646689">
        <w:t>ēm</w:t>
      </w:r>
      <w:r w:rsidR="00646689" w:rsidRPr="00E4222A">
        <w:t xml:space="preserve"> no dažād</w:t>
      </w:r>
      <w:r w:rsidR="00646689">
        <w:t>iem</w:t>
      </w:r>
      <w:r w:rsidR="00646689" w:rsidRPr="00E4222A">
        <w:t xml:space="preserve"> slā</w:t>
      </w:r>
      <w:r w:rsidR="00646689">
        <w:t>ņiem</w:t>
      </w:r>
      <w:r w:rsidR="006B466C" w:rsidRPr="00844D24">
        <w:t>:</w:t>
      </w:r>
      <w:r w:rsidR="009578C1">
        <w:t xml:space="preserve"> [</w:t>
      </w:r>
      <w:r w:rsidR="009578C1" w:rsidRPr="00844D24">
        <w:t>25]</w:t>
      </w:r>
    </w:p>
    <w:p w14:paraId="795D7578" w14:textId="77777777" w:rsidR="00A62D9D" w:rsidRPr="00844D24" w:rsidRDefault="00A62D9D" w:rsidP="00A62D9D">
      <w:pPr>
        <w:pStyle w:val="Kods"/>
      </w:pPr>
      <w:r w:rsidRPr="00844D24">
        <w:t> {</w:t>
      </w:r>
    </w:p>
    <w:p w14:paraId="11706738" w14:textId="77777777" w:rsidR="00A62D9D" w:rsidRPr="00844D24" w:rsidRDefault="00A62D9D" w:rsidP="00A62D9D">
      <w:pPr>
        <w:pStyle w:val="Kods"/>
      </w:pPr>
      <w:r w:rsidRPr="00844D24">
        <w:t>      selector: ".node1",</w:t>
      </w:r>
    </w:p>
    <w:p w14:paraId="2034951B" w14:textId="77777777" w:rsidR="00A62D9D" w:rsidRPr="00844D24" w:rsidRDefault="00A62D9D" w:rsidP="00A62D9D">
      <w:pPr>
        <w:pStyle w:val="Kods"/>
      </w:pPr>
      <w:r w:rsidRPr="00844D24">
        <w:t>      style: {</w:t>
      </w:r>
    </w:p>
    <w:p w14:paraId="1C48E468" w14:textId="77777777" w:rsidR="00A62D9D" w:rsidRPr="00844D24" w:rsidRDefault="00A62D9D" w:rsidP="00A62D9D">
      <w:pPr>
        <w:pStyle w:val="Kods"/>
      </w:pPr>
      <w:r w:rsidRPr="00844D24">
        <w:t>        "background-color": "blue",</w:t>
      </w:r>
    </w:p>
    <w:p w14:paraId="336F3B14" w14:textId="77777777" w:rsidR="00A62D9D" w:rsidRPr="00844D24" w:rsidRDefault="00A62D9D" w:rsidP="00A62D9D">
      <w:pPr>
        <w:pStyle w:val="Kods"/>
      </w:pPr>
      <w:r w:rsidRPr="00844D24">
        <w:t>      },</w:t>
      </w:r>
    </w:p>
    <w:p w14:paraId="4D3A4B2D" w14:textId="77777777" w:rsidR="00A62D9D" w:rsidRPr="00844D24" w:rsidRDefault="00A62D9D" w:rsidP="00A62D9D">
      <w:pPr>
        <w:pStyle w:val="Kods"/>
      </w:pPr>
      <w:r w:rsidRPr="00844D24">
        <w:t>    },</w:t>
      </w:r>
    </w:p>
    <w:p w14:paraId="5062E02D" w14:textId="77777777" w:rsidR="00A62D9D" w:rsidRPr="00844D24" w:rsidRDefault="00A62D9D" w:rsidP="00A62D9D">
      <w:pPr>
        <w:pStyle w:val="Kods"/>
      </w:pPr>
      <w:r w:rsidRPr="00844D24">
        <w:t>    {</w:t>
      </w:r>
    </w:p>
    <w:p w14:paraId="7C3F0E96" w14:textId="77777777" w:rsidR="00A62D9D" w:rsidRPr="00844D24" w:rsidRDefault="00A62D9D" w:rsidP="00A62D9D">
      <w:pPr>
        <w:pStyle w:val="Kods"/>
      </w:pPr>
      <w:r w:rsidRPr="00844D24">
        <w:t>      selector: ".node2",</w:t>
      </w:r>
    </w:p>
    <w:p w14:paraId="1A1F9472" w14:textId="77777777" w:rsidR="00A62D9D" w:rsidRPr="00844D24" w:rsidRDefault="00A62D9D" w:rsidP="00A62D9D">
      <w:pPr>
        <w:pStyle w:val="Kods"/>
      </w:pPr>
      <w:r w:rsidRPr="00844D24">
        <w:t>      style: {</w:t>
      </w:r>
    </w:p>
    <w:p w14:paraId="488E87F2" w14:textId="77777777" w:rsidR="00A62D9D" w:rsidRPr="00844D24" w:rsidRDefault="00A62D9D" w:rsidP="00A62D9D">
      <w:pPr>
        <w:pStyle w:val="Kods"/>
      </w:pPr>
      <w:r w:rsidRPr="00844D24">
        <w:t>        "background-color": "green",</w:t>
      </w:r>
    </w:p>
    <w:p w14:paraId="1F02210A" w14:textId="77777777" w:rsidR="00A62D9D" w:rsidRPr="00844D24" w:rsidRDefault="00A62D9D" w:rsidP="00A62D9D">
      <w:pPr>
        <w:pStyle w:val="Kods"/>
      </w:pPr>
      <w:r w:rsidRPr="00844D24">
        <w:t>      },</w:t>
      </w:r>
    </w:p>
    <w:p w14:paraId="2FBA331B" w14:textId="28F3C817" w:rsidR="00A62D9D" w:rsidRPr="00844D24" w:rsidRDefault="00A62D9D" w:rsidP="00A62D9D">
      <w:pPr>
        <w:pStyle w:val="Kods"/>
      </w:pPr>
      <w:r w:rsidRPr="00844D24">
        <w:t>    }…</w:t>
      </w:r>
    </w:p>
    <w:p w14:paraId="4C01658B" w14:textId="024891C2" w:rsidR="000F1FF0" w:rsidRPr="00844D24" w:rsidRDefault="00646689" w:rsidP="00251F32">
      <w:r w:rsidRPr="00E4222A">
        <w:t>Lai savienot</w:t>
      </w:r>
      <w:r>
        <w:t>u</w:t>
      </w:r>
      <w:r w:rsidRPr="00E4222A">
        <w:t xml:space="preserve"> vis</w:t>
      </w:r>
      <w:r>
        <w:t>as</w:t>
      </w:r>
      <w:r w:rsidRPr="00E4222A">
        <w:t xml:space="preserve"> virsotnes, bija uzrakstīta funkcija ar mainīgo nosaukumu “edges”, k</w:t>
      </w:r>
      <w:r>
        <w:t>ura</w:t>
      </w:r>
      <w:r w:rsidRPr="00E4222A">
        <w:t xml:space="preserve"> izveido šķautnes starp virsotn</w:t>
      </w:r>
      <w:r>
        <w:t>ēm</w:t>
      </w:r>
      <w:r w:rsidR="00214205" w:rsidRPr="00844D24">
        <w:t xml:space="preserve">: </w:t>
      </w:r>
    </w:p>
    <w:p w14:paraId="3452B431" w14:textId="5A4B9A0F" w:rsidR="006053D1" w:rsidRPr="00844D24" w:rsidRDefault="003C4B26" w:rsidP="006053D1">
      <w:pPr>
        <w:pStyle w:val="Kods"/>
      </w:pPr>
      <w:r w:rsidRPr="00844D24">
        <w:t xml:space="preserve">let </w:t>
      </w:r>
      <w:r w:rsidR="006053D1" w:rsidRPr="00844D24">
        <w:t>edges = cy.add([</w:t>
      </w:r>
    </w:p>
    <w:p w14:paraId="63D78827" w14:textId="77777777" w:rsidR="006053D1" w:rsidRPr="00844D24" w:rsidRDefault="006053D1" w:rsidP="006053D1">
      <w:pPr>
        <w:pStyle w:val="Kods"/>
      </w:pPr>
      <w:r w:rsidRPr="00844D24">
        <w:t>  {</w:t>
      </w:r>
    </w:p>
    <w:p w14:paraId="5E8F1D87" w14:textId="77777777" w:rsidR="006053D1" w:rsidRPr="00844D24" w:rsidRDefault="006053D1" w:rsidP="006053D1">
      <w:pPr>
        <w:pStyle w:val="Kods"/>
      </w:pPr>
      <w:r w:rsidRPr="00844D24">
        <w:t>    data: { id: "edge0", source: "b1", target: "a1" },</w:t>
      </w:r>
    </w:p>
    <w:p w14:paraId="336CAA52" w14:textId="77777777" w:rsidR="006053D1" w:rsidRPr="00844D24" w:rsidRDefault="006053D1" w:rsidP="006053D1">
      <w:pPr>
        <w:pStyle w:val="Kods"/>
      </w:pPr>
      <w:r w:rsidRPr="00844D24">
        <w:t>  },</w:t>
      </w:r>
    </w:p>
    <w:p w14:paraId="6ACEE34E" w14:textId="77777777" w:rsidR="006053D1" w:rsidRPr="00844D24" w:rsidRDefault="006053D1" w:rsidP="006053D1">
      <w:pPr>
        <w:pStyle w:val="Kods"/>
      </w:pPr>
      <w:r w:rsidRPr="00844D24">
        <w:t>  {</w:t>
      </w:r>
    </w:p>
    <w:p w14:paraId="1DF3072C" w14:textId="77777777" w:rsidR="006053D1" w:rsidRPr="00844D24" w:rsidRDefault="006053D1" w:rsidP="006053D1">
      <w:pPr>
        <w:pStyle w:val="Kods"/>
      </w:pPr>
      <w:r w:rsidRPr="00844D24">
        <w:t>    data: { id: "edge1", source: "b3", target: "c1" },</w:t>
      </w:r>
    </w:p>
    <w:p w14:paraId="0F66E2C0" w14:textId="77777777" w:rsidR="006053D1" w:rsidRPr="00844D24" w:rsidRDefault="006053D1" w:rsidP="006053D1">
      <w:pPr>
        <w:pStyle w:val="Kods"/>
      </w:pPr>
      <w:r w:rsidRPr="00844D24">
        <w:t>  },</w:t>
      </w:r>
    </w:p>
    <w:p w14:paraId="7915A954" w14:textId="77777777" w:rsidR="006053D1" w:rsidRPr="00844D24" w:rsidRDefault="006053D1" w:rsidP="006053D1">
      <w:pPr>
        <w:pStyle w:val="Kods"/>
      </w:pPr>
      <w:r w:rsidRPr="00844D24">
        <w:t>  {</w:t>
      </w:r>
    </w:p>
    <w:p w14:paraId="4F0DE397" w14:textId="77777777" w:rsidR="006053D1" w:rsidRPr="00844D24" w:rsidRDefault="006053D1" w:rsidP="006053D1">
      <w:pPr>
        <w:pStyle w:val="Kods"/>
      </w:pPr>
      <w:r w:rsidRPr="00844D24">
        <w:t>    data: { id: "edge2", source: "b1", target: "b2" },</w:t>
      </w:r>
    </w:p>
    <w:p w14:paraId="62E0FD3B" w14:textId="77777777" w:rsidR="006053D1" w:rsidRPr="00844D24" w:rsidRDefault="006053D1" w:rsidP="006053D1">
      <w:pPr>
        <w:pStyle w:val="Kods"/>
      </w:pPr>
      <w:r w:rsidRPr="00844D24">
        <w:t>  },</w:t>
      </w:r>
    </w:p>
    <w:p w14:paraId="6C5FB76B" w14:textId="77777777" w:rsidR="006053D1" w:rsidRPr="00844D24" w:rsidRDefault="006053D1" w:rsidP="006053D1">
      <w:pPr>
        <w:pStyle w:val="Kods"/>
      </w:pPr>
      <w:r w:rsidRPr="00844D24">
        <w:t>  {</w:t>
      </w:r>
    </w:p>
    <w:p w14:paraId="2F0C6ECC" w14:textId="77777777" w:rsidR="006053D1" w:rsidRPr="00844D24" w:rsidRDefault="006053D1" w:rsidP="006053D1">
      <w:pPr>
        <w:pStyle w:val="Kods"/>
      </w:pPr>
      <w:r w:rsidRPr="00844D24">
        <w:t>    data: { id: "edge3", source: "b1", target: "b3" },</w:t>
      </w:r>
    </w:p>
    <w:p w14:paraId="0B034362" w14:textId="77777777" w:rsidR="006053D1" w:rsidRPr="00844D24" w:rsidRDefault="006053D1" w:rsidP="006053D1">
      <w:pPr>
        <w:pStyle w:val="Kods"/>
      </w:pPr>
      <w:r w:rsidRPr="00844D24">
        <w:lastRenderedPageBreak/>
        <w:t>  },</w:t>
      </w:r>
    </w:p>
    <w:p w14:paraId="173CADB8" w14:textId="77777777" w:rsidR="006053D1" w:rsidRPr="00844D24" w:rsidRDefault="006053D1" w:rsidP="006053D1">
      <w:pPr>
        <w:pStyle w:val="Kods"/>
      </w:pPr>
      <w:r w:rsidRPr="00844D24">
        <w:t>  {</w:t>
      </w:r>
    </w:p>
    <w:p w14:paraId="0DE11848" w14:textId="77777777" w:rsidR="006053D1" w:rsidRPr="00844D24" w:rsidRDefault="006053D1" w:rsidP="006053D1">
      <w:pPr>
        <w:pStyle w:val="Kods"/>
      </w:pPr>
      <w:r w:rsidRPr="00844D24">
        <w:t>    data: { id: "edge4", source: "a1", target: "a2" },</w:t>
      </w:r>
    </w:p>
    <w:p w14:paraId="0F6D2A9F" w14:textId="2228975D" w:rsidR="006053D1" w:rsidRPr="00844D24" w:rsidRDefault="006053D1" w:rsidP="006053D1">
      <w:pPr>
        <w:pStyle w:val="Kods"/>
      </w:pPr>
      <w:r w:rsidRPr="00844D24">
        <w:t>  }</w:t>
      </w:r>
      <w:r w:rsidR="00341854" w:rsidRPr="00844D24">
        <w:t>…</w:t>
      </w:r>
    </w:p>
    <w:p w14:paraId="65D6F98B" w14:textId="0C8A5314" w:rsidR="00BE112F" w:rsidRPr="00844D24" w:rsidRDefault="00341854" w:rsidP="006053D1">
      <w:r w:rsidRPr="00844D24">
        <w:t xml:space="preserve">,kur </w:t>
      </w:r>
      <w:r w:rsidR="007B199B">
        <w:t>“</w:t>
      </w:r>
      <w:r w:rsidR="004F497E" w:rsidRPr="008007DD">
        <w:t xml:space="preserve">id: </w:t>
      </w:r>
      <w:r w:rsidR="00B37AF2" w:rsidRPr="008007DD">
        <w:t>“x</w:t>
      </w:r>
      <w:r w:rsidR="004F497E" w:rsidRPr="008007DD">
        <w:t>”</w:t>
      </w:r>
      <w:r w:rsidR="007B199B">
        <w:t>”</w:t>
      </w:r>
      <w:r w:rsidR="001B4088" w:rsidRPr="00844D24">
        <w:t xml:space="preserve"> - </w:t>
      </w:r>
      <w:r w:rsidR="00AC5815" w:rsidRPr="00844D24">
        <w:t>katrai šķautnei pievieno no</w:t>
      </w:r>
      <w:r w:rsidR="00644BF0" w:rsidRPr="00844D24">
        <w:t xml:space="preserve">saukumu, </w:t>
      </w:r>
      <w:r w:rsidR="007B199B">
        <w:t>“</w:t>
      </w:r>
      <w:r w:rsidR="001B4088" w:rsidRPr="008007DD">
        <w:t>source: “</w:t>
      </w:r>
      <w:r w:rsidR="009D7426" w:rsidRPr="008007DD">
        <w:t>x</w:t>
      </w:r>
      <w:r w:rsidR="001B4088" w:rsidRPr="008007DD">
        <w:t>”</w:t>
      </w:r>
      <w:r w:rsidR="007B199B">
        <w:t>”</w:t>
      </w:r>
      <w:r w:rsidR="00B37AF2" w:rsidRPr="00844D24">
        <w:t xml:space="preserve"> </w:t>
      </w:r>
      <w:r w:rsidR="001B4088" w:rsidRPr="00844D24">
        <w:t xml:space="preserve">- no kuras virsotnes sākas savienojums, </w:t>
      </w:r>
      <w:r w:rsidR="007B199B">
        <w:t>“</w:t>
      </w:r>
      <w:r w:rsidR="001B4088" w:rsidRPr="008007DD">
        <w:t xml:space="preserve">target: </w:t>
      </w:r>
      <w:r w:rsidR="009D7426" w:rsidRPr="008007DD">
        <w:t>“x”</w:t>
      </w:r>
      <w:r w:rsidR="007B199B" w:rsidRPr="007B199B">
        <w:t>”</w:t>
      </w:r>
      <w:r w:rsidR="001B4088" w:rsidRPr="00844D24">
        <w:t xml:space="preserve"> – </w:t>
      </w:r>
      <w:r w:rsidR="009B09F2" w:rsidRPr="00E4222A">
        <w:t>kurā virsotnē beidz</w:t>
      </w:r>
      <w:r w:rsidR="009B09F2">
        <w:t>ā</w:t>
      </w:r>
      <w:r w:rsidR="009B09F2" w:rsidRPr="00E4222A">
        <w:t>s savienojums</w:t>
      </w:r>
      <w:r w:rsidR="001B4088" w:rsidRPr="00844D24">
        <w:t>.</w:t>
      </w:r>
      <w:r w:rsidR="007F6690" w:rsidRPr="00844D24">
        <w:t xml:space="preserve"> [25]</w:t>
      </w:r>
    </w:p>
    <w:p w14:paraId="05A8051F" w14:textId="0909EC9E" w:rsidR="00453BB4" w:rsidRPr="00844D24" w:rsidRDefault="009B09F2" w:rsidP="006053D1">
      <w:r w:rsidRPr="00E4222A">
        <w:t>Analoģiski situācijai ar virsotn</w:t>
      </w:r>
      <w:r>
        <w:t>ēm</w:t>
      </w:r>
      <w:r w:rsidRPr="00E4222A">
        <w:t>, bija pievienots stils, lai var</w:t>
      </w:r>
      <w:r>
        <w:t>ētu</w:t>
      </w:r>
      <w:r w:rsidRPr="00E4222A">
        <w:t xml:space="preserve"> redzēt šķautnes</w:t>
      </w:r>
      <w:r w:rsidR="007B5443" w:rsidRPr="00844D24">
        <w:t>:</w:t>
      </w:r>
    </w:p>
    <w:p w14:paraId="7104DBB9" w14:textId="77777777" w:rsidR="007B5443" w:rsidRPr="00844D24" w:rsidRDefault="007B5443" w:rsidP="007B5443">
      <w:pPr>
        <w:pStyle w:val="Kods"/>
      </w:pPr>
      <w:r w:rsidRPr="00844D24">
        <w:t>selector: "edge",</w:t>
      </w:r>
    </w:p>
    <w:p w14:paraId="626E2C3C" w14:textId="77777777" w:rsidR="007B5443" w:rsidRPr="00844D24" w:rsidRDefault="007B5443" w:rsidP="007B5443">
      <w:pPr>
        <w:pStyle w:val="Kods"/>
      </w:pPr>
      <w:r w:rsidRPr="00844D24">
        <w:t>      style: {</w:t>
      </w:r>
    </w:p>
    <w:p w14:paraId="37A3E685" w14:textId="77777777" w:rsidR="007B5443" w:rsidRPr="00844D24" w:rsidRDefault="007B5443" w:rsidP="007B5443">
      <w:pPr>
        <w:pStyle w:val="Kods"/>
      </w:pPr>
      <w:r w:rsidRPr="00844D24">
        <w:t>        width: 1,</w:t>
      </w:r>
    </w:p>
    <w:p w14:paraId="3097DB3A" w14:textId="77777777" w:rsidR="006513A2" w:rsidRPr="00844D24" w:rsidRDefault="007B5443" w:rsidP="007B5443">
      <w:pPr>
        <w:pStyle w:val="Kods"/>
      </w:pPr>
      <w:r w:rsidRPr="00844D24">
        <w:t>        "line-color": "black",</w:t>
      </w:r>
    </w:p>
    <w:p w14:paraId="0B6EACC3" w14:textId="765B47EF" w:rsidR="007B5443" w:rsidRPr="00844D24" w:rsidRDefault="007B5443" w:rsidP="007B5443">
      <w:pPr>
        <w:pStyle w:val="Kods"/>
      </w:pPr>
      <w:r w:rsidRPr="00844D24">
        <w:t>        "curve-style": "</w:t>
      </w:r>
      <w:r w:rsidR="00585E36" w:rsidRPr="00844D24">
        <w:t>straight</w:t>
      </w:r>
      <w:r w:rsidRPr="00844D24">
        <w:t>",</w:t>
      </w:r>
    </w:p>
    <w:p w14:paraId="2FE67355" w14:textId="77777777" w:rsidR="007B5443" w:rsidRPr="00844D24" w:rsidRDefault="007B5443" w:rsidP="007B5443">
      <w:pPr>
        <w:pStyle w:val="Kods"/>
      </w:pPr>
      <w:r w:rsidRPr="00844D24">
        <w:t>        "label": "",</w:t>
      </w:r>
    </w:p>
    <w:p w14:paraId="36E34A16" w14:textId="77777777" w:rsidR="007B5443" w:rsidRPr="00844D24" w:rsidRDefault="007B5443" w:rsidP="007B5443">
      <w:pPr>
        <w:pStyle w:val="Kods"/>
      </w:pPr>
      <w:r w:rsidRPr="00844D24">
        <w:t>      },</w:t>
      </w:r>
    </w:p>
    <w:p w14:paraId="20DDE94A" w14:textId="30844ADA" w:rsidR="00F50137" w:rsidRPr="00844D24" w:rsidRDefault="00F91FB4" w:rsidP="007B5443">
      <w:r w:rsidRPr="00844D24">
        <w:t>,</w:t>
      </w:r>
      <w:r w:rsidR="009B09F2" w:rsidRPr="00E4222A">
        <w:t xml:space="preserve">kur </w:t>
      </w:r>
      <w:r w:rsidR="007B199B">
        <w:t>“</w:t>
      </w:r>
      <w:r w:rsidR="009B09F2" w:rsidRPr="008007DD">
        <w:t>width: 1</w:t>
      </w:r>
      <w:r w:rsidR="007B199B" w:rsidRPr="007B199B">
        <w:t>”</w:t>
      </w:r>
      <w:r w:rsidR="009B09F2" w:rsidRPr="00E4222A">
        <w:t xml:space="preserve"> - ir platums 1 pikselis, “</w:t>
      </w:r>
      <w:r w:rsidR="007B199B" w:rsidRPr="008007DD">
        <w:t>“</w:t>
      </w:r>
      <w:r w:rsidR="009B09F2" w:rsidRPr="008007DD">
        <w:t>line-color”: “black</w:t>
      </w:r>
      <w:r w:rsidR="007B199B" w:rsidRPr="008007DD">
        <w:t>”</w:t>
      </w:r>
      <w:r w:rsidR="007B199B">
        <w:t>”</w:t>
      </w:r>
      <w:r w:rsidR="00ED188D">
        <w:t xml:space="preserve"> </w:t>
      </w:r>
      <w:r w:rsidR="009B09F2" w:rsidRPr="00E4222A">
        <w:t xml:space="preserve">– ir šķautnes melna krāsa, </w:t>
      </w:r>
      <w:r w:rsidR="007B199B">
        <w:t>“</w:t>
      </w:r>
      <w:r w:rsidR="009B09F2" w:rsidRPr="008007DD">
        <w:t>“curve-style”: “straight”</w:t>
      </w:r>
      <w:r w:rsidR="007B199B" w:rsidRPr="007B199B">
        <w:t>”</w:t>
      </w:r>
      <w:r w:rsidR="009B09F2" w:rsidRPr="00E4222A">
        <w:t xml:space="preserve"> – ir līnijas tips, mūsu gadījum</w:t>
      </w:r>
      <w:r w:rsidR="009B09F2">
        <w:t>ā</w:t>
      </w:r>
      <w:r w:rsidR="009B09F2" w:rsidRPr="00E4222A">
        <w:t xml:space="preserve"> t</w:t>
      </w:r>
      <w:r w:rsidR="009B09F2">
        <w:t>ā</w:t>
      </w:r>
      <w:r w:rsidR="009B09F2" w:rsidRPr="00E4222A">
        <w:t xml:space="preserve"> ir taisna līnija. Un </w:t>
      </w:r>
      <w:r w:rsidR="007B199B">
        <w:t>“</w:t>
      </w:r>
      <w:r w:rsidR="009B09F2" w:rsidRPr="008007DD">
        <w:t>“label”: “”</w:t>
      </w:r>
      <w:r w:rsidR="007B199B" w:rsidRPr="007B199B">
        <w:t>”</w:t>
      </w:r>
      <w:r w:rsidR="00ED188D">
        <w:t xml:space="preserve"> </w:t>
      </w:r>
      <w:r w:rsidR="009B09F2" w:rsidRPr="00E4222A">
        <w:t>– ir tukšs, lai būtu redzami tikai virsotņu un slāņu nosaukumi, bet ne šķautnes</w:t>
      </w:r>
      <w:r w:rsidR="00774D6E" w:rsidRPr="00844D24">
        <w:t xml:space="preserve">. </w:t>
      </w:r>
      <w:r w:rsidR="007F6690" w:rsidRPr="00844D24">
        <w:t>[25]</w:t>
      </w:r>
    </w:p>
    <w:p w14:paraId="5BE073C3" w14:textId="6F399928" w:rsidR="006B466C" w:rsidRPr="00844D24" w:rsidRDefault="009B09F2" w:rsidP="00F50137">
      <w:r w:rsidRPr="00E4222A">
        <w:t xml:space="preserve">Lai vairākslāņu grafs paradās korekti un </w:t>
      </w:r>
      <w:r>
        <w:t>ir</w:t>
      </w:r>
      <w:r w:rsidRPr="00E4222A">
        <w:t xml:space="preserve"> kā interaktīvs grafs, bija izveidota funkcija ar nosaukumu “animation”, kur izmantota metode </w:t>
      </w:r>
      <w:r w:rsidR="007B199B">
        <w:t>“</w:t>
      </w:r>
      <w:r w:rsidRPr="00E4222A">
        <w:t>cy.animate()</w:t>
      </w:r>
      <w:r w:rsidR="007B199B">
        <w:t>”</w:t>
      </w:r>
      <w:r w:rsidRPr="00E4222A">
        <w:t>, lai ar parametru “pan” novietot noteikt</w:t>
      </w:r>
      <w:r>
        <w:t>ā</w:t>
      </w:r>
      <w:r w:rsidRPr="00E4222A">
        <w:t xml:space="preserve"> vietā un, lai redzēt</w:t>
      </w:r>
      <w:r>
        <w:t>u</w:t>
      </w:r>
      <w:r w:rsidRPr="00E4222A">
        <w:t xml:space="preserve"> vairākslāņu grafu pilnīgi, bija izmantots parametrs ar nosaukumu “zoom”</w:t>
      </w:r>
      <w:r w:rsidR="005C3655" w:rsidRPr="00844D24">
        <w:t>:</w:t>
      </w:r>
      <w:r w:rsidR="009578C1">
        <w:t xml:space="preserve"> </w:t>
      </w:r>
      <w:r w:rsidR="009578C1" w:rsidRPr="00844D24">
        <w:t>[25]</w:t>
      </w:r>
      <w:r w:rsidR="005C3655" w:rsidRPr="00844D24">
        <w:t xml:space="preserve"> </w:t>
      </w:r>
    </w:p>
    <w:p w14:paraId="55F494C4" w14:textId="77777777" w:rsidR="003A781A" w:rsidRPr="00844D24" w:rsidRDefault="003A781A" w:rsidP="003A781A">
      <w:pPr>
        <w:pStyle w:val="Kods"/>
      </w:pPr>
      <w:r w:rsidRPr="00844D24">
        <w:t>var animation = cy.animate({</w:t>
      </w:r>
    </w:p>
    <w:p w14:paraId="22FC06A3" w14:textId="77777777" w:rsidR="003A781A" w:rsidRPr="00844D24" w:rsidRDefault="003A781A" w:rsidP="003A781A">
      <w:pPr>
        <w:pStyle w:val="Kods"/>
      </w:pPr>
      <w:r w:rsidRPr="00844D24">
        <w:t>  pan: {x: 400, y: 250},</w:t>
      </w:r>
    </w:p>
    <w:p w14:paraId="7CE94B83" w14:textId="78516F6A" w:rsidR="003A781A" w:rsidRPr="00844D24" w:rsidRDefault="003A781A" w:rsidP="003A781A">
      <w:pPr>
        <w:pStyle w:val="Kods"/>
      </w:pPr>
      <w:r w:rsidRPr="00844D24">
        <w:t>  zoom:1,</w:t>
      </w:r>
    </w:p>
    <w:p w14:paraId="71530318" w14:textId="0D2AAA24" w:rsidR="00B041D7" w:rsidRPr="00844D24" w:rsidRDefault="003A781A" w:rsidP="00B041D7">
      <w:pPr>
        <w:pStyle w:val="Kods"/>
      </w:pPr>
      <w:r w:rsidRPr="00844D24">
        <w:t>})</w:t>
      </w:r>
    </w:p>
    <w:p w14:paraId="69A4A5E1" w14:textId="650AEAA4" w:rsidR="00B041D7" w:rsidRPr="00844D24" w:rsidRDefault="007B199B" w:rsidP="00BF7233">
      <w:r>
        <w:t>“</w:t>
      </w:r>
      <w:r w:rsidR="009B09F2" w:rsidRPr="00E4222A">
        <w:t>HTML</w:t>
      </w:r>
      <w:r>
        <w:t>”</w:t>
      </w:r>
      <w:r w:rsidR="009B09F2" w:rsidRPr="00E4222A">
        <w:t xml:space="preserve"> dokumentā pievienota informācija par autoru un izmantojama bibliotēka</w:t>
      </w:r>
      <w:r w:rsidR="00B041D7" w:rsidRPr="00844D24">
        <w:t>:</w:t>
      </w:r>
    </w:p>
    <w:p w14:paraId="0FE2289E" w14:textId="77777777" w:rsidR="00C06CED" w:rsidRPr="00844D24" w:rsidRDefault="00C06CED" w:rsidP="00C06CED">
      <w:pPr>
        <w:pStyle w:val="Kods"/>
      </w:pPr>
      <w:r w:rsidRPr="00844D24">
        <w:t>&lt;body&gt;</w:t>
      </w:r>
    </w:p>
    <w:p w14:paraId="723CE713" w14:textId="77777777" w:rsidR="00C06CED" w:rsidRPr="00844D24" w:rsidRDefault="00C06CED" w:rsidP="00C06CED">
      <w:pPr>
        <w:pStyle w:val="Kods"/>
      </w:pPr>
      <w:r w:rsidRPr="00844D24">
        <w:t>    &lt;p&gt;BAKALAURA DARBS - Dmitrijs Sinickis 201RDB360&lt;/p&gt;</w:t>
      </w:r>
    </w:p>
    <w:p w14:paraId="2579AE27" w14:textId="77777777" w:rsidR="00C06CED" w:rsidRPr="00844D24" w:rsidRDefault="00C06CED" w:rsidP="00C06CED">
      <w:pPr>
        <w:pStyle w:val="Kods"/>
      </w:pPr>
    </w:p>
    <w:p w14:paraId="481AD786" w14:textId="77777777" w:rsidR="00C06CED" w:rsidRPr="00844D24" w:rsidRDefault="00C06CED" w:rsidP="00C06CED">
      <w:pPr>
        <w:pStyle w:val="Kods"/>
      </w:pPr>
      <w:r w:rsidRPr="00844D24">
        <w:t>    &lt;div id="cy"&gt;&lt;/div&gt;</w:t>
      </w:r>
    </w:p>
    <w:p w14:paraId="48CB02DA" w14:textId="77777777" w:rsidR="00C06CED" w:rsidRPr="00844D24" w:rsidRDefault="00C06CED" w:rsidP="00C06CED">
      <w:pPr>
        <w:pStyle w:val="Kods"/>
      </w:pPr>
      <w:r w:rsidRPr="00844D24">
        <w:t>    &lt;script src="script.js"&gt;&lt;/script&gt;</w:t>
      </w:r>
    </w:p>
    <w:p w14:paraId="2F393080" w14:textId="77777777" w:rsidR="00C06CED" w:rsidRPr="00844D24" w:rsidRDefault="00C06CED" w:rsidP="00C06CED">
      <w:pPr>
        <w:pStyle w:val="Kods"/>
      </w:pPr>
      <w:r w:rsidRPr="00844D24">
        <w:t>    &lt;p&gt;Cytoscape.js piemērs&lt;/p&gt;</w:t>
      </w:r>
    </w:p>
    <w:p w14:paraId="40066708" w14:textId="77777777" w:rsidR="00C06CED" w:rsidRPr="00844D24" w:rsidRDefault="00C06CED" w:rsidP="00C06CED">
      <w:pPr>
        <w:pStyle w:val="Kods"/>
      </w:pPr>
      <w:r w:rsidRPr="00844D24">
        <w:t>&lt;/body&gt;</w:t>
      </w:r>
    </w:p>
    <w:p w14:paraId="0B7CA9AD" w14:textId="4ABE21C9" w:rsidR="00C17793" w:rsidRDefault="008E5010" w:rsidP="00C17793">
      <w:r>
        <w:t>Prototipa integrācijas rezultāts</w:t>
      </w:r>
      <w:r w:rsidRPr="00C17793">
        <w:t xml:space="preserve"> </w:t>
      </w:r>
      <w:r w:rsidR="00C17793" w:rsidRPr="00C17793">
        <w:t xml:space="preserve">ar </w:t>
      </w:r>
      <w:r w:rsidR="00C17793" w:rsidRPr="00844D24">
        <w:t>cytoscape</w:t>
      </w:r>
      <w:r w:rsidR="00C17793" w:rsidRPr="00C17793">
        <w:t>.js bibliotēk</w:t>
      </w:r>
      <w:r>
        <w:t>u</w:t>
      </w:r>
      <w:r w:rsidR="00C17793" w:rsidRPr="00C17793">
        <w:t>. – sk. 3.4.1.</w:t>
      </w:r>
      <w:r w:rsidR="009578C1">
        <w:t xml:space="preserve"> </w:t>
      </w:r>
      <w:r w:rsidR="009578C1" w:rsidRPr="00C17793">
        <w:t>att.</w:t>
      </w:r>
    </w:p>
    <w:p w14:paraId="5B58925D" w14:textId="77777777" w:rsidR="00C17793" w:rsidRPr="00C17793" w:rsidRDefault="00C17793" w:rsidP="00C17793"/>
    <w:p w14:paraId="24A5696B" w14:textId="51C2B2FB" w:rsidR="003A781A" w:rsidRPr="00844D24" w:rsidRDefault="00CE4829" w:rsidP="00B041D7">
      <w:pPr>
        <w:jc w:val="center"/>
      </w:pPr>
      <w:r w:rsidRPr="00844D24">
        <w:rPr>
          <w:noProof/>
          <w:lang w:eastAsia="lv-LV"/>
        </w:rPr>
        <w:drawing>
          <wp:inline distT="0" distB="0" distL="0" distR="0" wp14:anchorId="35592931" wp14:editId="1B4D3F2D">
            <wp:extent cx="5271135" cy="3537585"/>
            <wp:effectExtent l="0" t="0" r="5715" b="5715"/>
            <wp:docPr id="541273118" name="Picture 541273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3118" name="Picture 1" descr="A screenshot of a computer&#10;&#10;Description automatically generated"/>
                    <pic:cNvPicPr/>
                  </pic:nvPicPr>
                  <pic:blipFill>
                    <a:blip r:embed="rId41"/>
                    <a:stretch>
                      <a:fillRect/>
                    </a:stretch>
                  </pic:blipFill>
                  <pic:spPr>
                    <a:xfrm>
                      <a:off x="0" y="0"/>
                      <a:ext cx="5271135" cy="3537585"/>
                    </a:xfrm>
                    <a:prstGeom prst="rect">
                      <a:avLst/>
                    </a:prstGeom>
                  </pic:spPr>
                </pic:pic>
              </a:graphicData>
            </a:graphic>
          </wp:inline>
        </w:drawing>
      </w:r>
    </w:p>
    <w:p w14:paraId="3C3C559C" w14:textId="243B5B34" w:rsidR="00B041D7" w:rsidRPr="00844D24" w:rsidRDefault="00B041D7" w:rsidP="00B041D7">
      <w:pPr>
        <w:pStyle w:val="Kods"/>
        <w:ind w:firstLine="0"/>
        <w:jc w:val="center"/>
        <w:rPr>
          <w:rFonts w:ascii="Times New Roman" w:hAnsi="Times New Roman"/>
          <w:sz w:val="24"/>
          <w:szCs w:val="24"/>
        </w:rPr>
      </w:pPr>
      <w:r w:rsidRPr="00844D24">
        <w:rPr>
          <w:rFonts w:ascii="Times New Roman" w:hAnsi="Times New Roman"/>
          <w:sz w:val="24"/>
          <w:szCs w:val="24"/>
        </w:rPr>
        <w:t xml:space="preserve">3.3.1. attēls. Rezultāts ar </w:t>
      </w:r>
      <w:r w:rsidR="00ED188D">
        <w:rPr>
          <w:rFonts w:ascii="Times New Roman" w:hAnsi="Times New Roman"/>
          <w:sz w:val="24"/>
          <w:szCs w:val="24"/>
        </w:rPr>
        <w:t>C</w:t>
      </w:r>
      <w:r w:rsidR="00ED188D" w:rsidRPr="00844D24">
        <w:rPr>
          <w:rFonts w:ascii="Times New Roman" w:hAnsi="Times New Roman"/>
          <w:sz w:val="24"/>
          <w:szCs w:val="24"/>
        </w:rPr>
        <w:t>ytoscape</w:t>
      </w:r>
      <w:r w:rsidRPr="00844D24">
        <w:rPr>
          <w:rFonts w:ascii="Times New Roman" w:hAnsi="Times New Roman"/>
          <w:sz w:val="24"/>
          <w:szCs w:val="24"/>
        </w:rPr>
        <w:t>.js bibliotēku.</w:t>
      </w:r>
    </w:p>
    <w:p w14:paraId="48B59304" w14:textId="77777777" w:rsidR="008A6BD3" w:rsidRPr="00844D24" w:rsidRDefault="008A6BD3" w:rsidP="00B041D7">
      <w:pPr>
        <w:jc w:val="center"/>
      </w:pPr>
    </w:p>
    <w:p w14:paraId="6707036C" w14:textId="7929B0BF" w:rsidR="005C3655" w:rsidRPr="00844D24" w:rsidRDefault="001E2E77" w:rsidP="001E2E77">
      <w:pPr>
        <w:pStyle w:val="3-lmea-virsraksts"/>
      </w:pPr>
      <w:bookmarkStart w:id="41" w:name="_Toc135856961"/>
      <w:r w:rsidRPr="00844D24">
        <w:t xml:space="preserve">3.3.1. </w:t>
      </w:r>
      <w:r w:rsidR="00BF7233" w:rsidRPr="00844D24">
        <w:t xml:space="preserve">Secinājumi par </w:t>
      </w:r>
      <w:r w:rsidR="00ED188D">
        <w:t>C</w:t>
      </w:r>
      <w:r w:rsidR="00ED188D" w:rsidRPr="00844D24">
        <w:t>ytoscape</w:t>
      </w:r>
      <w:r w:rsidR="00CE4829" w:rsidRPr="00844D24">
        <w:t xml:space="preserve">.js </w:t>
      </w:r>
      <w:r w:rsidR="00BF7233" w:rsidRPr="00844D24">
        <w:t>bibliotēku</w:t>
      </w:r>
      <w:bookmarkEnd w:id="41"/>
    </w:p>
    <w:p w14:paraId="2DA50949" w14:textId="55846F21" w:rsidR="001E2E77" w:rsidRPr="00844D24" w:rsidRDefault="007B199B" w:rsidP="001E2E77">
      <w:r>
        <w:t>“</w:t>
      </w:r>
      <w:r w:rsidR="009B09F2" w:rsidRPr="00E4222A">
        <w:t>Cytoscape.js</w:t>
      </w:r>
      <w:r>
        <w:t>”</w:t>
      </w:r>
      <w:r w:rsidR="009B09F2" w:rsidRPr="00E4222A">
        <w:t xml:space="preserve"> t</w:t>
      </w:r>
      <w:r w:rsidR="009B09F2">
        <w:t>ā</w:t>
      </w:r>
      <w:r w:rsidR="009B09F2" w:rsidRPr="00E4222A">
        <w:t xml:space="preserve"> ir bibliotēka, </w:t>
      </w:r>
      <w:r w:rsidR="009B09F2">
        <w:t>kura</w:t>
      </w:r>
      <w:r w:rsidR="009B09F2" w:rsidRPr="00E4222A">
        <w:t xml:space="preserve"> ļauj izveidot jebkādu vairākslāņu gr</w:t>
      </w:r>
      <w:r w:rsidR="009B09F2">
        <w:t>a</w:t>
      </w:r>
      <w:r w:rsidR="009B09F2" w:rsidRPr="00E4222A">
        <w:t>fu, kur ir redz</w:t>
      </w:r>
      <w:r w:rsidR="009B09F2">
        <w:t>am</w:t>
      </w:r>
      <w:r w:rsidR="009B09F2" w:rsidRPr="00E4222A">
        <w:t>i slāņi, viegli paradīt  slāņu un virsotnes nosaukumu. Var regulēt virsotnes krāsu, šķautnes platumu un krāsu, ari ir iespēja izveidot slā</w:t>
      </w:r>
      <w:r w:rsidR="009B09F2">
        <w:t>ni</w:t>
      </w:r>
      <w:r w:rsidR="009B09F2" w:rsidRPr="00E4222A">
        <w:t xml:space="preserve"> ar savu krāsu, lai vizuāli </w:t>
      </w:r>
      <w:r w:rsidR="009B09F2">
        <w:t>būtu</w:t>
      </w:r>
      <w:r w:rsidR="009B09F2" w:rsidRPr="00E4222A">
        <w:t xml:space="preserve"> saprotams, kur ir kāds slānis. Ar </w:t>
      </w:r>
      <w:r>
        <w:t>“</w:t>
      </w:r>
      <w:r w:rsidR="009B09F2" w:rsidRPr="00E4222A">
        <w:t>Cytoscape.js</w:t>
      </w:r>
      <w:r>
        <w:t>”</w:t>
      </w:r>
      <w:r w:rsidR="009B09F2" w:rsidRPr="00E4222A">
        <w:t xml:space="preserve"> bibliotēku var izveidot interaktīvu grafu, </w:t>
      </w:r>
      <w:r w:rsidR="009B09F2" w:rsidRPr="00B81FA5">
        <w:t>bet tanī nebūs sarežģītas animācijas</w:t>
      </w:r>
      <w:r w:rsidR="007E17CD" w:rsidRPr="00844D24">
        <w:t>.</w:t>
      </w:r>
    </w:p>
    <w:p w14:paraId="4D59563C" w14:textId="77777777" w:rsidR="00161409" w:rsidRPr="00844D24" w:rsidRDefault="00161409" w:rsidP="001E2E77"/>
    <w:p w14:paraId="511BF0BD" w14:textId="72F4E84A" w:rsidR="00DB15D2" w:rsidRPr="00844D24" w:rsidRDefault="00610046" w:rsidP="00782FBA">
      <w:pPr>
        <w:pStyle w:val="2-lmea-virsraksts"/>
      </w:pPr>
      <w:bookmarkStart w:id="42" w:name="_Toc128601057"/>
      <w:bookmarkStart w:id="43" w:name="_Toc134397441"/>
      <w:bookmarkStart w:id="44" w:name="_Toc135856962"/>
      <w:r w:rsidRPr="00844D24">
        <w:t>3.4</w:t>
      </w:r>
      <w:r w:rsidR="00A20FCE" w:rsidRPr="00844D24">
        <w:t xml:space="preserve">. </w:t>
      </w:r>
      <w:r w:rsidR="007B199B">
        <w:t>V</w:t>
      </w:r>
      <w:r w:rsidR="00AD60C1" w:rsidRPr="00844D24">
        <w:t>is.js</w:t>
      </w:r>
      <w:r w:rsidR="000B6C1C" w:rsidRPr="00844D24">
        <w:t xml:space="preserve"> bibliotēk</w:t>
      </w:r>
      <w:bookmarkEnd w:id="42"/>
      <w:r w:rsidR="00A20FCE" w:rsidRPr="00844D24">
        <w:t>a</w:t>
      </w:r>
      <w:bookmarkEnd w:id="43"/>
      <w:bookmarkEnd w:id="44"/>
    </w:p>
    <w:p w14:paraId="51CA18E3" w14:textId="64473C1D" w:rsidR="001B454D" w:rsidRPr="00844D24" w:rsidRDefault="007B199B" w:rsidP="0018424E">
      <w:bookmarkStart w:id="45" w:name="_Hlk136184434"/>
      <w:r>
        <w:t>“</w:t>
      </w:r>
      <w:r w:rsidR="009B09F2" w:rsidRPr="00E4222A">
        <w:t>Vis.js</w:t>
      </w:r>
      <w:r>
        <w:t>”</w:t>
      </w:r>
      <w:r w:rsidR="009B09F2" w:rsidRPr="00E4222A">
        <w:t xml:space="preserve"> ir </w:t>
      </w:r>
      <w:r w:rsidR="00FC62C6" w:rsidRPr="00E4222A">
        <w:t>dinamisk</w:t>
      </w:r>
      <w:r w:rsidR="00FC62C6">
        <w:t>a</w:t>
      </w:r>
      <w:r w:rsidR="00FC62C6" w:rsidRPr="00E4222A">
        <w:t xml:space="preserve"> </w:t>
      </w:r>
      <w:r w:rsidR="009B09F2" w:rsidRPr="00E4222A">
        <w:t xml:space="preserve">vizualizācijas bibliotēka, </w:t>
      </w:r>
      <w:r w:rsidR="009B09F2" w:rsidRPr="00217D39">
        <w:t xml:space="preserve">kura pamatojas uz tīmekļa lapu. </w:t>
      </w:r>
      <w:r w:rsidR="009B09F2" w:rsidRPr="00E4222A">
        <w:t>Bibliotēka izveidota, lai vizualizēt</w:t>
      </w:r>
      <w:r w:rsidR="009B09F2">
        <w:t>u</w:t>
      </w:r>
      <w:r w:rsidR="009B09F2" w:rsidRPr="00E4222A">
        <w:t xml:space="preserve"> dažādu</w:t>
      </w:r>
      <w:r w:rsidR="00FC62C6">
        <w:t xml:space="preserve"> veidu un apjoma</w:t>
      </w:r>
      <w:r w:rsidR="009B09F2" w:rsidRPr="00E4222A">
        <w:t xml:space="preserve"> datus. Ar šo bibliotēku var izveidot dažādus vizualizācijas tipus un arī var veidot vairākslāņu grafu. Lai vizualizēt</w:t>
      </w:r>
      <w:r w:rsidR="009B09F2">
        <w:t>u</w:t>
      </w:r>
      <w:r w:rsidR="009B09F2" w:rsidRPr="00E4222A">
        <w:t xml:space="preserve"> šo vairākslāņu grafu, </w:t>
      </w:r>
      <w:r w:rsidR="009B09F2">
        <w:t>ir nepieciešams</w:t>
      </w:r>
      <w:r w:rsidR="009B09F2" w:rsidRPr="00E4222A">
        <w:t xml:space="preserve"> izveidot </w:t>
      </w:r>
      <w:r>
        <w:t>“</w:t>
      </w:r>
      <w:r w:rsidR="009B09F2" w:rsidRPr="00E4222A">
        <w:t>HTML</w:t>
      </w:r>
      <w:r>
        <w:t>”</w:t>
      </w:r>
      <w:r w:rsidR="009B09F2" w:rsidRPr="00E4222A">
        <w:t xml:space="preserve">, </w:t>
      </w:r>
      <w:r>
        <w:t>“</w:t>
      </w:r>
      <w:r w:rsidR="009B09F2" w:rsidRPr="00E4222A">
        <w:t>CSS</w:t>
      </w:r>
      <w:r>
        <w:t>”</w:t>
      </w:r>
      <w:r w:rsidR="009B09F2" w:rsidRPr="00E4222A">
        <w:t xml:space="preserve"> un </w:t>
      </w:r>
      <w:r>
        <w:t>“</w:t>
      </w:r>
      <w:r w:rsidR="009B09F2" w:rsidRPr="00E4222A">
        <w:t>J</w:t>
      </w:r>
      <w:r w:rsidR="00C4661E">
        <w:t>ava</w:t>
      </w:r>
      <w:r w:rsidR="009B09F2" w:rsidRPr="00E4222A">
        <w:t>S</w:t>
      </w:r>
      <w:r w:rsidR="00C4661E">
        <w:t>cript</w:t>
      </w:r>
      <w:r>
        <w:t>”</w:t>
      </w:r>
      <w:r w:rsidR="009B09F2" w:rsidRPr="00E4222A">
        <w:t xml:space="preserve"> formāta dokument</w:t>
      </w:r>
      <w:r w:rsidR="009B09F2">
        <w:t>us</w:t>
      </w:r>
      <w:r w:rsidR="009B09F2" w:rsidRPr="00E4222A">
        <w:t xml:space="preserve">. Vispirms </w:t>
      </w:r>
      <w:r w:rsidR="00FC62C6">
        <w:t>tika izveidots</w:t>
      </w:r>
      <w:r w:rsidR="009B09F2" w:rsidRPr="00E4222A">
        <w:t xml:space="preserve"> “div” konteineris ar </w:t>
      </w:r>
      <w:r>
        <w:t>“</w:t>
      </w:r>
      <w:r w:rsidR="009B09F2" w:rsidRPr="00E4222A">
        <w:t>id</w:t>
      </w:r>
      <w:r>
        <w:t>”</w:t>
      </w:r>
      <w:r w:rsidR="009B09F2" w:rsidRPr="00E4222A">
        <w:t xml:space="preserve"> nosaukumu “graph” </w:t>
      </w:r>
      <w:r>
        <w:t>“</w:t>
      </w:r>
      <w:r w:rsidR="009B09F2" w:rsidRPr="00E4222A">
        <w:t>HTML</w:t>
      </w:r>
      <w:r>
        <w:t>”</w:t>
      </w:r>
      <w:r w:rsidR="009B09F2" w:rsidRPr="00E4222A">
        <w:t xml:space="preserve"> dokumentā, lai skripta rezultāti </w:t>
      </w:r>
      <w:r w:rsidR="00FC62C6" w:rsidRPr="00E4222A">
        <w:t>par</w:t>
      </w:r>
      <w:r w:rsidR="00FC62C6">
        <w:t>ā</w:t>
      </w:r>
      <w:r w:rsidR="00FC62C6" w:rsidRPr="00E4222A">
        <w:t>dās t</w:t>
      </w:r>
      <w:r w:rsidR="00FC62C6">
        <w:t>ī</w:t>
      </w:r>
      <w:r w:rsidR="00FC62C6" w:rsidRPr="00E4222A">
        <w:t xml:space="preserve">mekļa </w:t>
      </w:r>
      <w:r w:rsidR="009B09F2" w:rsidRPr="00E4222A">
        <w:t>lapā.</w:t>
      </w:r>
      <w:bookmarkEnd w:id="45"/>
      <w:r w:rsidR="009B09F2" w:rsidRPr="00E4222A">
        <w:t xml:space="preserve"> </w:t>
      </w:r>
      <w:r w:rsidR="007F6690" w:rsidRPr="00844D24">
        <w:t>[26]</w:t>
      </w:r>
    </w:p>
    <w:p w14:paraId="432B9ED1" w14:textId="77777777" w:rsidR="001D0A00" w:rsidRPr="00844D24" w:rsidRDefault="001D0A00" w:rsidP="0018424E"/>
    <w:p w14:paraId="0F7D3183" w14:textId="03E25CB6" w:rsidR="0069484E" w:rsidRPr="00844D24" w:rsidRDefault="009B09F2" w:rsidP="0018424E">
      <w:r w:rsidRPr="00E4222A">
        <w:t>Pirms datu vizualizēšana</w:t>
      </w:r>
      <w:r>
        <w:t>s</w:t>
      </w:r>
      <w:r w:rsidRPr="00E4222A">
        <w:t xml:space="preserve"> vairākslāņu grafa </w:t>
      </w:r>
      <w:r w:rsidR="000D14AF">
        <w:t>saglabāšanai tika</w:t>
      </w:r>
      <w:r w:rsidRPr="00E4222A">
        <w:t xml:space="preserve"> izveidots mainīgais ar nosaukumu “nodes”, kur bija pievienoti dati </w:t>
      </w:r>
      <w:r w:rsidR="000D14AF">
        <w:t>ar</w:t>
      </w:r>
      <w:r w:rsidR="000D14AF" w:rsidRPr="00E4222A">
        <w:t xml:space="preserve"> </w:t>
      </w:r>
      <w:r w:rsidRPr="00E4222A">
        <w:t>funkciju “vis.DataSet”</w:t>
      </w:r>
      <w:r w:rsidR="0069484E" w:rsidRPr="00844D24">
        <w:t>.</w:t>
      </w:r>
    </w:p>
    <w:p w14:paraId="4F415B49" w14:textId="7DE407FC" w:rsidR="0069484E" w:rsidRPr="00844D24" w:rsidRDefault="003C4B26" w:rsidP="0069484E">
      <w:pPr>
        <w:pStyle w:val="Kods"/>
      </w:pPr>
      <w:r w:rsidRPr="00844D24">
        <w:t>let</w:t>
      </w:r>
      <w:r w:rsidR="0069484E" w:rsidRPr="00844D24">
        <w:t xml:space="preserve"> nodes = new vis.DataSet([</w:t>
      </w:r>
    </w:p>
    <w:p w14:paraId="1957E50D" w14:textId="77777777" w:rsidR="0069484E" w:rsidRPr="00844D24" w:rsidRDefault="0069484E" w:rsidP="0069484E">
      <w:pPr>
        <w:pStyle w:val="Kods"/>
      </w:pPr>
      <w:r w:rsidRPr="00844D24">
        <w:t>  { id: 1, label: "Node 1", group: "group1" },</w:t>
      </w:r>
    </w:p>
    <w:p w14:paraId="5BFADBEB" w14:textId="77777777" w:rsidR="0069484E" w:rsidRPr="00844D24" w:rsidRDefault="0069484E" w:rsidP="0069484E">
      <w:pPr>
        <w:pStyle w:val="Kods"/>
      </w:pPr>
      <w:r w:rsidRPr="00844D24">
        <w:t>  { id: 2, label: "Node 2", group: "group1" },</w:t>
      </w:r>
    </w:p>
    <w:p w14:paraId="6F978821" w14:textId="22C17E16" w:rsidR="0069484E" w:rsidRPr="00844D24" w:rsidRDefault="0069484E" w:rsidP="0069484E">
      <w:pPr>
        <w:pStyle w:val="Kods"/>
      </w:pPr>
      <w:r w:rsidRPr="00844D24">
        <w:t>  { id: 3, label: "Node 3", group: "group1" }…</w:t>
      </w:r>
    </w:p>
    <w:p w14:paraId="18DD00B5" w14:textId="59E407B0" w:rsidR="00C3595B" w:rsidRPr="00844D24" w:rsidRDefault="005B5CD5" w:rsidP="0069484E">
      <w:r w:rsidRPr="00844D24">
        <w:t xml:space="preserve">,kur </w:t>
      </w:r>
      <w:r w:rsidR="007B199B" w:rsidRPr="00E4222A">
        <w:t>“</w:t>
      </w:r>
      <w:r w:rsidRPr="00A81449">
        <w:t xml:space="preserve">id: </w:t>
      </w:r>
      <w:r w:rsidR="007B5A85" w:rsidRPr="00A81449">
        <w:t>x</w:t>
      </w:r>
      <w:r w:rsidR="007B5A85" w:rsidRPr="007B199B">
        <w:t>”</w:t>
      </w:r>
      <w:r w:rsidR="007B5A85" w:rsidRPr="00844D24">
        <w:t xml:space="preserve"> – ir datu </w:t>
      </w:r>
      <w:r w:rsidR="000F10F5" w:rsidRPr="00844D24">
        <w:t>apzīmējums</w:t>
      </w:r>
      <w:r w:rsidR="007B5A85" w:rsidRPr="00844D24">
        <w:t xml:space="preserve">, </w:t>
      </w:r>
      <w:r w:rsidR="000F10F5" w:rsidRPr="00844D24">
        <w:t>“</w:t>
      </w:r>
      <w:r w:rsidR="000F10F5" w:rsidRPr="00A81449">
        <w:t>label: “x”</w:t>
      </w:r>
      <w:r w:rsidR="000F10F5" w:rsidRPr="00844D24">
        <w:t>” – ir datu nosau</w:t>
      </w:r>
      <w:r w:rsidR="00FB1542" w:rsidRPr="00844D24">
        <w:t>kums, “</w:t>
      </w:r>
      <w:r w:rsidR="00FB1542" w:rsidRPr="00A81449">
        <w:t>group: “x”</w:t>
      </w:r>
      <w:r w:rsidR="00FB1542" w:rsidRPr="00844D24">
        <w:t>” – ir grupu nosaukums, kur</w:t>
      </w:r>
      <w:r w:rsidR="00446F58" w:rsidRPr="00844D24">
        <w:t>ām</w:t>
      </w:r>
      <w:r w:rsidR="00FB1542" w:rsidRPr="00844D24">
        <w:t xml:space="preserve"> pieder </w:t>
      </w:r>
      <w:r w:rsidR="00446F58" w:rsidRPr="00844D24">
        <w:t>šī</w:t>
      </w:r>
      <w:r w:rsidR="00FB1542" w:rsidRPr="00844D24">
        <w:t xml:space="preserve"> virsotne.</w:t>
      </w:r>
      <w:r w:rsidR="009578C1">
        <w:t xml:space="preserve"> </w:t>
      </w:r>
      <w:r w:rsidR="009578C1" w:rsidRPr="00844D24">
        <w:t>[27]</w:t>
      </w:r>
    </w:p>
    <w:p w14:paraId="0FCED6D5" w14:textId="72A73611" w:rsidR="00C3595B" w:rsidRPr="00844D24" w:rsidRDefault="009B09F2" w:rsidP="0069484E">
      <w:r w:rsidRPr="00E4222A">
        <w:t>Ar tādu pašu funkciju “vis.DataSet” bija izveidot</w:t>
      </w:r>
      <w:r>
        <w:t>as</w:t>
      </w:r>
      <w:r w:rsidRPr="00E4222A">
        <w:t xml:space="preserve"> šķautnes starp virsotnes mainīg</w:t>
      </w:r>
      <w:r>
        <w:t xml:space="preserve">o </w:t>
      </w:r>
      <w:r w:rsidRPr="00E4222A">
        <w:t>ar nosaukumu “edges</w:t>
      </w:r>
      <w:r w:rsidR="00161D0B" w:rsidRPr="00844D24">
        <w:t>”.</w:t>
      </w:r>
    </w:p>
    <w:p w14:paraId="0FF02ABD" w14:textId="0F13396D" w:rsidR="00F97F1F" w:rsidRPr="00844D24" w:rsidRDefault="003C4B26" w:rsidP="00F97F1F">
      <w:pPr>
        <w:pStyle w:val="Kods"/>
      </w:pPr>
      <w:r w:rsidRPr="00844D24">
        <w:t xml:space="preserve">let </w:t>
      </w:r>
      <w:r w:rsidR="00F97F1F" w:rsidRPr="00844D24">
        <w:t>edges = new vis.DataSet([</w:t>
      </w:r>
    </w:p>
    <w:p w14:paraId="0BA44DFC" w14:textId="77777777" w:rsidR="00F97F1F" w:rsidRPr="00844D24" w:rsidRDefault="00F97F1F" w:rsidP="00F97F1F">
      <w:pPr>
        <w:pStyle w:val="Kods"/>
      </w:pPr>
      <w:r w:rsidRPr="00844D24">
        <w:t>  { id: 1, from: 1, to: 2 },</w:t>
      </w:r>
    </w:p>
    <w:p w14:paraId="39506E4D" w14:textId="77777777" w:rsidR="00F97F1F" w:rsidRPr="00844D24" w:rsidRDefault="00F97F1F" w:rsidP="00F97F1F">
      <w:pPr>
        <w:pStyle w:val="Kods"/>
      </w:pPr>
      <w:r w:rsidRPr="00844D24">
        <w:t>  { id: 2, from: 1, to: 3 },</w:t>
      </w:r>
    </w:p>
    <w:p w14:paraId="5DA44AD3" w14:textId="77777777" w:rsidR="00F97F1F" w:rsidRPr="00844D24" w:rsidRDefault="00F97F1F" w:rsidP="00F97F1F">
      <w:pPr>
        <w:pStyle w:val="Kods"/>
      </w:pPr>
      <w:r w:rsidRPr="00844D24">
        <w:t>  { id: 3, from: 2, to: 3 },</w:t>
      </w:r>
    </w:p>
    <w:p w14:paraId="47B3C64B" w14:textId="757D29AB" w:rsidR="00CA7E76" w:rsidRPr="00844D24" w:rsidRDefault="00F97F1F" w:rsidP="00F97F1F">
      <w:pPr>
        <w:pStyle w:val="Kods"/>
      </w:pPr>
      <w:r w:rsidRPr="00844D24">
        <w:t>  { id: 4, from: 1, to: 4 }</w:t>
      </w:r>
      <w:r w:rsidR="00CA7E76" w:rsidRPr="00844D24">
        <w:t>…</w:t>
      </w:r>
    </w:p>
    <w:p w14:paraId="7F6B2C7C" w14:textId="75F2E948" w:rsidR="00AC7BC8" w:rsidRPr="00844D24" w:rsidRDefault="00CA7E76" w:rsidP="0069484E">
      <w:r w:rsidRPr="00844D24">
        <w:t>,kur “</w:t>
      </w:r>
      <w:r w:rsidRPr="00A81449">
        <w:t>id: x</w:t>
      </w:r>
      <w:r w:rsidRPr="00844D24">
        <w:t xml:space="preserve">” </w:t>
      </w:r>
      <w:r w:rsidR="008A6180" w:rsidRPr="00844D24">
        <w:t>–</w:t>
      </w:r>
      <w:r w:rsidRPr="00844D24">
        <w:t xml:space="preserve"> </w:t>
      </w:r>
      <w:r w:rsidR="008A6180" w:rsidRPr="00844D24">
        <w:t>ir šķautnes apzīmējums, “</w:t>
      </w:r>
      <w:r w:rsidR="008A6180" w:rsidRPr="00A81449">
        <w:t>from: x</w:t>
      </w:r>
      <w:r w:rsidR="008A6180" w:rsidRPr="00844D24">
        <w:t xml:space="preserve">” – ir </w:t>
      </w:r>
      <w:r w:rsidR="00245408" w:rsidRPr="00844D24">
        <w:t>no kurās virsotnēs s</w:t>
      </w:r>
      <w:r w:rsidR="00C851D1">
        <w:t>ā</w:t>
      </w:r>
      <w:r w:rsidR="00245408" w:rsidRPr="00844D24">
        <w:t>kās savienojums, “</w:t>
      </w:r>
      <w:r w:rsidR="00245408" w:rsidRPr="00A81449">
        <w:t>to: x</w:t>
      </w:r>
      <w:r w:rsidR="00245408" w:rsidRPr="00844D24">
        <w:t>” – ir kurā virsotnē beidzas savienojums.</w:t>
      </w:r>
      <w:r w:rsidR="009578C1">
        <w:t xml:space="preserve"> </w:t>
      </w:r>
      <w:r w:rsidR="009578C1" w:rsidRPr="00844D24">
        <w:t>[27]</w:t>
      </w:r>
    </w:p>
    <w:p w14:paraId="56170C6E" w14:textId="155075FC" w:rsidR="00FB79C0" w:rsidRPr="00844D24" w:rsidRDefault="00615D1E" w:rsidP="0069484E">
      <w:r w:rsidRPr="00844D24">
        <w:t xml:space="preserve">Pēc tam </w:t>
      </w:r>
      <w:r w:rsidR="0027591B" w:rsidRPr="00844D24">
        <w:t xml:space="preserve">bija pievienota </w:t>
      </w:r>
      <w:r w:rsidR="00FB79C0" w:rsidRPr="00844D24">
        <w:t xml:space="preserve">metode ar nosaukumu </w:t>
      </w:r>
      <w:r w:rsidR="00F16A49" w:rsidRPr="00844D24">
        <w:t>“layers”</w:t>
      </w:r>
      <w:r w:rsidR="0027591B" w:rsidRPr="00844D24">
        <w:t xml:space="preserve">, </w:t>
      </w:r>
      <w:r w:rsidR="00C851D1">
        <w:t>kura</w:t>
      </w:r>
      <w:r w:rsidR="00C851D1" w:rsidRPr="00E4222A">
        <w:t xml:space="preserve"> sadala virsotnes uz krāsā</w:t>
      </w:r>
      <w:r w:rsidR="00C851D1">
        <w:t>m</w:t>
      </w:r>
      <w:r w:rsidR="00C851D1" w:rsidRPr="00E4222A">
        <w:t>, lai būt vieglāk tos atšķirt. Krāsu pievienošana noteiktai grupai</w:t>
      </w:r>
      <w:r w:rsidR="004946D6" w:rsidRPr="00844D24">
        <w:t>:</w:t>
      </w:r>
    </w:p>
    <w:p w14:paraId="4DB6D03C" w14:textId="50A341A5" w:rsidR="0096316E" w:rsidRPr="00844D24" w:rsidRDefault="003C4B26" w:rsidP="0096316E">
      <w:pPr>
        <w:pStyle w:val="Kods"/>
      </w:pPr>
      <w:r w:rsidRPr="00844D24">
        <w:t xml:space="preserve">let </w:t>
      </w:r>
      <w:r w:rsidR="0096316E" w:rsidRPr="00844D24">
        <w:t>layers = {</w:t>
      </w:r>
    </w:p>
    <w:p w14:paraId="795F7CC3" w14:textId="77777777" w:rsidR="0096316E" w:rsidRPr="00844D24" w:rsidRDefault="0096316E" w:rsidP="0096316E">
      <w:pPr>
        <w:pStyle w:val="Kods"/>
      </w:pPr>
      <w:r w:rsidRPr="00844D24">
        <w:t>  groups: {</w:t>
      </w:r>
    </w:p>
    <w:p w14:paraId="5F42456A" w14:textId="5DFF33A3" w:rsidR="0096316E" w:rsidRPr="00844D24" w:rsidRDefault="0096316E" w:rsidP="0096316E">
      <w:pPr>
        <w:pStyle w:val="Kods"/>
      </w:pPr>
      <w:r w:rsidRPr="00844D24">
        <w:t>    group1: { color: "blue"},</w:t>
      </w:r>
    </w:p>
    <w:p w14:paraId="3D45C2BE" w14:textId="147011E6" w:rsidR="0096316E" w:rsidRPr="00844D24" w:rsidRDefault="0096316E" w:rsidP="00694E98">
      <w:pPr>
        <w:pStyle w:val="Kods"/>
      </w:pPr>
      <w:r w:rsidRPr="00844D24">
        <w:t>    group2: { color: "green"}…</w:t>
      </w:r>
    </w:p>
    <w:p w14:paraId="673A9E5A" w14:textId="4088072B" w:rsidR="00F16A49" w:rsidRPr="00844D24" w:rsidRDefault="00C851D1" w:rsidP="0069484E">
      <w:r w:rsidRPr="00E4222A">
        <w:t>Lai uzlabot</w:t>
      </w:r>
      <w:r>
        <w:t>u</w:t>
      </w:r>
      <w:r w:rsidRPr="00E4222A">
        <w:t xml:space="preserve"> teksta redzamību virsotn</w:t>
      </w:r>
      <w:r>
        <w:t>ē</w:t>
      </w:r>
      <w:r w:rsidRPr="00E4222A">
        <w:t>s, bija izmantota teksta krāsas rediģēšanas opcija</w:t>
      </w:r>
      <w:r w:rsidR="00220BE9" w:rsidRPr="00844D24">
        <w:t>.</w:t>
      </w:r>
      <w:r w:rsidR="009578C1">
        <w:t xml:space="preserve"> </w:t>
      </w:r>
      <w:r w:rsidR="009578C1" w:rsidRPr="00844D24">
        <w:t>[28]</w:t>
      </w:r>
    </w:p>
    <w:p w14:paraId="52C320A8" w14:textId="77777777" w:rsidR="00E72305" w:rsidRPr="00844D24" w:rsidRDefault="00E72305" w:rsidP="00E72305">
      <w:pPr>
        <w:pStyle w:val="Kods"/>
      </w:pPr>
      <w:r w:rsidRPr="00844D24">
        <w:t>nodes: {</w:t>
      </w:r>
    </w:p>
    <w:p w14:paraId="22C8BF39" w14:textId="77777777" w:rsidR="00E72305" w:rsidRPr="00844D24" w:rsidRDefault="00E72305" w:rsidP="00E72305">
      <w:pPr>
        <w:pStyle w:val="Kods"/>
      </w:pPr>
      <w:r w:rsidRPr="00844D24">
        <w:t>    font: {</w:t>
      </w:r>
    </w:p>
    <w:p w14:paraId="0A5CC0A8" w14:textId="77777777" w:rsidR="00E72305" w:rsidRPr="00844D24" w:rsidRDefault="00E72305" w:rsidP="00E72305">
      <w:pPr>
        <w:pStyle w:val="Kods"/>
      </w:pPr>
      <w:r w:rsidRPr="00844D24">
        <w:t>      color: "white"</w:t>
      </w:r>
    </w:p>
    <w:p w14:paraId="7DA8BF8D" w14:textId="311FC9B4" w:rsidR="00E72305" w:rsidRPr="00844D24" w:rsidRDefault="00E72305" w:rsidP="00CE2E45">
      <w:pPr>
        <w:pStyle w:val="Kods"/>
      </w:pPr>
      <w:r w:rsidRPr="00844D24">
        <w:t>    }</w:t>
      </w:r>
      <w:r w:rsidR="00961FF1" w:rsidRPr="00844D24">
        <w:t>}</w:t>
      </w:r>
    </w:p>
    <w:p w14:paraId="11DA7198" w14:textId="20321FD6" w:rsidR="00161D0B" w:rsidRPr="00844D24" w:rsidRDefault="00C851D1" w:rsidP="0069484E">
      <w:r w:rsidRPr="00E4222A">
        <w:t>Pēdējais posms, lai iegūt</w:t>
      </w:r>
      <w:r>
        <w:t>u</w:t>
      </w:r>
      <w:r w:rsidRPr="00E4222A">
        <w:t xml:space="preserve"> rezultātu, bija izveidots mainīgais ar nosaukumu “data”, </w:t>
      </w:r>
      <w:r w:rsidR="000D14AF" w:rsidRPr="00E4222A">
        <w:t>k</w:t>
      </w:r>
      <w:r w:rsidR="000D14AF">
        <w:t>as</w:t>
      </w:r>
      <w:r w:rsidR="000D14AF" w:rsidRPr="00E4222A">
        <w:t xml:space="preserve"> </w:t>
      </w:r>
      <w:r w:rsidRPr="00E4222A">
        <w:t>ir datu objekts ar informāciju par virsotn</w:t>
      </w:r>
      <w:r>
        <w:t>i</w:t>
      </w:r>
      <w:r w:rsidRPr="00E4222A">
        <w:t xml:space="preserve"> un šķautn</w:t>
      </w:r>
      <w:r>
        <w:t>i</w:t>
      </w:r>
      <w:r w:rsidR="00CB0042" w:rsidRPr="00844D24">
        <w:t xml:space="preserve">. </w:t>
      </w:r>
      <w:r w:rsidR="009578C1" w:rsidRPr="00844D24">
        <w:t>[27]</w:t>
      </w:r>
    </w:p>
    <w:p w14:paraId="0B1276A9" w14:textId="62CB2EF2" w:rsidR="00372C7C" w:rsidRPr="00844D24" w:rsidRDefault="003C4B26" w:rsidP="00372C7C">
      <w:pPr>
        <w:pStyle w:val="Kods"/>
      </w:pPr>
      <w:r w:rsidRPr="00844D24">
        <w:t xml:space="preserve">let </w:t>
      </w:r>
      <w:r w:rsidR="00372C7C" w:rsidRPr="00844D24">
        <w:t xml:space="preserve">data = { </w:t>
      </w:r>
    </w:p>
    <w:p w14:paraId="5E5ED74F" w14:textId="77777777" w:rsidR="00372C7C" w:rsidRPr="00844D24" w:rsidRDefault="00372C7C" w:rsidP="00372C7C">
      <w:pPr>
        <w:pStyle w:val="Kods"/>
      </w:pPr>
      <w:r w:rsidRPr="00844D24">
        <w:t xml:space="preserve">  nodes: nodes, </w:t>
      </w:r>
    </w:p>
    <w:p w14:paraId="7776C817" w14:textId="77777777" w:rsidR="00372C7C" w:rsidRPr="00844D24" w:rsidRDefault="00372C7C" w:rsidP="00372C7C">
      <w:pPr>
        <w:pStyle w:val="Kods"/>
      </w:pPr>
      <w:r w:rsidRPr="00844D24">
        <w:t xml:space="preserve">  edges: edges </w:t>
      </w:r>
    </w:p>
    <w:p w14:paraId="62951CF7" w14:textId="29381AF4" w:rsidR="00CE2E45" w:rsidRPr="00844D24" w:rsidRDefault="00372C7C" w:rsidP="00CE2E45">
      <w:pPr>
        <w:pStyle w:val="Kods"/>
      </w:pPr>
      <w:r w:rsidRPr="00844D24">
        <w:lastRenderedPageBreak/>
        <w:t>};</w:t>
      </w:r>
    </w:p>
    <w:p w14:paraId="59EA6FFB" w14:textId="47E08FD7" w:rsidR="001D0A00" w:rsidRPr="00844D24" w:rsidRDefault="00C851D1" w:rsidP="0018424E">
      <w:r w:rsidRPr="00BF65A5">
        <w:t xml:space="preserve">Viss rezultāts realizēts konteinerā, kurš bija izveidots </w:t>
      </w:r>
      <w:r w:rsidR="00A81449">
        <w:t>“</w:t>
      </w:r>
      <w:r w:rsidRPr="00BF65A5">
        <w:t>HTML</w:t>
      </w:r>
      <w:r w:rsidR="00A81449">
        <w:t>”</w:t>
      </w:r>
      <w:r w:rsidRPr="00BF65A5">
        <w:t xml:space="preserve"> dokumentā</w:t>
      </w:r>
      <w:r w:rsidR="00A81449">
        <w:t>:</w:t>
      </w:r>
    </w:p>
    <w:p w14:paraId="0FF29DA3" w14:textId="2DE0015A" w:rsidR="00912A70" w:rsidRPr="00844D24" w:rsidRDefault="003C4B26" w:rsidP="00912A70">
      <w:pPr>
        <w:pStyle w:val="Kods"/>
      </w:pPr>
      <w:r w:rsidRPr="00844D24">
        <w:t xml:space="preserve">let </w:t>
      </w:r>
      <w:r w:rsidR="00912A70" w:rsidRPr="00844D24">
        <w:t>container = document.getElementById("graph");</w:t>
      </w:r>
    </w:p>
    <w:p w14:paraId="7B4D430F" w14:textId="13C3178E" w:rsidR="00CE2E45" w:rsidRPr="00844D24" w:rsidRDefault="00C851D1" w:rsidP="00CE2E45">
      <w:r w:rsidRPr="00E4222A">
        <w:t>Un visa simulācija notiek mainīgajā  “network”, kur nodota informācija par konteineru, virsotn</w:t>
      </w:r>
      <w:r>
        <w:t>ēm</w:t>
      </w:r>
      <w:r w:rsidRPr="00E4222A">
        <w:t>, šķautn</w:t>
      </w:r>
      <w:r>
        <w:t>ēm</w:t>
      </w:r>
      <w:r w:rsidRPr="00E4222A">
        <w:t xml:space="preserve"> un slāņiem</w:t>
      </w:r>
      <w:r w:rsidR="00A81449">
        <w:t>.</w:t>
      </w:r>
      <w:r w:rsidRPr="00E4222A">
        <w:t xml:space="preserve"> </w:t>
      </w:r>
      <w:r w:rsidR="00734720" w:rsidRPr="00844D24">
        <w:t>[27]</w:t>
      </w:r>
    </w:p>
    <w:p w14:paraId="7DA4AC8D" w14:textId="319713BC" w:rsidR="00DD02BD" w:rsidRPr="00387CC8" w:rsidRDefault="003C4B26" w:rsidP="00AB4F47">
      <w:pPr>
        <w:pStyle w:val="Kods"/>
        <w:rPr>
          <w:lang w:val="en-US"/>
        </w:rPr>
      </w:pPr>
      <w:r w:rsidRPr="00844D24">
        <w:t xml:space="preserve">let </w:t>
      </w:r>
      <w:r w:rsidR="00DD02BD" w:rsidRPr="00844D24">
        <w:t>network = new vis.Network(container, data, layers);</w:t>
      </w:r>
    </w:p>
    <w:p w14:paraId="212DDCA4" w14:textId="2B8F603F" w:rsidR="00C17793" w:rsidRPr="00C17793" w:rsidRDefault="008E5010" w:rsidP="00DD02BD">
      <w:r>
        <w:t>Prototipa integrācijas rezultāts</w:t>
      </w:r>
      <w:r w:rsidR="00C17793" w:rsidRPr="00C17793">
        <w:t xml:space="preserve"> ar vis.js bibliotēk</w:t>
      </w:r>
      <w:r>
        <w:t>u</w:t>
      </w:r>
      <w:r w:rsidR="00C17793" w:rsidRPr="00C17793">
        <w:t>. – sk. 3.4.1.</w:t>
      </w:r>
      <w:r w:rsidR="0048169B">
        <w:t xml:space="preserve"> </w:t>
      </w:r>
      <w:r w:rsidR="0048169B" w:rsidRPr="00C17793">
        <w:t>att.</w:t>
      </w:r>
    </w:p>
    <w:p w14:paraId="2C83471C" w14:textId="2A01C6A1" w:rsidR="00C17793" w:rsidRPr="00C17793" w:rsidRDefault="00C17793" w:rsidP="00DD02BD">
      <w:pPr>
        <w:rPr>
          <w:lang w:val="en-GB"/>
        </w:rPr>
      </w:pPr>
      <w:r>
        <w:rPr>
          <w:lang w:val="en-GB"/>
        </w:rPr>
        <w:t xml:space="preserve"> </w:t>
      </w:r>
    </w:p>
    <w:p w14:paraId="78808D1F" w14:textId="78E54C78" w:rsidR="00DD02BD" w:rsidRPr="00844D24" w:rsidRDefault="00CE4829" w:rsidP="00055C60">
      <w:pPr>
        <w:jc w:val="center"/>
      </w:pPr>
      <w:r w:rsidRPr="00844D24">
        <w:rPr>
          <w:noProof/>
          <w:lang w:eastAsia="lv-LV"/>
        </w:rPr>
        <w:drawing>
          <wp:inline distT="0" distB="0" distL="0" distR="0" wp14:anchorId="0FB38A9D" wp14:editId="5FA0F87B">
            <wp:extent cx="5271135" cy="3698240"/>
            <wp:effectExtent l="0" t="0" r="5715" b="0"/>
            <wp:docPr id="1327236816" name="Picture 1327236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36816" name="Picture 1" descr="A screenshot of a computer&#10;&#10;Description automatically generated with medium confidence"/>
                    <pic:cNvPicPr/>
                  </pic:nvPicPr>
                  <pic:blipFill>
                    <a:blip r:embed="rId42"/>
                    <a:stretch>
                      <a:fillRect/>
                    </a:stretch>
                  </pic:blipFill>
                  <pic:spPr>
                    <a:xfrm>
                      <a:off x="0" y="0"/>
                      <a:ext cx="5271135" cy="3698240"/>
                    </a:xfrm>
                    <a:prstGeom prst="rect">
                      <a:avLst/>
                    </a:prstGeom>
                  </pic:spPr>
                </pic:pic>
              </a:graphicData>
            </a:graphic>
          </wp:inline>
        </w:drawing>
      </w:r>
    </w:p>
    <w:p w14:paraId="07EACC95" w14:textId="7CB90725" w:rsidR="005E1DCB" w:rsidRPr="00844D24" w:rsidRDefault="005E1DCB" w:rsidP="005E1DCB">
      <w:pPr>
        <w:pStyle w:val="Kods"/>
        <w:ind w:firstLine="0"/>
        <w:jc w:val="center"/>
        <w:rPr>
          <w:rFonts w:ascii="Times New Roman" w:hAnsi="Times New Roman"/>
          <w:sz w:val="24"/>
          <w:szCs w:val="24"/>
        </w:rPr>
      </w:pPr>
      <w:r w:rsidRPr="00844D24">
        <w:rPr>
          <w:rFonts w:ascii="Times New Roman" w:hAnsi="Times New Roman"/>
          <w:sz w:val="24"/>
          <w:szCs w:val="24"/>
        </w:rPr>
        <w:t xml:space="preserve">3.4.1. attēls. Rezultāts ar </w:t>
      </w:r>
      <w:r w:rsidR="00A81449">
        <w:rPr>
          <w:rFonts w:ascii="Times New Roman" w:hAnsi="Times New Roman"/>
          <w:sz w:val="24"/>
          <w:szCs w:val="24"/>
        </w:rPr>
        <w:t>V</w:t>
      </w:r>
      <w:r w:rsidRPr="00844D24">
        <w:rPr>
          <w:rFonts w:ascii="Times New Roman" w:hAnsi="Times New Roman"/>
          <w:sz w:val="24"/>
          <w:szCs w:val="24"/>
        </w:rPr>
        <w:t>is.js bibliotēku.</w:t>
      </w:r>
    </w:p>
    <w:p w14:paraId="0773FE2E" w14:textId="77777777" w:rsidR="005E1DCB" w:rsidRPr="00844D24" w:rsidRDefault="005E1DCB" w:rsidP="00DD02BD"/>
    <w:p w14:paraId="2EB7267F" w14:textId="3A358E6E" w:rsidR="00681AFA" w:rsidRPr="00844D24" w:rsidRDefault="00DB2212" w:rsidP="00DB2212">
      <w:pPr>
        <w:pStyle w:val="3-lmea-virsraksts"/>
      </w:pPr>
      <w:bookmarkStart w:id="46" w:name="_Toc135856963"/>
      <w:r w:rsidRPr="00844D24">
        <w:t>3.4.1 S</w:t>
      </w:r>
      <w:r w:rsidR="005E1DCB" w:rsidRPr="00844D24">
        <w:t xml:space="preserve">ecinājumi par </w:t>
      </w:r>
      <w:r w:rsidR="00A81449">
        <w:t>V</w:t>
      </w:r>
      <w:r w:rsidR="005E1DCB" w:rsidRPr="00844D24">
        <w:t>is.js bibliotēku</w:t>
      </w:r>
      <w:bookmarkEnd w:id="46"/>
    </w:p>
    <w:p w14:paraId="237AEF83" w14:textId="063CE96F" w:rsidR="00912A70" w:rsidRPr="00844D24" w:rsidRDefault="00A81449" w:rsidP="0036177E">
      <w:pPr>
        <w:ind w:firstLine="720"/>
      </w:pPr>
      <w:r>
        <w:t>“</w:t>
      </w:r>
      <w:r w:rsidR="00C851D1" w:rsidRPr="00E4222A">
        <w:t>Vis.js</w:t>
      </w:r>
      <w:r>
        <w:t>”</w:t>
      </w:r>
      <w:r w:rsidR="00C851D1" w:rsidRPr="00E4222A">
        <w:t xml:space="preserve"> bibliotēka var viegli izveidot vairākslāņu gr</w:t>
      </w:r>
      <w:r w:rsidR="00C851D1">
        <w:t>a</w:t>
      </w:r>
      <w:r w:rsidR="00C851D1" w:rsidRPr="00E4222A">
        <w:t xml:space="preserve">fu, </w:t>
      </w:r>
      <w:r w:rsidR="00C851D1" w:rsidRPr="004412BD">
        <w:t xml:space="preserve">nav vajadzības rakstīt daudz elementu, lai simulētu </w:t>
      </w:r>
      <w:r w:rsidR="00C851D1" w:rsidRPr="00AB17C6">
        <w:t>gr</w:t>
      </w:r>
      <w:r w:rsidR="00AB17C6">
        <w:t>a</w:t>
      </w:r>
      <w:r w:rsidR="00C851D1" w:rsidRPr="00AB17C6">
        <w:t>fu</w:t>
      </w:r>
      <w:r w:rsidR="00C851D1" w:rsidRPr="004412BD">
        <w:t xml:space="preserve">. Ir iespējams regulēt virsotnes </w:t>
      </w:r>
      <w:r w:rsidR="00C851D1" w:rsidRPr="00E4222A">
        <w:t>krāsas un nosaukumi, visi dati nosaukumi jau ir integrēti gr</w:t>
      </w:r>
      <w:r w:rsidR="00C851D1">
        <w:t>a</w:t>
      </w:r>
      <w:r w:rsidR="00C851D1" w:rsidRPr="00E4222A">
        <w:t>f</w:t>
      </w:r>
      <w:r w:rsidR="00C851D1">
        <w:t>ā</w:t>
      </w:r>
      <w:r w:rsidR="00C851D1" w:rsidRPr="00E4222A">
        <w:t>. Interaktīvs grafs automātiski izveidos. Bet nevar detalizēti regulēt pozīciju vai virsotnes formu, ari nav iespējams vizualizēt slāni ar savu krāsu</w:t>
      </w:r>
      <w:r w:rsidR="00937EA7" w:rsidRPr="00844D24">
        <w:t xml:space="preserve">. </w:t>
      </w:r>
    </w:p>
    <w:p w14:paraId="5C992F6A" w14:textId="77777777" w:rsidR="00363925" w:rsidRDefault="00363925" w:rsidP="0018424E"/>
    <w:p w14:paraId="6014B67D" w14:textId="4FACB3F0" w:rsidR="00C17793" w:rsidRPr="00C17793" w:rsidRDefault="00C17793" w:rsidP="0036177E">
      <w:pPr>
        <w:ind w:firstLine="720"/>
      </w:pPr>
      <w:r>
        <w:t xml:space="preserve">Nepieciešamo funkciju </w:t>
      </w:r>
      <w:r w:rsidR="004F7532">
        <w:t xml:space="preserve">novērtēšana rezultāts ir dots </w:t>
      </w:r>
      <w:r>
        <w:t>3.1.</w:t>
      </w:r>
      <w:r w:rsidR="004F7532" w:rsidRPr="004F7532">
        <w:t xml:space="preserve"> </w:t>
      </w:r>
      <w:r w:rsidR="004F7532">
        <w:t>tabulā.</w:t>
      </w:r>
    </w:p>
    <w:p w14:paraId="12C7C7B7" w14:textId="70A80854" w:rsidR="0034276B" w:rsidRPr="00844D24" w:rsidRDefault="0034276B" w:rsidP="0034276B">
      <w:pPr>
        <w:pStyle w:val="Tabulas-numurs"/>
      </w:pPr>
      <w:r w:rsidRPr="00844D24">
        <w:lastRenderedPageBreak/>
        <w:t>3.1. tabula</w:t>
      </w:r>
    </w:p>
    <w:p w14:paraId="2E041A70" w14:textId="2061B83E" w:rsidR="00E374B3" w:rsidRPr="00844D24" w:rsidRDefault="00E374B3" w:rsidP="0034276B">
      <w:pPr>
        <w:pStyle w:val="Tabulas-nosaukums"/>
      </w:pPr>
      <w:bookmarkStart w:id="47" w:name="_Toc135856964"/>
      <w:r w:rsidRPr="00844D24">
        <w:t>Bibliotēku vērtēšanas kopsavilkums</w:t>
      </w:r>
      <w:bookmarkEnd w:id="47"/>
    </w:p>
    <w:tbl>
      <w:tblPr>
        <w:tblStyle w:val="Reatabula"/>
        <w:tblW w:w="0" w:type="auto"/>
        <w:tblLook w:val="04A0" w:firstRow="1" w:lastRow="0" w:firstColumn="1" w:lastColumn="0" w:noHBand="0" w:noVBand="1"/>
      </w:tblPr>
      <w:tblGrid>
        <w:gridCol w:w="2072"/>
        <w:gridCol w:w="2073"/>
        <w:gridCol w:w="2073"/>
        <w:gridCol w:w="2073"/>
      </w:tblGrid>
      <w:tr w:rsidR="00E374B3" w:rsidRPr="00844D24" w14:paraId="12DD6524" w14:textId="77777777" w:rsidTr="00535F07">
        <w:trPr>
          <w:trHeight w:val="468"/>
        </w:trPr>
        <w:tc>
          <w:tcPr>
            <w:tcW w:w="2072" w:type="dxa"/>
          </w:tcPr>
          <w:p w14:paraId="411E667B" w14:textId="034448C0" w:rsidR="00E374B3" w:rsidRPr="00844D24" w:rsidRDefault="00E374B3" w:rsidP="00535F07">
            <w:pPr>
              <w:pStyle w:val="Tabulas-kolonnas-nosaukums"/>
            </w:pPr>
            <w:r w:rsidRPr="00844D24">
              <w:t>Funkcij</w:t>
            </w:r>
            <w:r w:rsidR="00535F07" w:rsidRPr="00844D24">
              <w:t>as</w:t>
            </w:r>
          </w:p>
        </w:tc>
        <w:tc>
          <w:tcPr>
            <w:tcW w:w="2073" w:type="dxa"/>
          </w:tcPr>
          <w:p w14:paraId="464E59D2" w14:textId="2B36CAF1" w:rsidR="00E374B3" w:rsidRPr="00844D24" w:rsidRDefault="00E374B3" w:rsidP="00535F07">
            <w:pPr>
              <w:pStyle w:val="Tabulas-kolonnas-nosaukums"/>
            </w:pPr>
            <w:r w:rsidRPr="00844D24">
              <w:t>D3.js</w:t>
            </w:r>
          </w:p>
        </w:tc>
        <w:tc>
          <w:tcPr>
            <w:tcW w:w="2073" w:type="dxa"/>
          </w:tcPr>
          <w:p w14:paraId="46D89EA9" w14:textId="5AF3AB09" w:rsidR="00E374B3" w:rsidRPr="00844D24" w:rsidRDefault="004144F6" w:rsidP="00535F07">
            <w:pPr>
              <w:pStyle w:val="Tabulas-kolonnas-nosaukums"/>
            </w:pPr>
            <w:r w:rsidRPr="00844D24">
              <w:t>C</w:t>
            </w:r>
            <w:r w:rsidR="00E374B3" w:rsidRPr="00844D24">
              <w:t>yto</w:t>
            </w:r>
            <w:r w:rsidRPr="00844D24">
              <w:t>scape.js</w:t>
            </w:r>
          </w:p>
        </w:tc>
        <w:tc>
          <w:tcPr>
            <w:tcW w:w="2073" w:type="dxa"/>
          </w:tcPr>
          <w:p w14:paraId="7F4B9D45" w14:textId="0DF99B0C" w:rsidR="00E374B3" w:rsidRPr="00844D24" w:rsidRDefault="004144F6" w:rsidP="00535F07">
            <w:pPr>
              <w:pStyle w:val="Tabulas-kolonnas-nosaukums"/>
            </w:pPr>
            <w:r w:rsidRPr="00844D24">
              <w:t>Vis.js</w:t>
            </w:r>
          </w:p>
        </w:tc>
      </w:tr>
      <w:tr w:rsidR="00E374B3" w:rsidRPr="00844D24" w14:paraId="3CDDBDCD" w14:textId="77777777" w:rsidTr="00E374B3">
        <w:tc>
          <w:tcPr>
            <w:tcW w:w="2072" w:type="dxa"/>
          </w:tcPr>
          <w:p w14:paraId="527DE055" w14:textId="5259FE5B" w:rsidR="00E374B3" w:rsidRPr="00844D24" w:rsidRDefault="00E374B3" w:rsidP="00535F07">
            <w:pPr>
              <w:pStyle w:val="Tabulas-kolonnas-nosaukums"/>
            </w:pPr>
            <w:r w:rsidRPr="00844D24">
              <w:t>Virstoņu apstrāde</w:t>
            </w:r>
          </w:p>
        </w:tc>
        <w:tc>
          <w:tcPr>
            <w:tcW w:w="2073" w:type="dxa"/>
          </w:tcPr>
          <w:p w14:paraId="4213F6F1" w14:textId="617FD2DB" w:rsidR="00E374B3" w:rsidRPr="00844D24" w:rsidRDefault="00E374B3" w:rsidP="00E374B3">
            <w:pPr>
              <w:pStyle w:val="2-lmea-virsraksts"/>
            </w:pPr>
            <w:bookmarkStart w:id="48" w:name="_Toc135856965"/>
            <w:r w:rsidRPr="00844D24">
              <w:t>+</w:t>
            </w:r>
            <w:bookmarkEnd w:id="48"/>
          </w:p>
        </w:tc>
        <w:tc>
          <w:tcPr>
            <w:tcW w:w="2073" w:type="dxa"/>
          </w:tcPr>
          <w:p w14:paraId="12F56221" w14:textId="3BBDD188" w:rsidR="00E374B3" w:rsidRPr="00844D24" w:rsidRDefault="004144F6" w:rsidP="00E374B3">
            <w:pPr>
              <w:pStyle w:val="2-lmea-virsraksts"/>
            </w:pPr>
            <w:bookmarkStart w:id="49" w:name="_Toc135856966"/>
            <w:r w:rsidRPr="00844D24">
              <w:t>+</w:t>
            </w:r>
            <w:bookmarkEnd w:id="49"/>
          </w:p>
        </w:tc>
        <w:tc>
          <w:tcPr>
            <w:tcW w:w="2073" w:type="dxa"/>
          </w:tcPr>
          <w:p w14:paraId="6AC25903" w14:textId="7C1C34C1" w:rsidR="00E374B3" w:rsidRPr="00844D24" w:rsidRDefault="004144F6" w:rsidP="00E374B3">
            <w:pPr>
              <w:pStyle w:val="2-lmea-virsraksts"/>
            </w:pPr>
            <w:bookmarkStart w:id="50" w:name="_Toc135856967"/>
            <w:r w:rsidRPr="00844D24">
              <w:t>+</w:t>
            </w:r>
            <w:bookmarkEnd w:id="50"/>
          </w:p>
        </w:tc>
      </w:tr>
      <w:tr w:rsidR="00E374B3" w:rsidRPr="00844D24" w14:paraId="2BD2DF8A" w14:textId="77777777" w:rsidTr="00E374B3">
        <w:tc>
          <w:tcPr>
            <w:tcW w:w="2072" w:type="dxa"/>
          </w:tcPr>
          <w:p w14:paraId="21C74907" w14:textId="213B9154" w:rsidR="00E374B3" w:rsidRPr="00844D24" w:rsidRDefault="004144F6" w:rsidP="00535F07">
            <w:pPr>
              <w:pStyle w:val="Tabulas-kolonnas-nosaukums"/>
            </w:pPr>
            <w:r w:rsidRPr="00844D24">
              <w:t>Šķautņu apstrāde</w:t>
            </w:r>
          </w:p>
        </w:tc>
        <w:tc>
          <w:tcPr>
            <w:tcW w:w="2073" w:type="dxa"/>
          </w:tcPr>
          <w:p w14:paraId="75494611" w14:textId="134C2FFC" w:rsidR="00E374B3" w:rsidRPr="00844D24" w:rsidRDefault="004144F6" w:rsidP="00E374B3">
            <w:pPr>
              <w:pStyle w:val="2-lmea-virsraksts"/>
            </w:pPr>
            <w:bookmarkStart w:id="51" w:name="_Toc135856968"/>
            <w:r w:rsidRPr="00844D24">
              <w:t>+</w:t>
            </w:r>
            <w:bookmarkEnd w:id="51"/>
          </w:p>
        </w:tc>
        <w:tc>
          <w:tcPr>
            <w:tcW w:w="2073" w:type="dxa"/>
          </w:tcPr>
          <w:p w14:paraId="1711E0AE" w14:textId="6CD9891F" w:rsidR="00E374B3" w:rsidRPr="00844D24" w:rsidRDefault="004144F6" w:rsidP="00E374B3">
            <w:pPr>
              <w:pStyle w:val="2-lmea-virsraksts"/>
            </w:pPr>
            <w:bookmarkStart w:id="52" w:name="_Toc135856969"/>
            <w:r w:rsidRPr="00844D24">
              <w:t>+</w:t>
            </w:r>
            <w:bookmarkEnd w:id="52"/>
          </w:p>
        </w:tc>
        <w:tc>
          <w:tcPr>
            <w:tcW w:w="2073" w:type="dxa"/>
          </w:tcPr>
          <w:p w14:paraId="23E53945" w14:textId="706E5B67" w:rsidR="00E374B3" w:rsidRPr="00844D24" w:rsidRDefault="004144F6" w:rsidP="00E374B3">
            <w:pPr>
              <w:pStyle w:val="2-lmea-virsraksts"/>
            </w:pPr>
            <w:bookmarkStart w:id="53" w:name="_Toc135856970"/>
            <w:r w:rsidRPr="00844D24">
              <w:t>+</w:t>
            </w:r>
            <w:bookmarkEnd w:id="53"/>
          </w:p>
        </w:tc>
      </w:tr>
      <w:tr w:rsidR="00E374B3" w:rsidRPr="00844D24" w14:paraId="722CF5BC" w14:textId="77777777" w:rsidTr="00E374B3">
        <w:tc>
          <w:tcPr>
            <w:tcW w:w="2072" w:type="dxa"/>
          </w:tcPr>
          <w:p w14:paraId="53D671F2" w14:textId="4FD365D1" w:rsidR="00E374B3" w:rsidRPr="00844D24" w:rsidRDefault="004144F6" w:rsidP="00535F07">
            <w:pPr>
              <w:pStyle w:val="Tabulas-kolonnas-nosaukums"/>
            </w:pPr>
            <w:r w:rsidRPr="00844D24">
              <w:t>Slāņu apstrāde</w:t>
            </w:r>
          </w:p>
        </w:tc>
        <w:tc>
          <w:tcPr>
            <w:tcW w:w="2073" w:type="dxa"/>
          </w:tcPr>
          <w:p w14:paraId="64DE2F52" w14:textId="7BF5EE12" w:rsidR="00E374B3" w:rsidRPr="00844D24" w:rsidRDefault="004144F6" w:rsidP="00E374B3">
            <w:pPr>
              <w:pStyle w:val="2-lmea-virsraksts"/>
            </w:pPr>
            <w:bookmarkStart w:id="54" w:name="_Toc135856971"/>
            <w:r w:rsidRPr="00844D24">
              <w:t>-</w:t>
            </w:r>
            <w:bookmarkEnd w:id="54"/>
          </w:p>
        </w:tc>
        <w:tc>
          <w:tcPr>
            <w:tcW w:w="2073" w:type="dxa"/>
          </w:tcPr>
          <w:p w14:paraId="3ACA57E6" w14:textId="24BB1F01" w:rsidR="00E374B3" w:rsidRPr="00844D24" w:rsidRDefault="004144F6" w:rsidP="00E374B3">
            <w:pPr>
              <w:pStyle w:val="2-lmea-virsraksts"/>
            </w:pPr>
            <w:bookmarkStart w:id="55" w:name="_Toc135856972"/>
            <w:r w:rsidRPr="00844D24">
              <w:t>+</w:t>
            </w:r>
            <w:bookmarkEnd w:id="55"/>
          </w:p>
        </w:tc>
        <w:tc>
          <w:tcPr>
            <w:tcW w:w="2073" w:type="dxa"/>
          </w:tcPr>
          <w:p w14:paraId="7F9AD6BC" w14:textId="39A12395" w:rsidR="00E374B3" w:rsidRPr="00844D24" w:rsidRDefault="004144F6" w:rsidP="00E374B3">
            <w:pPr>
              <w:pStyle w:val="2-lmea-virsraksts"/>
            </w:pPr>
            <w:bookmarkStart w:id="56" w:name="_Toc135856973"/>
            <w:r w:rsidRPr="00844D24">
              <w:t>-</w:t>
            </w:r>
            <w:bookmarkEnd w:id="56"/>
          </w:p>
        </w:tc>
      </w:tr>
    </w:tbl>
    <w:p w14:paraId="73E249D8" w14:textId="173376BA" w:rsidR="00310FFA" w:rsidRPr="00844D24" w:rsidRDefault="00310FFA" w:rsidP="0034276B">
      <w:pPr>
        <w:pStyle w:val="Teksts"/>
      </w:pPr>
    </w:p>
    <w:p w14:paraId="1D7B1DD0" w14:textId="405FB14C" w:rsidR="00E374B3" w:rsidRPr="00844D24" w:rsidRDefault="00310FFA" w:rsidP="00310FFA">
      <w:pPr>
        <w:spacing w:after="160" w:line="259" w:lineRule="auto"/>
        <w:jc w:val="left"/>
      </w:pPr>
      <w:r w:rsidRPr="00844D24">
        <w:br w:type="page"/>
      </w:r>
    </w:p>
    <w:p w14:paraId="0E2FEC39" w14:textId="72B66439" w:rsidR="00CE4829" w:rsidRPr="00844D24" w:rsidRDefault="00DB15D2" w:rsidP="00782FBA">
      <w:pPr>
        <w:pStyle w:val="1-lmea-virsraksts"/>
        <w:rPr>
          <w:rFonts w:hint="eastAsia"/>
        </w:rPr>
      </w:pPr>
      <w:bookmarkStart w:id="57" w:name="_Toc134397442"/>
      <w:bookmarkStart w:id="58" w:name="_Toc135856974"/>
      <w:r w:rsidRPr="00844D24">
        <w:lastRenderedPageBreak/>
        <w:t>4.</w:t>
      </w:r>
      <w:r w:rsidR="00782FBA" w:rsidRPr="00844D24">
        <w:t xml:space="preserve"> Eksperimentāls salīdzinājums</w:t>
      </w:r>
      <w:bookmarkEnd w:id="57"/>
      <w:bookmarkEnd w:id="58"/>
    </w:p>
    <w:p w14:paraId="5843EAD3" w14:textId="379F573C" w:rsidR="00F27879" w:rsidRPr="00844D24" w:rsidRDefault="00C851D1" w:rsidP="00F27879">
      <w:r w:rsidRPr="00E4222A">
        <w:t>Pirms eksperimenta veikšana</w:t>
      </w:r>
      <w:r>
        <w:t>s</w:t>
      </w:r>
      <w:r w:rsidRPr="00E4222A">
        <w:t xml:space="preserve"> </w:t>
      </w:r>
      <w:r>
        <w:t>nepieciešams</w:t>
      </w:r>
      <w:r w:rsidRPr="00E4222A">
        <w:t xml:space="preserve"> izveidot vienād</w:t>
      </w:r>
      <w:r>
        <w:t>us</w:t>
      </w:r>
      <w:r w:rsidRPr="00E4222A">
        <w:t xml:space="preserve"> nosacījum</w:t>
      </w:r>
      <w:r>
        <w:t>us</w:t>
      </w:r>
      <w:r w:rsidRPr="00E4222A">
        <w:t xml:space="preserve"> un kritēri</w:t>
      </w:r>
      <w:r>
        <w:t>jus</w:t>
      </w:r>
      <w:r w:rsidR="00162BF8" w:rsidRPr="00844D24">
        <w:t>.</w:t>
      </w:r>
    </w:p>
    <w:p w14:paraId="6599318C" w14:textId="577EC763" w:rsidR="00162BF8" w:rsidRPr="00844D24" w:rsidRDefault="0095612A" w:rsidP="00F27879">
      <w:pPr>
        <w:rPr>
          <w:b/>
          <w:bCs/>
        </w:rPr>
      </w:pPr>
      <w:r>
        <w:rPr>
          <w:b/>
          <w:bCs/>
        </w:rPr>
        <w:t>Kopīgie</w:t>
      </w:r>
      <w:r w:rsidRPr="00844D24">
        <w:rPr>
          <w:b/>
          <w:bCs/>
        </w:rPr>
        <w:t xml:space="preserve"> </w:t>
      </w:r>
      <w:r w:rsidR="00162BF8" w:rsidRPr="00844D24">
        <w:rPr>
          <w:b/>
          <w:bCs/>
        </w:rPr>
        <w:t>nosacījumi:</w:t>
      </w:r>
    </w:p>
    <w:p w14:paraId="0CAF7D3D" w14:textId="78FE64B2" w:rsidR="00162BF8" w:rsidRPr="00844D24" w:rsidRDefault="00C851D1" w:rsidP="00F27879">
      <w:r w:rsidRPr="00E4222A">
        <w:t>Katrai bibliotēkai ir vajadzīgs vizualizēt 1200 virsotnes, 3 slāņos un 600 šķautnes. Nav nozīm</w:t>
      </w:r>
      <w:r>
        <w:t>es</w:t>
      </w:r>
      <w:r w:rsidRPr="00E4222A">
        <w:t xml:space="preserve"> kād</w:t>
      </w:r>
      <w:r>
        <w:t>ā</w:t>
      </w:r>
      <w:r w:rsidRPr="00E4222A">
        <w:t xml:space="preserve"> secībā tiks savienotas virsotnes un kādos slāņos tās atradīsies</w:t>
      </w:r>
      <w:r w:rsidR="00CD09D8" w:rsidRPr="00844D24">
        <w:t>.</w:t>
      </w:r>
      <w:r w:rsidR="00472B40" w:rsidRPr="00844D24">
        <w:t xml:space="preserve"> Kritēriji, pēc kuriem tiks </w:t>
      </w:r>
      <w:r w:rsidRPr="00844D24">
        <w:t>novērtēt</w:t>
      </w:r>
      <w:r>
        <w:t>s</w:t>
      </w:r>
      <w:r w:rsidR="00472B40" w:rsidRPr="00844D24">
        <w:t xml:space="preserve"> rezultāt</w:t>
      </w:r>
      <w:r w:rsidR="0095612A">
        <w:t>s</w:t>
      </w:r>
      <w:r w:rsidR="00472B40" w:rsidRPr="00844D24">
        <w:t xml:space="preserve">, ir </w:t>
      </w:r>
      <w:r w:rsidR="0095612A" w:rsidRPr="00844D24">
        <w:t>norād</w:t>
      </w:r>
      <w:r w:rsidR="0095612A">
        <w:t>īti</w:t>
      </w:r>
      <w:r w:rsidR="0095612A" w:rsidRPr="00844D24">
        <w:t xml:space="preserve"> </w:t>
      </w:r>
      <w:r w:rsidR="00472B40" w:rsidRPr="00844D24">
        <w:t>4.1.</w:t>
      </w:r>
      <w:r w:rsidR="0095612A" w:rsidRPr="0095612A">
        <w:t xml:space="preserve"> </w:t>
      </w:r>
      <w:r w:rsidR="0095612A" w:rsidRPr="00844D24">
        <w:t>tabulā</w:t>
      </w:r>
      <w:r w:rsidR="0095612A">
        <w:t>.</w:t>
      </w:r>
    </w:p>
    <w:p w14:paraId="4F118368" w14:textId="58800FDC" w:rsidR="00002F9B" w:rsidRPr="00844D24" w:rsidRDefault="00E31C2A" w:rsidP="00E31C2A">
      <w:pPr>
        <w:pStyle w:val="Tabulas-numurs"/>
      </w:pPr>
      <w:commentRangeStart w:id="59"/>
      <w:r w:rsidRPr="00844D24">
        <w:t>4.1. tabula</w:t>
      </w:r>
      <w:commentRangeEnd w:id="59"/>
      <w:r w:rsidR="00C57F52" w:rsidRPr="00844D24">
        <w:rPr>
          <w:rStyle w:val="Komentraatsauce"/>
          <w:b w:val="0"/>
          <w:bCs w:val="0"/>
        </w:rPr>
        <w:commentReference w:id="59"/>
      </w:r>
    </w:p>
    <w:p w14:paraId="4AED6CC3" w14:textId="45E3E560" w:rsidR="00002F9B" w:rsidRPr="00844D24" w:rsidRDefault="00002F9B" w:rsidP="00002F9B">
      <w:pPr>
        <w:pStyle w:val="Tabulas-nosaukums"/>
      </w:pPr>
      <w:r w:rsidRPr="00844D24">
        <w:t>Kritēriji veidi</w:t>
      </w:r>
    </w:p>
    <w:tbl>
      <w:tblPr>
        <w:tblStyle w:val="Reatabula"/>
        <w:tblW w:w="0" w:type="auto"/>
        <w:jc w:val="center"/>
        <w:tblLook w:val="04A0" w:firstRow="1" w:lastRow="0" w:firstColumn="1" w:lastColumn="0" w:noHBand="0" w:noVBand="1"/>
      </w:tblPr>
      <w:tblGrid>
        <w:gridCol w:w="1136"/>
        <w:gridCol w:w="2687"/>
        <w:gridCol w:w="4468"/>
      </w:tblGrid>
      <w:tr w:rsidR="00E64198" w:rsidRPr="00844D24" w14:paraId="775C087C" w14:textId="77777777" w:rsidTr="00E64198">
        <w:trPr>
          <w:jc w:val="center"/>
        </w:trPr>
        <w:tc>
          <w:tcPr>
            <w:tcW w:w="1136" w:type="dxa"/>
          </w:tcPr>
          <w:p w14:paraId="7708A3BF" w14:textId="14A3470A" w:rsidR="00E64198" w:rsidRPr="00844D24" w:rsidRDefault="00E64198" w:rsidP="00002F9B">
            <w:pPr>
              <w:pStyle w:val="Tabulas-kolonnas-nosaukums"/>
            </w:pPr>
            <w:r w:rsidRPr="00844D24">
              <w:t>Kritērija numurs</w:t>
            </w:r>
          </w:p>
        </w:tc>
        <w:tc>
          <w:tcPr>
            <w:tcW w:w="2687" w:type="dxa"/>
          </w:tcPr>
          <w:p w14:paraId="7054F6FC" w14:textId="2F47F82D" w:rsidR="00E64198" w:rsidRPr="00844D24" w:rsidRDefault="00E64198" w:rsidP="00002F9B">
            <w:pPr>
              <w:pStyle w:val="Tabulas-kolonnas-nosaukums"/>
            </w:pPr>
            <w:r w:rsidRPr="00844D24">
              <w:t>Kritēriji</w:t>
            </w:r>
          </w:p>
        </w:tc>
        <w:tc>
          <w:tcPr>
            <w:tcW w:w="4468" w:type="dxa"/>
          </w:tcPr>
          <w:p w14:paraId="069403A2" w14:textId="707C4CDA" w:rsidR="00E64198" w:rsidRPr="00844D24" w:rsidRDefault="00E64198" w:rsidP="00002F9B">
            <w:pPr>
              <w:pStyle w:val="Tabulas-kolonnas-nosaukums"/>
            </w:pPr>
            <w:r w:rsidRPr="00844D24">
              <w:t>Apraksts</w:t>
            </w:r>
          </w:p>
        </w:tc>
      </w:tr>
      <w:tr w:rsidR="00C851D1" w:rsidRPr="00844D24" w14:paraId="4B923A50" w14:textId="77777777" w:rsidTr="00E64198">
        <w:trPr>
          <w:jc w:val="center"/>
        </w:trPr>
        <w:tc>
          <w:tcPr>
            <w:tcW w:w="1136" w:type="dxa"/>
          </w:tcPr>
          <w:p w14:paraId="17E1A8B7" w14:textId="56E910EA" w:rsidR="00C851D1" w:rsidRPr="00844D24" w:rsidRDefault="00C851D1" w:rsidP="00C851D1">
            <w:pPr>
              <w:jc w:val="center"/>
            </w:pPr>
            <w:r w:rsidRPr="00844D24">
              <w:t>1</w:t>
            </w:r>
          </w:p>
        </w:tc>
        <w:tc>
          <w:tcPr>
            <w:tcW w:w="2687" w:type="dxa"/>
          </w:tcPr>
          <w:p w14:paraId="20BE6473" w14:textId="7FBB90B6" w:rsidR="00C851D1" w:rsidRPr="00844D24" w:rsidRDefault="00C851D1" w:rsidP="00C851D1">
            <w:pPr>
              <w:jc w:val="center"/>
            </w:pPr>
            <w:r w:rsidRPr="00E4222A">
              <w:t>Algoritma ātrums</w:t>
            </w:r>
          </w:p>
        </w:tc>
        <w:tc>
          <w:tcPr>
            <w:tcW w:w="4468" w:type="dxa"/>
          </w:tcPr>
          <w:p w14:paraId="3DDC49DE" w14:textId="30FB1CB0" w:rsidR="00C851D1" w:rsidRPr="00E4222A" w:rsidRDefault="00C851D1" w:rsidP="00C851D1">
            <w:r w:rsidRPr="00E4222A">
              <w:t>Cik ātri algoritms ielādē</w:t>
            </w:r>
            <w:r w:rsidR="0095612A">
              <w:t>ja</w:t>
            </w:r>
            <w:r w:rsidRPr="00E4222A">
              <w:t>s lapā, lai to pārbaudīt</w:t>
            </w:r>
            <w:r w:rsidR="0095612A">
              <w:t>u</w:t>
            </w:r>
            <w:r w:rsidRPr="00E4222A">
              <w:t>, tiek izmantot</w:t>
            </w:r>
            <w:r w:rsidR="0095612A">
              <w:t>a</w:t>
            </w:r>
            <w:r w:rsidRPr="00E4222A">
              <w:t xml:space="preserve"> </w:t>
            </w:r>
            <w:r w:rsidR="00A81449">
              <w:t>“</w:t>
            </w:r>
            <w:r w:rsidRPr="00E4222A">
              <w:t>Google Chrome</w:t>
            </w:r>
            <w:r w:rsidR="00A81449">
              <w:t>”</w:t>
            </w:r>
            <w:r w:rsidRPr="00E4222A">
              <w:t xml:space="preserve"> pārlūkprogramma, kur ir integrēta funkcija ar nosaukumu “Performance”, kas nozīm</w:t>
            </w:r>
            <w:r>
              <w:t>ē</w:t>
            </w:r>
            <w:r w:rsidRPr="00E4222A">
              <w:t xml:space="preserve"> tīmekļa lapas veiktspēj</w:t>
            </w:r>
            <w:r>
              <w:t>u</w:t>
            </w:r>
            <w:r w:rsidRPr="00E4222A">
              <w:t>. Rezultāt</w:t>
            </w:r>
            <w:r>
              <w:t>ā</w:t>
            </w:r>
            <w:r w:rsidRPr="00E4222A">
              <w:t xml:space="preserve"> var redzēt koda veiktspēju un cik ātri lapa tiek ielādēta. Parametru saraksts: </w:t>
            </w:r>
          </w:p>
          <w:p w14:paraId="470A9C5F" w14:textId="2CE311B9" w:rsidR="00C851D1" w:rsidRPr="00E4222A" w:rsidRDefault="00C851D1" w:rsidP="00C851D1">
            <w:pPr>
              <w:pStyle w:val="Sarakstarindkopa"/>
              <w:numPr>
                <w:ilvl w:val="0"/>
                <w:numId w:val="25"/>
              </w:numPr>
            </w:pPr>
            <w:r w:rsidRPr="00E4222A">
              <w:t xml:space="preserve">Iekraušana (jeb “Loading”) – parametrs, kas parāda patērētā </w:t>
            </w:r>
            <w:r w:rsidR="00A81449">
              <w:t>“</w:t>
            </w:r>
            <w:r w:rsidRPr="00E4222A">
              <w:t>HTML</w:t>
            </w:r>
            <w:r w:rsidR="00A81449">
              <w:t>”</w:t>
            </w:r>
            <w:r w:rsidRPr="00E4222A">
              <w:t xml:space="preserve">, </w:t>
            </w:r>
            <w:r w:rsidR="00A81449">
              <w:t>“</w:t>
            </w:r>
            <w:r w:rsidRPr="00E4222A">
              <w:t>CSS</w:t>
            </w:r>
            <w:r w:rsidR="00A81449">
              <w:t>”</w:t>
            </w:r>
            <w:r w:rsidRPr="00E4222A">
              <w:t xml:space="preserve">, </w:t>
            </w:r>
            <w:r w:rsidR="00A81449">
              <w:t>“</w:t>
            </w:r>
            <w:r w:rsidRPr="00E4222A">
              <w:t>JavaScript</w:t>
            </w:r>
            <w:r w:rsidR="00A81449">
              <w:t>”</w:t>
            </w:r>
            <w:r w:rsidRPr="00E4222A">
              <w:t xml:space="preserve"> laika resursu lejupielādi. </w:t>
            </w:r>
          </w:p>
          <w:p w14:paraId="7D1DB05D" w14:textId="4D303981" w:rsidR="00C851D1" w:rsidRPr="00E4222A" w:rsidRDefault="00C851D1" w:rsidP="00C851D1">
            <w:pPr>
              <w:pStyle w:val="Sarakstarindkopa"/>
              <w:numPr>
                <w:ilvl w:val="0"/>
                <w:numId w:val="25"/>
              </w:numPr>
            </w:pPr>
            <w:r w:rsidRPr="00E4222A">
              <w:t xml:space="preserve">Skriptēšana (jeb “Scripting”) – parameters, kas parāda, cik daudz laika patērēts, lai izpildītu </w:t>
            </w:r>
            <w:r w:rsidR="00A81449">
              <w:t>“</w:t>
            </w:r>
            <w:r w:rsidRPr="00E4222A">
              <w:t>JavaScript</w:t>
            </w:r>
            <w:r w:rsidR="00A81449">
              <w:t>”</w:t>
            </w:r>
            <w:r w:rsidRPr="00E4222A">
              <w:t xml:space="preserve"> kodu.</w:t>
            </w:r>
          </w:p>
          <w:p w14:paraId="7703E767" w14:textId="6D4C39A8" w:rsidR="00C851D1" w:rsidRPr="00E4222A" w:rsidRDefault="00C851D1" w:rsidP="00C851D1">
            <w:pPr>
              <w:pStyle w:val="Sarakstarindkopa"/>
              <w:numPr>
                <w:ilvl w:val="0"/>
                <w:numId w:val="25"/>
              </w:numPr>
            </w:pPr>
            <w:r w:rsidRPr="00E4222A">
              <w:t>Renderēšana (jeb “Rendering”) – parametrs, kas parāda, cik daudz laika patērēts, lai lieto</w:t>
            </w:r>
            <w:r>
              <w:t>tu</w:t>
            </w:r>
            <w:r w:rsidRPr="00E4222A">
              <w:t xml:space="preserve"> </w:t>
            </w:r>
            <w:r w:rsidR="00A81449">
              <w:t>“</w:t>
            </w:r>
            <w:r w:rsidRPr="00E4222A">
              <w:t>CSS</w:t>
            </w:r>
            <w:r w:rsidR="00A81449">
              <w:t>”</w:t>
            </w:r>
            <w:r w:rsidRPr="00E4222A">
              <w:t xml:space="preserve"> stilus un novietot</w:t>
            </w:r>
            <w:r>
              <w:t>u</w:t>
            </w:r>
            <w:r w:rsidRPr="00E4222A">
              <w:t xml:space="preserve"> element</w:t>
            </w:r>
            <w:r>
              <w:t>us</w:t>
            </w:r>
            <w:r w:rsidRPr="00E4222A">
              <w:t xml:space="preserve"> lapā.</w:t>
            </w:r>
          </w:p>
          <w:p w14:paraId="6BD151ED" w14:textId="77777777" w:rsidR="00C851D1" w:rsidRPr="00E4222A" w:rsidRDefault="00C851D1" w:rsidP="00C851D1">
            <w:pPr>
              <w:pStyle w:val="Sarakstarindkopa"/>
              <w:numPr>
                <w:ilvl w:val="0"/>
                <w:numId w:val="25"/>
              </w:numPr>
            </w:pPr>
            <w:r w:rsidRPr="00E4222A">
              <w:lastRenderedPageBreak/>
              <w:t>Vizualizācija (jeb “Painting”) – parametrs, kas parāda patērētu laiku uz pikseļu aizpildīšanu ekrānā. Izveidošana un atjaunošanā tīmekļa lapas vizuālo izvadi.</w:t>
            </w:r>
          </w:p>
          <w:p w14:paraId="5840E682" w14:textId="77777777" w:rsidR="00C851D1" w:rsidRPr="00E4222A" w:rsidRDefault="00C851D1" w:rsidP="00C851D1">
            <w:pPr>
              <w:pStyle w:val="Sarakstarindkopa"/>
              <w:numPr>
                <w:ilvl w:val="0"/>
                <w:numId w:val="25"/>
              </w:numPr>
            </w:pPr>
            <w:r w:rsidRPr="00E4222A">
              <w:t>Sistēma (jeb “System”) – parametrs, kas parāda patērēto laiku, veicot pārlūkprogrammas, operētājsistēmas un datora komponentu sistēmas darbības. Darbības ir notikumu apstrāde, montāža un citas operācijas.</w:t>
            </w:r>
          </w:p>
          <w:p w14:paraId="4CD7FB58" w14:textId="77777777" w:rsidR="00C851D1" w:rsidRPr="00E4222A" w:rsidRDefault="00C851D1" w:rsidP="00C851D1">
            <w:pPr>
              <w:pStyle w:val="Sarakstarindkopa"/>
              <w:numPr>
                <w:ilvl w:val="0"/>
                <w:numId w:val="25"/>
              </w:numPr>
            </w:pPr>
            <w:r w:rsidRPr="00E4222A">
              <w:t>Tukšgaitā (jeb “Idle”) – parametrs, kas parāda patērēto laiku, pārlūkprogrammu datu ievades gaidīšana un tīkla atbildes.</w:t>
            </w:r>
          </w:p>
          <w:p w14:paraId="43205CBB" w14:textId="14D22AF3" w:rsidR="00C851D1" w:rsidRPr="00844D24" w:rsidRDefault="00C851D1" w:rsidP="00C851D1">
            <w:pPr>
              <w:pStyle w:val="Sarakstarindkopa"/>
              <w:numPr>
                <w:ilvl w:val="0"/>
                <w:numId w:val="25"/>
              </w:numPr>
            </w:pPr>
            <w:r w:rsidRPr="00E4222A">
              <w:t>Kopsumma (jeb “Total”) – ir visu parametru laika summa, kas nepieciešama, lai ielādēt</w:t>
            </w:r>
            <w:r>
              <w:t>u</w:t>
            </w:r>
            <w:r w:rsidRPr="00E4222A">
              <w:t xml:space="preserve"> un parādīt lapu. [29]</w:t>
            </w:r>
          </w:p>
        </w:tc>
      </w:tr>
      <w:tr w:rsidR="00C851D1" w:rsidRPr="00844D24" w14:paraId="56F86739" w14:textId="77777777" w:rsidTr="00E64198">
        <w:trPr>
          <w:jc w:val="center"/>
        </w:trPr>
        <w:tc>
          <w:tcPr>
            <w:tcW w:w="1136" w:type="dxa"/>
          </w:tcPr>
          <w:p w14:paraId="1F03CEA2" w14:textId="463AC962" w:rsidR="00C851D1" w:rsidRPr="00844D24" w:rsidRDefault="00C851D1" w:rsidP="00C851D1">
            <w:pPr>
              <w:jc w:val="center"/>
            </w:pPr>
            <w:r w:rsidRPr="00844D24">
              <w:lastRenderedPageBreak/>
              <w:t>2</w:t>
            </w:r>
          </w:p>
        </w:tc>
        <w:tc>
          <w:tcPr>
            <w:tcW w:w="2687" w:type="dxa"/>
          </w:tcPr>
          <w:p w14:paraId="43D3FABC" w14:textId="47122AE1" w:rsidR="00C851D1" w:rsidRPr="00844D24" w:rsidRDefault="00C851D1" w:rsidP="00C851D1">
            <w:pPr>
              <w:jc w:val="center"/>
            </w:pPr>
            <w:r w:rsidRPr="00844D24">
              <w:t>Algoritma garums</w:t>
            </w:r>
          </w:p>
        </w:tc>
        <w:tc>
          <w:tcPr>
            <w:tcW w:w="4468" w:type="dxa"/>
          </w:tcPr>
          <w:p w14:paraId="3646D8D0" w14:textId="04C97D14" w:rsidR="00C851D1" w:rsidRPr="00844D24" w:rsidRDefault="00A81449" w:rsidP="00C851D1">
            <w:r>
              <w:t>“</w:t>
            </w:r>
            <w:r w:rsidR="00C851D1" w:rsidRPr="00E4222A">
              <w:t>J</w:t>
            </w:r>
            <w:r w:rsidR="00C4661E">
              <w:t>ava</w:t>
            </w:r>
            <w:r w:rsidR="00C851D1" w:rsidRPr="00E4222A">
              <w:t>S</w:t>
            </w:r>
            <w:r w:rsidR="00C4661E">
              <w:t>cript</w:t>
            </w:r>
            <w:r>
              <w:t>”</w:t>
            </w:r>
            <w:r w:rsidR="00C851D1" w:rsidRPr="00E4222A">
              <w:t xml:space="preserve"> formāta faila lielums un rindu skaits</w:t>
            </w:r>
          </w:p>
        </w:tc>
      </w:tr>
      <w:tr w:rsidR="00C851D1" w:rsidRPr="00844D24" w14:paraId="0AA86A99" w14:textId="77777777" w:rsidTr="00E64198">
        <w:trPr>
          <w:jc w:val="center"/>
        </w:trPr>
        <w:tc>
          <w:tcPr>
            <w:tcW w:w="1136" w:type="dxa"/>
          </w:tcPr>
          <w:p w14:paraId="544EA34B" w14:textId="584C8F6A" w:rsidR="00C851D1" w:rsidRPr="00844D24" w:rsidRDefault="00C851D1" w:rsidP="00C851D1">
            <w:pPr>
              <w:jc w:val="center"/>
            </w:pPr>
            <w:r w:rsidRPr="00844D24">
              <w:t>3</w:t>
            </w:r>
          </w:p>
        </w:tc>
        <w:tc>
          <w:tcPr>
            <w:tcW w:w="2687" w:type="dxa"/>
          </w:tcPr>
          <w:p w14:paraId="129CD060" w14:textId="5C5A141F" w:rsidR="00C851D1" w:rsidRPr="00844D24" w:rsidRDefault="00C851D1" w:rsidP="00C851D1">
            <w:pPr>
              <w:jc w:val="center"/>
            </w:pPr>
            <w:r w:rsidRPr="00844D24">
              <w:t>Grafu interaktivitāte</w:t>
            </w:r>
          </w:p>
        </w:tc>
        <w:tc>
          <w:tcPr>
            <w:tcW w:w="4468" w:type="dxa"/>
          </w:tcPr>
          <w:p w14:paraId="24F29E1C" w14:textId="1DBA57AF" w:rsidR="00C851D1" w:rsidRPr="00844D24" w:rsidRDefault="00C851D1" w:rsidP="00C851D1">
            <w:r w:rsidRPr="00E4222A">
              <w:t>Mijiedarbība ar vairākslāņu grafu vizualizācijai. Cik daudz animācijas ir un vizuāli rāda virsotnes nosaukumu.</w:t>
            </w:r>
          </w:p>
        </w:tc>
      </w:tr>
    </w:tbl>
    <w:p w14:paraId="742C6D69" w14:textId="77777777" w:rsidR="00681AFA" w:rsidRPr="00844D24" w:rsidRDefault="00681AFA" w:rsidP="00CE4829">
      <w:pPr>
        <w:rPr>
          <w:b/>
          <w:bCs/>
        </w:rPr>
      </w:pPr>
    </w:p>
    <w:p w14:paraId="711A6A15" w14:textId="77777777" w:rsidR="00E31C2A" w:rsidRPr="00844D24" w:rsidRDefault="00E31C2A" w:rsidP="00CE4829">
      <w:pPr>
        <w:rPr>
          <w:b/>
          <w:bCs/>
        </w:rPr>
      </w:pPr>
    </w:p>
    <w:p w14:paraId="13CB6183" w14:textId="7C68A5B2" w:rsidR="0027164D" w:rsidRPr="00844D24" w:rsidRDefault="00E31C2A" w:rsidP="00E31C2A">
      <w:pPr>
        <w:pStyle w:val="2-lmea-virsraksts"/>
      </w:pPr>
      <w:bookmarkStart w:id="60" w:name="_Toc135856975"/>
      <w:r w:rsidRPr="00844D24">
        <w:t xml:space="preserve">4.1. </w:t>
      </w:r>
      <w:r w:rsidR="000004A5" w:rsidRPr="00844D24">
        <w:t>Eksperimentu objekts</w:t>
      </w:r>
      <w:bookmarkEnd w:id="60"/>
    </w:p>
    <w:p w14:paraId="3A18EF66" w14:textId="77777777" w:rsidR="00A70A16" w:rsidRPr="00055C60" w:rsidRDefault="00A70A16" w:rsidP="00A70A16">
      <w:r w:rsidRPr="00E4222A">
        <w:t>Lai veiktu eksperimen</w:t>
      </w:r>
      <w:r>
        <w:t>tu</w:t>
      </w:r>
      <w:r w:rsidRPr="00E4222A">
        <w:t xml:space="preserve"> korekti, trīs dažādi algoritmi ar savu bibliotēku bija modificēti. </w:t>
      </w:r>
      <w:r>
        <w:t xml:space="preserve">Vispārējais koda uzlabošanas princips ir ciklu pievienošana, kas automātiski ģenerē vajadzīgo virsotnes un šķautnes daudzumu. Tiek izmantots ari “Math” metode kodā, lai uzģenerēt nejaušus virsotnes nosaukumus un šķautnes savienojumu.  </w:t>
      </w:r>
    </w:p>
    <w:p w14:paraId="527C6071" w14:textId="77777777" w:rsidR="00B35F79" w:rsidRPr="00844D24" w:rsidRDefault="00B35F79" w:rsidP="000004A5"/>
    <w:p w14:paraId="2D24947C" w14:textId="38A563FA" w:rsidR="004144F6" w:rsidRPr="00844D24" w:rsidRDefault="004144F6" w:rsidP="0095725E">
      <w:pPr>
        <w:pStyle w:val="3-lmea-virsraksts"/>
      </w:pPr>
      <w:bookmarkStart w:id="61" w:name="_Toc135856976"/>
      <w:r w:rsidRPr="00844D24">
        <w:t xml:space="preserve">4.1.1. </w:t>
      </w:r>
      <w:r w:rsidR="00627BC0" w:rsidRPr="00844D24">
        <w:t>D</w:t>
      </w:r>
      <w:r w:rsidRPr="00844D24">
        <w:t>3.js bibliotēka koda modificēšana</w:t>
      </w:r>
      <w:bookmarkEnd w:id="61"/>
    </w:p>
    <w:p w14:paraId="7421B097" w14:textId="61E4BF06" w:rsidR="009F334B" w:rsidRPr="00844D24" w:rsidRDefault="00A70A16" w:rsidP="000004A5">
      <w:r w:rsidRPr="00E4222A">
        <w:t>Lai veiktu eksperimentu ar d3.js kodā tika pievienoti divi cikli. Pirmais cikls veido noteiktu slāņu skaitu un pa</w:t>
      </w:r>
      <w:r>
        <w:t>šu slāni,</w:t>
      </w:r>
      <w:r w:rsidRPr="00E4222A">
        <w:t xml:space="preserve"> kā objekt</w:t>
      </w:r>
      <w:r>
        <w:t xml:space="preserve">u </w:t>
      </w:r>
      <w:r w:rsidRPr="00E4222A">
        <w:t>, kur būs dati par slāņa numuru, virsotnes un šķautnes</w:t>
      </w:r>
      <w:r w:rsidR="009F334B" w:rsidRPr="00844D24">
        <w:t>:</w:t>
      </w:r>
      <w:r w:rsidR="0027164D" w:rsidRPr="00844D24">
        <w:t xml:space="preserve"> </w:t>
      </w:r>
    </w:p>
    <w:p w14:paraId="3E9338AF" w14:textId="63A3D079" w:rsidR="0027164D" w:rsidRPr="00844D24" w:rsidRDefault="0027164D" w:rsidP="0027164D">
      <w:pPr>
        <w:pStyle w:val="Kods"/>
      </w:pPr>
      <w:r w:rsidRPr="00844D24">
        <w:t xml:space="preserve">      </w:t>
      </w:r>
      <w:r w:rsidR="00E53CDD">
        <w:t>let</w:t>
      </w:r>
      <w:r w:rsidRPr="00844D24">
        <w:t xml:space="preserve"> layerCount = 3;</w:t>
      </w:r>
    </w:p>
    <w:p w14:paraId="30F26D23" w14:textId="77777777" w:rsidR="0027164D" w:rsidRPr="00844D24" w:rsidRDefault="0027164D" w:rsidP="0027164D">
      <w:pPr>
        <w:pStyle w:val="Kods"/>
      </w:pPr>
      <w:r w:rsidRPr="00844D24">
        <w:t>      for (let layerIndex = 1; layerIndex &lt;= layerCount; layerIndex++) {</w:t>
      </w:r>
    </w:p>
    <w:p w14:paraId="5F51B034" w14:textId="04C337AA" w:rsidR="0027164D" w:rsidRPr="00844D24" w:rsidRDefault="0027164D" w:rsidP="0027164D">
      <w:pPr>
        <w:pStyle w:val="Kods"/>
      </w:pPr>
      <w:r w:rsidRPr="00844D24">
        <w:t xml:space="preserve">        </w:t>
      </w:r>
      <w:r w:rsidR="00E53CDD">
        <w:t>let</w:t>
      </w:r>
      <w:r w:rsidRPr="00844D24">
        <w:t xml:space="preserve"> layer = {</w:t>
      </w:r>
    </w:p>
    <w:p w14:paraId="5BE1A896" w14:textId="77777777" w:rsidR="0027164D" w:rsidRPr="00844D24" w:rsidRDefault="0027164D" w:rsidP="0027164D">
      <w:pPr>
        <w:pStyle w:val="Kods"/>
      </w:pPr>
      <w:r w:rsidRPr="00844D24">
        <w:t>          layer: layerIndex,</w:t>
      </w:r>
    </w:p>
    <w:p w14:paraId="7B0D5955" w14:textId="77777777" w:rsidR="0027164D" w:rsidRPr="00844D24" w:rsidRDefault="0027164D" w:rsidP="0027164D">
      <w:pPr>
        <w:pStyle w:val="Kods"/>
      </w:pPr>
      <w:r w:rsidRPr="00844D24">
        <w:t>          nodes: [],</w:t>
      </w:r>
    </w:p>
    <w:p w14:paraId="4A28FFB9" w14:textId="77777777" w:rsidR="0027164D" w:rsidRPr="00844D24" w:rsidRDefault="0027164D" w:rsidP="0027164D">
      <w:pPr>
        <w:pStyle w:val="Kods"/>
      </w:pPr>
      <w:r w:rsidRPr="00844D24">
        <w:t>          links: [],</w:t>
      </w:r>
    </w:p>
    <w:p w14:paraId="4C71658D" w14:textId="3551BAC0" w:rsidR="009F334B" w:rsidRPr="00844D24" w:rsidRDefault="0027164D" w:rsidP="009F334B">
      <w:pPr>
        <w:pStyle w:val="Kods"/>
      </w:pPr>
      <w:r w:rsidRPr="00844D24">
        <w:t>        };</w:t>
      </w:r>
    </w:p>
    <w:p w14:paraId="6F56BA0A" w14:textId="7E3EF0F9" w:rsidR="00034624" w:rsidRPr="00844D24" w:rsidRDefault="001F24C5" w:rsidP="001F24C5">
      <w:r w:rsidRPr="00844D24">
        <w:t>,</w:t>
      </w:r>
      <w:r w:rsidR="00A70A16" w:rsidRPr="00E4222A">
        <w:t xml:space="preserve">kur </w:t>
      </w:r>
      <w:r w:rsidR="00E53CDD">
        <w:t>“</w:t>
      </w:r>
      <w:r w:rsidR="00A70A16" w:rsidRPr="00E4222A">
        <w:t>const layerCount = 3</w:t>
      </w:r>
      <w:r w:rsidR="00E53CDD">
        <w:t>”</w:t>
      </w:r>
      <w:r w:rsidR="00A70A16" w:rsidRPr="00E4222A">
        <w:t xml:space="preserve"> – ir </w:t>
      </w:r>
      <w:r w:rsidR="00A70A16">
        <w:t>mainīga</w:t>
      </w:r>
      <w:r w:rsidR="00A70A16" w:rsidRPr="00E4222A">
        <w:t xml:space="preserve"> ar nosaukumu “layerCount”, kur norāda slāņu skaitu, mūsu gadījumā tas ir 3 slāņi. Cikls “for” tiek izmantots, lai izveidot</w:t>
      </w:r>
      <w:r w:rsidR="00A70A16">
        <w:t>u</w:t>
      </w:r>
      <w:r w:rsidR="00A70A16" w:rsidRPr="00E4222A">
        <w:t xml:space="preserve"> katru slā</w:t>
      </w:r>
      <w:r w:rsidR="00A70A16">
        <w:t>ni</w:t>
      </w:r>
      <w:r w:rsidR="00A70A16" w:rsidRPr="00E4222A">
        <w:t xml:space="preserve">, tiks izpildīts, līdz </w:t>
      </w:r>
      <w:r w:rsidR="00E53CDD">
        <w:t>“</w:t>
      </w:r>
      <w:r w:rsidR="00A70A16" w:rsidRPr="00E4222A">
        <w:t>layerIndex</w:t>
      </w:r>
      <w:r w:rsidR="00E53CDD">
        <w:t>”</w:t>
      </w:r>
      <w:r w:rsidR="00A70A16" w:rsidRPr="00E4222A">
        <w:t xml:space="preserve"> viendāds ar </w:t>
      </w:r>
      <w:r w:rsidR="00E53CDD">
        <w:t>“</w:t>
      </w:r>
      <w:r w:rsidR="00A70A16" w:rsidRPr="00E4222A">
        <w:t>layerCount</w:t>
      </w:r>
      <w:r w:rsidR="00E53CDD">
        <w:t>”</w:t>
      </w:r>
      <w:r w:rsidR="00A70A16" w:rsidRPr="00E4222A">
        <w:t xml:space="preserve"> skaitu. Ciklā tiek izveidots objekts ar nosaukumu “layer”, kas būs slānis. Objekt</w:t>
      </w:r>
      <w:r w:rsidR="00A70A16">
        <w:t>a</w:t>
      </w:r>
      <w:r w:rsidR="00A70A16" w:rsidRPr="00E4222A">
        <w:t xml:space="preserve"> parametri: “layer: layerIndex” – informācija par slāņa numuru, “nodes: []” – tas ir tukšs masīvs, kur saglabās dat</w:t>
      </w:r>
      <w:r w:rsidR="00A70A16">
        <w:t>us</w:t>
      </w:r>
      <w:r w:rsidR="00A70A16" w:rsidRPr="00E4222A">
        <w:t xml:space="preserve"> par virsotnē</w:t>
      </w:r>
      <w:r w:rsidR="00A70A16">
        <w:t>m</w:t>
      </w:r>
      <w:r w:rsidR="00A70A16" w:rsidRPr="00E4222A">
        <w:t xml:space="preserve"> (pagaidām nekas nav), “links: []” – tukšs masīvs, kur būs informācija par šķautn</w:t>
      </w:r>
      <w:r w:rsidR="00A70A16">
        <w:t>ēm</w:t>
      </w:r>
      <w:r w:rsidR="00034624" w:rsidRPr="00844D24">
        <w:t>.</w:t>
      </w:r>
    </w:p>
    <w:p w14:paraId="0BFA5171" w14:textId="2DED82EF" w:rsidR="00A70A16" w:rsidRPr="00844D24" w:rsidRDefault="00A70A16" w:rsidP="009F334B">
      <w:r w:rsidRPr="00E4222A">
        <w:t>Otrais cikls izveido noteiktu virsotņu skaitu un nejaušā secībā sadala slāņos. Katrai virsotnei pievieno nosaukumu un atrašanās vietas koordināt</w:t>
      </w:r>
      <w:r>
        <w:t>e</w:t>
      </w:r>
      <w:r w:rsidRPr="00E4222A">
        <w:t>s</w:t>
      </w:r>
      <w:r w:rsidR="009F334B" w:rsidRPr="00844D24">
        <w:t>:</w:t>
      </w:r>
    </w:p>
    <w:p w14:paraId="0EE48E72" w14:textId="0AC9BFC7" w:rsidR="009F334B" w:rsidRPr="00844D24" w:rsidRDefault="00E53CDD" w:rsidP="009F334B">
      <w:pPr>
        <w:pStyle w:val="Kods"/>
      </w:pPr>
      <w:r>
        <w:t>let</w:t>
      </w:r>
      <w:r w:rsidR="009F334B" w:rsidRPr="00844D24">
        <w:t xml:space="preserve"> nodeCount = Math.floor(1</w:t>
      </w:r>
      <w:r w:rsidR="00814251" w:rsidRPr="00844D24">
        <w:t>200</w:t>
      </w:r>
      <w:r w:rsidR="009F334B" w:rsidRPr="00844D24">
        <w:t xml:space="preserve"> / layerCount);</w:t>
      </w:r>
    </w:p>
    <w:p w14:paraId="7139633C" w14:textId="3CA3E9D1" w:rsidR="009F334B" w:rsidRPr="00844D24" w:rsidRDefault="00E53CDD" w:rsidP="009F334B">
      <w:pPr>
        <w:pStyle w:val="Kods"/>
      </w:pPr>
      <w:r>
        <w:t>let</w:t>
      </w:r>
      <w:r w:rsidR="009F334B" w:rsidRPr="00844D24">
        <w:t xml:space="preserve"> startNodeId = (layerIndex - 1) * nodeCount + 1;</w:t>
      </w:r>
    </w:p>
    <w:p w14:paraId="41A0DB00" w14:textId="77777777" w:rsidR="009F334B" w:rsidRPr="00844D24" w:rsidRDefault="009F334B" w:rsidP="009F334B">
      <w:pPr>
        <w:pStyle w:val="Kods"/>
      </w:pPr>
    </w:p>
    <w:p w14:paraId="03A461D1" w14:textId="77777777" w:rsidR="009F334B" w:rsidRPr="00844D24" w:rsidRDefault="009F334B" w:rsidP="009F334B">
      <w:pPr>
        <w:pStyle w:val="Kods"/>
      </w:pPr>
      <w:r w:rsidRPr="00844D24">
        <w:t>        for (let nodeIndex = 1; nodeIndex &lt;= nodeCount; nodeIndex++) {</w:t>
      </w:r>
    </w:p>
    <w:p w14:paraId="54494E3D" w14:textId="43AE8B44" w:rsidR="009F334B" w:rsidRPr="00844D24" w:rsidRDefault="009F334B" w:rsidP="009F334B">
      <w:pPr>
        <w:pStyle w:val="Kods"/>
      </w:pPr>
      <w:r w:rsidRPr="00844D24">
        <w:t xml:space="preserve">          </w:t>
      </w:r>
      <w:r w:rsidR="00E53CDD">
        <w:t>let</w:t>
      </w:r>
      <w:r w:rsidRPr="00844D24">
        <w:t xml:space="preserve"> nodeId = startNodeId + nodeIndex - 1;</w:t>
      </w:r>
    </w:p>
    <w:p w14:paraId="1B4B66A9" w14:textId="77777777" w:rsidR="009F334B" w:rsidRPr="00844D24" w:rsidRDefault="009F334B" w:rsidP="009F334B">
      <w:pPr>
        <w:pStyle w:val="Kods"/>
      </w:pPr>
    </w:p>
    <w:p w14:paraId="36AE1578" w14:textId="18DA4D44" w:rsidR="009F334B" w:rsidRPr="00844D24" w:rsidRDefault="009F334B" w:rsidP="009F334B">
      <w:pPr>
        <w:pStyle w:val="Kods"/>
      </w:pPr>
      <w:r w:rsidRPr="00844D24">
        <w:t xml:space="preserve">          </w:t>
      </w:r>
      <w:r w:rsidR="00E53CDD">
        <w:t>let</w:t>
      </w:r>
      <w:r w:rsidRPr="00844D24">
        <w:t xml:space="preserve"> node = {</w:t>
      </w:r>
    </w:p>
    <w:p w14:paraId="4F7A7FA6" w14:textId="77777777" w:rsidR="009F334B" w:rsidRPr="00844D24" w:rsidRDefault="009F334B" w:rsidP="009F334B">
      <w:pPr>
        <w:pStyle w:val="Kods"/>
      </w:pPr>
      <w:r w:rsidRPr="00844D24">
        <w:t>            id: nodeId,</w:t>
      </w:r>
    </w:p>
    <w:p w14:paraId="297FE217" w14:textId="71AC8E8F" w:rsidR="009F334B" w:rsidRPr="00844D24" w:rsidRDefault="009F334B" w:rsidP="009F334B">
      <w:pPr>
        <w:pStyle w:val="Kods"/>
      </w:pPr>
      <w:r w:rsidRPr="00844D24">
        <w:t xml:space="preserve">            x: Math.floor(Math.random() * 400) + 50, </w:t>
      </w:r>
    </w:p>
    <w:p w14:paraId="2A115D94" w14:textId="2AB8983A" w:rsidR="009F334B" w:rsidRPr="00844D24" w:rsidRDefault="009F334B" w:rsidP="009F334B">
      <w:pPr>
        <w:pStyle w:val="Kods"/>
      </w:pPr>
      <w:r w:rsidRPr="00844D24">
        <w:t>            y: Math.floor(Math.random() * 300) + 50,</w:t>
      </w:r>
    </w:p>
    <w:p w14:paraId="1610C85E" w14:textId="1CE369C2" w:rsidR="009F334B" w:rsidRPr="00844D24" w:rsidRDefault="009F334B" w:rsidP="009F334B">
      <w:pPr>
        <w:pStyle w:val="Kods"/>
      </w:pPr>
      <w:r w:rsidRPr="00844D24">
        <w:t>          };</w:t>
      </w:r>
    </w:p>
    <w:p w14:paraId="6D3559B4" w14:textId="316CE493" w:rsidR="00F83E5F" w:rsidRPr="00844D24" w:rsidRDefault="00F83E5F" w:rsidP="00F83E5F">
      <w:pPr>
        <w:pStyle w:val="Kods"/>
      </w:pPr>
      <w:r w:rsidRPr="00844D24">
        <w:tab/>
      </w:r>
      <w:r w:rsidRPr="00844D24">
        <w:tab/>
        <w:t>if (layerIndex &gt; 1) {</w:t>
      </w:r>
    </w:p>
    <w:p w14:paraId="32BF356B" w14:textId="2952CC54" w:rsidR="00F83E5F" w:rsidRPr="00844D24" w:rsidRDefault="00F83E5F" w:rsidP="00F83E5F">
      <w:pPr>
        <w:pStyle w:val="Kods"/>
      </w:pPr>
      <w:r w:rsidRPr="00844D24">
        <w:t xml:space="preserve">            </w:t>
      </w:r>
      <w:r w:rsidRPr="00844D24">
        <w:tab/>
      </w:r>
      <w:r w:rsidRPr="00844D24">
        <w:tab/>
      </w:r>
      <w:r w:rsidR="00E53CDD">
        <w:t>let</w:t>
      </w:r>
      <w:r w:rsidRPr="00844D24">
        <w:t xml:space="preserve"> randomNodeIndex = Math.floor(</w:t>
      </w:r>
    </w:p>
    <w:p w14:paraId="6C711A6B" w14:textId="2B031C09" w:rsidR="00F83E5F" w:rsidRPr="00844D24" w:rsidRDefault="00F83E5F" w:rsidP="00F83E5F">
      <w:pPr>
        <w:pStyle w:val="Kods"/>
      </w:pPr>
      <w:r w:rsidRPr="00844D24">
        <w:lastRenderedPageBreak/>
        <w:t xml:space="preserve">              </w:t>
      </w:r>
      <w:r w:rsidRPr="00844D24">
        <w:tab/>
      </w:r>
      <w:r w:rsidRPr="00844D24">
        <w:tab/>
      </w:r>
      <w:r w:rsidRPr="00844D24">
        <w:tab/>
        <w:t>Math.random() * data[layerIndex - 2].nodes.length</w:t>
      </w:r>
    </w:p>
    <w:p w14:paraId="4A0F5ED3" w14:textId="77777777" w:rsidR="00F83E5F" w:rsidRPr="00844D24" w:rsidRDefault="00F83E5F" w:rsidP="00F83E5F">
      <w:pPr>
        <w:pStyle w:val="Kods"/>
      </w:pPr>
      <w:r w:rsidRPr="00844D24">
        <w:t>            );</w:t>
      </w:r>
    </w:p>
    <w:p w14:paraId="4AB5AA7B" w14:textId="6CC1DF25" w:rsidR="00F83E5F" w:rsidRPr="00844D24" w:rsidRDefault="00F83E5F" w:rsidP="00F83E5F">
      <w:pPr>
        <w:pStyle w:val="Kods"/>
      </w:pPr>
      <w:r w:rsidRPr="00844D24">
        <w:t xml:space="preserve">            </w:t>
      </w:r>
      <w:r w:rsidR="00E53CDD">
        <w:t>let</w:t>
      </w:r>
      <w:r w:rsidRPr="00844D24">
        <w:t xml:space="preserve"> randomNode = data[layerIndex - 2].nodes[randomNodeIndex];</w:t>
      </w:r>
    </w:p>
    <w:p w14:paraId="365A04C1" w14:textId="77777777" w:rsidR="00F83E5F" w:rsidRPr="00844D24" w:rsidRDefault="00F83E5F" w:rsidP="00F83E5F">
      <w:pPr>
        <w:pStyle w:val="Kods"/>
      </w:pPr>
    </w:p>
    <w:p w14:paraId="3675324F" w14:textId="77777777" w:rsidR="00F83E5F" w:rsidRPr="00844D24" w:rsidRDefault="00F83E5F" w:rsidP="00F83E5F">
      <w:pPr>
        <w:pStyle w:val="Kods"/>
      </w:pPr>
      <w:r w:rsidRPr="00844D24">
        <w:t>            layer.links.push({</w:t>
      </w:r>
    </w:p>
    <w:p w14:paraId="4917E481" w14:textId="77777777" w:rsidR="00F83E5F" w:rsidRPr="00844D24" w:rsidRDefault="00F83E5F" w:rsidP="00F83E5F">
      <w:pPr>
        <w:pStyle w:val="Kods"/>
      </w:pPr>
      <w:r w:rsidRPr="00844D24">
        <w:t>              source: nodeId,</w:t>
      </w:r>
    </w:p>
    <w:p w14:paraId="34A6009B" w14:textId="77777777" w:rsidR="00F83E5F" w:rsidRPr="00844D24" w:rsidRDefault="00F83E5F" w:rsidP="00F83E5F">
      <w:pPr>
        <w:pStyle w:val="Kods"/>
      </w:pPr>
      <w:r w:rsidRPr="00844D24">
        <w:t>              target: randomNode.id,</w:t>
      </w:r>
    </w:p>
    <w:p w14:paraId="5F7208AF" w14:textId="77777777" w:rsidR="00F83E5F" w:rsidRPr="00844D24" w:rsidRDefault="00F83E5F" w:rsidP="00F83E5F">
      <w:pPr>
        <w:pStyle w:val="Kods"/>
      </w:pPr>
      <w:r w:rsidRPr="00844D24">
        <w:t>            });</w:t>
      </w:r>
    </w:p>
    <w:p w14:paraId="3B0D0D28" w14:textId="75DB2856" w:rsidR="00F83E5F" w:rsidRPr="00844D24" w:rsidRDefault="00F83E5F" w:rsidP="009F334B">
      <w:pPr>
        <w:pStyle w:val="Kods"/>
      </w:pPr>
      <w:r w:rsidRPr="00844D24">
        <w:t>          }}</w:t>
      </w:r>
    </w:p>
    <w:p w14:paraId="079232F6" w14:textId="4BD7F8AC" w:rsidR="00B626D2" w:rsidRPr="00844D24" w:rsidRDefault="00B626D2" w:rsidP="00AB4F47">
      <w:r w:rsidRPr="00844D24">
        <w:t>,</w:t>
      </w:r>
      <w:r w:rsidR="00A70A16" w:rsidRPr="00E4222A">
        <w:t xml:space="preserve">kur pirmā </w:t>
      </w:r>
      <w:r w:rsidR="00A70A16">
        <w:t>mainīgā</w:t>
      </w:r>
      <w:r w:rsidR="00A70A16" w:rsidRPr="00E4222A">
        <w:t xml:space="preserve"> ar nosaukumu “nodeCount” – nosaka virsotņu skaitu (mūsu gadījumā tas ir 1200 virsotnes) un sadala slāņos, </w:t>
      </w:r>
      <w:r w:rsidR="00A81449">
        <w:t>“</w:t>
      </w:r>
      <w:r w:rsidR="00A70A16" w:rsidRPr="00E4222A">
        <w:t>Math.floor</w:t>
      </w:r>
      <w:r w:rsidR="00A81449">
        <w:t>”</w:t>
      </w:r>
      <w:r w:rsidR="00A70A16" w:rsidRPr="00E4222A">
        <w:t xml:space="preserve"> tiek izmantots, lai katrā slānī būtu proporcionāls virsotnes daudzums. Otrā </w:t>
      </w:r>
      <w:r w:rsidR="00A70A16">
        <w:t>mainīgā</w:t>
      </w:r>
      <w:r w:rsidR="00A70A16" w:rsidRPr="00E4222A">
        <w:t xml:space="preserve"> ar nosaukumu “startNodeId” – ir izmantot</w:t>
      </w:r>
      <w:r w:rsidR="00A70A16">
        <w:t>a</w:t>
      </w:r>
      <w:r w:rsidR="00A70A16" w:rsidRPr="00E4222A">
        <w:t>, lai pievienot</w:t>
      </w:r>
      <w:r w:rsidR="00A70A16">
        <w:t>u</w:t>
      </w:r>
      <w:r w:rsidR="00A70A16" w:rsidRPr="00E4222A">
        <w:t xml:space="preserve"> katrai virsotnei savu unikālu “id” nosaukumu. Cikls “for” veido virsotnes katrā slā</w:t>
      </w:r>
      <w:r w:rsidR="00A70A16">
        <w:t>nī</w:t>
      </w:r>
      <w:r w:rsidR="00A70A16" w:rsidRPr="00E4222A">
        <w:t xml:space="preserve"> tiks izpildīts līdz momenta</w:t>
      </w:r>
      <w:r w:rsidR="00A70A16">
        <w:t>m</w:t>
      </w:r>
      <w:r w:rsidR="00A70A16" w:rsidRPr="00E4222A">
        <w:t xml:space="preserve">, kad “nodeIndex” būs vienāds ar “nodeCount”. Ciklā ir </w:t>
      </w:r>
      <w:r w:rsidR="00A70A16">
        <w:t>mainīga</w:t>
      </w:r>
      <w:r w:rsidR="00A70A16" w:rsidRPr="00E4222A">
        <w:t xml:space="preserve"> ar nosaukumu “nodeId” – notiek identifikator</w:t>
      </w:r>
      <w:r w:rsidR="00A70A16">
        <w:t>a</w:t>
      </w:r>
      <w:r w:rsidR="00A70A16" w:rsidRPr="00E4222A">
        <w:t xml:space="preserve"> aprēķināšan</w:t>
      </w:r>
      <w:r w:rsidR="00A70A16">
        <w:t>a</w:t>
      </w:r>
      <w:r w:rsidR="00A70A16" w:rsidRPr="00E4222A">
        <w:t xml:space="preserve"> caur formulu “startNodeId + nodeIndex -1”, lai </w:t>
      </w:r>
      <w:r w:rsidR="00E53CDD" w:rsidRPr="00E4222A">
        <w:t>būt</w:t>
      </w:r>
      <w:r w:rsidR="00A70A16" w:rsidRPr="00E4222A">
        <w:t xml:space="preserve"> pareizs </w:t>
      </w:r>
      <w:r w:rsidR="00A70A16">
        <w:t>“id”</w:t>
      </w:r>
      <w:r w:rsidR="00A70A16" w:rsidRPr="00E4222A">
        <w:t xml:space="preserve"> num</w:t>
      </w:r>
      <w:r w:rsidR="00A70A16">
        <w:t>urs</w:t>
      </w:r>
      <w:r w:rsidR="00A70A16" w:rsidRPr="00E4222A">
        <w:t>. Pēc tam ciklā veidots objekts ar nosaukumu “node” (tas ir virsotne) ar parametriem: “id” – unikāls nosaukums, “x: Math.floor…</w:t>
      </w:r>
      <w:r w:rsidR="00A81449">
        <w:t>”</w:t>
      </w:r>
      <w:r w:rsidR="00A70A16" w:rsidRPr="00E4222A">
        <w:t xml:space="preserve"> – koordināti x asi, un “y:Math.floor…” – koordināti y asi. Tiek izmantots </w:t>
      </w:r>
      <w:r w:rsidR="00A81449">
        <w:t>“</w:t>
      </w:r>
      <w:r w:rsidR="00A70A16" w:rsidRPr="00E4222A">
        <w:t>Math.floor</w:t>
      </w:r>
      <w:r w:rsidR="00A81449">
        <w:t>”</w:t>
      </w:r>
      <w:r w:rsidR="00A70A16" w:rsidRPr="00E4222A">
        <w:t xml:space="preserve">, lai būtu laidena pārvietošana animācija. </w:t>
      </w:r>
      <w:r w:rsidR="00A81449">
        <w:t>“</w:t>
      </w:r>
      <w:r w:rsidR="00A70A16" w:rsidRPr="00E4222A">
        <w:t>Math.random</w:t>
      </w:r>
      <w:r w:rsidR="00A81449">
        <w:t>”</w:t>
      </w:r>
      <w:r w:rsidR="00A70A16" w:rsidRPr="00E4222A">
        <w:t xml:space="preserve"> – </w:t>
      </w:r>
      <w:r w:rsidR="00A70A16" w:rsidRPr="00C3150D">
        <w:t xml:space="preserve">veido nejauši koordinātus, reizināšanu un saskaitīšanu, lai pievienotu attālumu starp virsotnēm. </w:t>
      </w:r>
      <w:r w:rsidR="00A70A16" w:rsidRPr="00E4222A">
        <w:t>Pēc tam tiek izmantots oper</w:t>
      </w:r>
      <w:r w:rsidR="00A70A16">
        <w:t>ā</w:t>
      </w:r>
      <w:r w:rsidR="00A70A16" w:rsidRPr="00E4222A">
        <w:t xml:space="preserve">tors “if” ar nosacījumu “layer &gt;1”, lai nebūtu savienojuma ar pirmo slāni, jo tas ir pirmais un visas šķautnes nāk no pirmā slāņa, nevis otrādi. Pēc tam </w:t>
      </w:r>
      <w:r w:rsidR="00A70A16">
        <w:t>mainīgā</w:t>
      </w:r>
      <w:r w:rsidR="00A70A16" w:rsidRPr="00E4222A">
        <w:t xml:space="preserve"> “randomNodeIndex” ģenerē nejaušu indeksa numuru masīva garuma robežas (virsotnes no iepriekšējā slāņa), </w:t>
      </w:r>
      <w:r w:rsidR="00A70A16">
        <w:t>mainīgā</w:t>
      </w:r>
      <w:r w:rsidR="00A70A16" w:rsidRPr="00E4222A">
        <w:t xml:space="preserve"> “randomNode” tiek izmantots, lai atrast</w:t>
      </w:r>
      <w:r w:rsidR="00A70A16">
        <w:t>u</w:t>
      </w:r>
      <w:r w:rsidR="00A70A16" w:rsidRPr="00E4222A">
        <w:t xml:space="preserve"> virsotn</w:t>
      </w:r>
      <w:r w:rsidR="00A70A16">
        <w:t>i</w:t>
      </w:r>
      <w:r w:rsidR="00A70A16" w:rsidRPr="00E4222A">
        <w:t xml:space="preserve"> ar nejaušu indeksu no “randomNodeIndex”. Bija izveidots objekts ar parametriem “source” un “target”, kur “source” nozīm</w:t>
      </w:r>
      <w:r w:rsidR="00A70A16">
        <w:t>ē</w:t>
      </w:r>
      <w:r w:rsidR="00A70A16" w:rsidRPr="00E4222A">
        <w:t xml:space="preserve"> sākumpunkts un “target” ir virsotne, kur savienojums beidz</w:t>
      </w:r>
      <w:r w:rsidR="00A70A16">
        <w:t>a</w:t>
      </w:r>
      <w:r w:rsidR="00A70A16" w:rsidRPr="00E4222A">
        <w:t>s</w:t>
      </w:r>
      <w:r w:rsidR="00A66E3B" w:rsidRPr="00844D24">
        <w:t xml:space="preserve">.  </w:t>
      </w:r>
    </w:p>
    <w:p w14:paraId="33453BCB" w14:textId="13C63647" w:rsidR="00A70A16" w:rsidRPr="00844D24" w:rsidRDefault="00A70A16" w:rsidP="009F334B">
      <w:r w:rsidRPr="00E4222A">
        <w:t>Lai būtu redzams no jebkura rakursa, ir pievienota funkcija ar kursor</w:t>
      </w:r>
      <w:r>
        <w:t>a</w:t>
      </w:r>
      <w:r w:rsidRPr="00E4222A">
        <w:t xml:space="preserve"> pārvietošanu</w:t>
      </w:r>
      <w:r w:rsidR="00A537B1" w:rsidRPr="00844D24">
        <w:t>:</w:t>
      </w:r>
    </w:p>
    <w:p w14:paraId="01197FE3" w14:textId="77777777" w:rsidR="00A537B1" w:rsidRPr="00844D24" w:rsidRDefault="00A537B1" w:rsidP="00A537B1">
      <w:pPr>
        <w:pStyle w:val="Kods"/>
      </w:pPr>
      <w:r w:rsidRPr="00844D24">
        <w:t>const zoom = d3.zoom().on("zoom", (event) =&gt; {</w:t>
      </w:r>
    </w:p>
    <w:p w14:paraId="4A4BD34C" w14:textId="77777777" w:rsidR="00A537B1" w:rsidRPr="00844D24" w:rsidRDefault="00A537B1" w:rsidP="00A537B1">
      <w:pPr>
        <w:pStyle w:val="Kods"/>
      </w:pPr>
      <w:r w:rsidRPr="00844D24">
        <w:t>        layerSelection.attr("transform", event.transform);</w:t>
      </w:r>
    </w:p>
    <w:p w14:paraId="504D64BE" w14:textId="077748B0" w:rsidR="004D7E9A" w:rsidRPr="00844D24" w:rsidRDefault="00A537B1" w:rsidP="00A537B1">
      <w:pPr>
        <w:pStyle w:val="Kods"/>
      </w:pPr>
      <w:r w:rsidRPr="00844D24">
        <w:t>      });</w:t>
      </w:r>
    </w:p>
    <w:p w14:paraId="1982EE2F" w14:textId="22F1C6C7" w:rsidR="00A66E3B" w:rsidRPr="00844D24" w:rsidRDefault="00CB270F" w:rsidP="009F334B">
      <w:r w:rsidRPr="00844D24">
        <w:t>,</w:t>
      </w:r>
      <w:r w:rsidR="00A70A16" w:rsidRPr="00E4222A">
        <w:t xml:space="preserve">kur </w:t>
      </w:r>
      <w:r w:rsidR="00A70A16">
        <w:t>mainīgā</w:t>
      </w:r>
      <w:r w:rsidR="00A70A16" w:rsidRPr="00E4222A">
        <w:t xml:space="preserve"> ar nosaukumu “zoom” – ir izveidots objekts ar funkciju </w:t>
      </w:r>
      <w:r w:rsidR="00E53CDD">
        <w:t>“</w:t>
      </w:r>
      <w:r w:rsidR="00A70A16" w:rsidRPr="00E4222A">
        <w:t>d3.zoom</w:t>
      </w:r>
      <w:r w:rsidR="00E53CDD">
        <w:t>”</w:t>
      </w:r>
      <w:r w:rsidR="00A70A16" w:rsidRPr="00E4222A">
        <w:t xml:space="preserve"> (tas ir funkcija no </w:t>
      </w:r>
      <w:r w:rsidR="00E53CDD">
        <w:t>“D</w:t>
      </w:r>
      <w:r w:rsidR="00E53CDD" w:rsidRPr="00E4222A">
        <w:t>3</w:t>
      </w:r>
      <w:r w:rsidR="00A70A16" w:rsidRPr="00E4222A">
        <w:t>.js</w:t>
      </w:r>
      <w:r w:rsidR="00E53CDD">
        <w:t>”</w:t>
      </w:r>
      <w:r w:rsidR="00A70A16" w:rsidRPr="00E4222A">
        <w:t xml:space="preserve"> bibliotēk</w:t>
      </w:r>
      <w:r w:rsidR="00A70A16">
        <w:t>as</w:t>
      </w:r>
      <w:r w:rsidR="00A70A16" w:rsidRPr="00E4222A">
        <w:t xml:space="preserve">). “on(“zoom”, (event)…” – tas ir metodes izsauksme, </w:t>
      </w:r>
      <w:r w:rsidR="00A70A16" w:rsidRPr="00E4222A">
        <w:lastRenderedPageBreak/>
        <w:t>kurš pievieno notikumu apdarinātāju. Funkcijā ir “layerSelection.attr…” – ir atribūts, kurš satur informāciju par mērogošanu un pārvietošanu</w:t>
      </w:r>
      <w:r w:rsidR="00E4222A" w:rsidRPr="00844D24">
        <w:t>.</w:t>
      </w:r>
    </w:p>
    <w:p w14:paraId="3864A97B" w14:textId="77B3D7D1" w:rsidR="004144F6" w:rsidRPr="00844D24" w:rsidRDefault="004144F6" w:rsidP="0095725E">
      <w:pPr>
        <w:pStyle w:val="3-lmea-virsraksts"/>
      </w:pPr>
      <w:bookmarkStart w:id="62" w:name="_Toc135856977"/>
      <w:r w:rsidRPr="00844D24">
        <w:t xml:space="preserve">4.1.2. </w:t>
      </w:r>
      <w:r w:rsidR="00627BC0" w:rsidRPr="00844D24">
        <w:t>C</w:t>
      </w:r>
      <w:r w:rsidRPr="00844D24">
        <w:t>ytoscape.js bibliotēka koda modificēšana</w:t>
      </w:r>
      <w:bookmarkEnd w:id="62"/>
    </w:p>
    <w:p w14:paraId="74B317FE" w14:textId="7AB10A20" w:rsidR="009108EF" w:rsidRPr="00844D24" w:rsidRDefault="00A70A16" w:rsidP="004144F6">
      <w:r w:rsidRPr="00E4222A">
        <w:t xml:space="preserve">Eksperimenta veikšanai tika modificēts kods ar </w:t>
      </w:r>
      <w:r w:rsidR="0072635A">
        <w:t>“C</w:t>
      </w:r>
      <w:r w:rsidR="0072635A" w:rsidRPr="00E4222A">
        <w:t>ytoscape</w:t>
      </w:r>
      <w:r w:rsidRPr="00E4222A">
        <w:t>.js</w:t>
      </w:r>
      <w:r w:rsidR="0072635A">
        <w:t>”</w:t>
      </w:r>
      <w:r w:rsidRPr="00E4222A">
        <w:t xml:space="preserve"> bibliotēku. Bija pievienoti </w:t>
      </w:r>
      <w:r>
        <w:t>2</w:t>
      </w:r>
      <w:r w:rsidRPr="00E4222A">
        <w:t xml:space="preserve"> cikli un modificēta viena funkcija</w:t>
      </w:r>
      <w:r w:rsidR="009108EF" w:rsidRPr="00844D24">
        <w:t xml:space="preserve">. </w:t>
      </w:r>
    </w:p>
    <w:p w14:paraId="5819E4DA" w14:textId="0771616A" w:rsidR="004D7E9A" w:rsidRPr="00844D24" w:rsidRDefault="00CA36DC" w:rsidP="004144F6">
      <w:r w:rsidRPr="00844D24">
        <w:t xml:space="preserve">Pirmais cikls veido 1200 </w:t>
      </w:r>
      <w:r w:rsidR="004D7E9A" w:rsidRPr="00844D24">
        <w:t>:</w:t>
      </w:r>
    </w:p>
    <w:p w14:paraId="726DCB84" w14:textId="0A973923" w:rsidR="000772B4" w:rsidRPr="00844D24" w:rsidRDefault="00CA36DC" w:rsidP="000772B4">
      <w:pPr>
        <w:pStyle w:val="Kods"/>
      </w:pPr>
      <w:r w:rsidRPr="00844D24">
        <w:t>let</w:t>
      </w:r>
      <w:r w:rsidR="000772B4" w:rsidRPr="00844D24">
        <w:t xml:space="preserve"> nodes1 = [];</w:t>
      </w:r>
    </w:p>
    <w:p w14:paraId="79257AF0" w14:textId="4B3BC0B8" w:rsidR="000772B4" w:rsidRPr="00844D24" w:rsidRDefault="00CA36DC" w:rsidP="000772B4">
      <w:pPr>
        <w:pStyle w:val="Kods"/>
      </w:pPr>
      <w:r w:rsidRPr="00844D24">
        <w:t xml:space="preserve">let </w:t>
      </w:r>
      <w:r w:rsidR="000772B4" w:rsidRPr="00844D24">
        <w:t>nodes2 = [];</w:t>
      </w:r>
    </w:p>
    <w:p w14:paraId="2DEA5049" w14:textId="1D846ED6" w:rsidR="000772B4" w:rsidRPr="00844D24" w:rsidRDefault="00CA36DC" w:rsidP="000772B4">
      <w:pPr>
        <w:pStyle w:val="Kods"/>
      </w:pPr>
      <w:r w:rsidRPr="00844D24">
        <w:t xml:space="preserve">let </w:t>
      </w:r>
      <w:r w:rsidR="000772B4" w:rsidRPr="00844D24">
        <w:t>nodes3 = [];</w:t>
      </w:r>
    </w:p>
    <w:p w14:paraId="1116C72E" w14:textId="77777777" w:rsidR="000772B4" w:rsidRPr="00844D24" w:rsidRDefault="000772B4" w:rsidP="000772B4">
      <w:pPr>
        <w:pStyle w:val="Kods"/>
      </w:pPr>
    </w:p>
    <w:p w14:paraId="31E3EE34" w14:textId="74576B22" w:rsidR="000772B4" w:rsidRPr="00844D24" w:rsidRDefault="000772B4" w:rsidP="000772B4">
      <w:pPr>
        <w:pStyle w:val="Kods"/>
      </w:pPr>
      <w:r w:rsidRPr="00844D24">
        <w:t xml:space="preserve">for (let i = 1; i &lt;= </w:t>
      </w:r>
      <w:r w:rsidR="00CA36DC" w:rsidRPr="00844D24">
        <w:t>40</w:t>
      </w:r>
      <w:r w:rsidRPr="00844D24">
        <w:t>0; i++) {</w:t>
      </w:r>
    </w:p>
    <w:p w14:paraId="03BB2B7E" w14:textId="1189CC44" w:rsidR="000772B4" w:rsidRPr="00844D24" w:rsidRDefault="000772B4" w:rsidP="000772B4">
      <w:pPr>
        <w:pStyle w:val="Kods"/>
      </w:pPr>
      <w:r w:rsidRPr="00844D24">
        <w:t xml:space="preserve">  </w:t>
      </w:r>
      <w:r w:rsidR="00CA36DC" w:rsidRPr="00844D24">
        <w:t xml:space="preserve">let </w:t>
      </w:r>
      <w:r w:rsidRPr="00844D24">
        <w:t>nodeId = i.toString();</w:t>
      </w:r>
    </w:p>
    <w:p w14:paraId="3E803958" w14:textId="3E69F5BD" w:rsidR="000772B4" w:rsidRPr="00844D24" w:rsidRDefault="000772B4" w:rsidP="000772B4">
      <w:pPr>
        <w:pStyle w:val="Kods"/>
      </w:pPr>
      <w:r w:rsidRPr="00844D24">
        <w:t xml:space="preserve">  </w:t>
      </w:r>
      <w:r w:rsidR="00CA36DC" w:rsidRPr="00844D24">
        <w:t xml:space="preserve">let </w:t>
      </w:r>
      <w:r w:rsidRPr="00844D24">
        <w:t>nodeA = { data: { id: "a" + nodeId, parent: "a" }, classes: "node1" };</w:t>
      </w:r>
    </w:p>
    <w:p w14:paraId="5824C420" w14:textId="7D6895D1" w:rsidR="000772B4" w:rsidRPr="00844D24" w:rsidRDefault="000772B4" w:rsidP="000772B4">
      <w:pPr>
        <w:pStyle w:val="Kods"/>
      </w:pPr>
      <w:r w:rsidRPr="00844D24">
        <w:t xml:space="preserve">  </w:t>
      </w:r>
      <w:r w:rsidR="00CA36DC" w:rsidRPr="00844D24">
        <w:t xml:space="preserve">let </w:t>
      </w:r>
      <w:r w:rsidRPr="00844D24">
        <w:t>nodeB = { data: { id: "b" + nodeId, parent: "b" }, classes: "node2" };</w:t>
      </w:r>
    </w:p>
    <w:p w14:paraId="28858EA4" w14:textId="687997AA" w:rsidR="000772B4" w:rsidRPr="00844D24" w:rsidRDefault="000772B4" w:rsidP="000772B4">
      <w:pPr>
        <w:pStyle w:val="Kods"/>
      </w:pPr>
      <w:r w:rsidRPr="00844D24">
        <w:t xml:space="preserve">  </w:t>
      </w:r>
      <w:r w:rsidR="00CA36DC" w:rsidRPr="00844D24">
        <w:t xml:space="preserve">let </w:t>
      </w:r>
      <w:r w:rsidRPr="00844D24">
        <w:t>nodeC = { data: { id: "c" + nodeId, parent: "c" }, classes: "node3" };</w:t>
      </w:r>
    </w:p>
    <w:p w14:paraId="07695F84" w14:textId="77777777" w:rsidR="000772B4" w:rsidRPr="00844D24" w:rsidRDefault="000772B4" w:rsidP="000772B4">
      <w:pPr>
        <w:pStyle w:val="Kods"/>
      </w:pPr>
    </w:p>
    <w:p w14:paraId="26BDEC0B" w14:textId="77777777" w:rsidR="000772B4" w:rsidRPr="00844D24" w:rsidRDefault="000772B4" w:rsidP="000772B4">
      <w:pPr>
        <w:pStyle w:val="Kods"/>
      </w:pPr>
      <w:r w:rsidRPr="00844D24">
        <w:t>  nodes1.push(nodeA);</w:t>
      </w:r>
    </w:p>
    <w:p w14:paraId="5F1519E4" w14:textId="77777777" w:rsidR="000772B4" w:rsidRPr="00844D24" w:rsidRDefault="000772B4" w:rsidP="000772B4">
      <w:pPr>
        <w:pStyle w:val="Kods"/>
      </w:pPr>
      <w:r w:rsidRPr="00844D24">
        <w:t>  nodes2.push(nodeB);</w:t>
      </w:r>
    </w:p>
    <w:p w14:paraId="478F2D00" w14:textId="77777777" w:rsidR="000772B4" w:rsidRPr="00844D24" w:rsidRDefault="000772B4" w:rsidP="000772B4">
      <w:pPr>
        <w:pStyle w:val="Kods"/>
      </w:pPr>
      <w:r w:rsidRPr="00844D24">
        <w:t>  nodes3.push(nodeC);</w:t>
      </w:r>
    </w:p>
    <w:p w14:paraId="4BAEAAED" w14:textId="4ED06E0F" w:rsidR="000772B4" w:rsidRPr="00844D24" w:rsidRDefault="000772B4" w:rsidP="000772B4">
      <w:pPr>
        <w:pStyle w:val="Kods"/>
      </w:pPr>
      <w:r w:rsidRPr="00844D24">
        <w:t>}</w:t>
      </w:r>
    </w:p>
    <w:p w14:paraId="06E02842" w14:textId="77777777" w:rsidR="000772B4" w:rsidRPr="00844D24" w:rsidRDefault="000772B4" w:rsidP="000772B4">
      <w:pPr>
        <w:pStyle w:val="Kods"/>
      </w:pPr>
      <w:r w:rsidRPr="00844D24">
        <w:t>cy.add(nodes1);</w:t>
      </w:r>
    </w:p>
    <w:p w14:paraId="60751D81" w14:textId="77777777" w:rsidR="000772B4" w:rsidRPr="00844D24" w:rsidRDefault="000772B4" w:rsidP="000772B4">
      <w:pPr>
        <w:pStyle w:val="Kods"/>
      </w:pPr>
      <w:r w:rsidRPr="00844D24">
        <w:t>cy.add(nodes2);</w:t>
      </w:r>
    </w:p>
    <w:p w14:paraId="01D86F1A" w14:textId="02E6D980" w:rsidR="00337907" w:rsidRPr="00844D24" w:rsidRDefault="000772B4" w:rsidP="000772B4">
      <w:pPr>
        <w:pStyle w:val="Kods"/>
      </w:pPr>
      <w:r w:rsidRPr="00844D24">
        <w:t>cy.add(nodes3);</w:t>
      </w:r>
    </w:p>
    <w:p w14:paraId="7589C451" w14:textId="1CF1860D" w:rsidR="00337907" w:rsidRPr="00844D24" w:rsidRDefault="00FF67CE" w:rsidP="003C4B26">
      <w:r w:rsidRPr="00111E9D">
        <w:t>,kur</w:t>
      </w:r>
      <w:r w:rsidR="00D14467" w:rsidRPr="00111E9D">
        <w:t xml:space="preserve"> mainīgie “n</w:t>
      </w:r>
      <w:r w:rsidR="00E5248A" w:rsidRPr="00111E9D">
        <w:t>odes1”, “nodes2”, “nodes3” –</w:t>
      </w:r>
      <w:r w:rsidR="00D14467" w:rsidRPr="00111E9D">
        <w:t xml:space="preserve"> ir tukš</w:t>
      </w:r>
      <w:r w:rsidR="00E5248A" w:rsidRPr="00111E9D">
        <w:t>ie</w:t>
      </w:r>
      <w:r w:rsidR="00D14467" w:rsidRPr="00111E9D">
        <w:t xml:space="preserve"> masīv</w:t>
      </w:r>
      <w:r w:rsidR="00A70A16" w:rsidRPr="00111E9D">
        <w:t>i</w:t>
      </w:r>
      <w:r w:rsidR="00D14467" w:rsidRPr="00111E9D">
        <w:t>.</w:t>
      </w:r>
      <w:r w:rsidRPr="00111E9D">
        <w:t xml:space="preserve"> </w:t>
      </w:r>
      <w:r w:rsidR="00D14467" w:rsidRPr="00111E9D">
        <w:t>C</w:t>
      </w:r>
      <w:r w:rsidR="00CF764F" w:rsidRPr="00111E9D">
        <w:t>ikls “for</w:t>
      </w:r>
      <w:r w:rsidR="00BE1E14" w:rsidRPr="00111E9D">
        <w:t>” pievienos 400 virsotn</w:t>
      </w:r>
      <w:r w:rsidR="00CA36DC" w:rsidRPr="00111E9D">
        <w:t xml:space="preserve">es katrā </w:t>
      </w:r>
      <w:r w:rsidR="00E5248A" w:rsidRPr="00111E9D">
        <w:t>slān</w:t>
      </w:r>
      <w:r w:rsidR="00387CC8" w:rsidRPr="00111E9D">
        <w:t>ī</w:t>
      </w:r>
      <w:r w:rsidR="00BE1E14" w:rsidRPr="00111E9D">
        <w:t>.</w:t>
      </w:r>
      <w:r w:rsidR="00355680" w:rsidRPr="00111E9D">
        <w:t xml:space="preserve"> </w:t>
      </w:r>
      <w:r w:rsidR="00D14467" w:rsidRPr="00111E9D">
        <w:t>Mainīg</w:t>
      </w:r>
      <w:r w:rsidR="00A70A16" w:rsidRPr="00111E9D">
        <w:t>ai</w:t>
      </w:r>
      <w:r w:rsidR="00D14467" w:rsidRPr="00111E9D">
        <w:t xml:space="preserve">s “nodeId” izveido </w:t>
      </w:r>
      <w:r w:rsidR="00BC776D">
        <w:t>“i”</w:t>
      </w:r>
      <w:r w:rsidR="00111E9D">
        <w:rPr>
          <w:color w:val="FF0000"/>
        </w:rPr>
        <w:t xml:space="preserve"> </w:t>
      </w:r>
      <w:r w:rsidR="00D14467" w:rsidRPr="00111E9D">
        <w:t>kā tekstu. Mainīgie “nodeA”, “nodeB”, “nodeC” pievienoti objekti ar virsotnes parametriem</w:t>
      </w:r>
      <w:r w:rsidR="00176503" w:rsidRPr="00111E9D">
        <w:t xml:space="preserve"> (nosaukums, “id” numurs un slānis). Tālāk visi mainīgie ar parametriem pārvietoj</w:t>
      </w:r>
      <w:r w:rsidR="00387CC8" w:rsidRPr="00111E9D">
        <w:t>as uz tukšiem masīviem ar metodi</w:t>
      </w:r>
      <w:r w:rsidR="00176503" w:rsidRPr="00111E9D">
        <w:t xml:space="preserve"> “push”. Pēc tam “cy.add” pievieno virsotn</w:t>
      </w:r>
      <w:r w:rsidR="00A70A16" w:rsidRPr="00111E9D">
        <w:t>ēm</w:t>
      </w:r>
      <w:r w:rsidR="00176503" w:rsidRPr="00111E9D">
        <w:t xml:space="preserve"> grafā.</w:t>
      </w:r>
    </w:p>
    <w:p w14:paraId="63F7057B" w14:textId="1DD0463D" w:rsidR="00A95BD5" w:rsidRPr="00844D24" w:rsidRDefault="00176503" w:rsidP="004144F6">
      <w:r w:rsidRPr="00844D24">
        <w:t xml:space="preserve">Otrais </w:t>
      </w:r>
      <w:r w:rsidR="00A95BD5" w:rsidRPr="00844D24">
        <w:t xml:space="preserve">cikls izveido </w:t>
      </w:r>
      <w:r w:rsidR="00FF67CE" w:rsidRPr="00844D24">
        <w:t>6</w:t>
      </w:r>
      <w:r w:rsidR="00A95BD5" w:rsidRPr="00844D24">
        <w:t xml:space="preserve">00 šķautnes, kas nejauši savieno virsotnes: </w:t>
      </w:r>
    </w:p>
    <w:p w14:paraId="76433953" w14:textId="6269B1F5" w:rsidR="00337907" w:rsidRPr="00844D24" w:rsidRDefault="00337907" w:rsidP="00A95BD5">
      <w:pPr>
        <w:pStyle w:val="Kods"/>
      </w:pPr>
      <w:r w:rsidRPr="00844D24">
        <w:t>let nodes = cy.nodes();</w:t>
      </w:r>
    </w:p>
    <w:p w14:paraId="34E9859D" w14:textId="599B3B33" w:rsidR="00337907" w:rsidRPr="00844D24" w:rsidRDefault="00337907" w:rsidP="00A95BD5">
      <w:pPr>
        <w:pStyle w:val="Kods"/>
      </w:pPr>
      <w:r w:rsidRPr="00844D24">
        <w:t>let nodeCount = nodes.length;</w:t>
      </w:r>
    </w:p>
    <w:p w14:paraId="75A88CB7" w14:textId="77777777" w:rsidR="00337907" w:rsidRPr="00844D24" w:rsidRDefault="00337907" w:rsidP="00A95BD5">
      <w:pPr>
        <w:pStyle w:val="Kods"/>
      </w:pPr>
    </w:p>
    <w:p w14:paraId="29E3E6EB" w14:textId="6A8B1F78" w:rsidR="00A95BD5" w:rsidRPr="00844D24" w:rsidRDefault="00A95BD5" w:rsidP="00A95BD5">
      <w:pPr>
        <w:pStyle w:val="Kods"/>
      </w:pPr>
      <w:r w:rsidRPr="00844D24">
        <w:t>for (</w:t>
      </w:r>
      <w:r w:rsidR="00CF764F" w:rsidRPr="00844D24">
        <w:t>let</w:t>
      </w:r>
      <w:r w:rsidRPr="00844D24">
        <w:t xml:space="preserve"> i = 0; i &lt; </w:t>
      </w:r>
      <w:r w:rsidR="00FF67CE" w:rsidRPr="00844D24">
        <w:t>6</w:t>
      </w:r>
      <w:r w:rsidRPr="00844D24">
        <w:t>00; i++) {</w:t>
      </w:r>
    </w:p>
    <w:p w14:paraId="271E8FED" w14:textId="61051377" w:rsidR="00A95BD5" w:rsidRPr="00844D24" w:rsidRDefault="00A95BD5" w:rsidP="00A95BD5">
      <w:pPr>
        <w:pStyle w:val="Kods"/>
      </w:pPr>
      <w:r w:rsidRPr="00844D24">
        <w:t xml:space="preserve">        </w:t>
      </w:r>
      <w:r w:rsidR="00CF764F" w:rsidRPr="00844D24">
        <w:t>let</w:t>
      </w:r>
      <w:r w:rsidRPr="00844D24">
        <w:t xml:space="preserve"> sourceNode = nodes[Math.floor(Math.random() * nodeCount)];</w:t>
      </w:r>
    </w:p>
    <w:p w14:paraId="5A8446AC" w14:textId="17C9E83E" w:rsidR="00A95BD5" w:rsidRPr="00844D24" w:rsidRDefault="00A95BD5" w:rsidP="00A95BD5">
      <w:pPr>
        <w:pStyle w:val="Kods"/>
      </w:pPr>
      <w:r w:rsidRPr="00844D24">
        <w:lastRenderedPageBreak/>
        <w:t xml:space="preserve">        </w:t>
      </w:r>
      <w:r w:rsidR="00CF764F" w:rsidRPr="00844D24">
        <w:t>let</w:t>
      </w:r>
      <w:r w:rsidRPr="00844D24">
        <w:t xml:space="preserve"> targetNode = nodes[Math.floor(Math.random() * nodeCount)];</w:t>
      </w:r>
    </w:p>
    <w:p w14:paraId="1F980A94" w14:textId="77777777" w:rsidR="00A95BD5" w:rsidRPr="00844D24" w:rsidRDefault="00A95BD5" w:rsidP="00A95BD5">
      <w:pPr>
        <w:pStyle w:val="Kods"/>
      </w:pPr>
    </w:p>
    <w:p w14:paraId="26DA9E4B" w14:textId="77777777" w:rsidR="00A95BD5" w:rsidRPr="00844D24" w:rsidRDefault="00A95BD5" w:rsidP="00A95BD5">
      <w:pPr>
        <w:pStyle w:val="Kods"/>
      </w:pPr>
      <w:r w:rsidRPr="00844D24">
        <w:t>        if (sourceNode.id() !== targetNode.id()) {</w:t>
      </w:r>
    </w:p>
    <w:p w14:paraId="2BF76483" w14:textId="77777777" w:rsidR="00A95BD5" w:rsidRPr="00844D24" w:rsidRDefault="00A95BD5" w:rsidP="00A95BD5">
      <w:pPr>
        <w:pStyle w:val="Kods"/>
      </w:pPr>
      <w:r w:rsidRPr="00844D24">
        <w:t>          cy.add([</w:t>
      </w:r>
    </w:p>
    <w:p w14:paraId="4CD7B115" w14:textId="77777777" w:rsidR="00A95BD5" w:rsidRPr="00844D24" w:rsidRDefault="00A95BD5" w:rsidP="00A95BD5">
      <w:pPr>
        <w:pStyle w:val="Kods"/>
      </w:pPr>
      <w:r w:rsidRPr="00844D24">
        <w:t>            {</w:t>
      </w:r>
    </w:p>
    <w:p w14:paraId="09B15503" w14:textId="77777777" w:rsidR="00A95BD5" w:rsidRPr="00844D24" w:rsidRDefault="00A95BD5" w:rsidP="00A95BD5">
      <w:pPr>
        <w:pStyle w:val="Kods"/>
      </w:pPr>
      <w:r w:rsidRPr="00844D24">
        <w:t>              data: {</w:t>
      </w:r>
    </w:p>
    <w:p w14:paraId="73171A85" w14:textId="77777777" w:rsidR="00A95BD5" w:rsidRPr="00844D24" w:rsidRDefault="00A95BD5" w:rsidP="00A95BD5">
      <w:pPr>
        <w:pStyle w:val="Kods"/>
      </w:pPr>
      <w:r w:rsidRPr="00844D24">
        <w:t>                id: sourceNode.id() + "-" + targetNode.id(),</w:t>
      </w:r>
    </w:p>
    <w:p w14:paraId="586156A1" w14:textId="77777777" w:rsidR="00A95BD5" w:rsidRPr="00844D24" w:rsidRDefault="00A95BD5" w:rsidP="00A95BD5">
      <w:pPr>
        <w:pStyle w:val="Kods"/>
      </w:pPr>
      <w:r w:rsidRPr="00844D24">
        <w:t>                source: sourceNode.id(),</w:t>
      </w:r>
    </w:p>
    <w:p w14:paraId="29453123" w14:textId="77777777" w:rsidR="00A95BD5" w:rsidRPr="00844D24" w:rsidRDefault="00A95BD5" w:rsidP="00A95BD5">
      <w:pPr>
        <w:pStyle w:val="Kods"/>
      </w:pPr>
      <w:r w:rsidRPr="00844D24">
        <w:t>                target: targetNode.id(),</w:t>
      </w:r>
    </w:p>
    <w:p w14:paraId="5E7ACC9A" w14:textId="77777777" w:rsidR="00A95BD5" w:rsidRPr="00844D24" w:rsidRDefault="00A95BD5" w:rsidP="00A95BD5">
      <w:pPr>
        <w:pStyle w:val="Kods"/>
      </w:pPr>
      <w:r w:rsidRPr="00844D24">
        <w:t>              },</w:t>
      </w:r>
    </w:p>
    <w:p w14:paraId="28081553" w14:textId="77777777" w:rsidR="00A95BD5" w:rsidRPr="00844D24" w:rsidRDefault="00A95BD5" w:rsidP="00A95BD5">
      <w:pPr>
        <w:pStyle w:val="Kods"/>
      </w:pPr>
      <w:r w:rsidRPr="00844D24">
        <w:t>            },</w:t>
      </w:r>
    </w:p>
    <w:p w14:paraId="5926E1C6" w14:textId="77777777" w:rsidR="00A95BD5" w:rsidRPr="00844D24" w:rsidRDefault="00A95BD5" w:rsidP="00A95BD5">
      <w:pPr>
        <w:pStyle w:val="Kods"/>
      </w:pPr>
      <w:r w:rsidRPr="00844D24">
        <w:t>          ]);</w:t>
      </w:r>
    </w:p>
    <w:p w14:paraId="43B053DA" w14:textId="77777777" w:rsidR="00A95BD5" w:rsidRPr="00844D24" w:rsidRDefault="00A95BD5" w:rsidP="00A95BD5">
      <w:pPr>
        <w:pStyle w:val="Kods"/>
      </w:pPr>
      <w:r w:rsidRPr="00844D24">
        <w:t>        }</w:t>
      </w:r>
    </w:p>
    <w:p w14:paraId="6A8EF471" w14:textId="3D304298" w:rsidR="004D7E9A" w:rsidRPr="00844D24" w:rsidRDefault="00A95BD5" w:rsidP="00A95BD5">
      <w:pPr>
        <w:pStyle w:val="Kods"/>
      </w:pPr>
      <w:r w:rsidRPr="00844D24">
        <w:t>      }</w:t>
      </w:r>
    </w:p>
    <w:p w14:paraId="3CD27BDB" w14:textId="78238714" w:rsidR="00337907" w:rsidRPr="00844D24" w:rsidRDefault="005871C0" w:rsidP="00AB4F47">
      <w:r w:rsidRPr="00844D24">
        <w:t>,</w:t>
      </w:r>
      <w:r w:rsidR="00A70A16" w:rsidRPr="00A31915">
        <w:t>kur mainīgais “nodes” – iegūt visas grafa virsotnes, mainīgais “nodeCount” – iegūt virsotņu masīva garum</w:t>
      </w:r>
      <w:r w:rsidR="00A70A16">
        <w:t>u</w:t>
      </w:r>
      <w:r w:rsidR="00A70A16" w:rsidRPr="00A31915">
        <w:t>. Cikls “for” izmantots, lai izveidot</w:t>
      </w:r>
      <w:r w:rsidR="00A70A16">
        <w:t>u</w:t>
      </w:r>
      <w:r w:rsidR="00A70A16" w:rsidRPr="00A31915">
        <w:t xml:space="preserve"> 600 šķautnes nejauš</w:t>
      </w:r>
      <w:r w:rsidR="00A70A16">
        <w:t>ā</w:t>
      </w:r>
      <w:r w:rsidR="00A70A16" w:rsidRPr="00A31915">
        <w:t xml:space="preserve"> secīb</w:t>
      </w:r>
      <w:r w:rsidR="00A70A16">
        <w:t>ā</w:t>
      </w:r>
      <w:r w:rsidR="00A70A16" w:rsidRPr="00A31915">
        <w:t xml:space="preserve"> starp diviem virsotnēm.  Mainīgais “sourceNode” – iegūst nejaušu virsotni no masīva “nodes” un tas ir sākumpunkts. Mainīgais “targetNode” – iegūst nejaušu virsotni no masīva “nodes” un virsotne</w:t>
      </w:r>
      <w:r w:rsidR="00A70A16">
        <w:t>s</w:t>
      </w:r>
      <w:r w:rsidR="00A70A16" w:rsidRPr="00A31915">
        <w:t xml:space="preserve">, kur savienojums beidzas. Operators “if” pārbauda, lai </w:t>
      </w:r>
      <w:r w:rsidR="001025F8" w:rsidRPr="00C62885">
        <w:t>izv</w:t>
      </w:r>
      <w:r w:rsidR="001025F8">
        <w:t>ē</w:t>
      </w:r>
      <w:r w:rsidR="001025F8" w:rsidRPr="00C62885">
        <w:t>lēt</w:t>
      </w:r>
      <w:r w:rsidR="001025F8">
        <w:t>ā</w:t>
      </w:r>
      <w:r w:rsidR="001025F8" w:rsidRPr="00C62885">
        <w:t xml:space="preserve">s </w:t>
      </w:r>
      <w:r w:rsidR="00A70A16" w:rsidRPr="00C62885">
        <w:t xml:space="preserve">virsotnes </w:t>
      </w:r>
      <w:r w:rsidR="00A70A16">
        <w:t>nav</w:t>
      </w:r>
      <w:r w:rsidR="00A70A16" w:rsidRPr="00C62885">
        <w:t xml:space="preserve"> vienādas</w:t>
      </w:r>
      <w:r w:rsidR="001025F8">
        <w:t>.</w:t>
      </w:r>
      <w:r w:rsidR="001025F8" w:rsidRPr="00C62885">
        <w:t xml:space="preserve"> </w:t>
      </w:r>
      <w:r w:rsidR="00A70A16" w:rsidRPr="00C62885">
        <w:t>Ja virsotnes nav vienādas, tad notiks algoritms blokā. Metodē “cy.add”, ku</w:t>
      </w:r>
      <w:r w:rsidR="00A70A16">
        <w:t>r</w:t>
      </w:r>
      <w:r w:rsidR="00A70A16" w:rsidRPr="00C62885">
        <w:t xml:space="preserve"> atrodas objekts ar datiem par šķautn</w:t>
      </w:r>
      <w:r w:rsidR="00A70A16">
        <w:t>i</w:t>
      </w:r>
      <w:r w:rsidR="00A70A16" w:rsidRPr="00C62885">
        <w:t>:</w:t>
      </w:r>
      <w:r w:rsidR="00A70A16">
        <w:t xml:space="preserve"> “source” – virsotnes </w:t>
      </w:r>
      <w:r w:rsidR="00A70A16" w:rsidRPr="0085279D">
        <w:t>sākump</w:t>
      </w:r>
      <w:r w:rsidR="00A70A16">
        <w:t>unk</w:t>
      </w:r>
      <w:r w:rsidR="00A70A16" w:rsidRPr="0085279D">
        <w:t>ts</w:t>
      </w:r>
      <w:r w:rsidR="00A70A16">
        <w:t>, “target” – virsotnes, kur savienojums beidzās</w:t>
      </w:r>
      <w:r w:rsidR="00C62885" w:rsidRPr="00844D24">
        <w:t xml:space="preserve">. </w:t>
      </w:r>
    </w:p>
    <w:p w14:paraId="49741E95" w14:textId="580F7C1A" w:rsidR="00A95BD5" w:rsidRPr="00844D24" w:rsidRDefault="00A95BD5" w:rsidP="004144F6">
      <w:r w:rsidRPr="00844D24">
        <w:t xml:space="preserve">Tika modificēta funkcija, lai virsotnes izveido nejaušās </w:t>
      </w:r>
      <w:r w:rsidR="00A70A16" w:rsidRPr="00E4222A">
        <w:t>koordināt</w:t>
      </w:r>
      <w:r w:rsidR="00A70A16">
        <w:t>e</w:t>
      </w:r>
      <w:r w:rsidR="00A70A16" w:rsidRPr="00E4222A">
        <w:t>s</w:t>
      </w:r>
      <w:r w:rsidRPr="00844D24">
        <w:t>:</w:t>
      </w:r>
    </w:p>
    <w:p w14:paraId="6701FFD1" w14:textId="352D2420" w:rsidR="00A95BD5" w:rsidRPr="00844D24" w:rsidRDefault="00A95BD5" w:rsidP="00A95BD5">
      <w:pPr>
        <w:pStyle w:val="Kods"/>
      </w:pPr>
      <w:r w:rsidRPr="00844D24">
        <w:t> </w:t>
      </w:r>
      <w:r w:rsidR="00CF764F" w:rsidRPr="00844D24">
        <w:t>let</w:t>
      </w:r>
      <w:r w:rsidRPr="00844D24">
        <w:t xml:space="preserve"> layout = cy.layout({</w:t>
      </w:r>
    </w:p>
    <w:p w14:paraId="52BFF221" w14:textId="77777777" w:rsidR="00A95BD5" w:rsidRPr="00844D24" w:rsidRDefault="00A95BD5" w:rsidP="00A95BD5">
      <w:pPr>
        <w:pStyle w:val="Kods"/>
      </w:pPr>
      <w:r w:rsidRPr="00844D24">
        <w:t>        name: "random",</w:t>
      </w:r>
    </w:p>
    <w:p w14:paraId="28B8C9D6" w14:textId="17846BA8" w:rsidR="00A95BD5" w:rsidRPr="00844D24" w:rsidRDefault="00A95BD5" w:rsidP="00A95BD5">
      <w:pPr>
        <w:pStyle w:val="Kods"/>
      </w:pPr>
      <w:r w:rsidRPr="00844D24">
        <w:t xml:space="preserve">        </w:t>
      </w:r>
      <w:r w:rsidR="00046AC7" w:rsidRPr="00844D24">
        <w:t>spacingFactor: 2</w:t>
      </w:r>
      <w:r w:rsidRPr="00844D24">
        <w:t xml:space="preserve">, </w:t>
      </w:r>
    </w:p>
    <w:p w14:paraId="23FAB702" w14:textId="3ECE892A" w:rsidR="004D7E9A" w:rsidRPr="00844D24" w:rsidRDefault="00A95BD5" w:rsidP="00A95BD5">
      <w:pPr>
        <w:pStyle w:val="Kods"/>
      </w:pPr>
      <w:r w:rsidRPr="00844D24">
        <w:t>      });</w:t>
      </w:r>
    </w:p>
    <w:p w14:paraId="43E35EFB" w14:textId="6CB89CDE" w:rsidR="00A95BD5" w:rsidRPr="00844D24" w:rsidRDefault="009C4D50" w:rsidP="004144F6">
      <w:r w:rsidRPr="00844D24">
        <w:t>,</w:t>
      </w:r>
      <w:r w:rsidR="00A70A16">
        <w:t xml:space="preserve">kur mainīgais “layout” ir “cy.layout” metode, lai izveidotu objektu ar parametriem “name” – tas nozīmē virsotnes pozīciju, </w:t>
      </w:r>
      <w:r w:rsidR="00A70A16" w:rsidRPr="00C17BAF">
        <w:t xml:space="preserve">mūsu gadījumā bija izvelēta “random”, lai virsotnēm būtu nejaušas </w:t>
      </w:r>
      <w:r w:rsidR="00A70A16" w:rsidRPr="00A70A16">
        <w:t>koordinātes</w:t>
      </w:r>
      <w:r w:rsidR="00A70A16">
        <w:rPr>
          <w:color w:val="FF0000"/>
        </w:rPr>
        <w:t xml:space="preserve"> </w:t>
      </w:r>
      <w:r w:rsidR="00A70A16" w:rsidRPr="00C17BAF">
        <w:t>un “spacingFactor” – tas ir attālums starpēm</w:t>
      </w:r>
      <w:r w:rsidR="00A70A16">
        <w:t>.</w:t>
      </w:r>
    </w:p>
    <w:p w14:paraId="1B341D88" w14:textId="77777777" w:rsidR="004D7E9A" w:rsidRPr="00844D24" w:rsidRDefault="004D7E9A" w:rsidP="004144F6"/>
    <w:p w14:paraId="612BECDA" w14:textId="665003C7" w:rsidR="009108EF" w:rsidRPr="00844D24" w:rsidRDefault="009632A0" w:rsidP="0095725E">
      <w:pPr>
        <w:pStyle w:val="3-lmea-virsraksts"/>
      </w:pPr>
      <w:bookmarkStart w:id="63" w:name="_Toc135856978"/>
      <w:r w:rsidRPr="00844D24">
        <w:t xml:space="preserve">4.1.3. </w:t>
      </w:r>
      <w:r w:rsidR="00627BC0" w:rsidRPr="00844D24">
        <w:t>V</w:t>
      </w:r>
      <w:r w:rsidRPr="00844D24">
        <w:t>is.js bibliotēka koda modificēšana</w:t>
      </w:r>
      <w:bookmarkEnd w:id="63"/>
    </w:p>
    <w:p w14:paraId="68272807" w14:textId="6E63136E" w:rsidR="00A70A16" w:rsidRPr="00E4222A" w:rsidRDefault="0072635A" w:rsidP="00A70A16">
      <w:r>
        <w:t>“</w:t>
      </w:r>
      <w:r w:rsidR="00A70A16" w:rsidRPr="00E4222A">
        <w:t>Vis.js</w:t>
      </w:r>
      <w:r>
        <w:t>”</w:t>
      </w:r>
      <w:r w:rsidR="00A70A16" w:rsidRPr="00E4222A">
        <w:t xml:space="preserve"> bibliotēka koda bija modificēt</w:t>
      </w:r>
      <w:r w:rsidR="00A70A16">
        <w:t>a</w:t>
      </w:r>
      <w:r w:rsidR="00A70A16" w:rsidRPr="00E4222A">
        <w:t>, lai veiktu eksperimentu, tika pievienoti 3 cikli.</w:t>
      </w:r>
    </w:p>
    <w:p w14:paraId="73C8188C" w14:textId="4137866F" w:rsidR="00072290" w:rsidRPr="00844D24" w:rsidRDefault="00A70A16" w:rsidP="00A70A16">
      <w:r w:rsidRPr="00E4222A">
        <w:t>Pirmais cikls ģenerē 1200 virsotnes ar savu nosaukumu</w:t>
      </w:r>
      <w:r w:rsidR="00072290" w:rsidRPr="00844D24">
        <w:t xml:space="preserve">: </w:t>
      </w:r>
    </w:p>
    <w:p w14:paraId="4907F3A8" w14:textId="748862D2" w:rsidR="000B19CC" w:rsidRPr="00844D24" w:rsidRDefault="000B19CC" w:rsidP="00072290">
      <w:pPr>
        <w:pStyle w:val="Kods"/>
      </w:pPr>
      <w:r w:rsidRPr="00844D24">
        <w:lastRenderedPageBreak/>
        <w:t>let nodes = new vis.DataSet();</w:t>
      </w:r>
    </w:p>
    <w:p w14:paraId="1BA790B8" w14:textId="62C8B656" w:rsidR="00072290" w:rsidRPr="00844D24" w:rsidRDefault="00072290" w:rsidP="00072290">
      <w:pPr>
        <w:pStyle w:val="Kods"/>
      </w:pPr>
      <w:r w:rsidRPr="00844D24">
        <w:t xml:space="preserve">for (var i = </w:t>
      </w:r>
      <w:r w:rsidR="004D7E9A" w:rsidRPr="00844D24">
        <w:t>1</w:t>
      </w:r>
      <w:r w:rsidRPr="00844D24">
        <w:t>; i &lt;= 1</w:t>
      </w:r>
      <w:r w:rsidR="00814251" w:rsidRPr="00844D24">
        <w:t>2</w:t>
      </w:r>
      <w:r w:rsidRPr="00844D24">
        <w:t>00; i++) {</w:t>
      </w:r>
    </w:p>
    <w:p w14:paraId="0667A1B6" w14:textId="77777777" w:rsidR="00072290" w:rsidRPr="00844D24" w:rsidRDefault="00072290" w:rsidP="00072290">
      <w:pPr>
        <w:pStyle w:val="Kods"/>
      </w:pPr>
      <w:r w:rsidRPr="00844D24">
        <w:t>        nodes.add({</w:t>
      </w:r>
    </w:p>
    <w:p w14:paraId="50B385CD" w14:textId="77777777" w:rsidR="00072290" w:rsidRPr="00844D24" w:rsidRDefault="00072290" w:rsidP="00072290">
      <w:pPr>
        <w:pStyle w:val="Kods"/>
      </w:pPr>
      <w:r w:rsidRPr="00844D24">
        <w:t>          id: i,</w:t>
      </w:r>
    </w:p>
    <w:p w14:paraId="1220FCA4" w14:textId="77777777" w:rsidR="00072290" w:rsidRPr="00844D24" w:rsidRDefault="00072290" w:rsidP="00072290">
      <w:pPr>
        <w:pStyle w:val="Kods"/>
      </w:pPr>
      <w:r w:rsidRPr="00844D24">
        <w:t>          label: "Node " + i,</w:t>
      </w:r>
    </w:p>
    <w:p w14:paraId="1688DA06" w14:textId="77777777" w:rsidR="00072290" w:rsidRPr="00844D24" w:rsidRDefault="00072290" w:rsidP="00072290">
      <w:pPr>
        <w:pStyle w:val="Kods"/>
      </w:pPr>
      <w:r w:rsidRPr="00844D24">
        <w:t>          group: "group" + Math.floor(Math.random() * 3) + 1,</w:t>
      </w:r>
    </w:p>
    <w:p w14:paraId="13DC69D9" w14:textId="7B9916D5" w:rsidR="00F84507" w:rsidRPr="00844D24" w:rsidRDefault="00072290" w:rsidP="00072290">
      <w:pPr>
        <w:pStyle w:val="Kods"/>
      </w:pPr>
      <w:r w:rsidRPr="00844D24">
        <w:t>        });</w:t>
      </w:r>
    </w:p>
    <w:p w14:paraId="68982C34" w14:textId="23F5AFCA" w:rsidR="00A70A16" w:rsidRPr="00844D24" w:rsidRDefault="004D7E9A" w:rsidP="00A70A16">
      <w:r w:rsidRPr="00844D24">
        <w:t>,</w:t>
      </w:r>
      <w:r w:rsidR="00A70A16" w:rsidRPr="000B19CC">
        <w:t>kur mainīgais</w:t>
      </w:r>
      <w:r w:rsidR="00A70A16">
        <w:t xml:space="preserve"> ”nodes” izveido jaunu objeku ar konstruktoru “vis.DataSet()”, tas ir objekts, </w:t>
      </w:r>
      <w:r w:rsidR="00A70A16" w:rsidRPr="000505CA">
        <w:t xml:space="preserve">kur saglabājās virsotnes. </w:t>
      </w:r>
      <w:r w:rsidR="00A70A16">
        <w:t>C</w:t>
      </w:r>
      <w:r w:rsidR="00A70A16" w:rsidRPr="000B19CC">
        <w:t xml:space="preserve">ikls “for” izveidos 1200 virsotnes, </w:t>
      </w:r>
      <w:r w:rsidR="00A70A16">
        <w:t xml:space="preserve">“nodes.add” pievienos jaunas virsotnes objektā “nodes” ar parametriem “id” – virsotnes numurs, “label” – virsotnes nosaukums un “group” ar nejaušu secība pievienos </w:t>
      </w:r>
      <w:r w:rsidR="00A70A16" w:rsidRPr="00F84507">
        <w:t>vienam</w:t>
      </w:r>
      <w:r w:rsidR="00A70A16">
        <w:rPr>
          <w:lang w:val="en-GB"/>
        </w:rPr>
        <w:t xml:space="preserve"> no trim </w:t>
      </w:r>
      <w:r w:rsidR="00A70A16">
        <w:t>slāņiem.</w:t>
      </w:r>
    </w:p>
    <w:p w14:paraId="05ADBDAD" w14:textId="289302D5" w:rsidR="00072290" w:rsidRPr="00844D24" w:rsidRDefault="00072290" w:rsidP="00072290">
      <w:r w:rsidRPr="00844D24">
        <w:t xml:space="preserve">Otrais cikls veido </w:t>
      </w:r>
      <w:r w:rsidR="004D7E9A" w:rsidRPr="00844D24">
        <w:t>6</w:t>
      </w:r>
      <w:r w:rsidRPr="00844D24">
        <w:t xml:space="preserve">00 šķautnes nejaušā secībā: </w:t>
      </w:r>
    </w:p>
    <w:p w14:paraId="5ECC05D8" w14:textId="45139784" w:rsidR="009926E3" w:rsidRPr="00844D24" w:rsidRDefault="00820521" w:rsidP="002149DB">
      <w:pPr>
        <w:pStyle w:val="Kods"/>
      </w:pPr>
      <w:r w:rsidRPr="00844D24">
        <w:t>l</w:t>
      </w:r>
      <w:r w:rsidR="009926E3" w:rsidRPr="00844D24">
        <w:t xml:space="preserve">et edges = </w:t>
      </w:r>
      <w:r w:rsidRPr="00844D24">
        <w:t>new vis.DataSet();</w:t>
      </w:r>
    </w:p>
    <w:p w14:paraId="1ED1A237" w14:textId="27AE24F1" w:rsidR="002149DB" w:rsidRPr="00844D24" w:rsidRDefault="002149DB" w:rsidP="002149DB">
      <w:pPr>
        <w:pStyle w:val="Kods"/>
      </w:pPr>
      <w:r w:rsidRPr="00844D24">
        <w:t xml:space="preserve">for (var i = </w:t>
      </w:r>
      <w:r w:rsidR="00355680" w:rsidRPr="00844D24">
        <w:t>1</w:t>
      </w:r>
      <w:r w:rsidRPr="00844D24">
        <w:t xml:space="preserve">; i &lt;= </w:t>
      </w:r>
      <w:r w:rsidR="004D7E9A" w:rsidRPr="00844D24">
        <w:t>6</w:t>
      </w:r>
      <w:r w:rsidRPr="00844D24">
        <w:t>00; i++) {</w:t>
      </w:r>
    </w:p>
    <w:p w14:paraId="554B620C" w14:textId="5AE7CD7B" w:rsidR="002149DB" w:rsidRPr="00844D24" w:rsidRDefault="00445ABD" w:rsidP="00445ABD">
      <w:pPr>
        <w:pStyle w:val="Kods"/>
      </w:pPr>
      <w:r w:rsidRPr="00844D24">
        <w:tab/>
        <w:t>let from = Math.floor(Math.random() * 1200) +1;</w:t>
      </w:r>
    </w:p>
    <w:p w14:paraId="47913090" w14:textId="567A5AB1" w:rsidR="00445ABD" w:rsidRPr="00844D24" w:rsidRDefault="00445ABD" w:rsidP="00445ABD">
      <w:pPr>
        <w:pStyle w:val="Kods"/>
      </w:pPr>
      <w:r w:rsidRPr="00844D24">
        <w:tab/>
        <w:t>let to = Math.floor(Math.random() * 1200) +1;</w:t>
      </w:r>
    </w:p>
    <w:p w14:paraId="303CCB19" w14:textId="23041165" w:rsidR="00445ABD" w:rsidRPr="00844D24" w:rsidRDefault="00445ABD" w:rsidP="00445ABD">
      <w:pPr>
        <w:pStyle w:val="Kods"/>
      </w:pPr>
      <w:r w:rsidRPr="00844D24">
        <w:tab/>
        <w:t>if (from != to) {</w:t>
      </w:r>
    </w:p>
    <w:p w14:paraId="454D67CD" w14:textId="3AB23394" w:rsidR="00445ABD" w:rsidRPr="00844D24" w:rsidRDefault="00445ABD" w:rsidP="00445ABD">
      <w:pPr>
        <w:pStyle w:val="Kods"/>
      </w:pPr>
      <w:r w:rsidRPr="00844D24">
        <w:tab/>
      </w:r>
      <w:r w:rsidRPr="00844D24">
        <w:tab/>
        <w:t>edges.add({</w:t>
      </w:r>
    </w:p>
    <w:p w14:paraId="58EC4AD9" w14:textId="343A0B79" w:rsidR="00445ABD" w:rsidRPr="00844D24" w:rsidRDefault="00445ABD" w:rsidP="00445ABD">
      <w:pPr>
        <w:pStyle w:val="Kods"/>
      </w:pPr>
      <w:r w:rsidRPr="00844D24">
        <w:tab/>
      </w:r>
      <w:r w:rsidRPr="00844D24">
        <w:tab/>
      </w:r>
      <w:r w:rsidRPr="00844D24">
        <w:tab/>
        <w:t>id: i,</w:t>
      </w:r>
    </w:p>
    <w:p w14:paraId="1B6F432D" w14:textId="14A16E6C" w:rsidR="00445ABD" w:rsidRPr="00844D24" w:rsidRDefault="00445ABD" w:rsidP="00445ABD">
      <w:pPr>
        <w:pStyle w:val="Kods"/>
      </w:pPr>
      <w:r w:rsidRPr="00844D24">
        <w:tab/>
      </w:r>
      <w:r w:rsidRPr="00844D24">
        <w:tab/>
      </w:r>
      <w:r w:rsidRPr="00844D24">
        <w:tab/>
        <w:t>from: from,</w:t>
      </w:r>
    </w:p>
    <w:p w14:paraId="326C612D" w14:textId="75D3C1E2" w:rsidR="00445ABD" w:rsidRPr="00844D24" w:rsidRDefault="00445ABD" w:rsidP="00445ABD">
      <w:pPr>
        <w:pStyle w:val="Kods"/>
      </w:pPr>
      <w:r w:rsidRPr="00844D24">
        <w:tab/>
      </w:r>
      <w:r w:rsidRPr="00844D24">
        <w:tab/>
      </w:r>
      <w:r w:rsidRPr="00844D24">
        <w:tab/>
        <w:t>to: to,</w:t>
      </w:r>
    </w:p>
    <w:p w14:paraId="47FD3BDA" w14:textId="77777777" w:rsidR="002149DB" w:rsidRPr="00844D24" w:rsidRDefault="002149DB" w:rsidP="002149DB">
      <w:pPr>
        <w:pStyle w:val="Kods"/>
      </w:pPr>
      <w:r w:rsidRPr="00844D24">
        <w:t>        });</w:t>
      </w:r>
    </w:p>
    <w:p w14:paraId="44F8A8DC" w14:textId="72D1FF38" w:rsidR="00445ABD" w:rsidRPr="00844D24" w:rsidRDefault="00445ABD" w:rsidP="002149DB">
      <w:pPr>
        <w:pStyle w:val="Kods"/>
      </w:pPr>
      <w:r w:rsidRPr="00844D24">
        <w:tab/>
        <w:t>}</w:t>
      </w:r>
    </w:p>
    <w:p w14:paraId="70EEE402" w14:textId="339C020E" w:rsidR="00F84507" w:rsidRPr="00844D24" w:rsidRDefault="00445ABD" w:rsidP="002149DB">
      <w:pPr>
        <w:pStyle w:val="Kods"/>
      </w:pPr>
      <w:r w:rsidRPr="00844D24">
        <w:t>}</w:t>
      </w:r>
    </w:p>
    <w:p w14:paraId="5D408524" w14:textId="02A1EA2A" w:rsidR="00F84507" w:rsidRPr="00844D24" w:rsidRDefault="00F84507" w:rsidP="00AB4F47">
      <w:r w:rsidRPr="00844D24">
        <w:t>,</w:t>
      </w:r>
      <w:r w:rsidR="00A70A16">
        <w:t xml:space="preserve">kur </w:t>
      </w:r>
      <w:r w:rsidR="00A70A16" w:rsidRPr="000B19CC">
        <w:t>mainīgais</w:t>
      </w:r>
      <w:r w:rsidR="00A70A16">
        <w:t xml:space="preserve"> ”edges” izveido jaunu objektu ar konstruktoru “vis.DataSet()”, tas ir objekts, kur saglabās šķautnes. Cikls “for” izveidos 600 šķautnes. Mainīgais “from” ģenerē nejaušu sākumpunktu, </w:t>
      </w:r>
      <w:r w:rsidR="00A70A16" w:rsidRPr="007356F9">
        <w:t>mainīgais “to” ģenerē nejaušu g</w:t>
      </w:r>
      <w:r w:rsidR="00A70A16">
        <w:t>alapunktu. Operators “if” pārbauda, ja sākumpunktu un galapunktu nav vienādi. Ja tādi virsotnes nav vienādās, tad pievienos objektā “egdes” ar parametriem: “id” – virsotnes numuru, “from” – virsotnes sākumpunkts un “to” virsotnes galapunkts</w:t>
      </w:r>
      <w:r w:rsidR="007356F9" w:rsidRPr="00844D24">
        <w:t>.</w:t>
      </w:r>
    </w:p>
    <w:p w14:paraId="53CF645E" w14:textId="786EC2C2" w:rsidR="00072290" w:rsidRPr="00844D24" w:rsidRDefault="002149DB" w:rsidP="00072290">
      <w:r w:rsidRPr="00844D24">
        <w:t>Trešais cikls sadala virsotnes uz slāņos:</w:t>
      </w:r>
    </w:p>
    <w:p w14:paraId="3936B4D5" w14:textId="77777777" w:rsidR="002149DB" w:rsidRPr="00844D24" w:rsidRDefault="002149DB" w:rsidP="002149DB">
      <w:pPr>
        <w:pStyle w:val="Kods"/>
      </w:pPr>
      <w:r w:rsidRPr="00844D24">
        <w:t>for (var i = 0; i &lt; groups.length; i++) {</w:t>
      </w:r>
    </w:p>
    <w:p w14:paraId="02C43450" w14:textId="1CDEC846" w:rsidR="002149DB" w:rsidRPr="00844D24" w:rsidRDefault="002149DB" w:rsidP="002149DB">
      <w:pPr>
        <w:pStyle w:val="Kods"/>
      </w:pPr>
      <w:r w:rsidRPr="00844D24">
        <w:t xml:space="preserve">        </w:t>
      </w:r>
      <w:r w:rsidR="009926E3" w:rsidRPr="00844D24">
        <w:t>let</w:t>
      </w:r>
      <w:r w:rsidRPr="00844D24">
        <w:t xml:space="preserve"> group = groups[i];</w:t>
      </w:r>
    </w:p>
    <w:p w14:paraId="3C1787E0" w14:textId="6F9E519F" w:rsidR="002149DB" w:rsidRPr="00844D24" w:rsidRDefault="002149DB" w:rsidP="002149DB">
      <w:pPr>
        <w:pStyle w:val="Kods"/>
      </w:pPr>
      <w:r w:rsidRPr="00844D24">
        <w:t xml:space="preserve">        </w:t>
      </w:r>
      <w:r w:rsidR="009926E3" w:rsidRPr="00844D24">
        <w:t>let</w:t>
      </w:r>
      <w:r w:rsidRPr="00844D24">
        <w:t xml:space="preserve"> color = layerColors[Math.floor(Math.random() * 3)];</w:t>
      </w:r>
    </w:p>
    <w:p w14:paraId="6DC479A9" w14:textId="77777777" w:rsidR="002149DB" w:rsidRPr="00844D24" w:rsidRDefault="002149DB" w:rsidP="002149DB">
      <w:pPr>
        <w:pStyle w:val="Kods"/>
      </w:pPr>
      <w:r w:rsidRPr="00844D24">
        <w:lastRenderedPageBreak/>
        <w:t>        layers.groups[group] = { color: color };</w:t>
      </w:r>
    </w:p>
    <w:p w14:paraId="6954451A" w14:textId="14B602EF" w:rsidR="00E22567" w:rsidRPr="00844D24" w:rsidRDefault="002149DB" w:rsidP="00AA5B2D">
      <w:pPr>
        <w:pStyle w:val="Kods"/>
      </w:pPr>
      <w:r w:rsidRPr="00844D24">
        <w:t>      }</w:t>
      </w:r>
    </w:p>
    <w:p w14:paraId="4ACCFED9" w14:textId="209320FE" w:rsidR="001F21EE" w:rsidRPr="00844D24" w:rsidRDefault="001F21EE" w:rsidP="001F21EE">
      <w:r w:rsidRPr="00844D24">
        <w:t>,</w:t>
      </w:r>
      <w:r w:rsidR="00A70A16">
        <w:t>kur cikls “for” izveido un pievieno dati katrai grupai, mainīgais “group” iegūst masīvu elementu ar indeksu “i”, mainīgais “color” pievieno nejaušu krāsu katrai virsotnes grupai. Un krāsu parametrs saglabās “layers.groups”</w:t>
      </w:r>
    </w:p>
    <w:p w14:paraId="75C22BAE" w14:textId="77777777" w:rsidR="00C62885" w:rsidRPr="00387CC8" w:rsidRDefault="00C62885" w:rsidP="00AA5B2D">
      <w:pPr>
        <w:pStyle w:val="Kods"/>
        <w:rPr>
          <w:lang w:val="en-US"/>
        </w:rPr>
      </w:pPr>
    </w:p>
    <w:p w14:paraId="6062F67B" w14:textId="2460F338" w:rsidR="000004A5" w:rsidRPr="00844D24" w:rsidRDefault="000004A5" w:rsidP="00E31C2A">
      <w:pPr>
        <w:pStyle w:val="2-lmea-virsraksts"/>
      </w:pPr>
      <w:bookmarkStart w:id="64" w:name="_Toc135856979"/>
      <w:r w:rsidRPr="00844D24">
        <w:t xml:space="preserve">4.2. </w:t>
      </w:r>
      <w:r w:rsidR="008A6264" w:rsidRPr="00844D24">
        <w:t>Eksperiments</w:t>
      </w:r>
      <w:bookmarkEnd w:id="64"/>
    </w:p>
    <w:p w14:paraId="1B05DEF0" w14:textId="35222759" w:rsidR="00973DD0" w:rsidRPr="00E5248A" w:rsidRDefault="00973DD0" w:rsidP="00BC3097">
      <w:pPr>
        <w:pStyle w:val="Teksts"/>
      </w:pPr>
      <w:r w:rsidRPr="00E5248A">
        <w:t xml:space="preserve">Lietotā </w:t>
      </w:r>
      <w:r w:rsidR="00387CC8" w:rsidRPr="00E5248A">
        <w:t xml:space="preserve">specifikācijas </w:t>
      </w:r>
      <w:r w:rsidRPr="00E5248A">
        <w:t xml:space="preserve">iekārta: </w:t>
      </w:r>
      <w:r w:rsidR="00D56B3B" w:rsidRPr="00E5248A">
        <w:t>“</w:t>
      </w:r>
      <w:r w:rsidRPr="00E5248A">
        <w:t>Windows 11</w:t>
      </w:r>
      <w:r w:rsidR="00D56B3B" w:rsidRPr="00E5248A">
        <w:t>” versijā 22H2, procesors: Intel Core i9-9900KF, operatīva atmiņa: 48 GB</w:t>
      </w:r>
      <w:r w:rsidR="006817ED">
        <w:t xml:space="preserve"> ar ātrumu 3200 Mhz</w:t>
      </w:r>
      <w:r w:rsidR="00D56B3B" w:rsidRPr="00E5248A">
        <w:t>, video kartes atmiņa: 12 GB.</w:t>
      </w:r>
      <w:r w:rsidRPr="00E5248A">
        <w:t xml:space="preserve"> Viss kods tiek izpildīts programmā “Visual Studio Code” versijā 1.78.2., tīmekļa lapa ģenerēta pārlūkprogrammā “Google Chrome” versijā 113.0.5672.127. </w:t>
      </w:r>
    </w:p>
    <w:p w14:paraId="6CEBC695" w14:textId="77777777" w:rsidR="006743D8" w:rsidRPr="00973DD0" w:rsidRDefault="006743D8" w:rsidP="00BC3097">
      <w:pPr>
        <w:pStyle w:val="Teksts"/>
      </w:pPr>
    </w:p>
    <w:p w14:paraId="22FA2BE8" w14:textId="1A494055" w:rsidR="0095725E" w:rsidRPr="00A70A16" w:rsidRDefault="0095725E" w:rsidP="0095725E">
      <w:pPr>
        <w:pStyle w:val="3-lmea-virsraksts"/>
        <w:rPr>
          <w:lang w:val="en-GB"/>
        </w:rPr>
      </w:pPr>
      <w:r w:rsidRPr="00844D24">
        <w:t>4.2.1 D3.js eksperiments</w:t>
      </w:r>
      <w:r w:rsidR="00EE464F" w:rsidRPr="00A70A16">
        <w:rPr>
          <w:lang w:val="en-GB"/>
        </w:rPr>
        <w:t xml:space="preserve"> </w:t>
      </w:r>
    </w:p>
    <w:p w14:paraId="24AC5CCC" w14:textId="591CF934" w:rsidR="00B35F79" w:rsidRPr="00844D24" w:rsidRDefault="00895F00" w:rsidP="00AC617C">
      <w:r>
        <w:tab/>
      </w:r>
      <w:r w:rsidR="00A70A16" w:rsidRPr="00E4222A">
        <w:t xml:space="preserve">Eksperiments tika veikts ar </w:t>
      </w:r>
      <w:r w:rsidR="006817ED">
        <w:t>“D</w:t>
      </w:r>
      <w:r w:rsidR="00A70A16" w:rsidRPr="00E4222A">
        <w:t>3.js</w:t>
      </w:r>
      <w:r w:rsidR="006817ED">
        <w:t>”</w:t>
      </w:r>
      <w:r w:rsidR="00A70A16" w:rsidRPr="00E4222A">
        <w:t xml:space="preserve"> bibliotēku. Bija vizualizēt</w:t>
      </w:r>
      <w:r w:rsidR="00A70A16">
        <w:t>as</w:t>
      </w:r>
      <w:r w:rsidR="00A70A16" w:rsidRPr="00E4222A">
        <w:t xml:space="preserve"> 1</w:t>
      </w:r>
      <w:r w:rsidR="00A70A16">
        <w:t>2</w:t>
      </w:r>
      <w:r w:rsidR="00A70A16" w:rsidRPr="00E4222A">
        <w:t xml:space="preserve">00 virsotnes un </w:t>
      </w:r>
      <w:r w:rsidR="00A70A16">
        <w:t>6</w:t>
      </w:r>
      <w:r w:rsidR="00A70A16" w:rsidRPr="00E4222A">
        <w:t>00 šķautnes, savienojumi tika izveidoti nejauš</w:t>
      </w:r>
      <w:r w:rsidR="00A70A16">
        <w:t>ā</w:t>
      </w:r>
      <w:r w:rsidR="00A70A16" w:rsidRPr="00E4222A">
        <w:t xml:space="preserve"> secīb</w:t>
      </w:r>
      <w:r w:rsidR="00A70A16">
        <w:t>ā</w:t>
      </w:r>
      <w:r w:rsidR="00A70A16" w:rsidRPr="00E4222A">
        <w:t>. Virsotnes tika sadalītas trīs slā</w:t>
      </w:r>
      <w:r w:rsidR="00A70A16">
        <w:t>ņos</w:t>
      </w:r>
      <w:r w:rsidR="00A70A16" w:rsidRPr="00E4222A">
        <w:t xml:space="preserve"> nejaušā secīb</w:t>
      </w:r>
      <w:r w:rsidR="00A70A16">
        <w:t>ā</w:t>
      </w:r>
      <w:r w:rsidR="00A70A16" w:rsidRPr="00E4222A">
        <w:t>. Var redzēt vienkāršu vairākslāņu grafu, kur ir neorientēt</w:t>
      </w:r>
      <w:r w:rsidR="00A70A16">
        <w:t>as</w:t>
      </w:r>
      <w:r w:rsidR="00A70A16" w:rsidRPr="00E4222A">
        <w:t xml:space="preserve"> šķautnes, tāpēc pilnīgi var nosaukt</w:t>
      </w:r>
      <w:r w:rsidR="00A70A16">
        <w:t>,</w:t>
      </w:r>
      <w:r w:rsidR="00A70A16" w:rsidRPr="00E4222A">
        <w:t xml:space="preserve"> ka tas ir vienkāršs neorientēts vairākslāņu grafs</w:t>
      </w:r>
      <w:r w:rsidR="00750261" w:rsidRPr="00844D24">
        <w:t>.</w:t>
      </w:r>
      <w:r w:rsidR="000F2CE3" w:rsidRPr="00844D24">
        <w:t xml:space="preserve"> </w:t>
      </w:r>
      <w:r w:rsidR="00773A06" w:rsidRPr="00844D24">
        <w:t>Algoritma ātrum</w:t>
      </w:r>
      <w:r w:rsidR="00472B40" w:rsidRPr="00844D24">
        <w:t>u</w:t>
      </w:r>
      <w:r w:rsidR="00773A06" w:rsidRPr="00844D24">
        <w:t xml:space="preserve"> rezultāt</w:t>
      </w:r>
      <w:r w:rsidR="00A940F5" w:rsidRPr="00844D24">
        <w:t>i</w:t>
      </w:r>
      <w:r w:rsidR="00773A06" w:rsidRPr="00844D24">
        <w:t xml:space="preserve"> pēc “Google Chrome” funkcijas “performance” izmantošanas </w:t>
      </w:r>
      <w:r w:rsidR="00763B27" w:rsidRPr="00844D24">
        <w:t>rāda, ka visvairāk laika aizņēma “JavaScript”</w:t>
      </w:r>
      <w:r w:rsidR="004611A1" w:rsidRPr="00844D24">
        <w:t xml:space="preserve"> koda izpildīšana </w:t>
      </w:r>
      <w:r w:rsidR="00763B27" w:rsidRPr="00844D24">
        <w:t>– 3595 milisekundes</w:t>
      </w:r>
      <w:r w:rsidR="00BB529C" w:rsidRPr="00844D24">
        <w:t>.</w:t>
      </w:r>
      <w:r w:rsidR="00763B27" w:rsidRPr="00844D24">
        <w:t xml:space="preserve"> </w:t>
      </w:r>
      <w:r w:rsidR="004611A1" w:rsidRPr="00844D24">
        <w:t xml:space="preserve">Vismazāk laika aizņēma parametrs “Iekraušana” – 5 ms, tas ir ļoti ātri, kas nozīme, ka failu </w:t>
      </w:r>
      <w:r w:rsidR="00892332" w:rsidRPr="00844D24">
        <w:t>izmēr</w:t>
      </w:r>
      <w:r w:rsidR="00892332">
        <w:t>i</w:t>
      </w:r>
      <w:r w:rsidR="00892332" w:rsidRPr="00844D24">
        <w:t xml:space="preserve"> </w:t>
      </w:r>
      <w:r w:rsidR="004611A1" w:rsidRPr="00844D24">
        <w:t xml:space="preserve">neietekmēja </w:t>
      </w:r>
      <w:r w:rsidR="00892332">
        <w:t>lejupielādi</w:t>
      </w:r>
      <w:r w:rsidR="004611A1" w:rsidRPr="00844D24">
        <w:t>.</w:t>
      </w:r>
      <w:r w:rsidR="00773A06" w:rsidRPr="00844D24">
        <w:t xml:space="preserve"> </w:t>
      </w:r>
      <w:r w:rsidR="004611A1" w:rsidRPr="00844D24">
        <w:t xml:space="preserve">Visi algoritma ātrumu rezultāti ir </w:t>
      </w:r>
      <w:r w:rsidR="00892332" w:rsidRPr="00844D24">
        <w:t>nor</w:t>
      </w:r>
      <w:r w:rsidR="00892332">
        <w:t>ā</w:t>
      </w:r>
      <w:r w:rsidR="00892332" w:rsidRPr="00844D24">
        <w:t xml:space="preserve">dīti </w:t>
      </w:r>
      <w:r w:rsidR="00773A06" w:rsidRPr="00844D24">
        <w:t>4.2.1.</w:t>
      </w:r>
      <w:r w:rsidR="00892332" w:rsidRPr="00892332">
        <w:t xml:space="preserve"> </w:t>
      </w:r>
      <w:r w:rsidR="00892332" w:rsidRPr="00844D24">
        <w:t>tabulā</w:t>
      </w:r>
      <w:r w:rsidR="00892332">
        <w:t>.</w:t>
      </w:r>
    </w:p>
    <w:p w14:paraId="3093F295" w14:textId="77777777" w:rsidR="00B35F79" w:rsidRPr="00844D24" w:rsidRDefault="00B35F79" w:rsidP="00AC617C"/>
    <w:p w14:paraId="360E2726" w14:textId="4A76D137" w:rsidR="00AC617C" w:rsidRPr="00844D24" w:rsidRDefault="008A6264" w:rsidP="008A6264">
      <w:pPr>
        <w:pStyle w:val="Tabulas-numurs"/>
      </w:pPr>
      <w:commentRangeStart w:id="65"/>
      <w:r w:rsidRPr="00844D24">
        <w:t>4.2.1. tabula</w:t>
      </w:r>
      <w:commentRangeEnd w:id="65"/>
      <w:r w:rsidR="00906BAE" w:rsidRPr="00844D24">
        <w:rPr>
          <w:rStyle w:val="Komentraatsauce"/>
          <w:b w:val="0"/>
          <w:bCs w:val="0"/>
        </w:rPr>
        <w:commentReference w:id="65"/>
      </w:r>
    </w:p>
    <w:p w14:paraId="25DF6ADC" w14:textId="008D39BC" w:rsidR="008A6264" w:rsidRPr="00844D24" w:rsidRDefault="00627BC0" w:rsidP="008A6264">
      <w:pPr>
        <w:pStyle w:val="Tabulas-nosaukums"/>
      </w:pPr>
      <w:r w:rsidRPr="00844D24">
        <w:t>D3.js a</w:t>
      </w:r>
      <w:r w:rsidR="008A6264" w:rsidRPr="00844D24">
        <w:t>lgoritma ātrums</w:t>
      </w:r>
    </w:p>
    <w:tbl>
      <w:tblPr>
        <w:tblStyle w:val="Reatabula"/>
        <w:tblW w:w="0" w:type="auto"/>
        <w:tblLook w:val="04A0" w:firstRow="1" w:lastRow="0" w:firstColumn="1" w:lastColumn="0" w:noHBand="0" w:noVBand="1"/>
      </w:tblPr>
      <w:tblGrid>
        <w:gridCol w:w="5240"/>
        <w:gridCol w:w="3051"/>
      </w:tblGrid>
      <w:tr w:rsidR="00AC617C" w:rsidRPr="00844D24" w14:paraId="177DE77C" w14:textId="77777777" w:rsidTr="00AC617C">
        <w:tc>
          <w:tcPr>
            <w:tcW w:w="5240" w:type="dxa"/>
          </w:tcPr>
          <w:p w14:paraId="48A5717B" w14:textId="0C4BCB61" w:rsidR="00AC617C" w:rsidRPr="00844D24" w:rsidRDefault="00AC617C" w:rsidP="008A6264">
            <w:pPr>
              <w:pStyle w:val="Tabulas-kolonnas-nosaukums"/>
            </w:pPr>
            <w:r w:rsidRPr="00844D24">
              <w:t>Parametrs</w:t>
            </w:r>
          </w:p>
        </w:tc>
        <w:tc>
          <w:tcPr>
            <w:tcW w:w="3051" w:type="dxa"/>
          </w:tcPr>
          <w:p w14:paraId="0DFF5573" w14:textId="47FB0361" w:rsidR="00AC617C" w:rsidRPr="00844D24" w:rsidRDefault="00AC617C" w:rsidP="008A6264">
            <w:pPr>
              <w:pStyle w:val="Tabulas-kolonnas-nosaukums"/>
            </w:pPr>
            <w:r w:rsidRPr="00844D24">
              <w:t>Aizņem laik</w:t>
            </w:r>
            <w:r w:rsidR="008A6264" w:rsidRPr="00844D24">
              <w:t>u</w:t>
            </w:r>
            <w:r w:rsidR="004806CB" w:rsidRPr="00844D24">
              <w:t xml:space="preserve"> (milisekunde)</w:t>
            </w:r>
          </w:p>
        </w:tc>
      </w:tr>
      <w:tr w:rsidR="00AC617C" w:rsidRPr="00844D24" w14:paraId="465133BA" w14:textId="77777777" w:rsidTr="00AC617C">
        <w:tc>
          <w:tcPr>
            <w:tcW w:w="5240" w:type="dxa"/>
          </w:tcPr>
          <w:p w14:paraId="54263731" w14:textId="66BE965F" w:rsidR="00AC617C" w:rsidRPr="00844D24" w:rsidRDefault="00AC617C" w:rsidP="008A6264">
            <w:pPr>
              <w:jc w:val="center"/>
            </w:pPr>
            <w:r w:rsidRPr="00844D24">
              <w:t>Iekraušana</w:t>
            </w:r>
          </w:p>
        </w:tc>
        <w:tc>
          <w:tcPr>
            <w:tcW w:w="3051" w:type="dxa"/>
          </w:tcPr>
          <w:p w14:paraId="59204703" w14:textId="7547C6E0" w:rsidR="00AC617C" w:rsidRPr="00844D24" w:rsidRDefault="002A707F" w:rsidP="00E22567">
            <w:pPr>
              <w:jc w:val="center"/>
            </w:pPr>
            <w:r w:rsidRPr="00844D24">
              <w:t>5</w:t>
            </w:r>
            <w:r w:rsidR="00AC617C" w:rsidRPr="00844D24">
              <w:t xml:space="preserve"> ms</w:t>
            </w:r>
          </w:p>
        </w:tc>
      </w:tr>
      <w:tr w:rsidR="00AC617C" w:rsidRPr="00844D24" w14:paraId="3936DE7A" w14:textId="77777777" w:rsidTr="00AC617C">
        <w:tc>
          <w:tcPr>
            <w:tcW w:w="5240" w:type="dxa"/>
          </w:tcPr>
          <w:p w14:paraId="343A4727" w14:textId="2EA04895" w:rsidR="00AC617C" w:rsidRPr="00844D24" w:rsidRDefault="00AC617C" w:rsidP="008A6264">
            <w:pPr>
              <w:jc w:val="center"/>
            </w:pPr>
            <w:r w:rsidRPr="00844D24">
              <w:t>Skriptēšana</w:t>
            </w:r>
          </w:p>
        </w:tc>
        <w:tc>
          <w:tcPr>
            <w:tcW w:w="3051" w:type="dxa"/>
          </w:tcPr>
          <w:p w14:paraId="3AC8822D" w14:textId="540F451E" w:rsidR="00AC617C" w:rsidRPr="00844D24" w:rsidRDefault="00AC617C" w:rsidP="00E22567">
            <w:pPr>
              <w:jc w:val="center"/>
            </w:pPr>
            <w:r w:rsidRPr="00844D24">
              <w:t>3</w:t>
            </w:r>
            <w:r w:rsidR="000C1548" w:rsidRPr="00844D24">
              <w:t>595</w:t>
            </w:r>
            <w:r w:rsidRPr="00844D24">
              <w:t xml:space="preserve"> ms</w:t>
            </w:r>
          </w:p>
        </w:tc>
      </w:tr>
      <w:tr w:rsidR="00AC617C" w:rsidRPr="00844D24" w14:paraId="62E837CA" w14:textId="77777777" w:rsidTr="00AC617C">
        <w:tc>
          <w:tcPr>
            <w:tcW w:w="5240" w:type="dxa"/>
          </w:tcPr>
          <w:p w14:paraId="0901B7E7" w14:textId="4C86BAB4" w:rsidR="00AC617C" w:rsidRPr="00844D24" w:rsidRDefault="00AC617C" w:rsidP="008A6264">
            <w:pPr>
              <w:jc w:val="center"/>
            </w:pPr>
            <w:r w:rsidRPr="00844D24">
              <w:t>Renderēšana</w:t>
            </w:r>
          </w:p>
        </w:tc>
        <w:tc>
          <w:tcPr>
            <w:tcW w:w="3051" w:type="dxa"/>
          </w:tcPr>
          <w:p w14:paraId="21F8DAA2" w14:textId="41B10A3F" w:rsidR="00AC617C" w:rsidRPr="00844D24" w:rsidRDefault="00AC617C" w:rsidP="00E22567">
            <w:pPr>
              <w:jc w:val="center"/>
            </w:pPr>
            <w:r w:rsidRPr="00844D24">
              <w:t>13</w:t>
            </w:r>
            <w:r w:rsidR="000C1548" w:rsidRPr="00844D24">
              <w:t>39</w:t>
            </w:r>
            <w:r w:rsidRPr="00844D24">
              <w:t xml:space="preserve"> ms</w:t>
            </w:r>
          </w:p>
        </w:tc>
      </w:tr>
      <w:tr w:rsidR="00AC617C" w:rsidRPr="00844D24" w14:paraId="192FA845" w14:textId="77777777" w:rsidTr="00AC617C">
        <w:tc>
          <w:tcPr>
            <w:tcW w:w="5240" w:type="dxa"/>
          </w:tcPr>
          <w:p w14:paraId="01B13068" w14:textId="710068B0" w:rsidR="00AC617C" w:rsidRPr="00844D24" w:rsidRDefault="00AC617C" w:rsidP="008A6264">
            <w:pPr>
              <w:jc w:val="center"/>
            </w:pPr>
            <w:r w:rsidRPr="00844D24">
              <w:t>Vizualizācija</w:t>
            </w:r>
          </w:p>
        </w:tc>
        <w:tc>
          <w:tcPr>
            <w:tcW w:w="3051" w:type="dxa"/>
          </w:tcPr>
          <w:p w14:paraId="059AA81A" w14:textId="75313787" w:rsidR="00AC617C" w:rsidRPr="00844D24" w:rsidRDefault="00AC617C" w:rsidP="00E22567">
            <w:pPr>
              <w:jc w:val="center"/>
            </w:pPr>
            <w:r w:rsidRPr="00844D24">
              <w:t>2</w:t>
            </w:r>
            <w:r w:rsidR="000C1548" w:rsidRPr="00844D24">
              <w:t>48</w:t>
            </w:r>
            <w:r w:rsidRPr="00844D24">
              <w:t xml:space="preserve"> ms</w:t>
            </w:r>
          </w:p>
        </w:tc>
      </w:tr>
      <w:tr w:rsidR="00AC617C" w:rsidRPr="00844D24" w14:paraId="3036FF4D" w14:textId="77777777" w:rsidTr="00AC617C">
        <w:tc>
          <w:tcPr>
            <w:tcW w:w="5240" w:type="dxa"/>
          </w:tcPr>
          <w:p w14:paraId="545719BA" w14:textId="1FD22F99" w:rsidR="00AC617C" w:rsidRPr="00844D24" w:rsidRDefault="00AC617C" w:rsidP="008A6264">
            <w:pPr>
              <w:jc w:val="center"/>
            </w:pPr>
            <w:commentRangeStart w:id="66"/>
            <w:commentRangeStart w:id="67"/>
            <w:r w:rsidRPr="00844D24">
              <w:lastRenderedPageBreak/>
              <w:t>Sistēma</w:t>
            </w:r>
          </w:p>
        </w:tc>
        <w:tc>
          <w:tcPr>
            <w:tcW w:w="3051" w:type="dxa"/>
          </w:tcPr>
          <w:p w14:paraId="2C82C7C8" w14:textId="1D428B84" w:rsidR="00AC617C" w:rsidRPr="00844D24" w:rsidRDefault="000C1548" w:rsidP="00E22567">
            <w:pPr>
              <w:jc w:val="center"/>
            </w:pPr>
            <w:r w:rsidRPr="00844D24">
              <w:t>51</w:t>
            </w:r>
            <w:r w:rsidR="00AC617C" w:rsidRPr="00844D24">
              <w:t xml:space="preserve"> ms</w:t>
            </w:r>
            <w:commentRangeEnd w:id="66"/>
            <w:r w:rsidR="00D5332E" w:rsidRPr="00844D24">
              <w:rPr>
                <w:rStyle w:val="Komentraatsauce"/>
              </w:rPr>
              <w:commentReference w:id="66"/>
            </w:r>
            <w:r w:rsidR="008B237A">
              <w:rPr>
                <w:rStyle w:val="Komentraatsauce"/>
              </w:rPr>
              <w:commentReference w:id="67"/>
            </w:r>
          </w:p>
        </w:tc>
      </w:tr>
      <w:commentRangeEnd w:id="67"/>
      <w:tr w:rsidR="00AC617C" w:rsidRPr="00844D24" w14:paraId="68D6C55D" w14:textId="77777777" w:rsidTr="00AC617C">
        <w:tc>
          <w:tcPr>
            <w:tcW w:w="5240" w:type="dxa"/>
          </w:tcPr>
          <w:p w14:paraId="48ECF6ED" w14:textId="2D896AA9" w:rsidR="00AC617C" w:rsidRPr="00844D24" w:rsidRDefault="00AC617C" w:rsidP="008A6264">
            <w:pPr>
              <w:jc w:val="center"/>
            </w:pPr>
            <w:r w:rsidRPr="00844D24">
              <w:t>Tukšgaitā</w:t>
            </w:r>
          </w:p>
        </w:tc>
        <w:tc>
          <w:tcPr>
            <w:tcW w:w="3051" w:type="dxa"/>
          </w:tcPr>
          <w:p w14:paraId="45C9C6A7" w14:textId="2438FE05" w:rsidR="00AC617C" w:rsidRPr="00844D24" w:rsidRDefault="000C1548" w:rsidP="00E22567">
            <w:pPr>
              <w:jc w:val="center"/>
            </w:pPr>
            <w:r w:rsidRPr="00844D24">
              <w:t>21</w:t>
            </w:r>
            <w:r w:rsidR="00AC617C" w:rsidRPr="00844D24">
              <w:t xml:space="preserve"> ms</w:t>
            </w:r>
          </w:p>
        </w:tc>
      </w:tr>
      <w:tr w:rsidR="00AC617C" w:rsidRPr="00844D24" w14:paraId="6E7C9B66" w14:textId="77777777" w:rsidTr="00AC617C">
        <w:tc>
          <w:tcPr>
            <w:tcW w:w="5240" w:type="dxa"/>
          </w:tcPr>
          <w:p w14:paraId="125E72AE" w14:textId="768042D1" w:rsidR="00AC617C" w:rsidRPr="00844D24" w:rsidRDefault="00AC617C" w:rsidP="008A6264">
            <w:pPr>
              <w:jc w:val="center"/>
            </w:pPr>
            <w:r w:rsidRPr="00844D24">
              <w:t>Kopsumma</w:t>
            </w:r>
          </w:p>
        </w:tc>
        <w:tc>
          <w:tcPr>
            <w:tcW w:w="3051" w:type="dxa"/>
          </w:tcPr>
          <w:p w14:paraId="4C623448" w14:textId="7B7566D2" w:rsidR="00AC617C" w:rsidRPr="00844D24" w:rsidRDefault="00AC617C" w:rsidP="00E22567">
            <w:pPr>
              <w:jc w:val="center"/>
            </w:pPr>
            <w:r w:rsidRPr="00844D24">
              <w:t>52</w:t>
            </w:r>
            <w:r w:rsidR="000C1548" w:rsidRPr="00844D24">
              <w:t>59</w:t>
            </w:r>
            <w:r w:rsidRPr="00844D24">
              <w:t xml:space="preserve"> ms</w:t>
            </w:r>
          </w:p>
        </w:tc>
      </w:tr>
    </w:tbl>
    <w:p w14:paraId="00E1062D" w14:textId="6F26FAEE" w:rsidR="00176503" w:rsidRPr="00844D24" w:rsidRDefault="006817ED" w:rsidP="00176503">
      <w:pPr>
        <w:pStyle w:val="Tabulas-numurs"/>
        <w:jc w:val="left"/>
        <w:rPr>
          <w:b w:val="0"/>
          <w:bCs w:val="0"/>
        </w:rPr>
      </w:pPr>
      <w:r>
        <w:rPr>
          <w:b w:val="0"/>
          <w:bCs w:val="0"/>
        </w:rPr>
        <w:t>“</w:t>
      </w:r>
      <w:r w:rsidR="00472B40" w:rsidRPr="00844D24">
        <w:rPr>
          <w:b w:val="0"/>
          <w:bCs w:val="0"/>
        </w:rPr>
        <w:t>D3.js</w:t>
      </w:r>
      <w:r>
        <w:rPr>
          <w:b w:val="0"/>
          <w:bCs w:val="0"/>
        </w:rPr>
        <w:t>”</w:t>
      </w:r>
      <w:r w:rsidR="00472B40" w:rsidRPr="00844D24">
        <w:rPr>
          <w:b w:val="0"/>
          <w:bCs w:val="0"/>
        </w:rPr>
        <w:t xml:space="preserve"> algoritma f</w:t>
      </w:r>
      <w:r w:rsidR="00176503" w:rsidRPr="00844D24">
        <w:rPr>
          <w:b w:val="0"/>
          <w:bCs w:val="0"/>
        </w:rPr>
        <w:t xml:space="preserve">aila izmēru un </w:t>
      </w:r>
      <w:r w:rsidR="00472B40" w:rsidRPr="00844D24">
        <w:rPr>
          <w:b w:val="0"/>
          <w:bCs w:val="0"/>
        </w:rPr>
        <w:t>rindas kodā skaitu parādīti 4.2.2.</w:t>
      </w:r>
      <w:r w:rsidR="00892332" w:rsidRPr="00892332">
        <w:rPr>
          <w:b w:val="0"/>
          <w:bCs w:val="0"/>
        </w:rPr>
        <w:t xml:space="preserve"> </w:t>
      </w:r>
      <w:r w:rsidR="00892332" w:rsidRPr="00844D24">
        <w:rPr>
          <w:b w:val="0"/>
          <w:bCs w:val="0"/>
        </w:rPr>
        <w:t>tabulā</w:t>
      </w:r>
      <w:r w:rsidR="00892332">
        <w:rPr>
          <w:b w:val="0"/>
          <w:bCs w:val="0"/>
        </w:rPr>
        <w:t>.</w:t>
      </w:r>
    </w:p>
    <w:p w14:paraId="5D41451B" w14:textId="03C392BD" w:rsidR="00363925" w:rsidRPr="00844D24" w:rsidRDefault="00363925" w:rsidP="00363925">
      <w:pPr>
        <w:pStyle w:val="Tabulas-numurs"/>
      </w:pPr>
      <w:r w:rsidRPr="00844D24">
        <w:t>4.2.2. tabula</w:t>
      </w:r>
    </w:p>
    <w:p w14:paraId="2B01D0EE" w14:textId="382301F4" w:rsidR="00AC617C" w:rsidRPr="00844D24" w:rsidRDefault="00363925" w:rsidP="00363925">
      <w:pPr>
        <w:pStyle w:val="Tabulas-nosaukums"/>
      </w:pPr>
      <w:r w:rsidRPr="00844D24">
        <w:t>D3.js algoritma garums</w:t>
      </w:r>
    </w:p>
    <w:tbl>
      <w:tblPr>
        <w:tblStyle w:val="Reatabula"/>
        <w:tblW w:w="0" w:type="auto"/>
        <w:tblLook w:val="04A0" w:firstRow="1" w:lastRow="0" w:firstColumn="1" w:lastColumn="0" w:noHBand="0" w:noVBand="1"/>
      </w:tblPr>
      <w:tblGrid>
        <w:gridCol w:w="4145"/>
        <w:gridCol w:w="4146"/>
      </w:tblGrid>
      <w:tr w:rsidR="00363925" w:rsidRPr="00844D24" w14:paraId="47707186" w14:textId="77777777" w:rsidTr="00363925">
        <w:tc>
          <w:tcPr>
            <w:tcW w:w="4145" w:type="dxa"/>
          </w:tcPr>
          <w:p w14:paraId="156FFD4B" w14:textId="5BEF4F1A" w:rsidR="00363925" w:rsidRPr="00844D24" w:rsidRDefault="00363925" w:rsidP="00363925">
            <w:pPr>
              <w:pStyle w:val="Tabulas-kolonnas-nosaukums"/>
              <w:rPr>
                <w:b w:val="0"/>
                <w:bCs w:val="0"/>
              </w:rPr>
            </w:pPr>
            <w:r w:rsidRPr="00844D24">
              <w:t>Algoritma faila izmērs (KB)</w:t>
            </w:r>
          </w:p>
        </w:tc>
        <w:tc>
          <w:tcPr>
            <w:tcW w:w="4146" w:type="dxa"/>
          </w:tcPr>
          <w:p w14:paraId="0454E20B" w14:textId="290740A4" w:rsidR="00363925" w:rsidRPr="00844D24" w:rsidRDefault="00363925" w:rsidP="00363925">
            <w:pPr>
              <w:pStyle w:val="Tabulas-kolonnas-nosaukums"/>
              <w:rPr>
                <w:b w:val="0"/>
                <w:bCs w:val="0"/>
              </w:rPr>
            </w:pPr>
            <w:r w:rsidRPr="00844D24">
              <w:t>Rindas kodā</w:t>
            </w:r>
          </w:p>
        </w:tc>
      </w:tr>
      <w:tr w:rsidR="00363925" w:rsidRPr="00844D24" w14:paraId="1890DFB2" w14:textId="77777777" w:rsidTr="00363925">
        <w:tc>
          <w:tcPr>
            <w:tcW w:w="4145" w:type="dxa"/>
          </w:tcPr>
          <w:p w14:paraId="3FBFFDFE" w14:textId="1D9A2C06" w:rsidR="00363925" w:rsidRPr="00844D24" w:rsidRDefault="00363925" w:rsidP="00363925">
            <w:pPr>
              <w:jc w:val="center"/>
              <w:rPr>
                <w:b/>
                <w:bCs/>
              </w:rPr>
            </w:pPr>
            <w:r w:rsidRPr="00844D24">
              <w:t>3.94</w:t>
            </w:r>
          </w:p>
        </w:tc>
        <w:tc>
          <w:tcPr>
            <w:tcW w:w="4146" w:type="dxa"/>
          </w:tcPr>
          <w:p w14:paraId="437FCAB8" w14:textId="291615E0" w:rsidR="00363925" w:rsidRPr="00844D24" w:rsidRDefault="00363925" w:rsidP="00363925">
            <w:pPr>
              <w:jc w:val="center"/>
              <w:rPr>
                <w:b/>
                <w:bCs/>
              </w:rPr>
            </w:pPr>
            <w:r w:rsidRPr="00844D24">
              <w:t>83</w:t>
            </w:r>
          </w:p>
        </w:tc>
      </w:tr>
    </w:tbl>
    <w:p w14:paraId="1D4D0F40" w14:textId="77777777" w:rsidR="00363925" w:rsidRPr="00844D24" w:rsidRDefault="00363925" w:rsidP="009D5E69">
      <w:pPr>
        <w:rPr>
          <w:b/>
          <w:bCs/>
        </w:rPr>
      </w:pPr>
    </w:p>
    <w:p w14:paraId="69B0EBF1" w14:textId="03D8D5A1" w:rsidR="008A6264" w:rsidRPr="00844D24" w:rsidRDefault="004806CB" w:rsidP="009D5E69">
      <w:r w:rsidRPr="00844D24">
        <w:rPr>
          <w:b/>
          <w:bCs/>
        </w:rPr>
        <w:t>Gr</w:t>
      </w:r>
      <w:r w:rsidR="00231931" w:rsidRPr="00844D24">
        <w:rPr>
          <w:b/>
          <w:bCs/>
        </w:rPr>
        <w:t>a</w:t>
      </w:r>
      <w:r w:rsidRPr="00844D24">
        <w:rPr>
          <w:b/>
          <w:bCs/>
        </w:rPr>
        <w:t>fu interaktivitāte:</w:t>
      </w:r>
      <w:r w:rsidRPr="00844D24">
        <w:t xml:space="preserve"> </w:t>
      </w:r>
      <w:r w:rsidR="00A70A16" w:rsidRPr="007F495D">
        <w:t xml:space="preserve">Var redzēt katras virsotnes nosaukumu un redzēt, pie kura slāņa pieder. Virsotnes var pārvietot </w:t>
      </w:r>
      <w:r w:rsidR="00A70A16" w:rsidRPr="00E4222A">
        <w:t>jebkur</w:t>
      </w:r>
      <w:r w:rsidR="00A70A16">
        <w:t>ā</w:t>
      </w:r>
      <w:r w:rsidR="00A70A16" w:rsidRPr="00E4222A">
        <w:t xml:space="preserve"> virzien</w:t>
      </w:r>
      <w:r w:rsidR="00A70A16">
        <w:t>ā</w:t>
      </w:r>
      <w:r w:rsidRPr="00844D24">
        <w:t>.</w:t>
      </w:r>
      <w:r w:rsidR="002D58F2" w:rsidRPr="00844D24">
        <w:t xml:space="preserve"> – sk. 4.2.1.</w:t>
      </w:r>
      <w:r w:rsidR="00892332" w:rsidRPr="00892332">
        <w:t xml:space="preserve"> </w:t>
      </w:r>
      <w:r w:rsidR="00892332" w:rsidRPr="00844D24">
        <w:t>att.</w:t>
      </w:r>
    </w:p>
    <w:p w14:paraId="56CF4B9D" w14:textId="77777777" w:rsidR="002D58F2" w:rsidRPr="00844D24" w:rsidRDefault="002D58F2" w:rsidP="009D5E69"/>
    <w:p w14:paraId="3E896BF5" w14:textId="77777777" w:rsidR="002D58F2" w:rsidRPr="00844D24" w:rsidRDefault="002D58F2" w:rsidP="009D5E69"/>
    <w:p w14:paraId="1AAB36A0" w14:textId="5C0ECADD" w:rsidR="002D58F2" w:rsidRPr="00844D24" w:rsidRDefault="002D58F2" w:rsidP="002274A4">
      <w:pPr>
        <w:jc w:val="center"/>
      </w:pPr>
      <w:r w:rsidRPr="00844D24">
        <w:rPr>
          <w:noProof/>
          <w:lang w:eastAsia="lv-LV"/>
        </w:rPr>
        <w:drawing>
          <wp:inline distT="0" distB="0" distL="0" distR="0" wp14:anchorId="5DD5C9C3" wp14:editId="560D6CAB">
            <wp:extent cx="5198736" cy="2372995"/>
            <wp:effectExtent l="0" t="0" r="2540" b="8255"/>
            <wp:docPr id="2083933055" name="Attēls 1" descr="Attēls, kurā ir ekrānuzņēmums, krāsainība&#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3055" name="Attēls 1" descr="Attēls, kurā ir ekrānuzņēmums, krāsainība&#10;&#10;Apraksts ģenerēts automātiski"/>
                    <pic:cNvPicPr/>
                  </pic:nvPicPr>
                  <pic:blipFill rotWithShape="1">
                    <a:blip r:embed="rId47"/>
                    <a:srcRect l="526" t="4010" r="818" b="2301"/>
                    <a:stretch/>
                  </pic:blipFill>
                  <pic:spPr bwMode="auto">
                    <a:xfrm>
                      <a:off x="0" y="0"/>
                      <a:ext cx="5200314" cy="2373715"/>
                    </a:xfrm>
                    <a:prstGeom prst="rect">
                      <a:avLst/>
                    </a:prstGeom>
                    <a:ln>
                      <a:noFill/>
                    </a:ln>
                    <a:extLst>
                      <a:ext uri="{53640926-AAD7-44D8-BBD7-CCE9431645EC}">
                        <a14:shadowObscured xmlns:a14="http://schemas.microsoft.com/office/drawing/2010/main"/>
                      </a:ext>
                    </a:extLst>
                  </pic:spPr>
                </pic:pic>
              </a:graphicData>
            </a:graphic>
          </wp:inline>
        </w:drawing>
      </w:r>
    </w:p>
    <w:p w14:paraId="5186185D" w14:textId="011EEBA0" w:rsidR="002D58F2" w:rsidRPr="00844D24" w:rsidRDefault="002D58F2" w:rsidP="002D58F2">
      <w:pPr>
        <w:pStyle w:val="Kods"/>
        <w:ind w:firstLine="0"/>
        <w:jc w:val="center"/>
        <w:rPr>
          <w:rFonts w:ascii="Times New Roman" w:hAnsi="Times New Roman"/>
          <w:sz w:val="24"/>
          <w:szCs w:val="24"/>
        </w:rPr>
      </w:pPr>
      <w:r w:rsidRPr="00844D24">
        <w:rPr>
          <w:rFonts w:ascii="Times New Roman" w:hAnsi="Times New Roman"/>
          <w:sz w:val="24"/>
          <w:szCs w:val="24"/>
        </w:rPr>
        <w:t>4.2.1. attēls. D3.js vairākslāņu grafu animācija.</w:t>
      </w:r>
    </w:p>
    <w:p w14:paraId="6F41FCA4" w14:textId="77777777" w:rsidR="002D58F2" w:rsidRPr="00844D24" w:rsidRDefault="002D58F2" w:rsidP="009D5E69"/>
    <w:p w14:paraId="3AD8803B" w14:textId="15689E31" w:rsidR="00472B40" w:rsidRPr="00844D24" w:rsidRDefault="002274A4" w:rsidP="009D5E69">
      <w:r w:rsidRPr="00844D24">
        <w:t xml:space="preserve">Vispārējais vizualizācijas un veiktspējas rezultāts. – sk. 4.2.2. </w:t>
      </w:r>
      <w:r w:rsidR="00AB1297" w:rsidRPr="00844D24">
        <w:t>att.</w:t>
      </w:r>
    </w:p>
    <w:p w14:paraId="169D399C" w14:textId="02616140" w:rsidR="009F334B" w:rsidRPr="00844D24" w:rsidRDefault="000C1548" w:rsidP="00380674">
      <w:pPr>
        <w:jc w:val="center"/>
      </w:pPr>
      <w:r w:rsidRPr="00844D24">
        <w:rPr>
          <w:noProof/>
          <w:lang w:eastAsia="lv-LV"/>
        </w:rPr>
        <w:lastRenderedPageBreak/>
        <w:drawing>
          <wp:inline distT="0" distB="0" distL="0" distR="0" wp14:anchorId="6CDC7EBB" wp14:editId="108D6599">
            <wp:extent cx="5271135" cy="2558415"/>
            <wp:effectExtent l="0" t="0" r="5715" b="0"/>
            <wp:docPr id="47360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9652" name="Picture 1" descr="A screenshot of a computer&#10;&#10;Description automatically generated"/>
                    <pic:cNvPicPr/>
                  </pic:nvPicPr>
                  <pic:blipFill>
                    <a:blip r:embed="rId48"/>
                    <a:stretch>
                      <a:fillRect/>
                    </a:stretch>
                  </pic:blipFill>
                  <pic:spPr>
                    <a:xfrm>
                      <a:off x="0" y="0"/>
                      <a:ext cx="5271135" cy="2558415"/>
                    </a:xfrm>
                    <a:prstGeom prst="rect">
                      <a:avLst/>
                    </a:prstGeom>
                  </pic:spPr>
                </pic:pic>
              </a:graphicData>
            </a:graphic>
          </wp:inline>
        </w:drawing>
      </w:r>
    </w:p>
    <w:p w14:paraId="25CDA9C8" w14:textId="2AE2CCE1" w:rsidR="007F1BC9" w:rsidRPr="00844D24" w:rsidRDefault="004806CB" w:rsidP="00024763">
      <w:pPr>
        <w:pStyle w:val="Kods"/>
        <w:ind w:firstLine="0"/>
        <w:jc w:val="center"/>
        <w:rPr>
          <w:rFonts w:ascii="Times New Roman" w:hAnsi="Times New Roman"/>
          <w:sz w:val="24"/>
          <w:szCs w:val="24"/>
        </w:rPr>
      </w:pPr>
      <w:r w:rsidRPr="00844D24">
        <w:rPr>
          <w:rFonts w:ascii="Times New Roman" w:hAnsi="Times New Roman"/>
          <w:sz w:val="24"/>
          <w:szCs w:val="24"/>
        </w:rPr>
        <w:t>4.2.</w:t>
      </w:r>
      <w:r w:rsidR="002274A4" w:rsidRPr="00844D24">
        <w:rPr>
          <w:rFonts w:ascii="Times New Roman" w:hAnsi="Times New Roman"/>
          <w:sz w:val="24"/>
          <w:szCs w:val="24"/>
        </w:rPr>
        <w:t>2</w:t>
      </w:r>
      <w:r w:rsidRPr="00844D24">
        <w:rPr>
          <w:rFonts w:ascii="Times New Roman" w:hAnsi="Times New Roman"/>
          <w:sz w:val="24"/>
          <w:szCs w:val="24"/>
        </w:rPr>
        <w:t xml:space="preserve">. attēls. </w:t>
      </w:r>
      <w:r w:rsidR="00380674" w:rsidRPr="00844D24">
        <w:rPr>
          <w:rFonts w:ascii="Times New Roman" w:hAnsi="Times New Roman"/>
          <w:sz w:val="24"/>
          <w:szCs w:val="24"/>
        </w:rPr>
        <w:t>D3.js e</w:t>
      </w:r>
      <w:r w:rsidRPr="00844D24">
        <w:rPr>
          <w:rFonts w:ascii="Times New Roman" w:hAnsi="Times New Roman"/>
          <w:sz w:val="24"/>
          <w:szCs w:val="24"/>
        </w:rPr>
        <w:t>ksperimenta</w:t>
      </w:r>
      <w:r w:rsidR="00380674" w:rsidRPr="00844D24">
        <w:rPr>
          <w:rFonts w:ascii="Times New Roman" w:hAnsi="Times New Roman"/>
          <w:sz w:val="24"/>
          <w:szCs w:val="24"/>
        </w:rPr>
        <w:t xml:space="preserve"> rezultāts</w:t>
      </w:r>
      <w:r w:rsidRPr="00844D24">
        <w:rPr>
          <w:rFonts w:ascii="Times New Roman" w:hAnsi="Times New Roman"/>
          <w:sz w:val="24"/>
          <w:szCs w:val="24"/>
        </w:rPr>
        <w:t>.</w:t>
      </w:r>
    </w:p>
    <w:p w14:paraId="0F52E73A" w14:textId="77777777" w:rsidR="0095725E" w:rsidRPr="00844D24" w:rsidRDefault="0095725E" w:rsidP="00024763">
      <w:pPr>
        <w:pStyle w:val="Kods"/>
        <w:ind w:firstLine="0"/>
        <w:jc w:val="center"/>
        <w:rPr>
          <w:rFonts w:ascii="Times New Roman" w:hAnsi="Times New Roman"/>
          <w:sz w:val="24"/>
          <w:szCs w:val="24"/>
        </w:rPr>
      </w:pPr>
    </w:p>
    <w:p w14:paraId="197405F2" w14:textId="64898456" w:rsidR="00380674" w:rsidRPr="00844D24" w:rsidRDefault="0095725E" w:rsidP="0095725E">
      <w:pPr>
        <w:pStyle w:val="3-lmea-virsraksts"/>
      </w:pPr>
      <w:r w:rsidRPr="00844D24">
        <w:t>4.2.2 Cytoscape.js eksperiments</w:t>
      </w:r>
    </w:p>
    <w:p w14:paraId="2D89148A" w14:textId="5A4BF7E7" w:rsidR="00055C60" w:rsidRPr="00844D24" w:rsidRDefault="00895F00" w:rsidP="00380674">
      <w:r>
        <w:tab/>
      </w:r>
      <w:r w:rsidR="00A70A16" w:rsidRPr="00E4222A">
        <w:t xml:space="preserve">Eksperiments tika veikts ar </w:t>
      </w:r>
      <w:r w:rsidR="006817ED">
        <w:t>“C</w:t>
      </w:r>
      <w:r w:rsidR="00A70A16" w:rsidRPr="00E4222A">
        <w:t>ytoscape.js</w:t>
      </w:r>
      <w:r w:rsidR="006817ED">
        <w:t>”</w:t>
      </w:r>
      <w:r w:rsidR="00A70A16" w:rsidRPr="00E4222A">
        <w:t xml:space="preserve"> bibliotēku. Bija vizualizēt</w:t>
      </w:r>
      <w:r w:rsidR="00A70A16">
        <w:t>as</w:t>
      </w:r>
      <w:r w:rsidR="00A70A16" w:rsidRPr="00E4222A">
        <w:t xml:space="preserve"> 1</w:t>
      </w:r>
      <w:r w:rsidR="00A70A16">
        <w:t>2</w:t>
      </w:r>
      <w:r w:rsidR="00A70A16" w:rsidRPr="00E4222A">
        <w:t xml:space="preserve">00 virsotnes un </w:t>
      </w:r>
      <w:r w:rsidR="00A70A16">
        <w:t>6</w:t>
      </w:r>
      <w:r w:rsidR="00A70A16" w:rsidRPr="00E4222A">
        <w:t>00 šķautnes, savienojumi tika izveidoti nejauš</w:t>
      </w:r>
      <w:r w:rsidR="00A70A16">
        <w:t>ā</w:t>
      </w:r>
      <w:r w:rsidR="00A70A16" w:rsidRPr="00E4222A">
        <w:t xml:space="preserve"> secīb</w:t>
      </w:r>
      <w:r w:rsidR="00A70A16">
        <w:t>ā</w:t>
      </w:r>
      <w:r w:rsidR="00A70A16" w:rsidRPr="00E4222A">
        <w:t>. Virsotnes tika sadalītas tr</w:t>
      </w:r>
      <w:r w:rsidR="00A70A16">
        <w:t>ijos</w:t>
      </w:r>
      <w:r w:rsidR="00A70A16" w:rsidRPr="00E4222A">
        <w:t xml:space="preserve"> slā</w:t>
      </w:r>
      <w:r w:rsidR="00A70A16">
        <w:t>ņos</w:t>
      </w:r>
      <w:r w:rsidR="00A70A16" w:rsidRPr="00E4222A">
        <w:t>, pirm</w:t>
      </w:r>
      <w:r w:rsidR="00A70A16">
        <w:t>aj</w:t>
      </w:r>
      <w:r w:rsidR="00A70A16" w:rsidRPr="00E4222A">
        <w:t>ā slā</w:t>
      </w:r>
      <w:r w:rsidR="00A70A16">
        <w:t>nī</w:t>
      </w:r>
      <w:r w:rsidR="00A70A16" w:rsidRPr="00E4222A">
        <w:t xml:space="preserve"> ir </w:t>
      </w:r>
      <w:r w:rsidR="00A70A16">
        <w:t>400</w:t>
      </w:r>
      <w:r w:rsidR="00A70A16" w:rsidRPr="00E4222A">
        <w:t xml:space="preserve"> virsotnes, otra</w:t>
      </w:r>
      <w:r w:rsidR="00A70A16">
        <w:t>jā</w:t>
      </w:r>
      <w:r w:rsidR="00A70A16" w:rsidRPr="00E4222A">
        <w:t xml:space="preserve"> slā</w:t>
      </w:r>
      <w:r w:rsidR="00A70A16">
        <w:t>nī</w:t>
      </w:r>
      <w:r w:rsidR="00A70A16" w:rsidRPr="00E4222A">
        <w:t xml:space="preserve"> </w:t>
      </w:r>
      <w:r w:rsidR="00A70A16">
        <w:t>400</w:t>
      </w:r>
      <w:r w:rsidR="00A70A16" w:rsidRPr="00E4222A">
        <w:t xml:space="preserve"> virsotnes un treš</w:t>
      </w:r>
      <w:r w:rsidR="00A70A16">
        <w:t>ajā</w:t>
      </w:r>
      <w:r w:rsidR="00A70A16" w:rsidRPr="00E4222A">
        <w:t xml:space="preserve"> slā</w:t>
      </w:r>
      <w:r w:rsidR="00A70A16">
        <w:t>nī</w:t>
      </w:r>
      <w:r w:rsidR="00A70A16" w:rsidRPr="00E4222A">
        <w:t xml:space="preserve"> </w:t>
      </w:r>
      <w:r w:rsidR="00A70A16">
        <w:t>400</w:t>
      </w:r>
      <w:r w:rsidR="00A70A16" w:rsidRPr="00E4222A">
        <w:t xml:space="preserve"> virsotnes. Var redzēt vienkāršu vairākslāņu grafu, kur ir neorientēt</w:t>
      </w:r>
      <w:r w:rsidR="00A70A16">
        <w:t>as</w:t>
      </w:r>
      <w:r w:rsidR="00A70A16" w:rsidRPr="00E4222A">
        <w:t xml:space="preserve"> šķautnes, tāpēc pilnīgi var nosaukt</w:t>
      </w:r>
      <w:r w:rsidR="00A70A16">
        <w:t>,</w:t>
      </w:r>
      <w:r w:rsidR="00A70A16" w:rsidRPr="00E4222A">
        <w:t xml:space="preserve"> ka tas ir vienkāršs neorientēts vairākslāņu grafs</w:t>
      </w:r>
      <w:r w:rsidR="00380674" w:rsidRPr="00844D24">
        <w:t xml:space="preserve">. </w:t>
      </w:r>
      <w:r w:rsidR="00773A06" w:rsidRPr="00844D24">
        <w:t>Algoritma ātrum</w:t>
      </w:r>
      <w:r w:rsidR="00472B40" w:rsidRPr="00844D24">
        <w:t>u</w:t>
      </w:r>
      <w:r w:rsidR="00773A06" w:rsidRPr="00844D24">
        <w:t xml:space="preserve"> rezultāt</w:t>
      </w:r>
      <w:r w:rsidR="00A940F5" w:rsidRPr="00844D24">
        <w:t>i</w:t>
      </w:r>
      <w:r w:rsidR="00773A06" w:rsidRPr="00844D24">
        <w:t xml:space="preserve"> pēc “Google Chrome” funkcijas “performance” izmantošana</w:t>
      </w:r>
      <w:r w:rsidR="00460E0A" w:rsidRPr="00844D24">
        <w:t xml:space="preserve"> rāda, ka daudz laiku aizņem parametrs “Tukšgaitā” – 4740 ms. </w:t>
      </w:r>
      <w:r w:rsidR="00C606C3" w:rsidRPr="00844D24">
        <w:t>Visātrāk notiek “</w:t>
      </w:r>
      <w:r>
        <w:t>I</w:t>
      </w:r>
      <w:r w:rsidR="00C606C3" w:rsidRPr="00844D24">
        <w:t xml:space="preserve">ekraušana” – 4 ms. Visi </w:t>
      </w:r>
      <w:r w:rsidR="006817ED">
        <w:t>“</w:t>
      </w:r>
      <w:r w:rsidR="00C606C3" w:rsidRPr="00844D24">
        <w:t>Cytoscape.js</w:t>
      </w:r>
      <w:r w:rsidR="006817ED">
        <w:t>”</w:t>
      </w:r>
      <w:r w:rsidR="00C606C3" w:rsidRPr="00844D24">
        <w:t xml:space="preserve"> algoritma ātrumu rezultāti ir</w:t>
      </w:r>
      <w:r w:rsidR="00773A06" w:rsidRPr="00844D24">
        <w:t xml:space="preserve"> 4.2.3.</w:t>
      </w:r>
      <w:r w:rsidR="00AB1297">
        <w:t xml:space="preserve"> </w:t>
      </w:r>
      <w:r w:rsidR="00AB1297" w:rsidRPr="00844D24">
        <w:t>tabulā</w:t>
      </w:r>
      <w:r w:rsidR="0048169B">
        <w:t>.</w:t>
      </w:r>
    </w:p>
    <w:p w14:paraId="73B473A2" w14:textId="24283EB2" w:rsidR="00380674" w:rsidRPr="00844D24" w:rsidRDefault="00380674" w:rsidP="00380674">
      <w:pPr>
        <w:pStyle w:val="Tabulas-numurs"/>
      </w:pPr>
      <w:r w:rsidRPr="00844D24">
        <w:t>4.2.</w:t>
      </w:r>
      <w:r w:rsidR="00363925" w:rsidRPr="00844D24">
        <w:t>3</w:t>
      </w:r>
      <w:r w:rsidRPr="00844D24">
        <w:t>. tabula</w:t>
      </w:r>
    </w:p>
    <w:p w14:paraId="6CC50ECD" w14:textId="168C8B2D" w:rsidR="00380674" w:rsidRPr="00844D24" w:rsidRDefault="00627BC0" w:rsidP="00380674">
      <w:pPr>
        <w:pStyle w:val="Tabulas-nosaukums"/>
      </w:pPr>
      <w:r w:rsidRPr="00844D24">
        <w:t>Cytoscape.js a</w:t>
      </w:r>
      <w:r w:rsidR="00380674" w:rsidRPr="00844D24">
        <w:t>lgoritma ātrums</w:t>
      </w:r>
    </w:p>
    <w:tbl>
      <w:tblPr>
        <w:tblStyle w:val="Reatabula"/>
        <w:tblW w:w="0" w:type="auto"/>
        <w:tblLook w:val="04A0" w:firstRow="1" w:lastRow="0" w:firstColumn="1" w:lastColumn="0" w:noHBand="0" w:noVBand="1"/>
      </w:tblPr>
      <w:tblGrid>
        <w:gridCol w:w="5240"/>
        <w:gridCol w:w="3051"/>
      </w:tblGrid>
      <w:tr w:rsidR="00380674" w:rsidRPr="00844D24" w14:paraId="35CFDDAA" w14:textId="77777777" w:rsidTr="00387CC8">
        <w:tc>
          <w:tcPr>
            <w:tcW w:w="5240" w:type="dxa"/>
          </w:tcPr>
          <w:p w14:paraId="5ED5BF8A" w14:textId="77777777" w:rsidR="00380674" w:rsidRPr="00844D24" w:rsidRDefault="00380674" w:rsidP="00387CC8">
            <w:pPr>
              <w:pStyle w:val="Tabulas-kolonnas-nosaukums"/>
            </w:pPr>
            <w:r w:rsidRPr="00844D24">
              <w:t>Parametrs</w:t>
            </w:r>
          </w:p>
        </w:tc>
        <w:tc>
          <w:tcPr>
            <w:tcW w:w="3051" w:type="dxa"/>
          </w:tcPr>
          <w:p w14:paraId="4921EEB8" w14:textId="77777777" w:rsidR="00380674" w:rsidRPr="00844D24" w:rsidRDefault="00380674" w:rsidP="00387CC8">
            <w:pPr>
              <w:pStyle w:val="Tabulas-kolonnas-nosaukums"/>
            </w:pPr>
            <w:r w:rsidRPr="00844D24">
              <w:t>Aizņem laiku (milisekunde)</w:t>
            </w:r>
          </w:p>
        </w:tc>
      </w:tr>
      <w:tr w:rsidR="00380674" w:rsidRPr="00844D24" w14:paraId="7999636F" w14:textId="77777777" w:rsidTr="00387CC8">
        <w:tc>
          <w:tcPr>
            <w:tcW w:w="5240" w:type="dxa"/>
          </w:tcPr>
          <w:p w14:paraId="02778DEA" w14:textId="77777777" w:rsidR="00380674" w:rsidRPr="00844D24" w:rsidRDefault="00380674" w:rsidP="00387CC8">
            <w:pPr>
              <w:jc w:val="center"/>
            </w:pPr>
            <w:r w:rsidRPr="00844D24">
              <w:t>Iekraušana</w:t>
            </w:r>
          </w:p>
        </w:tc>
        <w:tc>
          <w:tcPr>
            <w:tcW w:w="3051" w:type="dxa"/>
          </w:tcPr>
          <w:p w14:paraId="3F8C049A" w14:textId="047C73F5" w:rsidR="00380674" w:rsidRPr="00844D24" w:rsidRDefault="000C1548" w:rsidP="00E22567">
            <w:pPr>
              <w:jc w:val="center"/>
            </w:pPr>
            <w:r w:rsidRPr="00844D24">
              <w:t>4</w:t>
            </w:r>
            <w:r w:rsidR="00380674" w:rsidRPr="00844D24">
              <w:t xml:space="preserve"> ms</w:t>
            </w:r>
          </w:p>
        </w:tc>
      </w:tr>
      <w:tr w:rsidR="00380674" w:rsidRPr="00844D24" w14:paraId="163EED4B" w14:textId="77777777" w:rsidTr="00387CC8">
        <w:tc>
          <w:tcPr>
            <w:tcW w:w="5240" w:type="dxa"/>
          </w:tcPr>
          <w:p w14:paraId="0C8881DA" w14:textId="77777777" w:rsidR="00380674" w:rsidRPr="00844D24" w:rsidRDefault="00380674" w:rsidP="00387CC8">
            <w:pPr>
              <w:jc w:val="center"/>
            </w:pPr>
            <w:r w:rsidRPr="00844D24">
              <w:t>Skriptēšana</w:t>
            </w:r>
          </w:p>
        </w:tc>
        <w:tc>
          <w:tcPr>
            <w:tcW w:w="3051" w:type="dxa"/>
          </w:tcPr>
          <w:p w14:paraId="6BEA4AA8" w14:textId="6A2B818A" w:rsidR="00380674" w:rsidRPr="00844D24" w:rsidRDefault="00380674" w:rsidP="00E22567">
            <w:pPr>
              <w:jc w:val="center"/>
            </w:pPr>
            <w:r w:rsidRPr="00844D24">
              <w:t>1</w:t>
            </w:r>
            <w:r w:rsidR="000C1548" w:rsidRPr="00844D24">
              <w:t>653</w:t>
            </w:r>
            <w:r w:rsidRPr="00844D24">
              <w:t xml:space="preserve"> ms</w:t>
            </w:r>
          </w:p>
        </w:tc>
      </w:tr>
      <w:tr w:rsidR="00380674" w:rsidRPr="00844D24" w14:paraId="6E464FB3" w14:textId="77777777" w:rsidTr="00387CC8">
        <w:tc>
          <w:tcPr>
            <w:tcW w:w="5240" w:type="dxa"/>
          </w:tcPr>
          <w:p w14:paraId="07221D35" w14:textId="77777777" w:rsidR="00380674" w:rsidRPr="00844D24" w:rsidRDefault="00380674" w:rsidP="00387CC8">
            <w:pPr>
              <w:jc w:val="center"/>
            </w:pPr>
            <w:r w:rsidRPr="00844D24">
              <w:t>Renderēšana</w:t>
            </w:r>
          </w:p>
        </w:tc>
        <w:tc>
          <w:tcPr>
            <w:tcW w:w="3051" w:type="dxa"/>
          </w:tcPr>
          <w:p w14:paraId="42C72E41" w14:textId="2F69D599" w:rsidR="00380674" w:rsidRPr="00844D24" w:rsidRDefault="000C1548" w:rsidP="00E22567">
            <w:pPr>
              <w:jc w:val="center"/>
            </w:pPr>
            <w:r w:rsidRPr="00844D24">
              <w:t>6</w:t>
            </w:r>
            <w:r w:rsidR="00380674" w:rsidRPr="00844D24">
              <w:t xml:space="preserve"> ms</w:t>
            </w:r>
          </w:p>
        </w:tc>
      </w:tr>
      <w:tr w:rsidR="00380674" w:rsidRPr="00844D24" w14:paraId="139CC4F4" w14:textId="77777777" w:rsidTr="00387CC8">
        <w:tc>
          <w:tcPr>
            <w:tcW w:w="5240" w:type="dxa"/>
          </w:tcPr>
          <w:p w14:paraId="1A6C68EF" w14:textId="77777777" w:rsidR="00380674" w:rsidRPr="00844D24" w:rsidRDefault="00380674" w:rsidP="00387CC8">
            <w:pPr>
              <w:jc w:val="center"/>
            </w:pPr>
            <w:r w:rsidRPr="00844D24">
              <w:t>Vizualizācija</w:t>
            </w:r>
          </w:p>
        </w:tc>
        <w:tc>
          <w:tcPr>
            <w:tcW w:w="3051" w:type="dxa"/>
          </w:tcPr>
          <w:p w14:paraId="4C0269AC" w14:textId="0A7611A6" w:rsidR="00380674" w:rsidRPr="00844D24" w:rsidRDefault="00380674" w:rsidP="00E22567">
            <w:pPr>
              <w:jc w:val="center"/>
            </w:pPr>
            <w:r w:rsidRPr="00844D24">
              <w:t>1</w:t>
            </w:r>
            <w:r w:rsidR="000C1548" w:rsidRPr="00844D24">
              <w:t>2</w:t>
            </w:r>
            <w:r w:rsidRPr="00844D24">
              <w:t xml:space="preserve"> ms</w:t>
            </w:r>
          </w:p>
        </w:tc>
      </w:tr>
      <w:tr w:rsidR="00380674" w:rsidRPr="00844D24" w14:paraId="29515D36" w14:textId="77777777" w:rsidTr="00387CC8">
        <w:tc>
          <w:tcPr>
            <w:tcW w:w="5240" w:type="dxa"/>
          </w:tcPr>
          <w:p w14:paraId="003C737A" w14:textId="77777777" w:rsidR="00380674" w:rsidRPr="00844D24" w:rsidRDefault="00380674" w:rsidP="00387CC8">
            <w:pPr>
              <w:jc w:val="center"/>
            </w:pPr>
            <w:r w:rsidRPr="00844D24">
              <w:t>Sistēma</w:t>
            </w:r>
          </w:p>
        </w:tc>
        <w:tc>
          <w:tcPr>
            <w:tcW w:w="3051" w:type="dxa"/>
          </w:tcPr>
          <w:p w14:paraId="2A26B097" w14:textId="1AE3B5D7" w:rsidR="00380674" w:rsidRPr="00844D24" w:rsidRDefault="00380674" w:rsidP="00E22567">
            <w:pPr>
              <w:jc w:val="center"/>
            </w:pPr>
            <w:r w:rsidRPr="00844D24">
              <w:t>4</w:t>
            </w:r>
            <w:r w:rsidR="000C1548" w:rsidRPr="00844D24">
              <w:t>2</w:t>
            </w:r>
            <w:r w:rsidRPr="00844D24">
              <w:t xml:space="preserve"> ms</w:t>
            </w:r>
          </w:p>
        </w:tc>
      </w:tr>
      <w:tr w:rsidR="00380674" w:rsidRPr="00844D24" w14:paraId="6BFC6795" w14:textId="77777777" w:rsidTr="00387CC8">
        <w:tc>
          <w:tcPr>
            <w:tcW w:w="5240" w:type="dxa"/>
          </w:tcPr>
          <w:p w14:paraId="3171A601" w14:textId="77777777" w:rsidR="00380674" w:rsidRPr="00844D24" w:rsidRDefault="00380674" w:rsidP="00387CC8">
            <w:pPr>
              <w:jc w:val="center"/>
            </w:pPr>
            <w:r w:rsidRPr="00844D24">
              <w:t>Tukšgaitā</w:t>
            </w:r>
          </w:p>
        </w:tc>
        <w:tc>
          <w:tcPr>
            <w:tcW w:w="3051" w:type="dxa"/>
          </w:tcPr>
          <w:p w14:paraId="6FFA2F7B" w14:textId="71B35BC3" w:rsidR="00380674" w:rsidRPr="00844D24" w:rsidRDefault="00380674" w:rsidP="00E22567">
            <w:pPr>
              <w:jc w:val="center"/>
            </w:pPr>
            <w:r w:rsidRPr="00844D24">
              <w:t>47</w:t>
            </w:r>
            <w:r w:rsidR="000C1548" w:rsidRPr="00844D24">
              <w:t>40</w:t>
            </w:r>
            <w:r w:rsidRPr="00844D24">
              <w:t xml:space="preserve"> ms</w:t>
            </w:r>
          </w:p>
        </w:tc>
      </w:tr>
      <w:tr w:rsidR="00380674" w:rsidRPr="00844D24" w14:paraId="640F05BB" w14:textId="77777777" w:rsidTr="00387CC8">
        <w:tc>
          <w:tcPr>
            <w:tcW w:w="5240" w:type="dxa"/>
          </w:tcPr>
          <w:p w14:paraId="4D1EC088" w14:textId="77777777" w:rsidR="00380674" w:rsidRPr="00844D24" w:rsidRDefault="00380674" w:rsidP="00387CC8">
            <w:pPr>
              <w:jc w:val="center"/>
            </w:pPr>
            <w:r w:rsidRPr="00844D24">
              <w:t>Kopsumma</w:t>
            </w:r>
          </w:p>
        </w:tc>
        <w:tc>
          <w:tcPr>
            <w:tcW w:w="3051" w:type="dxa"/>
          </w:tcPr>
          <w:p w14:paraId="2FCCEF8F" w14:textId="47BEBE63" w:rsidR="00380674" w:rsidRPr="00844D24" w:rsidRDefault="00380674" w:rsidP="00E22567">
            <w:pPr>
              <w:jc w:val="center"/>
            </w:pPr>
            <w:r w:rsidRPr="00844D24">
              <w:t>6</w:t>
            </w:r>
            <w:r w:rsidR="000C1548" w:rsidRPr="00844D24">
              <w:t>457</w:t>
            </w:r>
            <w:r w:rsidRPr="00844D24">
              <w:t xml:space="preserve"> ms</w:t>
            </w:r>
          </w:p>
        </w:tc>
      </w:tr>
    </w:tbl>
    <w:p w14:paraId="2F5BCD66" w14:textId="77777777" w:rsidR="00380674" w:rsidRPr="00844D24" w:rsidRDefault="00380674" w:rsidP="00380674"/>
    <w:p w14:paraId="27206305" w14:textId="3E86FACC" w:rsidR="00472B40" w:rsidRPr="00844D24" w:rsidRDefault="006817ED" w:rsidP="00472B40">
      <w:pPr>
        <w:pStyle w:val="Tabulas-numurs"/>
        <w:jc w:val="left"/>
      </w:pPr>
      <w:r>
        <w:rPr>
          <w:b w:val="0"/>
          <w:bCs w:val="0"/>
        </w:rPr>
        <w:t>“</w:t>
      </w:r>
      <w:r w:rsidR="00472B40" w:rsidRPr="00844D24">
        <w:rPr>
          <w:b w:val="0"/>
          <w:bCs w:val="0"/>
        </w:rPr>
        <w:t>Cytoscape.js</w:t>
      </w:r>
      <w:r>
        <w:rPr>
          <w:b w:val="0"/>
          <w:bCs w:val="0"/>
        </w:rPr>
        <w:t>”</w:t>
      </w:r>
      <w:r w:rsidR="00472B40" w:rsidRPr="00844D24">
        <w:rPr>
          <w:b w:val="0"/>
          <w:bCs w:val="0"/>
        </w:rPr>
        <w:t xml:space="preserve"> algoritma faila izmēru un rindas kodā skaitu parādīti 4.2.</w:t>
      </w:r>
      <w:r w:rsidR="0072635A">
        <w:rPr>
          <w:b w:val="0"/>
          <w:bCs w:val="0"/>
        </w:rPr>
        <w:t>4</w:t>
      </w:r>
      <w:r w:rsidR="00472B40" w:rsidRPr="00844D24">
        <w:rPr>
          <w:b w:val="0"/>
          <w:bCs w:val="0"/>
        </w:rPr>
        <w:t>.</w:t>
      </w:r>
      <w:r w:rsidR="0072635A">
        <w:rPr>
          <w:b w:val="0"/>
          <w:bCs w:val="0"/>
        </w:rPr>
        <w:t xml:space="preserve"> </w:t>
      </w:r>
      <w:r w:rsidR="0072635A" w:rsidRPr="00844D24">
        <w:rPr>
          <w:b w:val="0"/>
          <w:bCs w:val="0"/>
        </w:rPr>
        <w:t>tabulā</w:t>
      </w:r>
    </w:p>
    <w:p w14:paraId="3368535F" w14:textId="41C469EC" w:rsidR="00363925" w:rsidRPr="00844D24" w:rsidRDefault="00363925" w:rsidP="00363925">
      <w:pPr>
        <w:pStyle w:val="Tabulas-numurs"/>
      </w:pPr>
      <w:r w:rsidRPr="00844D24">
        <w:t>4.2.4. tabula</w:t>
      </w:r>
    </w:p>
    <w:p w14:paraId="44532C74" w14:textId="41FF9805" w:rsidR="00363925" w:rsidRPr="00844D24" w:rsidRDefault="00363925" w:rsidP="00363925">
      <w:pPr>
        <w:pStyle w:val="Tabulas-nosaukums"/>
      </w:pPr>
      <w:r w:rsidRPr="00844D24">
        <w:t>Cytoscape.js algoritma garums</w:t>
      </w:r>
    </w:p>
    <w:tbl>
      <w:tblPr>
        <w:tblStyle w:val="Reatabula"/>
        <w:tblW w:w="0" w:type="auto"/>
        <w:tblLook w:val="04A0" w:firstRow="1" w:lastRow="0" w:firstColumn="1" w:lastColumn="0" w:noHBand="0" w:noVBand="1"/>
      </w:tblPr>
      <w:tblGrid>
        <w:gridCol w:w="4145"/>
        <w:gridCol w:w="4146"/>
      </w:tblGrid>
      <w:tr w:rsidR="00363925" w:rsidRPr="00844D24" w14:paraId="55328892" w14:textId="77777777" w:rsidTr="00387CC8">
        <w:tc>
          <w:tcPr>
            <w:tcW w:w="4145" w:type="dxa"/>
          </w:tcPr>
          <w:p w14:paraId="45DD4488" w14:textId="77777777" w:rsidR="00363925" w:rsidRPr="00844D24" w:rsidRDefault="00363925" w:rsidP="00387CC8">
            <w:pPr>
              <w:pStyle w:val="Tabulas-kolonnas-nosaukums"/>
              <w:rPr>
                <w:b w:val="0"/>
                <w:bCs w:val="0"/>
              </w:rPr>
            </w:pPr>
            <w:r w:rsidRPr="00844D24">
              <w:t>Algoritma faila izmērs (KB)</w:t>
            </w:r>
          </w:p>
        </w:tc>
        <w:tc>
          <w:tcPr>
            <w:tcW w:w="4146" w:type="dxa"/>
          </w:tcPr>
          <w:p w14:paraId="549AE43B" w14:textId="77777777" w:rsidR="00363925" w:rsidRPr="00844D24" w:rsidRDefault="00363925" w:rsidP="00387CC8">
            <w:pPr>
              <w:pStyle w:val="Tabulas-kolonnas-nosaukums"/>
              <w:rPr>
                <w:b w:val="0"/>
                <w:bCs w:val="0"/>
              </w:rPr>
            </w:pPr>
            <w:r w:rsidRPr="00844D24">
              <w:t>Rindas kodā</w:t>
            </w:r>
          </w:p>
        </w:tc>
      </w:tr>
      <w:tr w:rsidR="00363925" w:rsidRPr="00844D24" w14:paraId="2A184EE4" w14:textId="77777777" w:rsidTr="00387CC8">
        <w:tc>
          <w:tcPr>
            <w:tcW w:w="4145" w:type="dxa"/>
          </w:tcPr>
          <w:p w14:paraId="0EAE1A6A" w14:textId="1C5954C4" w:rsidR="00363925" w:rsidRPr="00844D24" w:rsidRDefault="00363925" w:rsidP="00387CC8">
            <w:pPr>
              <w:jc w:val="center"/>
              <w:rPr>
                <w:b/>
                <w:bCs/>
              </w:rPr>
            </w:pPr>
            <w:r w:rsidRPr="00844D24">
              <w:t>2.16</w:t>
            </w:r>
          </w:p>
        </w:tc>
        <w:tc>
          <w:tcPr>
            <w:tcW w:w="4146" w:type="dxa"/>
          </w:tcPr>
          <w:p w14:paraId="48381206" w14:textId="72B98DA4" w:rsidR="00363925" w:rsidRPr="00844D24" w:rsidRDefault="00363925" w:rsidP="00387CC8">
            <w:pPr>
              <w:jc w:val="center"/>
              <w:rPr>
                <w:b/>
                <w:bCs/>
              </w:rPr>
            </w:pPr>
            <w:r w:rsidRPr="00844D24">
              <w:t>32</w:t>
            </w:r>
          </w:p>
        </w:tc>
      </w:tr>
    </w:tbl>
    <w:p w14:paraId="19C19B1C" w14:textId="77777777" w:rsidR="00363925" w:rsidRPr="00844D24" w:rsidRDefault="00363925" w:rsidP="00380674"/>
    <w:p w14:paraId="05208892" w14:textId="21FB82A2" w:rsidR="00380674" w:rsidRPr="00844D24" w:rsidRDefault="00380674" w:rsidP="00380674">
      <w:r w:rsidRPr="00844D24">
        <w:rPr>
          <w:b/>
          <w:bCs/>
        </w:rPr>
        <w:t>Gr</w:t>
      </w:r>
      <w:r w:rsidR="00231931" w:rsidRPr="00844D24">
        <w:rPr>
          <w:b/>
          <w:bCs/>
        </w:rPr>
        <w:t>a</w:t>
      </w:r>
      <w:r w:rsidRPr="00844D24">
        <w:rPr>
          <w:b/>
          <w:bCs/>
        </w:rPr>
        <w:t>fu interaktivitāte:</w:t>
      </w:r>
      <w:r w:rsidRPr="00844D24">
        <w:t xml:space="preserve"> </w:t>
      </w:r>
      <w:r w:rsidR="00A70A16" w:rsidRPr="00633953">
        <w:t xml:space="preserve">Var redzēt katras virsotnes nosaukumu un redzēt katru virsotni un slāni. Virsotnes un slāni </w:t>
      </w:r>
      <w:r w:rsidR="00A70A16" w:rsidRPr="00E4222A">
        <w:t>var pārvietot uz jebkuru viet</w:t>
      </w:r>
      <w:r w:rsidR="00A70A16">
        <w:t>u</w:t>
      </w:r>
      <w:r w:rsidRPr="00844D24">
        <w:t>.</w:t>
      </w:r>
      <w:r w:rsidR="00EB572B" w:rsidRPr="00844D24">
        <w:t xml:space="preserve"> – sk. 4.2.3.</w:t>
      </w:r>
      <w:r w:rsidR="00AB1297">
        <w:t xml:space="preserve"> </w:t>
      </w:r>
      <w:r w:rsidR="00AB1297" w:rsidRPr="00844D24">
        <w:t>att.</w:t>
      </w:r>
    </w:p>
    <w:p w14:paraId="7E833B08" w14:textId="77777777" w:rsidR="00EB572B" w:rsidRPr="00844D24" w:rsidRDefault="00EB572B" w:rsidP="00380674"/>
    <w:p w14:paraId="43F1658C" w14:textId="6E679A0C" w:rsidR="00EB572B" w:rsidRPr="00844D24" w:rsidRDefault="00EB572B" w:rsidP="00EB572B">
      <w:pPr>
        <w:jc w:val="center"/>
      </w:pPr>
      <w:r w:rsidRPr="00844D24">
        <w:rPr>
          <w:noProof/>
          <w:lang w:eastAsia="lv-LV"/>
        </w:rPr>
        <w:drawing>
          <wp:inline distT="0" distB="0" distL="0" distR="0" wp14:anchorId="178DA9BC" wp14:editId="4D5B41E2">
            <wp:extent cx="5271135" cy="2493010"/>
            <wp:effectExtent l="0" t="0" r="5715" b="2540"/>
            <wp:docPr id="1313290076" name="Attēls 1" descr="Attēls, kurā ir Elektriski zila, Majorelle zilā krāsa, krāsainība, kobaltzil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0076" name="Attēls 1" descr="Attēls, kurā ir Elektriski zila, Majorelle zilā krāsa, krāsainība, kobaltzils&#10;&#10;Apraksts ģenerēts automātiski"/>
                    <pic:cNvPicPr/>
                  </pic:nvPicPr>
                  <pic:blipFill>
                    <a:blip r:embed="rId49"/>
                    <a:stretch>
                      <a:fillRect/>
                    </a:stretch>
                  </pic:blipFill>
                  <pic:spPr>
                    <a:xfrm>
                      <a:off x="0" y="0"/>
                      <a:ext cx="5271135" cy="2493010"/>
                    </a:xfrm>
                    <a:prstGeom prst="rect">
                      <a:avLst/>
                    </a:prstGeom>
                  </pic:spPr>
                </pic:pic>
              </a:graphicData>
            </a:graphic>
          </wp:inline>
        </w:drawing>
      </w:r>
    </w:p>
    <w:p w14:paraId="4C61C845" w14:textId="417F83D0" w:rsidR="007F1BC9" w:rsidRPr="00844D24" w:rsidRDefault="00EB572B" w:rsidP="00EB572B">
      <w:pPr>
        <w:pStyle w:val="Kods"/>
        <w:ind w:firstLine="0"/>
        <w:jc w:val="center"/>
        <w:rPr>
          <w:rFonts w:ascii="Times New Roman" w:hAnsi="Times New Roman"/>
          <w:sz w:val="24"/>
          <w:szCs w:val="24"/>
        </w:rPr>
      </w:pPr>
      <w:r w:rsidRPr="00844D24">
        <w:rPr>
          <w:rFonts w:ascii="Times New Roman" w:hAnsi="Times New Roman"/>
          <w:sz w:val="24"/>
          <w:szCs w:val="24"/>
        </w:rPr>
        <w:t>4.2.3. attēls. Cytoscape.js vairākslāņu grafu animācija.</w:t>
      </w:r>
    </w:p>
    <w:p w14:paraId="434C6AF3" w14:textId="77777777" w:rsidR="00EB572B" w:rsidRPr="00844D24" w:rsidRDefault="00EB572B" w:rsidP="00EB572B">
      <w:pPr>
        <w:pStyle w:val="Kods"/>
        <w:ind w:firstLine="0"/>
        <w:jc w:val="left"/>
        <w:rPr>
          <w:rFonts w:ascii="Times New Roman" w:hAnsi="Times New Roman"/>
          <w:sz w:val="24"/>
          <w:szCs w:val="24"/>
        </w:rPr>
      </w:pPr>
    </w:p>
    <w:p w14:paraId="51340703" w14:textId="6BA4780C" w:rsidR="00EB572B" w:rsidRPr="00844D24" w:rsidRDefault="006817ED" w:rsidP="00EB572B">
      <w:pPr>
        <w:pStyle w:val="Kods"/>
        <w:ind w:firstLine="0"/>
        <w:jc w:val="left"/>
        <w:rPr>
          <w:rFonts w:ascii="Times New Roman" w:hAnsi="Times New Roman"/>
          <w:sz w:val="24"/>
          <w:szCs w:val="24"/>
        </w:rPr>
      </w:pPr>
      <w:r>
        <w:rPr>
          <w:rFonts w:ascii="Times New Roman" w:hAnsi="Times New Roman"/>
          <w:sz w:val="24"/>
          <w:szCs w:val="24"/>
        </w:rPr>
        <w:t>“</w:t>
      </w:r>
      <w:r w:rsidR="00EB572B" w:rsidRPr="00844D24">
        <w:rPr>
          <w:rFonts w:ascii="Times New Roman" w:hAnsi="Times New Roman"/>
          <w:sz w:val="24"/>
          <w:szCs w:val="24"/>
        </w:rPr>
        <w:t>Cytoscape.js</w:t>
      </w:r>
      <w:r>
        <w:rPr>
          <w:rFonts w:ascii="Times New Roman" w:hAnsi="Times New Roman"/>
          <w:sz w:val="24"/>
          <w:szCs w:val="24"/>
        </w:rPr>
        <w:t>”</w:t>
      </w:r>
      <w:r w:rsidR="00EB572B" w:rsidRPr="00844D24">
        <w:rPr>
          <w:rFonts w:ascii="Times New Roman" w:hAnsi="Times New Roman"/>
          <w:sz w:val="24"/>
          <w:szCs w:val="24"/>
        </w:rPr>
        <w:t xml:space="preserve"> bibliotēkas eksperimenta kopējais rezultāts – sk. 4.2.</w:t>
      </w:r>
      <w:r w:rsidR="0072635A">
        <w:rPr>
          <w:rFonts w:ascii="Times New Roman" w:hAnsi="Times New Roman"/>
          <w:sz w:val="24"/>
          <w:szCs w:val="24"/>
        </w:rPr>
        <w:t>4</w:t>
      </w:r>
      <w:r w:rsidR="00EB572B" w:rsidRPr="00844D24">
        <w:rPr>
          <w:rFonts w:ascii="Times New Roman" w:hAnsi="Times New Roman"/>
          <w:sz w:val="24"/>
          <w:szCs w:val="24"/>
        </w:rPr>
        <w:t>.</w:t>
      </w:r>
      <w:r w:rsidR="00AB1297">
        <w:rPr>
          <w:rFonts w:ascii="Times New Roman" w:hAnsi="Times New Roman"/>
          <w:sz w:val="24"/>
          <w:szCs w:val="24"/>
        </w:rPr>
        <w:t xml:space="preserve"> </w:t>
      </w:r>
      <w:r w:rsidR="00AB1297" w:rsidRPr="00844D24">
        <w:rPr>
          <w:rFonts w:ascii="Times New Roman" w:hAnsi="Times New Roman"/>
          <w:sz w:val="24"/>
          <w:szCs w:val="24"/>
        </w:rPr>
        <w:t>att.</w:t>
      </w:r>
    </w:p>
    <w:p w14:paraId="77519145" w14:textId="1DF0B767" w:rsidR="007F1BC9" w:rsidRPr="00844D24" w:rsidRDefault="000C1548" w:rsidP="00EB572B">
      <w:pPr>
        <w:jc w:val="center"/>
      </w:pPr>
      <w:r w:rsidRPr="00844D24">
        <w:rPr>
          <w:noProof/>
          <w:lang w:eastAsia="lv-LV"/>
        </w:rPr>
        <w:lastRenderedPageBreak/>
        <w:drawing>
          <wp:inline distT="0" distB="0" distL="0" distR="0" wp14:anchorId="36B8B559" wp14:editId="3BE309EB">
            <wp:extent cx="5309271" cy="2571808"/>
            <wp:effectExtent l="0" t="0" r="5715" b="0"/>
            <wp:docPr id="147338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3705" name="Picture 1" descr="A screenshot of a computer&#10;&#10;Description automatically generated"/>
                    <pic:cNvPicPr/>
                  </pic:nvPicPr>
                  <pic:blipFill>
                    <a:blip r:embed="rId50"/>
                    <a:stretch>
                      <a:fillRect/>
                    </a:stretch>
                  </pic:blipFill>
                  <pic:spPr>
                    <a:xfrm>
                      <a:off x="0" y="0"/>
                      <a:ext cx="5311523" cy="2572899"/>
                    </a:xfrm>
                    <a:prstGeom prst="rect">
                      <a:avLst/>
                    </a:prstGeom>
                  </pic:spPr>
                </pic:pic>
              </a:graphicData>
            </a:graphic>
          </wp:inline>
        </w:drawing>
      </w:r>
    </w:p>
    <w:p w14:paraId="0E06F26B" w14:textId="07BE596F" w:rsidR="00627BC0" w:rsidRPr="00844D24" w:rsidRDefault="00627BC0" w:rsidP="00627BC0">
      <w:pPr>
        <w:pStyle w:val="Kods"/>
        <w:ind w:firstLine="0"/>
        <w:jc w:val="center"/>
        <w:rPr>
          <w:rFonts w:ascii="Times New Roman" w:hAnsi="Times New Roman"/>
          <w:sz w:val="24"/>
          <w:szCs w:val="24"/>
        </w:rPr>
      </w:pPr>
      <w:r w:rsidRPr="00844D24">
        <w:rPr>
          <w:rFonts w:ascii="Times New Roman" w:hAnsi="Times New Roman"/>
          <w:sz w:val="24"/>
          <w:szCs w:val="24"/>
        </w:rPr>
        <w:t>4.2.</w:t>
      </w:r>
      <w:r w:rsidR="0072635A">
        <w:rPr>
          <w:rFonts w:ascii="Times New Roman" w:hAnsi="Times New Roman"/>
          <w:sz w:val="24"/>
          <w:szCs w:val="24"/>
        </w:rPr>
        <w:t>4</w:t>
      </w:r>
      <w:r w:rsidRPr="00844D24">
        <w:rPr>
          <w:rFonts w:ascii="Times New Roman" w:hAnsi="Times New Roman"/>
          <w:sz w:val="24"/>
          <w:szCs w:val="24"/>
        </w:rPr>
        <w:t>. attēls. Cytoscape.js eksperimenta rezultāts.</w:t>
      </w:r>
    </w:p>
    <w:p w14:paraId="0028A9EE" w14:textId="77777777" w:rsidR="007F1BC9" w:rsidRPr="00844D24" w:rsidRDefault="007F1BC9" w:rsidP="000004A5"/>
    <w:p w14:paraId="3715CC98" w14:textId="5A56BDA8" w:rsidR="00E22567" w:rsidRPr="00844D24" w:rsidRDefault="0095725E" w:rsidP="0095725E">
      <w:pPr>
        <w:pStyle w:val="3-lmea-virsraksts"/>
      </w:pPr>
      <w:r w:rsidRPr="00844D24">
        <w:t>4.2.3 Vis.js eksperiments</w:t>
      </w:r>
    </w:p>
    <w:p w14:paraId="6BDD9952" w14:textId="44682C10" w:rsidR="001039EB" w:rsidRPr="00844D24" w:rsidRDefault="00EB572B" w:rsidP="00EB572B">
      <w:pPr>
        <w:pStyle w:val="Teksts"/>
      </w:pPr>
      <w:r w:rsidRPr="00844D24">
        <w:t xml:space="preserve">Eksperiments tika veikts ar </w:t>
      </w:r>
      <w:r w:rsidR="006817ED">
        <w:t>“V</w:t>
      </w:r>
      <w:r w:rsidRPr="00844D24">
        <w:t>is.js</w:t>
      </w:r>
      <w:r w:rsidR="006817ED">
        <w:t>”</w:t>
      </w:r>
      <w:r w:rsidRPr="00844D24">
        <w:t xml:space="preserve"> bibliotēku. Bija vizualizēti 1200 virsotnes un 600 šķautnes, savienojumi un virsotnes izveidoti nejauša secība</w:t>
      </w:r>
      <w:r w:rsidR="00A70A16" w:rsidRPr="00A70A16">
        <w:t xml:space="preserve"> </w:t>
      </w:r>
      <w:r w:rsidR="00A70A16" w:rsidRPr="00E4222A">
        <w:t>savienojumi tika izveidoti nejauš</w:t>
      </w:r>
      <w:r w:rsidR="00A70A16">
        <w:t>ā</w:t>
      </w:r>
      <w:r w:rsidR="00A70A16" w:rsidRPr="00E4222A">
        <w:t xml:space="preserve"> secīb</w:t>
      </w:r>
      <w:r w:rsidR="00A70A16">
        <w:t>ā</w:t>
      </w:r>
      <w:r w:rsidR="00A70A16" w:rsidRPr="00E4222A">
        <w:t>. Virsotnes tika sadalītas trīs slā</w:t>
      </w:r>
      <w:r w:rsidR="00A70A16">
        <w:t>ņos</w:t>
      </w:r>
      <w:r w:rsidR="00A70A16" w:rsidRPr="00E4222A">
        <w:t xml:space="preserve"> nejaušā secīb</w:t>
      </w:r>
      <w:r w:rsidR="00A70A16">
        <w:t>ā</w:t>
      </w:r>
      <w:r w:rsidR="00A70A16" w:rsidRPr="00E4222A">
        <w:t>. Var redzēt vienkāršu vairākslāņu grafu, kur ir neorientēt</w:t>
      </w:r>
      <w:r w:rsidR="00A70A16">
        <w:t>as</w:t>
      </w:r>
      <w:r w:rsidR="00A70A16" w:rsidRPr="00E4222A">
        <w:t xml:space="preserve"> šķautnes, tāpēc pilnīgi var nosaukt</w:t>
      </w:r>
      <w:r w:rsidR="00A70A16">
        <w:t>,</w:t>
      </w:r>
      <w:r w:rsidR="00A70A16" w:rsidRPr="00E4222A">
        <w:t xml:space="preserve"> ka tas ir vienkāršs neorientēts vairākslāņu grafs</w:t>
      </w:r>
      <w:r w:rsidR="00A70A16" w:rsidRPr="00844D24">
        <w:t>.</w:t>
      </w:r>
      <w:r w:rsidRPr="00844D24">
        <w:t xml:space="preserve"> Algoritma ātrumu rezultāti pēc “Google Chrome” funkcijas “performance” izmantošanas rāda, ka visvairāk laika aizņēma</w:t>
      </w:r>
      <w:r w:rsidR="00B72E04" w:rsidRPr="00844D24">
        <w:t xml:space="preserve"> “</w:t>
      </w:r>
      <w:r w:rsidR="00895F00">
        <w:t>S</w:t>
      </w:r>
      <w:r w:rsidR="00B72E04" w:rsidRPr="00844D24">
        <w:t>kriptēšana” – 14595 ms. Parametrs ar vismazāko rezultātu ir “</w:t>
      </w:r>
      <w:r w:rsidR="00895F00">
        <w:t>V</w:t>
      </w:r>
      <w:r w:rsidR="00B72E04" w:rsidRPr="00844D24">
        <w:t xml:space="preserve">izualizācija” – 0 ms. </w:t>
      </w:r>
      <w:r w:rsidR="006817ED">
        <w:t>“</w:t>
      </w:r>
      <w:r w:rsidR="0058784D" w:rsidRPr="00844D24">
        <w:t>Vis.js</w:t>
      </w:r>
      <w:r w:rsidR="006817ED">
        <w:t>”</w:t>
      </w:r>
      <w:r w:rsidR="0058784D" w:rsidRPr="00844D24">
        <w:t xml:space="preserve"> algoritma ātrumu rezultāti ir 4.2.5.</w:t>
      </w:r>
      <w:r w:rsidR="00B72E04" w:rsidRPr="00844D24">
        <w:t xml:space="preserve"> </w:t>
      </w:r>
      <w:r w:rsidR="009B4093" w:rsidRPr="00844D24">
        <w:t>tabulā</w:t>
      </w:r>
      <w:r w:rsidR="0048169B">
        <w:t>.</w:t>
      </w:r>
    </w:p>
    <w:p w14:paraId="00CEE91B" w14:textId="08D9F790" w:rsidR="00627BC0" w:rsidRPr="00844D24" w:rsidRDefault="00627BC0" w:rsidP="00627BC0">
      <w:pPr>
        <w:pStyle w:val="Tabulas-numurs"/>
      </w:pPr>
      <w:r w:rsidRPr="00844D24">
        <w:t>4.2.</w:t>
      </w:r>
      <w:r w:rsidR="00363925" w:rsidRPr="00844D24">
        <w:t>5</w:t>
      </w:r>
      <w:r w:rsidRPr="00844D24">
        <w:t>. tabula</w:t>
      </w:r>
    </w:p>
    <w:p w14:paraId="1CD160EA" w14:textId="07C2B727" w:rsidR="00627BC0" w:rsidRPr="00844D24" w:rsidRDefault="00627BC0" w:rsidP="00627BC0">
      <w:pPr>
        <w:pStyle w:val="Tabulas-nosaukums"/>
      </w:pPr>
      <w:r w:rsidRPr="00844D24">
        <w:t>Vis.js algoritma ātrums</w:t>
      </w:r>
    </w:p>
    <w:tbl>
      <w:tblPr>
        <w:tblStyle w:val="Reatabula"/>
        <w:tblW w:w="0" w:type="auto"/>
        <w:tblLook w:val="04A0" w:firstRow="1" w:lastRow="0" w:firstColumn="1" w:lastColumn="0" w:noHBand="0" w:noVBand="1"/>
      </w:tblPr>
      <w:tblGrid>
        <w:gridCol w:w="5240"/>
        <w:gridCol w:w="3051"/>
      </w:tblGrid>
      <w:tr w:rsidR="00627BC0" w:rsidRPr="00844D24" w14:paraId="7E175C0C" w14:textId="77777777" w:rsidTr="00387CC8">
        <w:tc>
          <w:tcPr>
            <w:tcW w:w="5240" w:type="dxa"/>
          </w:tcPr>
          <w:p w14:paraId="277FBC04" w14:textId="77777777" w:rsidR="00627BC0" w:rsidRPr="00844D24" w:rsidRDefault="00627BC0" w:rsidP="00387CC8">
            <w:pPr>
              <w:pStyle w:val="Tabulas-kolonnas-nosaukums"/>
            </w:pPr>
            <w:r w:rsidRPr="00844D24">
              <w:t>Parametrs</w:t>
            </w:r>
          </w:p>
        </w:tc>
        <w:tc>
          <w:tcPr>
            <w:tcW w:w="3051" w:type="dxa"/>
          </w:tcPr>
          <w:p w14:paraId="6A5C9D9C" w14:textId="77777777" w:rsidR="00627BC0" w:rsidRPr="00844D24" w:rsidRDefault="00627BC0" w:rsidP="00387CC8">
            <w:pPr>
              <w:pStyle w:val="Tabulas-kolonnas-nosaukums"/>
            </w:pPr>
            <w:r w:rsidRPr="00844D24">
              <w:t>Aizņem laiku (milisekunde)</w:t>
            </w:r>
          </w:p>
        </w:tc>
      </w:tr>
      <w:tr w:rsidR="00627BC0" w:rsidRPr="00844D24" w14:paraId="719CB482" w14:textId="77777777" w:rsidTr="00387CC8">
        <w:tc>
          <w:tcPr>
            <w:tcW w:w="5240" w:type="dxa"/>
          </w:tcPr>
          <w:p w14:paraId="61332FF1" w14:textId="77777777" w:rsidR="00627BC0" w:rsidRPr="00844D24" w:rsidRDefault="00627BC0" w:rsidP="00387CC8">
            <w:pPr>
              <w:jc w:val="center"/>
            </w:pPr>
            <w:r w:rsidRPr="00844D24">
              <w:t>Iekraušana</w:t>
            </w:r>
          </w:p>
        </w:tc>
        <w:tc>
          <w:tcPr>
            <w:tcW w:w="3051" w:type="dxa"/>
          </w:tcPr>
          <w:p w14:paraId="03C32CDC" w14:textId="4EF29783" w:rsidR="00627BC0" w:rsidRPr="00844D24" w:rsidRDefault="00BE569E" w:rsidP="00E22567">
            <w:pPr>
              <w:jc w:val="center"/>
            </w:pPr>
            <w:r w:rsidRPr="00844D24">
              <w:t>3</w:t>
            </w:r>
            <w:r w:rsidR="00627BC0" w:rsidRPr="00844D24">
              <w:t xml:space="preserve"> ms</w:t>
            </w:r>
          </w:p>
        </w:tc>
      </w:tr>
      <w:tr w:rsidR="00627BC0" w:rsidRPr="00844D24" w14:paraId="7343E3F2" w14:textId="77777777" w:rsidTr="00387CC8">
        <w:tc>
          <w:tcPr>
            <w:tcW w:w="5240" w:type="dxa"/>
          </w:tcPr>
          <w:p w14:paraId="23C5CF19" w14:textId="77777777" w:rsidR="00627BC0" w:rsidRPr="00844D24" w:rsidRDefault="00627BC0" w:rsidP="00387CC8">
            <w:pPr>
              <w:jc w:val="center"/>
            </w:pPr>
            <w:r w:rsidRPr="00844D24">
              <w:t>Skriptēšana</w:t>
            </w:r>
          </w:p>
        </w:tc>
        <w:tc>
          <w:tcPr>
            <w:tcW w:w="3051" w:type="dxa"/>
          </w:tcPr>
          <w:p w14:paraId="76A6ACE6" w14:textId="0EB5C6F0" w:rsidR="00627BC0" w:rsidRPr="00844D24" w:rsidRDefault="00BE569E" w:rsidP="00E22567">
            <w:pPr>
              <w:jc w:val="center"/>
            </w:pPr>
            <w:r w:rsidRPr="00844D24">
              <w:t>1</w:t>
            </w:r>
            <w:r w:rsidR="000C1548" w:rsidRPr="00844D24">
              <w:t>4595</w:t>
            </w:r>
            <w:r w:rsidR="00627BC0" w:rsidRPr="00844D24">
              <w:t xml:space="preserve"> ms</w:t>
            </w:r>
          </w:p>
        </w:tc>
      </w:tr>
      <w:tr w:rsidR="00627BC0" w:rsidRPr="00844D24" w14:paraId="75F35379" w14:textId="77777777" w:rsidTr="00387CC8">
        <w:tc>
          <w:tcPr>
            <w:tcW w:w="5240" w:type="dxa"/>
          </w:tcPr>
          <w:p w14:paraId="0E8CA671" w14:textId="77777777" w:rsidR="00627BC0" w:rsidRPr="00844D24" w:rsidRDefault="00627BC0" w:rsidP="00387CC8">
            <w:pPr>
              <w:jc w:val="center"/>
            </w:pPr>
            <w:r w:rsidRPr="00844D24">
              <w:t>Renderēšana</w:t>
            </w:r>
          </w:p>
        </w:tc>
        <w:tc>
          <w:tcPr>
            <w:tcW w:w="3051" w:type="dxa"/>
          </w:tcPr>
          <w:p w14:paraId="44D9E357" w14:textId="31AE2422" w:rsidR="00627BC0" w:rsidRPr="00844D24" w:rsidRDefault="000C1548" w:rsidP="00E22567">
            <w:pPr>
              <w:jc w:val="center"/>
            </w:pPr>
            <w:r w:rsidRPr="00844D24">
              <w:t>3</w:t>
            </w:r>
            <w:r w:rsidR="00627BC0" w:rsidRPr="00844D24">
              <w:t xml:space="preserve"> ms</w:t>
            </w:r>
          </w:p>
        </w:tc>
      </w:tr>
      <w:tr w:rsidR="00627BC0" w:rsidRPr="00844D24" w14:paraId="73D6CCD6" w14:textId="77777777" w:rsidTr="00387CC8">
        <w:tc>
          <w:tcPr>
            <w:tcW w:w="5240" w:type="dxa"/>
          </w:tcPr>
          <w:p w14:paraId="12D6451E" w14:textId="77777777" w:rsidR="00627BC0" w:rsidRPr="00844D24" w:rsidRDefault="00627BC0" w:rsidP="00387CC8">
            <w:pPr>
              <w:jc w:val="center"/>
            </w:pPr>
            <w:r w:rsidRPr="00844D24">
              <w:t>Vizualizācija</w:t>
            </w:r>
          </w:p>
        </w:tc>
        <w:tc>
          <w:tcPr>
            <w:tcW w:w="3051" w:type="dxa"/>
          </w:tcPr>
          <w:p w14:paraId="412642A0" w14:textId="41B47ACF" w:rsidR="00627BC0" w:rsidRPr="00844D24" w:rsidRDefault="00BE569E" w:rsidP="00E22567">
            <w:pPr>
              <w:jc w:val="center"/>
            </w:pPr>
            <w:r w:rsidRPr="00844D24">
              <w:t>0</w:t>
            </w:r>
            <w:r w:rsidR="00627BC0" w:rsidRPr="00844D24">
              <w:t xml:space="preserve"> ms</w:t>
            </w:r>
          </w:p>
        </w:tc>
      </w:tr>
      <w:tr w:rsidR="00627BC0" w:rsidRPr="00844D24" w14:paraId="0F676642" w14:textId="77777777" w:rsidTr="00387CC8">
        <w:tc>
          <w:tcPr>
            <w:tcW w:w="5240" w:type="dxa"/>
          </w:tcPr>
          <w:p w14:paraId="127D3058" w14:textId="77777777" w:rsidR="00627BC0" w:rsidRPr="00844D24" w:rsidRDefault="00627BC0" w:rsidP="00387CC8">
            <w:pPr>
              <w:jc w:val="center"/>
            </w:pPr>
            <w:r w:rsidRPr="00844D24">
              <w:t>Sistēma</w:t>
            </w:r>
          </w:p>
        </w:tc>
        <w:tc>
          <w:tcPr>
            <w:tcW w:w="3051" w:type="dxa"/>
          </w:tcPr>
          <w:p w14:paraId="67B46A85" w14:textId="4A94CDCA" w:rsidR="00627BC0" w:rsidRPr="00844D24" w:rsidRDefault="00BE569E" w:rsidP="00E22567">
            <w:pPr>
              <w:jc w:val="center"/>
            </w:pPr>
            <w:r w:rsidRPr="00844D24">
              <w:t>15</w:t>
            </w:r>
            <w:r w:rsidR="00627BC0" w:rsidRPr="00844D24">
              <w:t xml:space="preserve"> ms</w:t>
            </w:r>
          </w:p>
        </w:tc>
      </w:tr>
      <w:tr w:rsidR="00627BC0" w:rsidRPr="00844D24" w14:paraId="28E26A6C" w14:textId="77777777" w:rsidTr="00387CC8">
        <w:tc>
          <w:tcPr>
            <w:tcW w:w="5240" w:type="dxa"/>
          </w:tcPr>
          <w:p w14:paraId="0CCAA1B6" w14:textId="77777777" w:rsidR="00627BC0" w:rsidRPr="00844D24" w:rsidRDefault="00627BC0" w:rsidP="00387CC8">
            <w:pPr>
              <w:jc w:val="center"/>
            </w:pPr>
            <w:r w:rsidRPr="00844D24">
              <w:t>Tukšgaitā</w:t>
            </w:r>
          </w:p>
        </w:tc>
        <w:tc>
          <w:tcPr>
            <w:tcW w:w="3051" w:type="dxa"/>
          </w:tcPr>
          <w:p w14:paraId="54AA6B47" w14:textId="2E8FE13B" w:rsidR="00627BC0" w:rsidRPr="00844D24" w:rsidRDefault="00BE569E" w:rsidP="00E22567">
            <w:pPr>
              <w:jc w:val="center"/>
            </w:pPr>
            <w:r w:rsidRPr="00844D24">
              <w:t>40</w:t>
            </w:r>
            <w:r w:rsidR="00627BC0" w:rsidRPr="00844D24">
              <w:t xml:space="preserve"> ms</w:t>
            </w:r>
          </w:p>
        </w:tc>
      </w:tr>
      <w:tr w:rsidR="00627BC0" w:rsidRPr="00844D24" w14:paraId="4B574013" w14:textId="77777777" w:rsidTr="00387CC8">
        <w:tc>
          <w:tcPr>
            <w:tcW w:w="5240" w:type="dxa"/>
          </w:tcPr>
          <w:p w14:paraId="11196CBB" w14:textId="77777777" w:rsidR="00627BC0" w:rsidRPr="00844D24" w:rsidRDefault="00627BC0" w:rsidP="00387CC8">
            <w:pPr>
              <w:jc w:val="center"/>
            </w:pPr>
            <w:r w:rsidRPr="00844D24">
              <w:t>Kopsumma</w:t>
            </w:r>
          </w:p>
        </w:tc>
        <w:tc>
          <w:tcPr>
            <w:tcW w:w="3051" w:type="dxa"/>
          </w:tcPr>
          <w:p w14:paraId="176CFDF4" w14:textId="28E9F26A" w:rsidR="00627BC0" w:rsidRPr="00844D24" w:rsidRDefault="00BE569E" w:rsidP="00E22567">
            <w:pPr>
              <w:jc w:val="center"/>
            </w:pPr>
            <w:r w:rsidRPr="00844D24">
              <w:t>1</w:t>
            </w:r>
            <w:r w:rsidR="000C1548" w:rsidRPr="00844D24">
              <w:t>4657</w:t>
            </w:r>
            <w:r w:rsidR="00627BC0" w:rsidRPr="00844D24">
              <w:t xml:space="preserve"> ms</w:t>
            </w:r>
          </w:p>
        </w:tc>
      </w:tr>
    </w:tbl>
    <w:p w14:paraId="6D41E8D9" w14:textId="77777777" w:rsidR="00627BC0" w:rsidRPr="00844D24" w:rsidRDefault="00627BC0" w:rsidP="00627BC0"/>
    <w:p w14:paraId="27031CA8" w14:textId="72CE5A2D" w:rsidR="00411A25" w:rsidRPr="00844D24" w:rsidRDefault="00411A25" w:rsidP="0036177E">
      <w:pPr>
        <w:pStyle w:val="Tabulas-numurs"/>
        <w:jc w:val="both"/>
      </w:pPr>
      <w:r w:rsidRPr="00844D24">
        <w:rPr>
          <w:b w:val="0"/>
          <w:bCs w:val="0"/>
        </w:rPr>
        <w:t>Vis.js algoritma faila izmēru un rindas kodā skaitu parādīti 4.2.6.</w:t>
      </w:r>
      <w:r w:rsidR="009B4093">
        <w:rPr>
          <w:b w:val="0"/>
          <w:bCs w:val="0"/>
        </w:rPr>
        <w:t xml:space="preserve"> </w:t>
      </w:r>
      <w:r w:rsidR="009B4093" w:rsidRPr="00844D24">
        <w:rPr>
          <w:b w:val="0"/>
          <w:bCs w:val="0"/>
        </w:rPr>
        <w:t>tabulā</w:t>
      </w:r>
      <w:r w:rsidR="0048169B">
        <w:rPr>
          <w:b w:val="0"/>
          <w:bCs w:val="0"/>
        </w:rPr>
        <w:t>.</w:t>
      </w:r>
    </w:p>
    <w:p w14:paraId="660B2D5D" w14:textId="3CBC9E85" w:rsidR="00363925" w:rsidRPr="00844D24" w:rsidRDefault="00363925" w:rsidP="00363925">
      <w:pPr>
        <w:pStyle w:val="Tabulas-numurs"/>
      </w:pPr>
      <w:r w:rsidRPr="00844D24">
        <w:t>4.2.6. tabula</w:t>
      </w:r>
    </w:p>
    <w:p w14:paraId="55D82A31" w14:textId="6AF0CFC8" w:rsidR="00363925" w:rsidRPr="00844D24" w:rsidRDefault="00363925" w:rsidP="00363925">
      <w:pPr>
        <w:pStyle w:val="Tabulas-nosaukums"/>
      </w:pPr>
      <w:r w:rsidRPr="00844D24">
        <w:t>Vis.js algoritma garums</w:t>
      </w:r>
    </w:p>
    <w:tbl>
      <w:tblPr>
        <w:tblStyle w:val="Reatabula"/>
        <w:tblW w:w="0" w:type="auto"/>
        <w:tblLook w:val="04A0" w:firstRow="1" w:lastRow="0" w:firstColumn="1" w:lastColumn="0" w:noHBand="0" w:noVBand="1"/>
      </w:tblPr>
      <w:tblGrid>
        <w:gridCol w:w="4145"/>
        <w:gridCol w:w="4146"/>
      </w:tblGrid>
      <w:tr w:rsidR="00363925" w:rsidRPr="00844D24" w14:paraId="356E8D35" w14:textId="77777777" w:rsidTr="00387CC8">
        <w:tc>
          <w:tcPr>
            <w:tcW w:w="4145" w:type="dxa"/>
          </w:tcPr>
          <w:p w14:paraId="60D778BC" w14:textId="77777777" w:rsidR="00363925" w:rsidRPr="00844D24" w:rsidRDefault="00363925" w:rsidP="00387CC8">
            <w:pPr>
              <w:pStyle w:val="Tabulas-kolonnas-nosaukums"/>
              <w:rPr>
                <w:b w:val="0"/>
                <w:bCs w:val="0"/>
              </w:rPr>
            </w:pPr>
            <w:r w:rsidRPr="00844D24">
              <w:t>Algoritma faila izmērs (KB)</w:t>
            </w:r>
          </w:p>
        </w:tc>
        <w:tc>
          <w:tcPr>
            <w:tcW w:w="4146" w:type="dxa"/>
          </w:tcPr>
          <w:p w14:paraId="453FA375" w14:textId="77777777" w:rsidR="00363925" w:rsidRPr="00844D24" w:rsidRDefault="00363925" w:rsidP="00387CC8">
            <w:pPr>
              <w:pStyle w:val="Tabulas-kolonnas-nosaukums"/>
              <w:rPr>
                <w:b w:val="0"/>
                <w:bCs w:val="0"/>
              </w:rPr>
            </w:pPr>
            <w:r w:rsidRPr="00844D24">
              <w:t>Rindas kodā</w:t>
            </w:r>
          </w:p>
        </w:tc>
      </w:tr>
      <w:tr w:rsidR="00363925" w:rsidRPr="00844D24" w14:paraId="3660398C" w14:textId="77777777" w:rsidTr="00387CC8">
        <w:tc>
          <w:tcPr>
            <w:tcW w:w="4145" w:type="dxa"/>
          </w:tcPr>
          <w:p w14:paraId="6D2BEB97" w14:textId="18059B23" w:rsidR="00363925" w:rsidRPr="00844D24" w:rsidRDefault="00363925" w:rsidP="00387CC8">
            <w:pPr>
              <w:jc w:val="center"/>
              <w:rPr>
                <w:b/>
                <w:bCs/>
              </w:rPr>
            </w:pPr>
            <w:r w:rsidRPr="00844D24">
              <w:t>1.10</w:t>
            </w:r>
          </w:p>
        </w:tc>
        <w:tc>
          <w:tcPr>
            <w:tcW w:w="4146" w:type="dxa"/>
          </w:tcPr>
          <w:p w14:paraId="48F9E8AE" w14:textId="49595867" w:rsidR="00363925" w:rsidRPr="00844D24" w:rsidRDefault="00363925" w:rsidP="00387CC8">
            <w:pPr>
              <w:jc w:val="center"/>
              <w:rPr>
                <w:b/>
                <w:bCs/>
              </w:rPr>
            </w:pPr>
            <w:r w:rsidRPr="00844D24">
              <w:t>18</w:t>
            </w:r>
          </w:p>
        </w:tc>
      </w:tr>
    </w:tbl>
    <w:p w14:paraId="06AE4148" w14:textId="77777777" w:rsidR="00363925" w:rsidRPr="00844D24" w:rsidRDefault="00363925" w:rsidP="00627BC0"/>
    <w:p w14:paraId="4445D0A3" w14:textId="48F024E8" w:rsidR="00627BC0" w:rsidRPr="00844D24" w:rsidRDefault="00627BC0" w:rsidP="00627BC0">
      <w:r w:rsidRPr="00844D24">
        <w:rPr>
          <w:b/>
          <w:bCs/>
        </w:rPr>
        <w:t>Gr</w:t>
      </w:r>
      <w:r w:rsidR="00231931" w:rsidRPr="00844D24">
        <w:rPr>
          <w:b/>
          <w:bCs/>
        </w:rPr>
        <w:t>a</w:t>
      </w:r>
      <w:r w:rsidRPr="00844D24">
        <w:rPr>
          <w:b/>
          <w:bCs/>
        </w:rPr>
        <w:t>fu interaktivitāte:</w:t>
      </w:r>
      <w:r w:rsidRPr="00844D24">
        <w:t xml:space="preserve"> </w:t>
      </w:r>
      <w:r w:rsidR="00A70A16" w:rsidRPr="007F495D">
        <w:t xml:space="preserve">Var redzēt katras virsotnes nosaukumu un redzēt, pie kura slāņa pieder. Virsotnes var pārvietot </w:t>
      </w:r>
      <w:r w:rsidR="00A70A16" w:rsidRPr="00E4222A">
        <w:t>jebkur</w:t>
      </w:r>
      <w:r w:rsidR="00A70A16">
        <w:t>ā</w:t>
      </w:r>
      <w:r w:rsidR="00A70A16" w:rsidRPr="00E4222A">
        <w:t xml:space="preserve"> virzien</w:t>
      </w:r>
      <w:r w:rsidR="00A70A16">
        <w:t>ā</w:t>
      </w:r>
      <w:r w:rsidRPr="00844D24">
        <w:t>.</w:t>
      </w:r>
      <w:r w:rsidR="00411A25" w:rsidRPr="00844D24">
        <w:t xml:space="preserve"> – sk. 4.2.</w:t>
      </w:r>
      <w:r w:rsidR="00895F00">
        <w:t>5</w:t>
      </w:r>
      <w:r w:rsidR="00411A25" w:rsidRPr="00844D24">
        <w:t>.</w:t>
      </w:r>
      <w:r w:rsidR="009B4093">
        <w:t xml:space="preserve"> </w:t>
      </w:r>
      <w:r w:rsidR="009B4093" w:rsidRPr="00844D24">
        <w:t>att.</w:t>
      </w:r>
    </w:p>
    <w:p w14:paraId="7953FCA4" w14:textId="77777777" w:rsidR="00411A25" w:rsidRPr="00844D24" w:rsidRDefault="00411A25" w:rsidP="00627BC0"/>
    <w:p w14:paraId="7F4B48A1" w14:textId="1D85185D" w:rsidR="00411A25" w:rsidRPr="00844D24" w:rsidRDefault="00411A25" w:rsidP="00627BC0">
      <w:r w:rsidRPr="00844D24">
        <w:rPr>
          <w:noProof/>
          <w:lang w:eastAsia="lv-LV"/>
        </w:rPr>
        <w:drawing>
          <wp:inline distT="0" distB="0" distL="0" distR="0" wp14:anchorId="16046DFF" wp14:editId="258D17CC">
            <wp:extent cx="5271135" cy="2480945"/>
            <wp:effectExtent l="0" t="0" r="5715" b="0"/>
            <wp:docPr id="841034313" name="Attēls 1" descr="Attēls, kurā ir bērnu māksla, aplis, rinda&#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34313" name="Attēls 1" descr="Attēls, kurā ir bērnu māksla, aplis, rinda&#10;&#10;Apraksts ģenerēts automātiski"/>
                    <pic:cNvPicPr/>
                  </pic:nvPicPr>
                  <pic:blipFill>
                    <a:blip r:embed="rId51"/>
                    <a:stretch>
                      <a:fillRect/>
                    </a:stretch>
                  </pic:blipFill>
                  <pic:spPr>
                    <a:xfrm>
                      <a:off x="0" y="0"/>
                      <a:ext cx="5271135" cy="2480945"/>
                    </a:xfrm>
                    <a:prstGeom prst="rect">
                      <a:avLst/>
                    </a:prstGeom>
                  </pic:spPr>
                </pic:pic>
              </a:graphicData>
            </a:graphic>
          </wp:inline>
        </w:drawing>
      </w:r>
    </w:p>
    <w:p w14:paraId="6301E10E" w14:textId="60948071" w:rsidR="00411A25" w:rsidRPr="00844D24" w:rsidRDefault="00411A25" w:rsidP="00411A25">
      <w:pPr>
        <w:pStyle w:val="Kods"/>
        <w:ind w:firstLine="0"/>
        <w:jc w:val="center"/>
        <w:rPr>
          <w:rFonts w:ascii="Times New Roman" w:hAnsi="Times New Roman"/>
          <w:sz w:val="24"/>
          <w:szCs w:val="24"/>
        </w:rPr>
      </w:pPr>
      <w:r w:rsidRPr="00844D24">
        <w:rPr>
          <w:rFonts w:ascii="Times New Roman" w:hAnsi="Times New Roman"/>
          <w:sz w:val="24"/>
          <w:szCs w:val="24"/>
        </w:rPr>
        <w:t>4.2.</w:t>
      </w:r>
      <w:r w:rsidR="00895F00">
        <w:rPr>
          <w:rFonts w:ascii="Times New Roman" w:hAnsi="Times New Roman"/>
          <w:sz w:val="24"/>
          <w:szCs w:val="24"/>
        </w:rPr>
        <w:t>5</w:t>
      </w:r>
      <w:r w:rsidRPr="00844D24">
        <w:rPr>
          <w:rFonts w:ascii="Times New Roman" w:hAnsi="Times New Roman"/>
          <w:sz w:val="24"/>
          <w:szCs w:val="24"/>
        </w:rPr>
        <w:t>. attēls. Vis.js vairākslāņu grafu animācija.</w:t>
      </w:r>
    </w:p>
    <w:p w14:paraId="230DC9C2" w14:textId="77777777" w:rsidR="00411A25" w:rsidRPr="00844D24" w:rsidRDefault="00411A25" w:rsidP="00627BC0"/>
    <w:p w14:paraId="1E2C91D9" w14:textId="77777777" w:rsidR="00411A25" w:rsidRPr="00844D24" w:rsidRDefault="00411A25" w:rsidP="00627BC0"/>
    <w:p w14:paraId="634A163C" w14:textId="1F20B19E" w:rsidR="00411A25" w:rsidRPr="00844D24" w:rsidRDefault="006817ED" w:rsidP="0036177E">
      <w:pPr>
        <w:pStyle w:val="Kods"/>
        <w:ind w:firstLine="0"/>
        <w:rPr>
          <w:rFonts w:ascii="Times New Roman" w:hAnsi="Times New Roman"/>
          <w:sz w:val="24"/>
          <w:szCs w:val="24"/>
        </w:rPr>
      </w:pPr>
      <w:r>
        <w:rPr>
          <w:rFonts w:ascii="Times New Roman" w:hAnsi="Times New Roman"/>
          <w:sz w:val="24"/>
          <w:szCs w:val="24"/>
        </w:rPr>
        <w:t>“</w:t>
      </w:r>
      <w:r w:rsidR="00E136D6">
        <w:rPr>
          <w:rFonts w:ascii="Times New Roman" w:hAnsi="Times New Roman"/>
          <w:sz w:val="24"/>
          <w:szCs w:val="24"/>
        </w:rPr>
        <w:t>Vis</w:t>
      </w:r>
      <w:r w:rsidR="00411A25" w:rsidRPr="00844D24">
        <w:rPr>
          <w:rFonts w:ascii="Times New Roman" w:hAnsi="Times New Roman"/>
          <w:sz w:val="24"/>
          <w:szCs w:val="24"/>
        </w:rPr>
        <w:t>.js</w:t>
      </w:r>
      <w:r>
        <w:rPr>
          <w:rFonts w:ascii="Times New Roman" w:hAnsi="Times New Roman"/>
          <w:sz w:val="24"/>
          <w:szCs w:val="24"/>
        </w:rPr>
        <w:t>”</w:t>
      </w:r>
      <w:r w:rsidR="00411A25" w:rsidRPr="00844D24">
        <w:rPr>
          <w:rFonts w:ascii="Times New Roman" w:hAnsi="Times New Roman"/>
          <w:sz w:val="24"/>
          <w:szCs w:val="24"/>
        </w:rPr>
        <w:t xml:space="preserve"> bibliotēkas eksperimenta kopējais rezultāts – sk. 4.2.</w:t>
      </w:r>
      <w:r w:rsidR="00895F00">
        <w:rPr>
          <w:rFonts w:ascii="Times New Roman" w:hAnsi="Times New Roman"/>
          <w:sz w:val="24"/>
          <w:szCs w:val="24"/>
        </w:rPr>
        <w:t>6</w:t>
      </w:r>
      <w:r w:rsidR="00411A25" w:rsidRPr="00844D24">
        <w:rPr>
          <w:rFonts w:ascii="Times New Roman" w:hAnsi="Times New Roman"/>
          <w:sz w:val="24"/>
          <w:szCs w:val="24"/>
        </w:rPr>
        <w:t>.</w:t>
      </w:r>
      <w:r w:rsidR="009B4093">
        <w:rPr>
          <w:rFonts w:ascii="Times New Roman" w:hAnsi="Times New Roman"/>
          <w:sz w:val="24"/>
          <w:szCs w:val="24"/>
        </w:rPr>
        <w:t xml:space="preserve"> </w:t>
      </w:r>
      <w:r w:rsidR="009B4093" w:rsidRPr="00844D24">
        <w:rPr>
          <w:rFonts w:ascii="Times New Roman" w:hAnsi="Times New Roman"/>
          <w:sz w:val="24"/>
          <w:szCs w:val="24"/>
        </w:rPr>
        <w:t>att.</w:t>
      </w:r>
    </w:p>
    <w:p w14:paraId="27DA1BBA" w14:textId="41360778" w:rsidR="00046AC7" w:rsidRPr="00844D24" w:rsidRDefault="00046AC7" w:rsidP="000004A5"/>
    <w:p w14:paraId="731B287E" w14:textId="6F087FB8" w:rsidR="00046AC7" w:rsidRPr="00844D24" w:rsidRDefault="000C1548" w:rsidP="000004A5">
      <w:r w:rsidRPr="00844D24">
        <w:rPr>
          <w:noProof/>
          <w:lang w:eastAsia="lv-LV"/>
        </w:rPr>
        <w:lastRenderedPageBreak/>
        <w:drawing>
          <wp:inline distT="0" distB="0" distL="0" distR="0" wp14:anchorId="3418AC75" wp14:editId="34206378">
            <wp:extent cx="5271135" cy="2555875"/>
            <wp:effectExtent l="0" t="0" r="5715" b="0"/>
            <wp:docPr id="116683887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38879" name="Picture 1" descr="A screen shot of a computer&#10;&#10;Description automatically generated with medium confidence"/>
                    <pic:cNvPicPr/>
                  </pic:nvPicPr>
                  <pic:blipFill>
                    <a:blip r:embed="rId52"/>
                    <a:stretch>
                      <a:fillRect/>
                    </a:stretch>
                  </pic:blipFill>
                  <pic:spPr>
                    <a:xfrm>
                      <a:off x="0" y="0"/>
                      <a:ext cx="5271135" cy="2555875"/>
                    </a:xfrm>
                    <a:prstGeom prst="rect">
                      <a:avLst/>
                    </a:prstGeom>
                  </pic:spPr>
                </pic:pic>
              </a:graphicData>
            </a:graphic>
          </wp:inline>
        </w:drawing>
      </w:r>
    </w:p>
    <w:p w14:paraId="03D14D40" w14:textId="275AD6FE" w:rsidR="00BE569E" w:rsidRPr="00844D24" w:rsidRDefault="00BE569E" w:rsidP="00BE569E">
      <w:pPr>
        <w:pStyle w:val="Kods"/>
        <w:ind w:firstLine="0"/>
        <w:jc w:val="center"/>
        <w:rPr>
          <w:rFonts w:ascii="Times New Roman" w:hAnsi="Times New Roman"/>
          <w:sz w:val="24"/>
          <w:szCs w:val="24"/>
        </w:rPr>
      </w:pPr>
      <w:r w:rsidRPr="00844D24">
        <w:rPr>
          <w:rFonts w:ascii="Times New Roman" w:hAnsi="Times New Roman"/>
          <w:sz w:val="24"/>
          <w:szCs w:val="24"/>
        </w:rPr>
        <w:t>4.2.</w:t>
      </w:r>
      <w:r w:rsidR="00895F00">
        <w:rPr>
          <w:rFonts w:ascii="Times New Roman" w:hAnsi="Times New Roman"/>
          <w:sz w:val="24"/>
          <w:szCs w:val="24"/>
        </w:rPr>
        <w:t>6</w:t>
      </w:r>
      <w:r w:rsidRPr="00844D24">
        <w:rPr>
          <w:rFonts w:ascii="Times New Roman" w:hAnsi="Times New Roman"/>
          <w:sz w:val="24"/>
          <w:szCs w:val="24"/>
        </w:rPr>
        <w:t>. attēls. Vis.js eksperimenta rezultāts.</w:t>
      </w:r>
    </w:p>
    <w:p w14:paraId="22391B19" w14:textId="77777777" w:rsidR="00BE569E" w:rsidRPr="00844D24" w:rsidRDefault="00BE569E" w:rsidP="000004A5"/>
    <w:p w14:paraId="1B99A426" w14:textId="703B1813" w:rsidR="00F0748D" w:rsidRPr="00844D24" w:rsidRDefault="000004A5" w:rsidP="00CD74D0">
      <w:pPr>
        <w:pStyle w:val="2-lmea-virsraksts"/>
      </w:pPr>
      <w:bookmarkStart w:id="68" w:name="_Toc135856980"/>
      <w:r w:rsidRPr="00844D24">
        <w:t>4.3. Eksperimentu rezultāti</w:t>
      </w:r>
      <w:bookmarkEnd w:id="68"/>
    </w:p>
    <w:p w14:paraId="1F10E089" w14:textId="12A75A10" w:rsidR="00A47173" w:rsidRPr="00844D24" w:rsidRDefault="00E136D6" w:rsidP="00871D58">
      <w:r w:rsidRPr="00E4222A">
        <w:t xml:space="preserve">Pēc eksperimenta veikšanas, var secināt, ka algoritms ar </w:t>
      </w:r>
      <w:r w:rsidR="006817ED">
        <w:t>“D</w:t>
      </w:r>
      <w:r w:rsidRPr="00E4222A">
        <w:t>3.js</w:t>
      </w:r>
      <w:r w:rsidR="006817ED">
        <w:t>”</w:t>
      </w:r>
      <w:r w:rsidRPr="00E4222A">
        <w:t xml:space="preserve"> bibliotēk</w:t>
      </w:r>
      <w:r>
        <w:t>u</w:t>
      </w:r>
      <w:r w:rsidRPr="00E4222A">
        <w:t xml:space="preserve"> ir ātrāk</w:t>
      </w:r>
      <w:r>
        <w:t>s</w:t>
      </w:r>
      <w:r w:rsidRPr="00E4222A">
        <w:t xml:space="preserve"> nekā </w:t>
      </w:r>
      <w:r w:rsidR="006817ED">
        <w:t>“C</w:t>
      </w:r>
      <w:r w:rsidRPr="00E4222A">
        <w:t>ytoscape.js</w:t>
      </w:r>
      <w:r w:rsidR="006817ED">
        <w:t>”</w:t>
      </w:r>
      <w:r w:rsidRPr="00E4222A">
        <w:t xml:space="preserve"> bibliotēka un </w:t>
      </w:r>
      <w:r w:rsidR="006817ED">
        <w:t>“V</w:t>
      </w:r>
      <w:r w:rsidRPr="00E4222A">
        <w:t>is.js</w:t>
      </w:r>
      <w:r w:rsidR="006817ED">
        <w:t>”</w:t>
      </w:r>
      <w:r w:rsidRPr="00E4222A">
        <w:t xml:space="preserve"> bibliotēka. Ar 3 slāņiem, 1</w:t>
      </w:r>
      <w:r>
        <w:t>2</w:t>
      </w:r>
      <w:r w:rsidRPr="00E4222A">
        <w:t>00 virsotn</w:t>
      </w:r>
      <w:r>
        <w:t>ēm</w:t>
      </w:r>
      <w:r w:rsidRPr="00E4222A">
        <w:t xml:space="preserve"> un </w:t>
      </w:r>
      <w:r>
        <w:t>6</w:t>
      </w:r>
      <w:r w:rsidRPr="00E4222A">
        <w:t>00 šķautn</w:t>
      </w:r>
      <w:r>
        <w:t>ēm</w:t>
      </w:r>
      <w:r w:rsidRPr="00E4222A">
        <w:t xml:space="preserve"> – </w:t>
      </w:r>
      <w:r w:rsidR="006817ED">
        <w:t>“D</w:t>
      </w:r>
      <w:r w:rsidRPr="00E4222A">
        <w:t>3.js</w:t>
      </w:r>
      <w:r w:rsidR="006817ED">
        <w:t>”</w:t>
      </w:r>
      <w:r w:rsidRPr="00E4222A">
        <w:t xml:space="preserve"> algoritms augšupielādēts tīmekļa lapā ar laiku 5</w:t>
      </w:r>
      <w:r>
        <w:t>259</w:t>
      </w:r>
      <w:r w:rsidRPr="00E4222A">
        <w:t xml:space="preserve"> ms, </w:t>
      </w:r>
      <w:r w:rsidR="006817ED">
        <w:t>“</w:t>
      </w:r>
      <w:r w:rsidRPr="00E4222A">
        <w:t>Cytoscape.js</w:t>
      </w:r>
      <w:r w:rsidR="006817ED">
        <w:t>”</w:t>
      </w:r>
      <w:r w:rsidRPr="00E4222A">
        <w:t xml:space="preserve"> par 1</w:t>
      </w:r>
      <w:r>
        <w:t>198</w:t>
      </w:r>
      <w:r w:rsidRPr="00E4222A">
        <w:t xml:space="preserve"> ms izrādījās lēnāk</w:t>
      </w:r>
      <w:r>
        <w:t>s</w:t>
      </w:r>
      <w:r w:rsidRPr="00E4222A">
        <w:t>, bet t</w:t>
      </w:r>
      <w:r>
        <w:t>ā</w:t>
      </w:r>
      <w:r w:rsidRPr="00E4222A">
        <w:t xml:space="preserve"> nav būtiska atpal</w:t>
      </w:r>
      <w:r w:rsidR="00387CC8">
        <w:t>i</w:t>
      </w:r>
      <w:r w:rsidRPr="00E4222A">
        <w:t xml:space="preserve">cība no </w:t>
      </w:r>
      <w:r w:rsidR="006817ED">
        <w:t>“D</w:t>
      </w:r>
      <w:r w:rsidRPr="00E4222A">
        <w:t>3.js</w:t>
      </w:r>
      <w:r w:rsidR="006817ED">
        <w:t>”</w:t>
      </w:r>
      <w:r w:rsidRPr="00E4222A">
        <w:t xml:space="preserve">. </w:t>
      </w:r>
      <w:r w:rsidR="006817ED">
        <w:t>“</w:t>
      </w:r>
      <w:r w:rsidRPr="00E4222A">
        <w:t>Vis.js</w:t>
      </w:r>
      <w:r w:rsidR="006817ED">
        <w:t>”</w:t>
      </w:r>
      <w:r w:rsidRPr="00E4222A">
        <w:t xml:space="preserve"> algoritms ar 1</w:t>
      </w:r>
      <w:r>
        <w:t>2</w:t>
      </w:r>
      <w:r w:rsidRPr="00E4222A">
        <w:t>00 virsotn</w:t>
      </w:r>
      <w:r>
        <w:t>ēm</w:t>
      </w:r>
      <w:r w:rsidRPr="00E4222A">
        <w:t xml:space="preserve"> un </w:t>
      </w:r>
      <w:r>
        <w:t>6</w:t>
      </w:r>
      <w:r w:rsidRPr="00E4222A">
        <w:t>00 šķautn</w:t>
      </w:r>
      <w:r>
        <w:t>ēm</w:t>
      </w:r>
      <w:r w:rsidRPr="00E4222A">
        <w:t xml:space="preserve"> tika galā tikai par 1</w:t>
      </w:r>
      <w:r>
        <w:t>4657</w:t>
      </w:r>
      <w:r w:rsidRPr="00E4222A">
        <w:t xml:space="preserve"> ms, tas ir </w:t>
      </w:r>
      <w:r>
        <w:t xml:space="preserve">vairāk nekā </w:t>
      </w:r>
      <w:r w:rsidRPr="00E4222A">
        <w:t>divreiz ilgāk</w:t>
      </w:r>
      <w:r>
        <w:t xml:space="preserve">, ja salīdzināt ar </w:t>
      </w:r>
      <w:r w:rsidR="006817ED">
        <w:t>“D</w:t>
      </w:r>
      <w:r w:rsidRPr="00E4222A">
        <w:t>3.js</w:t>
      </w:r>
      <w:r w:rsidR="006817ED">
        <w:t>”</w:t>
      </w:r>
      <w:r w:rsidRPr="00E4222A">
        <w:t xml:space="preserve"> algoritm</w:t>
      </w:r>
      <w:r>
        <w:t>u</w:t>
      </w:r>
      <w:r w:rsidRPr="00E4222A">
        <w:t xml:space="preserve">. Tāpēc </w:t>
      </w:r>
      <w:r w:rsidR="00EC1A6B">
        <w:t>"V</w:t>
      </w:r>
      <w:r w:rsidRPr="00E4222A">
        <w:t>is.js</w:t>
      </w:r>
      <w:r w:rsidR="00EC1A6B">
        <w:t>”</w:t>
      </w:r>
      <w:r w:rsidRPr="00E4222A">
        <w:t xml:space="preserve"> lejupielādes ātrums ir vissliktākais.</w:t>
      </w:r>
      <w:r w:rsidR="00A62F99" w:rsidRPr="00844D24">
        <w:t xml:space="preserve"> </w:t>
      </w:r>
      <w:r w:rsidR="00411A25" w:rsidRPr="00844D24">
        <w:t>– sk. 4.3.1.</w:t>
      </w:r>
      <w:r w:rsidR="009B4093">
        <w:t xml:space="preserve"> </w:t>
      </w:r>
      <w:r w:rsidR="009B4093" w:rsidRPr="00844D24">
        <w:t>att.</w:t>
      </w:r>
    </w:p>
    <w:p w14:paraId="43DACA5C" w14:textId="77777777" w:rsidR="009141B4" w:rsidRPr="00844D24" w:rsidRDefault="009141B4" w:rsidP="00871D58"/>
    <w:p w14:paraId="051740FB" w14:textId="0DF151E0" w:rsidR="00404164" w:rsidRPr="00844D24" w:rsidRDefault="00B5050A" w:rsidP="00404164">
      <w:pPr>
        <w:jc w:val="center"/>
      </w:pPr>
      <w:r w:rsidRPr="00844D24">
        <w:rPr>
          <w:noProof/>
          <w:lang w:eastAsia="lv-LV"/>
        </w:rPr>
        <w:drawing>
          <wp:inline distT="0" distB="0" distL="0" distR="0" wp14:anchorId="7DDEB4FF" wp14:editId="0D42B0C4">
            <wp:extent cx="4813539" cy="2967487"/>
            <wp:effectExtent l="0" t="0" r="6350" b="4445"/>
            <wp:docPr id="1865569242" name="Chart 1">
              <a:extLst xmlns:a="http://schemas.openxmlformats.org/drawingml/2006/main">
                <a:ext uri="{FF2B5EF4-FFF2-40B4-BE49-F238E27FC236}">
                  <a16:creationId xmlns:a16="http://schemas.microsoft.com/office/drawing/2014/main" id="{1E25D38D-C681-D7BA-A863-DAA76BCAC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D92B25E" w14:textId="3587D0E1" w:rsidR="00404164" w:rsidRDefault="00612AFC" w:rsidP="002B0626">
      <w:pPr>
        <w:pStyle w:val="Kods"/>
        <w:ind w:firstLine="0"/>
        <w:jc w:val="center"/>
        <w:rPr>
          <w:rFonts w:ascii="Times New Roman" w:hAnsi="Times New Roman"/>
          <w:sz w:val="24"/>
          <w:szCs w:val="24"/>
        </w:rPr>
      </w:pPr>
      <w:r w:rsidRPr="00844D24">
        <w:rPr>
          <w:rFonts w:ascii="Times New Roman" w:hAnsi="Times New Roman"/>
          <w:sz w:val="24"/>
          <w:szCs w:val="24"/>
        </w:rPr>
        <w:lastRenderedPageBreak/>
        <w:t xml:space="preserve">4.3.1. attēls. </w:t>
      </w:r>
      <w:r w:rsidR="00E136D6" w:rsidRPr="006B7D6D">
        <w:rPr>
          <w:rFonts w:ascii="Times New Roman" w:hAnsi="Times New Roman"/>
          <w:sz w:val="24"/>
          <w:szCs w:val="24"/>
        </w:rPr>
        <w:t>Algoritma ātruma rezultāts, cik milisekundēs ielādēti algoritmi tīmekļa lapā</w:t>
      </w:r>
    </w:p>
    <w:p w14:paraId="1DFD6784" w14:textId="77777777" w:rsidR="00E94437" w:rsidRDefault="00E94437" w:rsidP="002B0626">
      <w:pPr>
        <w:pStyle w:val="Kods"/>
        <w:ind w:firstLine="0"/>
        <w:jc w:val="center"/>
        <w:rPr>
          <w:rFonts w:ascii="Times New Roman" w:hAnsi="Times New Roman"/>
          <w:sz w:val="24"/>
          <w:szCs w:val="24"/>
        </w:rPr>
      </w:pPr>
    </w:p>
    <w:p w14:paraId="2E0F10F0" w14:textId="3ACBE546" w:rsidR="00E94437" w:rsidRPr="007B7928" w:rsidRDefault="00E94437" w:rsidP="0036177E">
      <w:pPr>
        <w:pStyle w:val="Kods"/>
        <w:ind w:firstLine="0"/>
        <w:rPr>
          <w:rFonts w:ascii="Times New Roman" w:hAnsi="Times New Roman"/>
          <w:sz w:val="24"/>
          <w:szCs w:val="24"/>
        </w:rPr>
      </w:pPr>
      <w:r w:rsidRPr="007B7928">
        <w:rPr>
          <w:rFonts w:ascii="Times New Roman" w:hAnsi="Times New Roman"/>
          <w:sz w:val="24"/>
          <w:szCs w:val="24"/>
        </w:rPr>
        <w:t>Ja detalizēti salīdzina trīs bibliotēkas pēc katra parametra, rezultāti sanāk šādi</w:t>
      </w:r>
      <w:r w:rsidR="00892332">
        <w:rPr>
          <w:rFonts w:ascii="Times New Roman" w:hAnsi="Times New Roman"/>
          <w:sz w:val="24"/>
          <w:szCs w:val="24"/>
        </w:rPr>
        <w:t xml:space="preserve"> (</w:t>
      </w:r>
      <w:r w:rsidR="00892332" w:rsidRPr="0036177E">
        <w:rPr>
          <w:rFonts w:ascii="Times New Roman" w:hAnsi="Times New Roman"/>
          <w:sz w:val="24"/>
          <w:szCs w:val="24"/>
        </w:rPr>
        <w:t>4.3.</w:t>
      </w:r>
      <w:r w:rsidR="00895F00">
        <w:rPr>
          <w:rFonts w:ascii="Times New Roman" w:hAnsi="Times New Roman"/>
          <w:sz w:val="24"/>
          <w:szCs w:val="24"/>
        </w:rPr>
        <w:t>2</w:t>
      </w:r>
      <w:r w:rsidR="00892332" w:rsidRPr="0036177E">
        <w:rPr>
          <w:rFonts w:ascii="Times New Roman" w:hAnsi="Times New Roman"/>
          <w:sz w:val="24"/>
          <w:szCs w:val="24"/>
        </w:rPr>
        <w:t>. attēls)</w:t>
      </w:r>
      <w:r w:rsidRPr="007B7928">
        <w:rPr>
          <w:rFonts w:ascii="Times New Roman" w:hAnsi="Times New Roman"/>
          <w:sz w:val="24"/>
          <w:szCs w:val="24"/>
        </w:rPr>
        <w:t>:</w:t>
      </w:r>
    </w:p>
    <w:p w14:paraId="1309951E" w14:textId="55E96AA0"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rPr>
        <w:t>Parametrs “</w:t>
      </w:r>
      <w:r w:rsidR="00895F00">
        <w:rPr>
          <w:rFonts w:ascii="Times New Roman" w:hAnsi="Times New Roman"/>
          <w:sz w:val="24"/>
          <w:szCs w:val="24"/>
        </w:rPr>
        <w:t>I</w:t>
      </w:r>
      <w:r w:rsidR="00895F00" w:rsidRPr="007B7928">
        <w:rPr>
          <w:rFonts w:ascii="Times New Roman" w:hAnsi="Times New Roman"/>
          <w:sz w:val="24"/>
          <w:szCs w:val="24"/>
        </w:rPr>
        <w:t>ekraušana</w:t>
      </w:r>
      <w:r w:rsidRPr="007B7928">
        <w:rPr>
          <w:rFonts w:ascii="Times New Roman" w:hAnsi="Times New Roman"/>
          <w:sz w:val="24"/>
          <w:szCs w:val="24"/>
        </w:rPr>
        <w:t xml:space="preserve">” visām trim bibliotēkām ir aptuveni vienāds laiks, bet </w:t>
      </w:r>
      <w:r w:rsidR="006817ED">
        <w:rPr>
          <w:rFonts w:ascii="Times New Roman" w:hAnsi="Times New Roman"/>
          <w:sz w:val="24"/>
          <w:szCs w:val="24"/>
        </w:rPr>
        <w:t>“D</w:t>
      </w:r>
      <w:r w:rsidRPr="007B7928">
        <w:rPr>
          <w:rFonts w:ascii="Times New Roman" w:hAnsi="Times New Roman"/>
          <w:sz w:val="24"/>
          <w:szCs w:val="24"/>
        </w:rPr>
        <w:t>3.js</w:t>
      </w:r>
      <w:r w:rsidR="006817ED">
        <w:rPr>
          <w:rFonts w:ascii="Times New Roman" w:hAnsi="Times New Roman"/>
          <w:sz w:val="24"/>
          <w:szCs w:val="24"/>
        </w:rPr>
        <w:t>”</w:t>
      </w:r>
      <w:r w:rsidRPr="007B7928">
        <w:rPr>
          <w:rFonts w:ascii="Times New Roman" w:hAnsi="Times New Roman"/>
          <w:sz w:val="24"/>
          <w:szCs w:val="24"/>
        </w:rPr>
        <w:t xml:space="preserve"> uz 2 ms </w:t>
      </w:r>
      <w:r w:rsidR="00BC776D" w:rsidRPr="00BC776D">
        <w:rPr>
          <w:rFonts w:ascii="Times New Roman" w:hAnsi="Times New Roman"/>
          <w:sz w:val="24"/>
          <w:szCs w:val="24"/>
        </w:rPr>
        <w:t>ielādējās</w:t>
      </w:r>
      <w:r w:rsidRPr="006743D8">
        <w:rPr>
          <w:rFonts w:ascii="Times New Roman" w:hAnsi="Times New Roman"/>
          <w:color w:val="FF0000"/>
          <w:sz w:val="24"/>
          <w:szCs w:val="24"/>
        </w:rPr>
        <w:t xml:space="preserve"> </w:t>
      </w:r>
      <w:r w:rsidRPr="007B7928">
        <w:rPr>
          <w:rFonts w:ascii="Times New Roman" w:hAnsi="Times New Roman"/>
          <w:sz w:val="24"/>
          <w:szCs w:val="24"/>
        </w:rPr>
        <w:t xml:space="preserve">ilgāk nekā </w:t>
      </w:r>
      <w:r w:rsidR="006817ED">
        <w:rPr>
          <w:rFonts w:ascii="Times New Roman" w:hAnsi="Times New Roman"/>
          <w:sz w:val="24"/>
          <w:szCs w:val="24"/>
        </w:rPr>
        <w:t>“C</w:t>
      </w:r>
      <w:r w:rsidRPr="007B7928">
        <w:rPr>
          <w:rFonts w:ascii="Times New Roman" w:hAnsi="Times New Roman"/>
          <w:sz w:val="24"/>
          <w:szCs w:val="24"/>
        </w:rPr>
        <w:t>ytoscape.js</w:t>
      </w:r>
      <w:r w:rsidR="006817ED">
        <w:rPr>
          <w:rFonts w:ascii="Times New Roman" w:hAnsi="Times New Roman"/>
          <w:sz w:val="24"/>
          <w:szCs w:val="24"/>
        </w:rPr>
        <w:t>”</w:t>
      </w:r>
      <w:r w:rsidRPr="007B7928">
        <w:rPr>
          <w:rFonts w:ascii="Times New Roman" w:hAnsi="Times New Roman"/>
          <w:sz w:val="24"/>
          <w:szCs w:val="24"/>
        </w:rPr>
        <w:t xml:space="preserve"> – 3 ms.</w:t>
      </w:r>
    </w:p>
    <w:p w14:paraId="71AA4FC6" w14:textId="4AAF0EDB"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rPr>
        <w:t>Parametrs “</w:t>
      </w:r>
      <w:r w:rsidR="00895F00">
        <w:rPr>
          <w:rFonts w:ascii="Times New Roman" w:hAnsi="Times New Roman"/>
          <w:sz w:val="24"/>
          <w:szCs w:val="24"/>
        </w:rPr>
        <w:t>S</w:t>
      </w:r>
      <w:r w:rsidR="00895F00" w:rsidRPr="007B7928">
        <w:rPr>
          <w:rFonts w:ascii="Times New Roman" w:hAnsi="Times New Roman"/>
          <w:sz w:val="24"/>
          <w:szCs w:val="24"/>
        </w:rPr>
        <w:t>kriptēšana</w:t>
      </w:r>
      <w:r w:rsidRPr="007B7928">
        <w:rPr>
          <w:rFonts w:ascii="Times New Roman" w:hAnsi="Times New Roman"/>
          <w:sz w:val="24"/>
          <w:szCs w:val="24"/>
        </w:rPr>
        <w:t xml:space="preserve">” ir vāja vieta </w:t>
      </w:r>
      <w:r w:rsidR="006817ED">
        <w:rPr>
          <w:rFonts w:ascii="Times New Roman" w:hAnsi="Times New Roman"/>
          <w:sz w:val="24"/>
          <w:szCs w:val="24"/>
        </w:rPr>
        <w:t>“V</w:t>
      </w:r>
      <w:r w:rsidRPr="007B7928">
        <w:rPr>
          <w:rFonts w:ascii="Times New Roman" w:hAnsi="Times New Roman"/>
          <w:sz w:val="24"/>
          <w:szCs w:val="24"/>
        </w:rPr>
        <w:t>is.js</w:t>
      </w:r>
      <w:r w:rsidR="006817ED">
        <w:rPr>
          <w:rFonts w:ascii="Times New Roman" w:hAnsi="Times New Roman"/>
          <w:sz w:val="24"/>
          <w:szCs w:val="24"/>
        </w:rPr>
        <w:t>”</w:t>
      </w:r>
      <w:r w:rsidRPr="007B7928">
        <w:rPr>
          <w:rFonts w:ascii="Times New Roman" w:hAnsi="Times New Roman"/>
          <w:sz w:val="24"/>
          <w:szCs w:val="24"/>
        </w:rPr>
        <w:t xml:space="preserve"> bibliotēkā, ja salīdzina ar trim bibliotēkām, tad </w:t>
      </w:r>
      <w:r w:rsidR="00895F00">
        <w:rPr>
          <w:rFonts w:ascii="Times New Roman" w:hAnsi="Times New Roman"/>
          <w:sz w:val="24"/>
          <w:szCs w:val="24"/>
        </w:rPr>
        <w:t>"V</w:t>
      </w:r>
      <w:r w:rsidR="00895F00" w:rsidRPr="007B7928">
        <w:rPr>
          <w:rFonts w:ascii="Times New Roman" w:hAnsi="Times New Roman"/>
          <w:sz w:val="24"/>
          <w:szCs w:val="24"/>
        </w:rPr>
        <w:t>is</w:t>
      </w:r>
      <w:r w:rsidRPr="007B7928">
        <w:rPr>
          <w:rFonts w:ascii="Times New Roman" w:hAnsi="Times New Roman"/>
          <w:sz w:val="24"/>
          <w:szCs w:val="24"/>
        </w:rPr>
        <w:t>.js</w:t>
      </w:r>
      <w:r w:rsidR="00895F00">
        <w:rPr>
          <w:rFonts w:ascii="Times New Roman" w:hAnsi="Times New Roman"/>
          <w:sz w:val="24"/>
          <w:szCs w:val="24"/>
        </w:rPr>
        <w:t>”</w:t>
      </w:r>
      <w:r w:rsidRPr="007B7928">
        <w:rPr>
          <w:rFonts w:ascii="Times New Roman" w:hAnsi="Times New Roman"/>
          <w:sz w:val="24"/>
          <w:szCs w:val="24"/>
        </w:rPr>
        <w:t xml:space="preserve"> skripts tiek realizēts visilgāk – 14595 ms. Visātrākā “</w:t>
      </w:r>
      <w:r w:rsidR="00895F00">
        <w:rPr>
          <w:rFonts w:ascii="Times New Roman" w:hAnsi="Times New Roman"/>
          <w:sz w:val="24"/>
          <w:szCs w:val="24"/>
        </w:rPr>
        <w:t>S</w:t>
      </w:r>
      <w:r w:rsidR="00895F00" w:rsidRPr="007B7928">
        <w:rPr>
          <w:rFonts w:ascii="Times New Roman" w:hAnsi="Times New Roman"/>
          <w:sz w:val="24"/>
          <w:szCs w:val="24"/>
        </w:rPr>
        <w:t>kriptēšana</w:t>
      </w:r>
      <w:r w:rsidRPr="007B7928">
        <w:rPr>
          <w:rFonts w:ascii="Times New Roman" w:hAnsi="Times New Roman"/>
          <w:sz w:val="24"/>
          <w:szCs w:val="24"/>
        </w:rPr>
        <w:t xml:space="preserve">” izpildīta </w:t>
      </w:r>
      <w:r w:rsidR="006817ED">
        <w:rPr>
          <w:rFonts w:ascii="Times New Roman" w:hAnsi="Times New Roman"/>
          <w:sz w:val="24"/>
          <w:szCs w:val="24"/>
        </w:rPr>
        <w:t>“C</w:t>
      </w:r>
      <w:r w:rsidRPr="007B7928">
        <w:rPr>
          <w:rFonts w:ascii="Times New Roman" w:hAnsi="Times New Roman"/>
          <w:sz w:val="24"/>
          <w:szCs w:val="24"/>
        </w:rPr>
        <w:t>ytoscape.js</w:t>
      </w:r>
      <w:r w:rsidR="006817ED">
        <w:rPr>
          <w:rFonts w:ascii="Times New Roman" w:hAnsi="Times New Roman"/>
          <w:sz w:val="24"/>
          <w:szCs w:val="24"/>
        </w:rPr>
        <w:t>”</w:t>
      </w:r>
      <w:r w:rsidRPr="007B7928">
        <w:rPr>
          <w:rFonts w:ascii="Times New Roman" w:hAnsi="Times New Roman"/>
          <w:sz w:val="24"/>
          <w:szCs w:val="24"/>
        </w:rPr>
        <w:t xml:space="preserve"> bibliotēkā – 1653 ms. </w:t>
      </w:r>
    </w:p>
    <w:p w14:paraId="2DC361C2" w14:textId="78ECE0BC"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rPr>
        <w:t xml:space="preserve">“Renderēšana” pie </w:t>
      </w:r>
      <w:r w:rsidR="006817ED">
        <w:rPr>
          <w:rFonts w:ascii="Times New Roman" w:hAnsi="Times New Roman"/>
          <w:sz w:val="24"/>
          <w:szCs w:val="24"/>
        </w:rPr>
        <w:t>“C</w:t>
      </w:r>
      <w:r w:rsidRPr="007B7928">
        <w:rPr>
          <w:rFonts w:ascii="Times New Roman" w:hAnsi="Times New Roman"/>
          <w:sz w:val="24"/>
          <w:szCs w:val="24"/>
        </w:rPr>
        <w:t>ytoscape.js</w:t>
      </w:r>
      <w:r w:rsidR="006817ED">
        <w:rPr>
          <w:rFonts w:ascii="Times New Roman" w:hAnsi="Times New Roman"/>
          <w:sz w:val="24"/>
          <w:szCs w:val="24"/>
        </w:rPr>
        <w:t>”</w:t>
      </w:r>
      <w:r w:rsidRPr="007B7928">
        <w:rPr>
          <w:rFonts w:ascii="Times New Roman" w:hAnsi="Times New Roman"/>
          <w:sz w:val="24"/>
          <w:szCs w:val="24"/>
        </w:rPr>
        <w:t xml:space="preserve"> un </w:t>
      </w:r>
      <w:r w:rsidR="006817ED">
        <w:rPr>
          <w:rFonts w:ascii="Times New Roman" w:hAnsi="Times New Roman"/>
          <w:sz w:val="24"/>
          <w:szCs w:val="24"/>
        </w:rPr>
        <w:t>“V</w:t>
      </w:r>
      <w:r w:rsidRPr="007B7928">
        <w:rPr>
          <w:rFonts w:ascii="Times New Roman" w:hAnsi="Times New Roman"/>
          <w:sz w:val="24"/>
          <w:szCs w:val="24"/>
        </w:rPr>
        <w:t>is.js</w:t>
      </w:r>
      <w:r w:rsidR="006817ED">
        <w:rPr>
          <w:rFonts w:ascii="Times New Roman" w:hAnsi="Times New Roman"/>
          <w:sz w:val="24"/>
          <w:szCs w:val="24"/>
        </w:rPr>
        <w:t>”</w:t>
      </w:r>
      <w:r w:rsidRPr="007B7928">
        <w:rPr>
          <w:rFonts w:ascii="Times New Roman" w:hAnsi="Times New Roman"/>
          <w:sz w:val="24"/>
          <w:szCs w:val="24"/>
        </w:rPr>
        <w:t xml:space="preserve"> gandrīz ir vienādā ātrumā – 6 ms un 3 ms, realizācija notiek ātrāk nekā </w:t>
      </w:r>
      <w:r w:rsidR="006817ED">
        <w:rPr>
          <w:rFonts w:ascii="Times New Roman" w:hAnsi="Times New Roman"/>
          <w:sz w:val="24"/>
          <w:szCs w:val="24"/>
        </w:rPr>
        <w:t>“D</w:t>
      </w:r>
      <w:r w:rsidRPr="007B7928">
        <w:rPr>
          <w:rFonts w:ascii="Times New Roman" w:hAnsi="Times New Roman"/>
          <w:sz w:val="24"/>
          <w:szCs w:val="24"/>
        </w:rPr>
        <w:t>3.js</w:t>
      </w:r>
      <w:r w:rsidR="006817ED">
        <w:rPr>
          <w:rFonts w:ascii="Times New Roman" w:hAnsi="Times New Roman"/>
          <w:sz w:val="24"/>
          <w:szCs w:val="24"/>
        </w:rPr>
        <w:t>”</w:t>
      </w:r>
      <w:r w:rsidRPr="007B7928">
        <w:rPr>
          <w:rFonts w:ascii="Times New Roman" w:hAnsi="Times New Roman"/>
          <w:sz w:val="24"/>
          <w:szCs w:val="24"/>
        </w:rPr>
        <w:t xml:space="preserve"> – 1339 ms. </w:t>
      </w:r>
    </w:p>
    <w:p w14:paraId="3B8A08A6" w14:textId="247A2C2F"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rPr>
        <w:t xml:space="preserve">“Vizualizācija” – minimālais rezultāts </w:t>
      </w:r>
      <w:r w:rsidR="006817ED">
        <w:rPr>
          <w:rFonts w:ascii="Times New Roman" w:hAnsi="Times New Roman"/>
          <w:sz w:val="24"/>
          <w:szCs w:val="24"/>
        </w:rPr>
        <w:t>“</w:t>
      </w:r>
      <w:r w:rsidRPr="007B7928">
        <w:rPr>
          <w:rFonts w:ascii="Times New Roman" w:hAnsi="Times New Roman"/>
          <w:sz w:val="24"/>
          <w:szCs w:val="24"/>
        </w:rPr>
        <w:t>Vis.js</w:t>
      </w:r>
      <w:r w:rsidR="006817ED">
        <w:rPr>
          <w:rFonts w:ascii="Times New Roman" w:hAnsi="Times New Roman"/>
          <w:sz w:val="24"/>
          <w:szCs w:val="24"/>
        </w:rPr>
        <w:t>”</w:t>
      </w:r>
      <w:r w:rsidRPr="007B7928">
        <w:rPr>
          <w:rFonts w:ascii="Times New Roman" w:hAnsi="Times New Roman"/>
          <w:sz w:val="24"/>
          <w:szCs w:val="24"/>
        </w:rPr>
        <w:t xml:space="preserve"> bibliotēkai, tas ir 0 ms, jo </w:t>
      </w:r>
      <w:r w:rsidR="00895F00">
        <w:rPr>
          <w:rFonts w:ascii="Times New Roman" w:hAnsi="Times New Roman"/>
          <w:sz w:val="24"/>
          <w:szCs w:val="24"/>
        </w:rPr>
        <w:t>"V</w:t>
      </w:r>
      <w:r w:rsidRPr="007B7928">
        <w:rPr>
          <w:rFonts w:ascii="Times New Roman" w:hAnsi="Times New Roman"/>
          <w:sz w:val="24"/>
          <w:szCs w:val="24"/>
        </w:rPr>
        <w:t>is.js</w:t>
      </w:r>
      <w:r w:rsidR="00895F00">
        <w:rPr>
          <w:rFonts w:ascii="Times New Roman" w:hAnsi="Times New Roman"/>
          <w:sz w:val="24"/>
          <w:szCs w:val="24"/>
        </w:rPr>
        <w:t>”</w:t>
      </w:r>
      <w:r w:rsidRPr="007B7928">
        <w:rPr>
          <w:rFonts w:ascii="Times New Roman" w:hAnsi="Times New Roman"/>
          <w:sz w:val="24"/>
          <w:szCs w:val="24"/>
        </w:rPr>
        <w:t xml:space="preserve"> bibliotēkā nav instrumenta, kas regulē virsotnes, šķautnes un slāņu izskatu. Tāpēc korektāk ir salīdzināt </w:t>
      </w:r>
      <w:r w:rsidR="006817ED">
        <w:rPr>
          <w:rFonts w:ascii="Times New Roman" w:hAnsi="Times New Roman"/>
          <w:sz w:val="24"/>
          <w:szCs w:val="24"/>
        </w:rPr>
        <w:t>“C</w:t>
      </w:r>
      <w:r w:rsidRPr="007B7928">
        <w:rPr>
          <w:rFonts w:ascii="Times New Roman" w:hAnsi="Times New Roman"/>
          <w:sz w:val="24"/>
          <w:szCs w:val="24"/>
        </w:rPr>
        <w:t>ytoscape.js</w:t>
      </w:r>
      <w:r w:rsidR="006817ED">
        <w:rPr>
          <w:rFonts w:ascii="Times New Roman" w:hAnsi="Times New Roman"/>
          <w:sz w:val="24"/>
          <w:szCs w:val="24"/>
        </w:rPr>
        <w:t>”</w:t>
      </w:r>
      <w:r w:rsidRPr="007B7928">
        <w:rPr>
          <w:rFonts w:ascii="Times New Roman" w:hAnsi="Times New Roman"/>
          <w:sz w:val="24"/>
          <w:szCs w:val="24"/>
        </w:rPr>
        <w:t xml:space="preserve"> un </w:t>
      </w:r>
      <w:r w:rsidR="006817ED">
        <w:rPr>
          <w:rFonts w:ascii="Times New Roman" w:hAnsi="Times New Roman"/>
          <w:sz w:val="24"/>
          <w:szCs w:val="24"/>
        </w:rPr>
        <w:t>“D</w:t>
      </w:r>
      <w:r w:rsidRPr="007B7928">
        <w:rPr>
          <w:rFonts w:ascii="Times New Roman" w:hAnsi="Times New Roman"/>
          <w:sz w:val="24"/>
          <w:szCs w:val="24"/>
        </w:rPr>
        <w:t>3.js</w:t>
      </w:r>
      <w:r w:rsidR="006817ED">
        <w:rPr>
          <w:rFonts w:ascii="Times New Roman" w:hAnsi="Times New Roman"/>
          <w:sz w:val="24"/>
          <w:szCs w:val="24"/>
        </w:rPr>
        <w:t>”</w:t>
      </w:r>
      <w:r w:rsidRPr="007B7928">
        <w:rPr>
          <w:rFonts w:ascii="Times New Roman" w:hAnsi="Times New Roman"/>
          <w:sz w:val="24"/>
          <w:szCs w:val="24"/>
        </w:rPr>
        <w:t xml:space="preserve">, kur </w:t>
      </w:r>
      <w:r w:rsidR="006817ED">
        <w:rPr>
          <w:rFonts w:ascii="Times New Roman" w:hAnsi="Times New Roman"/>
          <w:sz w:val="24"/>
          <w:szCs w:val="24"/>
        </w:rPr>
        <w:t>“D</w:t>
      </w:r>
      <w:r w:rsidRPr="007B7928">
        <w:rPr>
          <w:rFonts w:ascii="Times New Roman" w:hAnsi="Times New Roman"/>
          <w:sz w:val="24"/>
          <w:szCs w:val="24"/>
        </w:rPr>
        <w:t>3.js</w:t>
      </w:r>
      <w:r w:rsidR="006817ED">
        <w:rPr>
          <w:rFonts w:ascii="Times New Roman" w:hAnsi="Times New Roman"/>
          <w:sz w:val="24"/>
          <w:szCs w:val="24"/>
        </w:rPr>
        <w:t>”</w:t>
      </w:r>
      <w:r w:rsidRPr="007B7928">
        <w:rPr>
          <w:rFonts w:ascii="Times New Roman" w:hAnsi="Times New Roman"/>
          <w:sz w:val="24"/>
          <w:szCs w:val="24"/>
        </w:rPr>
        <w:t xml:space="preserve"> bibliotēka ģenerē vizualizāciju par 236 ms ilgāk. </w:t>
      </w:r>
    </w:p>
    <w:p w14:paraId="397A927C" w14:textId="34DB1B7B"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rPr>
        <w:t xml:space="preserve">“Sistēmā” rezultāts ir ātrāk </w:t>
      </w:r>
      <w:r w:rsidR="006817ED">
        <w:rPr>
          <w:rFonts w:ascii="Times New Roman" w:hAnsi="Times New Roman"/>
          <w:sz w:val="24"/>
          <w:szCs w:val="24"/>
        </w:rPr>
        <w:t>“</w:t>
      </w:r>
      <w:r w:rsidRPr="007B7928">
        <w:rPr>
          <w:rFonts w:ascii="Times New Roman" w:hAnsi="Times New Roman"/>
          <w:sz w:val="24"/>
          <w:szCs w:val="24"/>
        </w:rPr>
        <w:t>Vis.js</w:t>
      </w:r>
      <w:r w:rsidR="006817ED">
        <w:rPr>
          <w:rFonts w:ascii="Times New Roman" w:hAnsi="Times New Roman"/>
          <w:sz w:val="24"/>
          <w:szCs w:val="24"/>
        </w:rPr>
        <w:t>”</w:t>
      </w:r>
      <w:r w:rsidRPr="007B7928">
        <w:rPr>
          <w:rFonts w:ascii="Times New Roman" w:hAnsi="Times New Roman"/>
          <w:sz w:val="24"/>
          <w:szCs w:val="24"/>
        </w:rPr>
        <w:t xml:space="preserve"> – 15 ms. </w:t>
      </w:r>
      <w:r w:rsidR="006817ED">
        <w:rPr>
          <w:rFonts w:ascii="Times New Roman" w:hAnsi="Times New Roman"/>
          <w:sz w:val="24"/>
          <w:szCs w:val="24"/>
        </w:rPr>
        <w:t>“</w:t>
      </w:r>
      <w:r w:rsidRPr="007B7928">
        <w:rPr>
          <w:rFonts w:ascii="Times New Roman" w:hAnsi="Times New Roman"/>
          <w:sz w:val="24"/>
          <w:szCs w:val="24"/>
        </w:rPr>
        <w:t>D3.js</w:t>
      </w:r>
      <w:r w:rsidR="006817ED">
        <w:rPr>
          <w:rFonts w:ascii="Times New Roman" w:hAnsi="Times New Roman"/>
          <w:sz w:val="24"/>
          <w:szCs w:val="24"/>
        </w:rPr>
        <w:t>”</w:t>
      </w:r>
      <w:r w:rsidRPr="007B7928">
        <w:rPr>
          <w:rFonts w:ascii="Times New Roman" w:hAnsi="Times New Roman"/>
          <w:sz w:val="24"/>
          <w:szCs w:val="24"/>
        </w:rPr>
        <w:t xml:space="preserve"> bibliotēkas apstrādei nepieciešams ilgāks laiks – rezultāts 51 ms un cytoscape.js par 9 sekundēm ātrāk nekā </w:t>
      </w:r>
      <w:r w:rsidR="00EC1A6B">
        <w:rPr>
          <w:rFonts w:ascii="Times New Roman" w:hAnsi="Times New Roman"/>
          <w:sz w:val="24"/>
          <w:szCs w:val="24"/>
        </w:rPr>
        <w:t>"D</w:t>
      </w:r>
      <w:r w:rsidRPr="007B7928">
        <w:rPr>
          <w:rFonts w:ascii="Times New Roman" w:hAnsi="Times New Roman"/>
          <w:sz w:val="24"/>
          <w:szCs w:val="24"/>
        </w:rPr>
        <w:t>3.js</w:t>
      </w:r>
      <w:r w:rsidR="00EC1A6B">
        <w:rPr>
          <w:rFonts w:ascii="Times New Roman" w:hAnsi="Times New Roman"/>
          <w:sz w:val="24"/>
          <w:szCs w:val="24"/>
        </w:rPr>
        <w:t>”</w:t>
      </w:r>
      <w:r w:rsidRPr="007B7928">
        <w:rPr>
          <w:rFonts w:ascii="Times New Roman" w:hAnsi="Times New Roman"/>
          <w:sz w:val="24"/>
          <w:szCs w:val="24"/>
        </w:rPr>
        <w:t xml:space="preserve"> bibliotēka.</w:t>
      </w:r>
    </w:p>
    <w:p w14:paraId="452C808A" w14:textId="28393D23" w:rsidR="00E94437" w:rsidRPr="007B7928" w:rsidRDefault="00E94437" w:rsidP="00E94437">
      <w:pPr>
        <w:pStyle w:val="Kods"/>
        <w:numPr>
          <w:ilvl w:val="0"/>
          <w:numId w:val="30"/>
        </w:numPr>
        <w:jc w:val="left"/>
        <w:rPr>
          <w:rFonts w:ascii="Times New Roman" w:hAnsi="Times New Roman"/>
          <w:sz w:val="24"/>
          <w:szCs w:val="24"/>
        </w:rPr>
      </w:pPr>
      <w:r w:rsidRPr="007B7928">
        <w:rPr>
          <w:rFonts w:ascii="Times New Roman" w:hAnsi="Times New Roman"/>
          <w:sz w:val="24"/>
          <w:szCs w:val="24"/>
          <w:lang w:val="en-GB"/>
        </w:rPr>
        <w:t xml:space="preserve">“Kopsummas” </w:t>
      </w:r>
      <w:r w:rsidRPr="007B7928">
        <w:rPr>
          <w:rFonts w:ascii="Times New Roman" w:hAnsi="Times New Roman"/>
          <w:sz w:val="24"/>
          <w:szCs w:val="24"/>
        </w:rPr>
        <w:t>rezultāti minēti augstāk.</w:t>
      </w:r>
    </w:p>
    <w:p w14:paraId="7370D3F1" w14:textId="77777777" w:rsidR="00E94437" w:rsidRPr="00844D24" w:rsidRDefault="00E94437" w:rsidP="00AB4F47">
      <w:pPr>
        <w:pStyle w:val="Kods"/>
        <w:ind w:firstLine="0"/>
        <w:jc w:val="left"/>
        <w:rPr>
          <w:rFonts w:ascii="Times New Roman" w:hAnsi="Times New Roman"/>
          <w:sz w:val="24"/>
          <w:szCs w:val="24"/>
        </w:rPr>
      </w:pPr>
    </w:p>
    <w:p w14:paraId="4A7FBDC9" w14:textId="77777777" w:rsidR="00E94437" w:rsidRDefault="00E94437" w:rsidP="00E94437">
      <w:pPr>
        <w:pStyle w:val="Kods"/>
        <w:ind w:firstLine="0"/>
        <w:jc w:val="center"/>
        <w:rPr>
          <w:rFonts w:ascii="Times New Roman" w:hAnsi="Times New Roman"/>
          <w:sz w:val="24"/>
          <w:szCs w:val="24"/>
        </w:rPr>
      </w:pPr>
      <w:r w:rsidRPr="00844D24">
        <w:rPr>
          <w:noProof/>
          <w:lang w:eastAsia="lv-LV"/>
        </w:rPr>
        <w:drawing>
          <wp:inline distT="0" distB="0" distL="0" distR="0" wp14:anchorId="29D8CD52" wp14:editId="1238D533">
            <wp:extent cx="5271135" cy="3124200"/>
            <wp:effectExtent l="0" t="0" r="5715" b="0"/>
            <wp:docPr id="1301213708" name="Diagramma 1">
              <a:extLst xmlns:a="http://schemas.openxmlformats.org/drawingml/2006/main">
                <a:ext uri="{FF2B5EF4-FFF2-40B4-BE49-F238E27FC236}">
                  <a16:creationId xmlns:a16="http://schemas.microsoft.com/office/drawing/2014/main" id="{278308BB-58B0-E625-4CE9-DAD492D624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1A09DF7" w14:textId="5200116F" w:rsidR="00E94437" w:rsidRPr="00844D24" w:rsidRDefault="00E94437" w:rsidP="00E94437">
      <w:pPr>
        <w:jc w:val="center"/>
      </w:pPr>
      <w:r w:rsidRPr="00844D24">
        <w:lastRenderedPageBreak/>
        <w:t>4.3.</w:t>
      </w:r>
      <w:r w:rsidR="00895F00">
        <w:t>2</w:t>
      </w:r>
      <w:r w:rsidRPr="00844D24">
        <w:t xml:space="preserve">. attēls. </w:t>
      </w:r>
      <w:r>
        <w:t>Detalizēts algoritmu ātrumu rezultāts</w:t>
      </w:r>
    </w:p>
    <w:p w14:paraId="15F2CB4D" w14:textId="77777777" w:rsidR="00024763" w:rsidRPr="00844D24" w:rsidRDefault="00024763" w:rsidP="002B0626">
      <w:pPr>
        <w:pStyle w:val="Kods"/>
        <w:ind w:firstLine="0"/>
        <w:jc w:val="center"/>
        <w:rPr>
          <w:rFonts w:ascii="Times New Roman" w:hAnsi="Times New Roman"/>
          <w:sz w:val="24"/>
          <w:szCs w:val="24"/>
        </w:rPr>
      </w:pPr>
    </w:p>
    <w:p w14:paraId="37FDA7E0" w14:textId="5111543B" w:rsidR="00A47173" w:rsidRPr="00844D24" w:rsidRDefault="00A47173" w:rsidP="00871D58">
      <w:r w:rsidRPr="00844D24">
        <w:t xml:space="preserve">Algoritma garuma rezultāti ir tādi, </w:t>
      </w:r>
      <w:r w:rsidR="00870935" w:rsidRPr="00844D24">
        <w:t xml:space="preserve">ka </w:t>
      </w:r>
      <w:r w:rsidR="006817ED">
        <w:t>“D</w:t>
      </w:r>
      <w:r w:rsidR="00870935" w:rsidRPr="00844D24">
        <w:t>3.js</w:t>
      </w:r>
      <w:r w:rsidR="006817ED">
        <w:t>”</w:t>
      </w:r>
      <w:r w:rsidR="00870935" w:rsidRPr="00844D24">
        <w:t xml:space="preserve"> algoritm</w:t>
      </w:r>
      <w:r w:rsidR="002B0626" w:rsidRPr="00844D24">
        <w:t>ā</w:t>
      </w:r>
      <w:r w:rsidR="00870935" w:rsidRPr="00844D24">
        <w:t xml:space="preserve"> ir 83 koda rindas un </w:t>
      </w:r>
      <w:r w:rsidR="009B4093">
        <w:t>"J</w:t>
      </w:r>
      <w:r w:rsidR="00870935" w:rsidRPr="00844D24">
        <w:t>ava</w:t>
      </w:r>
      <w:r w:rsidR="002B0626" w:rsidRPr="00844D24">
        <w:t>s</w:t>
      </w:r>
      <w:r w:rsidR="00870935" w:rsidRPr="00844D24">
        <w:t>cript</w:t>
      </w:r>
      <w:r w:rsidR="009B4093">
        <w:t>”</w:t>
      </w:r>
      <w:r w:rsidR="00870935" w:rsidRPr="00844D24">
        <w:t xml:space="preserve"> faila izmērs ir </w:t>
      </w:r>
      <w:r w:rsidR="00B5050A" w:rsidRPr="00844D24">
        <w:t>3</w:t>
      </w:r>
      <w:r w:rsidR="00870935" w:rsidRPr="00844D24">
        <w:t>.</w:t>
      </w:r>
      <w:r w:rsidR="00B5050A" w:rsidRPr="00844D24">
        <w:t>94</w:t>
      </w:r>
      <w:r w:rsidR="00870935" w:rsidRPr="00844D24">
        <w:t xml:space="preserve"> KB, tas ir vairāk nekā </w:t>
      </w:r>
      <w:r w:rsidR="006817ED">
        <w:t>“</w:t>
      </w:r>
      <w:r w:rsidR="00870935" w:rsidRPr="00844D24">
        <w:t>Cytoscape.js</w:t>
      </w:r>
      <w:r w:rsidR="006817ED">
        <w:t>”</w:t>
      </w:r>
      <w:r w:rsidR="00870935" w:rsidRPr="00844D24">
        <w:t xml:space="preserve"> algoritms un </w:t>
      </w:r>
      <w:r w:rsidR="006817ED">
        <w:t>“</w:t>
      </w:r>
      <w:r w:rsidR="00870935" w:rsidRPr="00844D24">
        <w:t>Vis.js</w:t>
      </w:r>
      <w:r w:rsidR="006817ED">
        <w:t>”</w:t>
      </w:r>
      <w:r w:rsidR="00870935" w:rsidRPr="00844D24">
        <w:t xml:space="preserve"> algoritms. </w:t>
      </w:r>
      <w:r w:rsidR="006817ED">
        <w:t>“</w:t>
      </w:r>
      <w:r w:rsidR="002B0626" w:rsidRPr="00844D24">
        <w:t>Vis.js</w:t>
      </w:r>
      <w:r w:rsidR="006817ED">
        <w:t>”</w:t>
      </w:r>
      <w:r w:rsidR="002B0626" w:rsidRPr="00844D24">
        <w:t xml:space="preserve"> algoritmā ir vismazāk koda rindas – 18 un faila izmērs ir 1.10 KB. </w:t>
      </w:r>
      <w:r w:rsidR="006817ED">
        <w:t>“</w:t>
      </w:r>
      <w:r w:rsidR="002B0626" w:rsidRPr="00844D24">
        <w:t>Cytoscape.js</w:t>
      </w:r>
      <w:r w:rsidR="006817ED">
        <w:t>”</w:t>
      </w:r>
      <w:r w:rsidR="002B0626" w:rsidRPr="00844D24">
        <w:t xml:space="preserve"> </w:t>
      </w:r>
      <w:r w:rsidR="008443AB" w:rsidRPr="00844D24">
        <w:t xml:space="preserve">algoritmā </w:t>
      </w:r>
      <w:r w:rsidR="002B0626" w:rsidRPr="00844D24">
        <w:t>ir 32 rindas kodā un 2.</w:t>
      </w:r>
      <w:r w:rsidR="00B5050A" w:rsidRPr="00844D24">
        <w:t>16</w:t>
      </w:r>
      <w:r w:rsidR="002B0626" w:rsidRPr="00844D24">
        <w:t xml:space="preserve"> KB faila izmērs. Tas nozīme, ka </w:t>
      </w:r>
      <w:r w:rsidR="006817ED">
        <w:t>“</w:t>
      </w:r>
      <w:r w:rsidR="002B0626" w:rsidRPr="00844D24">
        <w:t>Vis.js</w:t>
      </w:r>
      <w:r w:rsidR="006817ED">
        <w:t>”</w:t>
      </w:r>
      <w:r w:rsidR="002B0626" w:rsidRPr="00844D24">
        <w:t xml:space="preserve"> var aizņemt mazāk vietas kaut kāda projektā nekā ar </w:t>
      </w:r>
      <w:r w:rsidR="006817ED">
        <w:t>“D</w:t>
      </w:r>
      <w:r w:rsidR="002B0626" w:rsidRPr="00844D24">
        <w:t>3.js</w:t>
      </w:r>
      <w:r w:rsidR="006817ED">
        <w:t>”</w:t>
      </w:r>
      <w:r w:rsidR="002B0626" w:rsidRPr="00844D24">
        <w:t xml:space="preserve"> vai </w:t>
      </w:r>
      <w:r w:rsidR="006817ED">
        <w:t>“C</w:t>
      </w:r>
      <w:r w:rsidR="002B0626" w:rsidRPr="00844D24">
        <w:t>ytoscape.js</w:t>
      </w:r>
      <w:r w:rsidR="006817ED">
        <w:t>”</w:t>
      </w:r>
      <w:r w:rsidR="002B0626" w:rsidRPr="00844D24">
        <w:t>.</w:t>
      </w:r>
      <w:r w:rsidR="002B5012" w:rsidRPr="00844D24">
        <w:t xml:space="preserve"> Par algoritmu garumu kritēriju var secināt, ka </w:t>
      </w:r>
      <w:r w:rsidR="006817ED">
        <w:t>“D</w:t>
      </w:r>
      <w:r w:rsidR="002B5012" w:rsidRPr="00844D24">
        <w:t>3.js</w:t>
      </w:r>
      <w:r w:rsidR="006817ED">
        <w:t>”</w:t>
      </w:r>
      <w:r w:rsidR="002B5012" w:rsidRPr="00844D24">
        <w:t xml:space="preserve"> ir vislielākais, bet izmērs</w:t>
      </w:r>
      <w:r w:rsidR="005E5B78" w:rsidRPr="00844D24">
        <w:t xml:space="preserve"> ir tik nenozīmīgs, ka nevar globāli ietekmēt uz</w:t>
      </w:r>
      <w:r w:rsidR="008443AB" w:rsidRPr="00844D24">
        <w:t xml:space="preserve"> reālo</w:t>
      </w:r>
      <w:r w:rsidR="005E5B78" w:rsidRPr="00844D24">
        <w:t xml:space="preserve"> projektu.</w:t>
      </w:r>
      <w:r w:rsidR="00895F00">
        <w:t xml:space="preserve"> </w:t>
      </w:r>
      <w:r w:rsidR="00895F00" w:rsidRPr="00844D24">
        <w:t>– sk. 4.3.</w:t>
      </w:r>
      <w:r w:rsidR="00895F00">
        <w:t>3</w:t>
      </w:r>
      <w:r w:rsidR="00895F00" w:rsidRPr="00844D24">
        <w:t>.</w:t>
      </w:r>
      <w:r w:rsidR="00895F00">
        <w:t xml:space="preserve"> </w:t>
      </w:r>
      <w:r w:rsidR="00895F00" w:rsidRPr="00844D24">
        <w:t>att.</w:t>
      </w:r>
    </w:p>
    <w:p w14:paraId="6074B0F0" w14:textId="77777777" w:rsidR="00160EB3" w:rsidRPr="00844D24" w:rsidRDefault="00160EB3" w:rsidP="00871D58"/>
    <w:p w14:paraId="6C251585" w14:textId="1350B17D" w:rsidR="002B0626" w:rsidRPr="00844D24" w:rsidRDefault="00161409" w:rsidP="00C4661E">
      <w:pPr>
        <w:jc w:val="center"/>
      </w:pPr>
      <w:r w:rsidRPr="00844D24">
        <w:rPr>
          <w:noProof/>
          <w:lang w:eastAsia="lv-LV"/>
        </w:rPr>
        <w:drawing>
          <wp:inline distT="0" distB="0" distL="0" distR="0" wp14:anchorId="19B5C6E7" wp14:editId="1B6143A7">
            <wp:extent cx="5064429" cy="2964815"/>
            <wp:effectExtent l="0" t="0" r="3175" b="6985"/>
            <wp:docPr id="1863268569" name="Chart 1">
              <a:extLst xmlns:a="http://schemas.openxmlformats.org/drawingml/2006/main">
                <a:ext uri="{FF2B5EF4-FFF2-40B4-BE49-F238E27FC236}">
                  <a16:creationId xmlns:a16="http://schemas.microsoft.com/office/drawing/2014/main" id="{1844A1D9-EE2D-AF8C-071F-2D32B4296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596DDA" w14:textId="696325E2" w:rsidR="00160EB3" w:rsidRPr="00844D24" w:rsidRDefault="00160EB3" w:rsidP="00160EB3">
      <w:pPr>
        <w:pStyle w:val="Kods"/>
        <w:ind w:firstLine="0"/>
        <w:jc w:val="center"/>
        <w:rPr>
          <w:rFonts w:ascii="Times New Roman" w:hAnsi="Times New Roman"/>
          <w:sz w:val="24"/>
          <w:szCs w:val="24"/>
        </w:rPr>
      </w:pPr>
      <w:r w:rsidRPr="00844D24">
        <w:rPr>
          <w:rFonts w:ascii="Times New Roman" w:hAnsi="Times New Roman"/>
          <w:sz w:val="24"/>
          <w:szCs w:val="24"/>
        </w:rPr>
        <w:t>4.3.</w:t>
      </w:r>
      <w:r w:rsidR="00895F00">
        <w:rPr>
          <w:rFonts w:ascii="Times New Roman" w:hAnsi="Times New Roman"/>
          <w:sz w:val="24"/>
          <w:szCs w:val="24"/>
        </w:rPr>
        <w:t>3</w:t>
      </w:r>
      <w:r w:rsidRPr="00844D24">
        <w:rPr>
          <w:rFonts w:ascii="Times New Roman" w:hAnsi="Times New Roman"/>
          <w:sz w:val="24"/>
          <w:szCs w:val="24"/>
        </w:rPr>
        <w:t>. attēls. Algoritma garums</w:t>
      </w:r>
      <w:r w:rsidR="00024763" w:rsidRPr="00844D24">
        <w:rPr>
          <w:rFonts w:ascii="Times New Roman" w:hAnsi="Times New Roman"/>
          <w:sz w:val="24"/>
          <w:szCs w:val="24"/>
        </w:rPr>
        <w:t xml:space="preserve"> rezultāts</w:t>
      </w:r>
      <w:r w:rsidRPr="00844D24">
        <w:rPr>
          <w:rFonts w:ascii="Times New Roman" w:hAnsi="Times New Roman"/>
          <w:sz w:val="24"/>
          <w:szCs w:val="24"/>
        </w:rPr>
        <w:t xml:space="preserve">, faila izmērs </w:t>
      </w:r>
      <w:r w:rsidR="008443AB" w:rsidRPr="00844D24">
        <w:rPr>
          <w:rFonts w:ascii="Times New Roman" w:hAnsi="Times New Roman"/>
          <w:sz w:val="24"/>
          <w:szCs w:val="24"/>
        </w:rPr>
        <w:t>(</w:t>
      </w:r>
      <w:r w:rsidR="00C4661E">
        <w:rPr>
          <w:rFonts w:ascii="Times New Roman" w:hAnsi="Times New Roman"/>
          <w:sz w:val="24"/>
          <w:szCs w:val="24"/>
        </w:rPr>
        <w:t>k</w:t>
      </w:r>
      <w:r w:rsidR="00C4661E" w:rsidRPr="00844D24">
        <w:rPr>
          <w:rFonts w:ascii="Times New Roman" w:hAnsi="Times New Roman"/>
          <w:sz w:val="24"/>
          <w:szCs w:val="24"/>
        </w:rPr>
        <w:t>ilobaitos</w:t>
      </w:r>
      <w:r w:rsidR="008443AB" w:rsidRPr="00844D24">
        <w:rPr>
          <w:rFonts w:ascii="Times New Roman" w:hAnsi="Times New Roman"/>
          <w:sz w:val="24"/>
          <w:szCs w:val="24"/>
        </w:rPr>
        <w:t>)</w:t>
      </w:r>
      <w:r w:rsidRPr="00844D24">
        <w:rPr>
          <w:rFonts w:ascii="Times New Roman" w:hAnsi="Times New Roman"/>
          <w:sz w:val="24"/>
          <w:szCs w:val="24"/>
        </w:rPr>
        <w:t xml:space="preserve"> un cik ir </w:t>
      </w:r>
      <w:r w:rsidR="008443AB" w:rsidRPr="00844D24">
        <w:rPr>
          <w:rFonts w:ascii="Times New Roman" w:hAnsi="Times New Roman"/>
          <w:sz w:val="24"/>
          <w:szCs w:val="24"/>
        </w:rPr>
        <w:t>rindas kodā.</w:t>
      </w:r>
    </w:p>
    <w:p w14:paraId="701E1004" w14:textId="77777777" w:rsidR="00160EB3" w:rsidRPr="00844D24" w:rsidRDefault="00160EB3" w:rsidP="00160EB3">
      <w:pPr>
        <w:jc w:val="center"/>
      </w:pPr>
    </w:p>
    <w:p w14:paraId="5D50489F" w14:textId="1B11F03E" w:rsidR="00024763" w:rsidRPr="00844D24" w:rsidRDefault="00E136D6" w:rsidP="00871D58">
      <w:r w:rsidRPr="006B4083">
        <w:t>Par grafu interaktivitāti, k</w:t>
      </w:r>
      <w:r w:rsidRPr="00E4222A">
        <w:t xml:space="preserve">atra bibliotēka ļauj mijiedarboties ar virsotnēm, detalizēti apskatīt vairākslāņu grafu, redzēt virsotņu nosaukumu </w:t>
      </w:r>
      <w:r w:rsidR="006817ED">
        <w:t>“D</w:t>
      </w:r>
      <w:r w:rsidRPr="00E4222A">
        <w:t>3.js</w:t>
      </w:r>
      <w:r w:rsidR="006817ED">
        <w:t>”</w:t>
      </w:r>
      <w:r w:rsidR="008007DD">
        <w:t xml:space="preserve"> </w:t>
      </w:r>
      <w:r w:rsidR="008007DD" w:rsidRPr="00E4222A">
        <w:t>un</w:t>
      </w:r>
      <w:r w:rsidRPr="00E4222A">
        <w:t xml:space="preserve"> </w:t>
      </w:r>
      <w:r w:rsidR="008007DD">
        <w:t>“C</w:t>
      </w:r>
      <w:r w:rsidRPr="00E4222A">
        <w:t>ytoscape.js</w:t>
      </w:r>
      <w:r w:rsidR="008007DD">
        <w:t>”</w:t>
      </w:r>
      <w:r w:rsidRPr="00E4222A">
        <w:t xml:space="preserve"> var redzēt slāņu nosaukumu, bet tikai </w:t>
      </w:r>
      <w:r w:rsidR="008007DD">
        <w:t>“C</w:t>
      </w:r>
      <w:r w:rsidRPr="00E4222A">
        <w:t>ytoscape.js</w:t>
      </w:r>
      <w:r w:rsidR="008007DD">
        <w:t>”</w:t>
      </w:r>
      <w:r w:rsidRPr="00E4222A">
        <w:t xml:space="preserve"> bibliotēka ļauj mijiedarboties ar veselu slāni, jo </w:t>
      </w:r>
      <w:r w:rsidR="008007DD">
        <w:t>“C</w:t>
      </w:r>
      <w:r w:rsidRPr="00E4222A">
        <w:t>ytoscape.js</w:t>
      </w:r>
      <w:r w:rsidR="008007DD">
        <w:t>”</w:t>
      </w:r>
      <w:r w:rsidRPr="00E4222A">
        <w:t xml:space="preserve"> bibliotēka viskorektāk attēlo vairākslāņu grafu atšķirībā no </w:t>
      </w:r>
      <w:r w:rsidR="008007DD">
        <w:t>“D</w:t>
      </w:r>
      <w:r w:rsidRPr="00E4222A">
        <w:t>3.js</w:t>
      </w:r>
      <w:r w:rsidR="008007DD">
        <w:t>”</w:t>
      </w:r>
      <w:r w:rsidRPr="00E4222A">
        <w:t xml:space="preserve"> un </w:t>
      </w:r>
      <w:r w:rsidR="008007DD">
        <w:t>“V</w:t>
      </w:r>
      <w:r w:rsidRPr="00E4222A">
        <w:t>is.js</w:t>
      </w:r>
      <w:r w:rsidR="008007DD">
        <w:t>”</w:t>
      </w:r>
      <w:r w:rsidRPr="00E4222A">
        <w:t xml:space="preserve"> bibliotēkas</w:t>
      </w:r>
      <w:commentRangeStart w:id="69"/>
      <w:r w:rsidR="00A701E5" w:rsidRPr="00844D24">
        <w:t>.</w:t>
      </w:r>
      <w:commentRangeEnd w:id="69"/>
      <w:r w:rsidR="00906BAE" w:rsidRPr="00844D24">
        <w:rPr>
          <w:rStyle w:val="Komentraatsauce"/>
        </w:rPr>
        <w:commentReference w:id="69"/>
      </w:r>
      <w:r w:rsidR="00227467" w:rsidRPr="00844D24">
        <w:t xml:space="preserve"> – sk. 4.3.</w:t>
      </w:r>
      <w:r w:rsidR="00E94437">
        <w:t>4</w:t>
      </w:r>
      <w:r w:rsidR="009B4093">
        <w:t xml:space="preserve"> </w:t>
      </w:r>
      <w:r w:rsidR="009B4093" w:rsidRPr="00844D24">
        <w:t>att.</w:t>
      </w:r>
      <w:r w:rsidR="009B4093">
        <w:t xml:space="preserve"> un 4.3.1. tabulā</w:t>
      </w:r>
      <w:r w:rsidR="0048169B">
        <w:t>.</w:t>
      </w:r>
    </w:p>
    <w:p w14:paraId="33FA217B" w14:textId="77777777" w:rsidR="00227467" w:rsidRPr="00844D24" w:rsidRDefault="00227467" w:rsidP="00871D58"/>
    <w:p w14:paraId="75B3CB34" w14:textId="77777777" w:rsidR="00227467" w:rsidRPr="00844D24" w:rsidRDefault="00227467" w:rsidP="00227467">
      <w:pPr>
        <w:jc w:val="center"/>
      </w:pPr>
    </w:p>
    <w:p w14:paraId="0D108F9F" w14:textId="634553FC" w:rsidR="00227467" w:rsidRPr="00844D24" w:rsidRDefault="00227467" w:rsidP="00227467">
      <w:pPr>
        <w:jc w:val="center"/>
      </w:pPr>
      <w:r w:rsidRPr="00844D24">
        <w:rPr>
          <w:noProof/>
          <w:lang w:eastAsia="lv-LV"/>
        </w:rPr>
        <w:lastRenderedPageBreak/>
        <w:drawing>
          <wp:inline distT="0" distB="0" distL="0" distR="0" wp14:anchorId="08151A5A" wp14:editId="31C8111D">
            <wp:extent cx="5346123" cy="2514586"/>
            <wp:effectExtent l="0" t="0" r="6985" b="635"/>
            <wp:docPr id="961752796" name="Attēls 1" descr="Attēls, kurā ir taisnstūris, raksts, ekrānuzņēmums, tirkīzs&#10;&#10;Apraksts ģenerēts automāti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2796" name="Attēls 1" descr="Attēls, kurā ir taisnstūris, raksts, ekrānuzņēmums, tirkīzs&#10;&#10;Apraksts ģenerēts automātiski"/>
                    <pic:cNvPicPr/>
                  </pic:nvPicPr>
                  <pic:blipFill rotWithShape="1">
                    <a:blip r:embed="rId56"/>
                    <a:srcRect r="882"/>
                    <a:stretch/>
                  </pic:blipFill>
                  <pic:spPr bwMode="auto">
                    <a:xfrm>
                      <a:off x="0" y="0"/>
                      <a:ext cx="5350031" cy="2516424"/>
                    </a:xfrm>
                    <a:prstGeom prst="rect">
                      <a:avLst/>
                    </a:prstGeom>
                    <a:ln>
                      <a:noFill/>
                    </a:ln>
                    <a:extLst>
                      <a:ext uri="{53640926-AAD7-44D8-BBD7-CCE9431645EC}">
                        <a14:shadowObscured xmlns:a14="http://schemas.microsoft.com/office/drawing/2010/main"/>
                      </a:ext>
                    </a:extLst>
                  </pic:spPr>
                </pic:pic>
              </a:graphicData>
            </a:graphic>
          </wp:inline>
        </w:drawing>
      </w:r>
    </w:p>
    <w:p w14:paraId="1FDB79BB" w14:textId="11FDEA80" w:rsidR="00227467" w:rsidRPr="007B7928" w:rsidRDefault="00227467" w:rsidP="00227467">
      <w:pPr>
        <w:jc w:val="center"/>
      </w:pPr>
      <w:r w:rsidRPr="00844D24">
        <w:t>4.3.</w:t>
      </w:r>
      <w:r w:rsidR="00E94437">
        <w:t>4</w:t>
      </w:r>
      <w:r w:rsidRPr="00844D24">
        <w:t>. attēls.</w:t>
      </w:r>
      <w:r w:rsidRPr="006743D8">
        <w:rPr>
          <w:color w:val="FF0000"/>
        </w:rPr>
        <w:t xml:space="preserve"> </w:t>
      </w:r>
      <w:r w:rsidRPr="007B7928">
        <w:t xml:space="preserve">Spēja darboties ar visu slāni </w:t>
      </w:r>
      <w:r w:rsidR="008007DD">
        <w:t>C</w:t>
      </w:r>
      <w:r w:rsidRPr="007B7928">
        <w:t>ytoscape.js bibliotēkā.</w:t>
      </w:r>
    </w:p>
    <w:p w14:paraId="6B1A51DB" w14:textId="77777777" w:rsidR="00E22567" w:rsidRPr="00844D24" w:rsidRDefault="00E22567" w:rsidP="00871D58"/>
    <w:p w14:paraId="2010CE8E" w14:textId="67630216" w:rsidR="00024763" w:rsidRPr="00844D24" w:rsidRDefault="00024763" w:rsidP="00024763">
      <w:pPr>
        <w:pStyle w:val="Tabulas-numurs"/>
      </w:pPr>
      <w:r w:rsidRPr="00844D24">
        <w:t>4.3.1. tabula</w:t>
      </w:r>
    </w:p>
    <w:p w14:paraId="6340B88F" w14:textId="2454A008" w:rsidR="00024763" w:rsidRPr="00844D24" w:rsidRDefault="00024763" w:rsidP="00024763">
      <w:pPr>
        <w:pStyle w:val="Tabulas-nosaukums"/>
      </w:pPr>
      <w:r w:rsidRPr="00844D24">
        <w:t>Gr</w:t>
      </w:r>
      <w:r w:rsidR="001039EB" w:rsidRPr="00844D24">
        <w:t>a</w:t>
      </w:r>
      <w:r w:rsidRPr="00844D24">
        <w:t>fu interaktivitāte</w:t>
      </w:r>
    </w:p>
    <w:tbl>
      <w:tblPr>
        <w:tblStyle w:val="Reatabula"/>
        <w:tblW w:w="8500" w:type="dxa"/>
        <w:tblLook w:val="04A0" w:firstRow="1" w:lastRow="0" w:firstColumn="1" w:lastColumn="0" w:noHBand="0" w:noVBand="1"/>
      </w:tblPr>
      <w:tblGrid>
        <w:gridCol w:w="1436"/>
        <w:gridCol w:w="1576"/>
        <w:gridCol w:w="1576"/>
        <w:gridCol w:w="1216"/>
        <w:gridCol w:w="1377"/>
        <w:gridCol w:w="1377"/>
      </w:tblGrid>
      <w:tr w:rsidR="00024763" w:rsidRPr="00844D24" w14:paraId="36C7713D" w14:textId="77777777" w:rsidTr="00024763">
        <w:tc>
          <w:tcPr>
            <w:tcW w:w="1392" w:type="dxa"/>
          </w:tcPr>
          <w:p w14:paraId="5E9F6FF5" w14:textId="2346D090" w:rsidR="00024763" w:rsidRPr="00844D24" w:rsidRDefault="00024763" w:rsidP="00024763">
            <w:pPr>
              <w:pStyle w:val="Tabulas-kolonnas-nosaukums"/>
            </w:pPr>
            <w:r w:rsidRPr="00844D24">
              <w:t>Bibliotēka</w:t>
            </w:r>
          </w:p>
        </w:tc>
        <w:tc>
          <w:tcPr>
            <w:tcW w:w="1526" w:type="dxa"/>
          </w:tcPr>
          <w:p w14:paraId="25970078" w14:textId="0A68C050" w:rsidR="00024763" w:rsidRPr="00844D24" w:rsidRDefault="00024763" w:rsidP="00024763">
            <w:pPr>
              <w:pStyle w:val="Tabulas-kolonnas-nosaukums"/>
            </w:pPr>
            <w:r w:rsidRPr="00844D24">
              <w:t>Mijiedarbība ar virsotnēm</w:t>
            </w:r>
          </w:p>
        </w:tc>
        <w:tc>
          <w:tcPr>
            <w:tcW w:w="1526" w:type="dxa"/>
          </w:tcPr>
          <w:p w14:paraId="2CF9B5BD" w14:textId="6483F0F2" w:rsidR="00024763" w:rsidRPr="00844D24" w:rsidRDefault="00024763" w:rsidP="00024763">
            <w:pPr>
              <w:pStyle w:val="Tabulas-kolonnas-nosaukums"/>
            </w:pPr>
            <w:r w:rsidRPr="00844D24">
              <w:t>Mijiedarbība ar slāņiem</w:t>
            </w:r>
          </w:p>
        </w:tc>
        <w:tc>
          <w:tcPr>
            <w:tcW w:w="1179" w:type="dxa"/>
          </w:tcPr>
          <w:p w14:paraId="02BDEBB4" w14:textId="66058ECB" w:rsidR="00024763" w:rsidRPr="00844D24" w:rsidRDefault="00024763" w:rsidP="00024763">
            <w:pPr>
              <w:pStyle w:val="Tabulas-kolonnas-nosaukums"/>
            </w:pPr>
            <w:r w:rsidRPr="00844D24">
              <w:t>Detalizēts apskats</w:t>
            </w:r>
          </w:p>
        </w:tc>
        <w:tc>
          <w:tcPr>
            <w:tcW w:w="1334" w:type="dxa"/>
          </w:tcPr>
          <w:p w14:paraId="4B081C46" w14:textId="0B1FAD72" w:rsidR="00024763" w:rsidRPr="00844D24" w:rsidRDefault="00024763" w:rsidP="00024763">
            <w:pPr>
              <w:pStyle w:val="Tabulas-kolonnas-nosaukums"/>
            </w:pPr>
            <w:r w:rsidRPr="00844D24">
              <w:t>Virsotnes nosaukums</w:t>
            </w:r>
          </w:p>
        </w:tc>
        <w:tc>
          <w:tcPr>
            <w:tcW w:w="1543" w:type="dxa"/>
          </w:tcPr>
          <w:p w14:paraId="11319901" w14:textId="7EA8E281" w:rsidR="00024763" w:rsidRPr="00844D24" w:rsidRDefault="00024763" w:rsidP="00024763">
            <w:pPr>
              <w:pStyle w:val="Tabulas-kolonnas-nosaukums"/>
            </w:pPr>
            <w:r w:rsidRPr="00844D24">
              <w:t>Slāņa nosaukums</w:t>
            </w:r>
          </w:p>
        </w:tc>
      </w:tr>
      <w:tr w:rsidR="00024763" w:rsidRPr="00844D24" w14:paraId="1FF63B96" w14:textId="77777777" w:rsidTr="00024763">
        <w:tc>
          <w:tcPr>
            <w:tcW w:w="1392" w:type="dxa"/>
          </w:tcPr>
          <w:p w14:paraId="1C4FFBA4" w14:textId="06DED97E" w:rsidR="00024763" w:rsidRPr="00844D24" w:rsidRDefault="00024763" w:rsidP="00871D58">
            <w:r w:rsidRPr="00844D24">
              <w:t>D3.js</w:t>
            </w:r>
          </w:p>
        </w:tc>
        <w:tc>
          <w:tcPr>
            <w:tcW w:w="1526" w:type="dxa"/>
          </w:tcPr>
          <w:p w14:paraId="43758B2F" w14:textId="0C708A61" w:rsidR="00024763" w:rsidRPr="00844D24" w:rsidRDefault="00024763" w:rsidP="00871D58">
            <w:r w:rsidRPr="00844D24">
              <w:t>+</w:t>
            </w:r>
          </w:p>
        </w:tc>
        <w:tc>
          <w:tcPr>
            <w:tcW w:w="1526" w:type="dxa"/>
          </w:tcPr>
          <w:p w14:paraId="0F69644B" w14:textId="63994B51" w:rsidR="00024763" w:rsidRPr="00844D24" w:rsidRDefault="00024763" w:rsidP="00871D58">
            <w:r w:rsidRPr="00844D24">
              <w:t>-</w:t>
            </w:r>
          </w:p>
        </w:tc>
        <w:tc>
          <w:tcPr>
            <w:tcW w:w="1179" w:type="dxa"/>
          </w:tcPr>
          <w:p w14:paraId="59393908" w14:textId="0AEB3DD8" w:rsidR="00024763" w:rsidRPr="00844D24" w:rsidRDefault="00024763" w:rsidP="00871D58">
            <w:r w:rsidRPr="00844D24">
              <w:t>+</w:t>
            </w:r>
          </w:p>
        </w:tc>
        <w:tc>
          <w:tcPr>
            <w:tcW w:w="1334" w:type="dxa"/>
          </w:tcPr>
          <w:p w14:paraId="034DD30F" w14:textId="7DB02BA8" w:rsidR="00024763" w:rsidRPr="00844D24" w:rsidRDefault="00024763" w:rsidP="00871D58">
            <w:r w:rsidRPr="00844D24">
              <w:t>+</w:t>
            </w:r>
          </w:p>
        </w:tc>
        <w:tc>
          <w:tcPr>
            <w:tcW w:w="1543" w:type="dxa"/>
          </w:tcPr>
          <w:p w14:paraId="5BA6902F" w14:textId="6A87C1F7" w:rsidR="00024763" w:rsidRPr="00844D24" w:rsidRDefault="00024763" w:rsidP="00871D58">
            <w:r w:rsidRPr="00844D24">
              <w:t>+</w:t>
            </w:r>
          </w:p>
        </w:tc>
      </w:tr>
      <w:tr w:rsidR="00024763" w:rsidRPr="00844D24" w14:paraId="14CC482E" w14:textId="77777777" w:rsidTr="00024763">
        <w:tc>
          <w:tcPr>
            <w:tcW w:w="1392" w:type="dxa"/>
          </w:tcPr>
          <w:p w14:paraId="4458B22C" w14:textId="6671F5A8" w:rsidR="00024763" w:rsidRPr="00844D24" w:rsidRDefault="00024763" w:rsidP="00871D58">
            <w:r w:rsidRPr="00844D24">
              <w:t>Cytoscape.js</w:t>
            </w:r>
          </w:p>
        </w:tc>
        <w:tc>
          <w:tcPr>
            <w:tcW w:w="1526" w:type="dxa"/>
          </w:tcPr>
          <w:p w14:paraId="19B8232B" w14:textId="75291D55" w:rsidR="00024763" w:rsidRPr="00844D24" w:rsidRDefault="00024763" w:rsidP="00871D58">
            <w:r w:rsidRPr="00844D24">
              <w:t>+</w:t>
            </w:r>
          </w:p>
        </w:tc>
        <w:tc>
          <w:tcPr>
            <w:tcW w:w="1526" w:type="dxa"/>
          </w:tcPr>
          <w:p w14:paraId="4829F2A6" w14:textId="455748B4" w:rsidR="00024763" w:rsidRPr="00844D24" w:rsidRDefault="00024763" w:rsidP="00871D58">
            <w:r w:rsidRPr="00844D24">
              <w:t>+</w:t>
            </w:r>
          </w:p>
        </w:tc>
        <w:tc>
          <w:tcPr>
            <w:tcW w:w="1179" w:type="dxa"/>
          </w:tcPr>
          <w:p w14:paraId="0C4EB5D5" w14:textId="408D00ED" w:rsidR="00024763" w:rsidRPr="00844D24" w:rsidRDefault="00024763" w:rsidP="00871D58">
            <w:r w:rsidRPr="00844D24">
              <w:t>+</w:t>
            </w:r>
          </w:p>
        </w:tc>
        <w:tc>
          <w:tcPr>
            <w:tcW w:w="1334" w:type="dxa"/>
          </w:tcPr>
          <w:p w14:paraId="42A25298" w14:textId="7C694E46" w:rsidR="00024763" w:rsidRPr="00844D24" w:rsidRDefault="00024763" w:rsidP="00871D58">
            <w:r w:rsidRPr="00844D24">
              <w:t>+</w:t>
            </w:r>
          </w:p>
        </w:tc>
        <w:tc>
          <w:tcPr>
            <w:tcW w:w="1543" w:type="dxa"/>
          </w:tcPr>
          <w:p w14:paraId="68475D1E" w14:textId="6EECCCE3" w:rsidR="00024763" w:rsidRPr="00844D24" w:rsidRDefault="00024763" w:rsidP="00871D58">
            <w:r w:rsidRPr="00844D24">
              <w:t>+</w:t>
            </w:r>
          </w:p>
        </w:tc>
      </w:tr>
      <w:tr w:rsidR="00024763" w:rsidRPr="00844D24" w14:paraId="04D04CFC" w14:textId="77777777" w:rsidTr="00024763">
        <w:tc>
          <w:tcPr>
            <w:tcW w:w="1392" w:type="dxa"/>
          </w:tcPr>
          <w:p w14:paraId="7BF9BEFC" w14:textId="59FEBB6F" w:rsidR="00024763" w:rsidRPr="00844D24" w:rsidRDefault="00024763" w:rsidP="00871D58">
            <w:r w:rsidRPr="00844D24">
              <w:t>Vis.js</w:t>
            </w:r>
          </w:p>
        </w:tc>
        <w:tc>
          <w:tcPr>
            <w:tcW w:w="1526" w:type="dxa"/>
          </w:tcPr>
          <w:p w14:paraId="3720C52E" w14:textId="0D7D0B3E" w:rsidR="00024763" w:rsidRPr="00844D24" w:rsidRDefault="00024763" w:rsidP="00871D58">
            <w:r w:rsidRPr="00844D24">
              <w:t>+</w:t>
            </w:r>
          </w:p>
        </w:tc>
        <w:tc>
          <w:tcPr>
            <w:tcW w:w="1526" w:type="dxa"/>
          </w:tcPr>
          <w:p w14:paraId="7F394475" w14:textId="1124F6DC" w:rsidR="00024763" w:rsidRPr="00844D24" w:rsidRDefault="00024763" w:rsidP="00871D58">
            <w:r w:rsidRPr="00844D24">
              <w:t>-</w:t>
            </w:r>
          </w:p>
        </w:tc>
        <w:tc>
          <w:tcPr>
            <w:tcW w:w="1179" w:type="dxa"/>
          </w:tcPr>
          <w:p w14:paraId="53043909" w14:textId="521F0547" w:rsidR="00024763" w:rsidRPr="00844D24" w:rsidRDefault="00024763" w:rsidP="00871D58">
            <w:r w:rsidRPr="00844D24">
              <w:t>+</w:t>
            </w:r>
          </w:p>
        </w:tc>
        <w:tc>
          <w:tcPr>
            <w:tcW w:w="1334" w:type="dxa"/>
          </w:tcPr>
          <w:p w14:paraId="640CE3E9" w14:textId="0B1A46D8" w:rsidR="00024763" w:rsidRPr="00844D24" w:rsidRDefault="00024763" w:rsidP="00871D58">
            <w:r w:rsidRPr="00844D24">
              <w:t>+</w:t>
            </w:r>
          </w:p>
        </w:tc>
        <w:tc>
          <w:tcPr>
            <w:tcW w:w="1543" w:type="dxa"/>
          </w:tcPr>
          <w:p w14:paraId="5D905316" w14:textId="0A1C7BFA" w:rsidR="00024763" w:rsidRPr="00844D24" w:rsidRDefault="00024763" w:rsidP="00871D58">
            <w:r w:rsidRPr="00844D24">
              <w:t>-</w:t>
            </w:r>
          </w:p>
        </w:tc>
      </w:tr>
    </w:tbl>
    <w:p w14:paraId="25FCDDBF" w14:textId="77777777" w:rsidR="00EA53B8" w:rsidRPr="00844D24" w:rsidRDefault="00EA53B8" w:rsidP="00871D58"/>
    <w:p w14:paraId="2AE4389F" w14:textId="2C9087D6" w:rsidR="009B4093" w:rsidRDefault="009B4093" w:rsidP="00E136D6">
      <w:r>
        <w:tab/>
      </w:r>
      <w:r w:rsidR="00E136D6" w:rsidRPr="002D7324">
        <w:t xml:space="preserve">Ja būs izvēle, kādu no trim bibliotēkām labāk </w:t>
      </w:r>
      <w:r w:rsidR="00E136D6">
        <w:t xml:space="preserve">integrēt tīmekļa lapā, prioritātē būs </w:t>
      </w:r>
      <w:r w:rsidR="008007DD">
        <w:t>“</w:t>
      </w:r>
      <w:r w:rsidR="00E136D6">
        <w:t>D3.js</w:t>
      </w:r>
      <w:r w:rsidR="008007DD">
        <w:t>”</w:t>
      </w:r>
      <w:r w:rsidR="00E136D6">
        <w:t xml:space="preserve"> bibliotēka, jo tā ātrāk strādā un nav problēmu ar lielu datu apjomu, bet vizuāli </w:t>
      </w:r>
      <w:r w:rsidR="008007DD">
        <w:t>“</w:t>
      </w:r>
      <w:r w:rsidR="00E136D6" w:rsidRPr="00161409">
        <w:t>D</w:t>
      </w:r>
      <w:r w:rsidR="00E136D6">
        <w:t>3.js</w:t>
      </w:r>
      <w:r w:rsidR="008007DD">
        <w:t>”</w:t>
      </w:r>
      <w:r w:rsidR="00E136D6">
        <w:t xml:space="preserve"> bibliotēka neizskatās kā kanoniska vairākslāņu grafa un vizuāli sarežģīti sadalīt veselus slāņus atšķirībā no </w:t>
      </w:r>
      <w:r w:rsidR="008007DD">
        <w:t>“</w:t>
      </w:r>
      <w:r w:rsidR="00E136D6">
        <w:t>Cytoscape.js</w:t>
      </w:r>
      <w:r w:rsidR="008007DD">
        <w:t>”</w:t>
      </w:r>
      <w:r w:rsidR="00E136D6">
        <w:t xml:space="preserve"> bibliotēkas</w:t>
      </w:r>
      <w:r w:rsidR="00E136D6" w:rsidRPr="00E419AB">
        <w:t>.</w:t>
      </w:r>
      <w:r>
        <w:t xml:space="preserve"> </w:t>
      </w:r>
    </w:p>
    <w:p w14:paraId="24167840" w14:textId="7B12C44E" w:rsidR="00E136D6" w:rsidRPr="00EA53B8" w:rsidRDefault="009B4093" w:rsidP="00E136D6">
      <w:r>
        <w:tab/>
      </w:r>
      <w:r w:rsidR="008007DD">
        <w:t>“</w:t>
      </w:r>
      <w:r w:rsidR="00E136D6">
        <w:t>Cytoscape.js</w:t>
      </w:r>
      <w:r w:rsidR="008007DD">
        <w:t>”</w:t>
      </w:r>
      <w:r w:rsidR="00E136D6">
        <w:t xml:space="preserve"> bibliotēka nepiekāpjas darba ātrumā</w:t>
      </w:r>
      <w:r w:rsidR="00E136D6" w:rsidRPr="00E419AB">
        <w:t xml:space="preserve"> </w:t>
      </w:r>
      <w:r w:rsidR="00E136D6">
        <w:t xml:space="preserve">un pareizāk vizualizēts vairākslāņu grafs, ka ir iespējams redzēt ar savu krāsu slāni un ka virsotnes no savas grupas atrodas viena slānī. Vieglāk regulēt, jo nav tik daudz mainīgo, lai simulētu vairākslāņu grafu nekā </w:t>
      </w:r>
      <w:r w:rsidR="008007DD">
        <w:t>“</w:t>
      </w:r>
      <w:r w:rsidR="00E136D6">
        <w:t>D3.js</w:t>
      </w:r>
      <w:r w:rsidR="008007DD">
        <w:t>”</w:t>
      </w:r>
      <w:r w:rsidR="00E136D6">
        <w:t xml:space="preserve"> bibliotēkā. </w:t>
      </w:r>
      <w:r w:rsidR="00E136D6" w:rsidRPr="00EA53B8">
        <w:t xml:space="preserve">Bet ja ir </w:t>
      </w:r>
      <w:r w:rsidR="00E136D6">
        <w:t xml:space="preserve">neliela datu kopa un ir mērķis ātri un viegli integrēt mājaslapā, tad ieteikums izmantot </w:t>
      </w:r>
      <w:r w:rsidR="008007DD">
        <w:t>“</w:t>
      </w:r>
      <w:r w:rsidR="00E136D6">
        <w:t>Vis.js</w:t>
      </w:r>
      <w:r w:rsidR="008007DD">
        <w:t>”</w:t>
      </w:r>
      <w:r w:rsidR="00E136D6">
        <w:t xml:space="preserve"> bibliotēku, jo tas ir viegli lietojams rīks. Ar tādu pašu </w:t>
      </w:r>
      <w:r w:rsidR="00E136D6" w:rsidRPr="00347154">
        <w:t xml:space="preserve">funkcionāli </w:t>
      </w:r>
      <w:r w:rsidR="00E136D6">
        <w:t xml:space="preserve">kā </w:t>
      </w:r>
      <w:r w:rsidR="008007DD">
        <w:t>“</w:t>
      </w:r>
      <w:r w:rsidR="00E136D6">
        <w:t>D3.js</w:t>
      </w:r>
      <w:r w:rsidR="008007DD">
        <w:t>”</w:t>
      </w:r>
      <w:r w:rsidR="00E136D6">
        <w:t xml:space="preserve"> bibliotēka.</w:t>
      </w:r>
    </w:p>
    <w:p w14:paraId="6DF06F8A" w14:textId="77777777" w:rsidR="00F0748D" w:rsidRPr="00844D24" w:rsidRDefault="00F0748D" w:rsidP="00F0748D">
      <w:pPr>
        <w:pStyle w:val="Teksts"/>
      </w:pPr>
    </w:p>
    <w:p w14:paraId="045F733C" w14:textId="0AD70D2B" w:rsidR="00782FBA" w:rsidRPr="00844D24" w:rsidRDefault="00782FBA" w:rsidP="00782FBA">
      <w:pPr>
        <w:pStyle w:val="1-lmea-virsraksts"/>
        <w:rPr>
          <w:rFonts w:hint="eastAsia"/>
        </w:rPr>
      </w:pPr>
      <w:bookmarkStart w:id="70" w:name="_Toc134397443"/>
      <w:bookmarkStart w:id="71" w:name="_Toc135856981"/>
      <w:r w:rsidRPr="00844D24">
        <w:lastRenderedPageBreak/>
        <w:t>Secinājumi</w:t>
      </w:r>
      <w:bookmarkEnd w:id="70"/>
      <w:bookmarkEnd w:id="71"/>
    </w:p>
    <w:p w14:paraId="6CFD7FA1" w14:textId="77777777" w:rsidR="003E16FF" w:rsidRPr="00C35547" w:rsidRDefault="003E16FF" w:rsidP="003E16FF">
      <w:pPr>
        <w:pStyle w:val="Teksts"/>
        <w:ind w:left="720"/>
      </w:pPr>
    </w:p>
    <w:p w14:paraId="661F0A61" w14:textId="7FBD2607" w:rsidR="001039EB" w:rsidRPr="00C35547" w:rsidRDefault="005976EF" w:rsidP="00395469">
      <w:pPr>
        <w:pStyle w:val="Sarakstarindkopa"/>
        <w:numPr>
          <w:ilvl w:val="0"/>
          <w:numId w:val="29"/>
        </w:numPr>
      </w:pPr>
      <w:r w:rsidRPr="00C35547">
        <w:t xml:space="preserve">Vairākslāņu grafi ir </w:t>
      </w:r>
      <w:r w:rsidR="00892332">
        <w:t>piemērots</w:t>
      </w:r>
      <w:r w:rsidR="00892332" w:rsidRPr="00C35547">
        <w:t xml:space="preserve"> </w:t>
      </w:r>
      <w:r w:rsidRPr="00C35547">
        <w:t>instruments sarežģītu sistēmu modelēšanai un dažādu tipu savstarpējo saišu analīzei. Tie attēlo dažādus reālās pasaules aspektus un palīdz izprast un paredzēt sistēmu uzvedību.</w:t>
      </w:r>
    </w:p>
    <w:p w14:paraId="3F7E0BEF" w14:textId="7E4B1D80" w:rsidR="001039EB" w:rsidRPr="00C35547" w:rsidRDefault="00F112DC" w:rsidP="00395469">
      <w:pPr>
        <w:pStyle w:val="Sarakstarindkopa"/>
        <w:numPr>
          <w:ilvl w:val="0"/>
          <w:numId w:val="29"/>
        </w:numPr>
      </w:pPr>
      <w:r w:rsidRPr="00C35547">
        <w:t xml:space="preserve">Visas trīs </w:t>
      </w:r>
      <w:r w:rsidR="008007DD">
        <w:t>“</w:t>
      </w:r>
      <w:r w:rsidRPr="00C35547">
        <w:t>JavaScript</w:t>
      </w:r>
      <w:r w:rsidR="008007DD">
        <w:t>”</w:t>
      </w:r>
      <w:r w:rsidRPr="00C35547">
        <w:t xml:space="preserve"> bibliotēkas vizualizē vairākslāņu gr</w:t>
      </w:r>
      <w:r w:rsidR="004947CF" w:rsidRPr="00C35547">
        <w:t>a</w:t>
      </w:r>
      <w:r w:rsidRPr="00C35547">
        <w:t>fu</w:t>
      </w:r>
      <w:r w:rsidR="004947CF" w:rsidRPr="00C35547">
        <w:t xml:space="preserve">. Katra bibliotēka to attēlo pēc sava prāta, bet kopējais princips ir pareizs. </w:t>
      </w:r>
    </w:p>
    <w:p w14:paraId="487C2BE9" w14:textId="60234F66" w:rsidR="00BF6C19" w:rsidRPr="00C35547" w:rsidRDefault="00BF6C19" w:rsidP="00BF6C19">
      <w:pPr>
        <w:pStyle w:val="Sarakstarindkopa"/>
        <w:numPr>
          <w:ilvl w:val="0"/>
          <w:numId w:val="29"/>
        </w:numPr>
      </w:pPr>
      <w:r w:rsidRPr="00C35547">
        <w:t>Pirms eksperimenta izveidojās trīs vairākslāņu grafu prototip</w:t>
      </w:r>
      <w:r w:rsidR="007B7928" w:rsidRPr="00C35547">
        <w:t>i</w:t>
      </w:r>
      <w:r w:rsidRPr="00C35547">
        <w:t xml:space="preserve"> ar dažādām bibliotēkām (</w:t>
      </w:r>
      <w:r w:rsidR="008007DD">
        <w:t>“D</w:t>
      </w:r>
      <w:r w:rsidRPr="00C35547">
        <w:t>3.js</w:t>
      </w:r>
      <w:r w:rsidR="008007DD">
        <w:t>”</w:t>
      </w:r>
      <w:r w:rsidRPr="00C35547">
        <w:t xml:space="preserve">, </w:t>
      </w:r>
      <w:r w:rsidR="008007DD">
        <w:t>“C</w:t>
      </w:r>
      <w:r w:rsidRPr="00C35547">
        <w:t>ytoscape.js</w:t>
      </w:r>
      <w:r w:rsidR="008007DD">
        <w:t>”</w:t>
      </w:r>
      <w:r w:rsidRPr="00C35547">
        <w:t xml:space="preserve"> un </w:t>
      </w:r>
      <w:r w:rsidR="008007DD">
        <w:t>“V</w:t>
      </w:r>
      <w:r w:rsidRPr="00C35547">
        <w:t>is.js</w:t>
      </w:r>
      <w:r w:rsidR="008007DD">
        <w:t>”</w:t>
      </w:r>
      <w:r w:rsidRPr="00C35547">
        <w:t>), lai sapra</w:t>
      </w:r>
      <w:r w:rsidR="007B7928" w:rsidRPr="00C35547">
        <w:t>stu</w:t>
      </w:r>
      <w:r w:rsidRPr="00C35547">
        <w:t xml:space="preserve"> bibliotēku pamatprincipu</w:t>
      </w:r>
      <w:r w:rsidR="007B7928" w:rsidRPr="00C35547">
        <w:t>s</w:t>
      </w:r>
      <w:r w:rsidRPr="00C35547">
        <w:t>.</w:t>
      </w:r>
    </w:p>
    <w:p w14:paraId="27F6F75B" w14:textId="5C6D6D67" w:rsidR="00BF6C19" w:rsidRPr="00C35547" w:rsidRDefault="00BF6C19" w:rsidP="00395469">
      <w:pPr>
        <w:pStyle w:val="Sarakstarindkopa"/>
        <w:numPr>
          <w:ilvl w:val="0"/>
          <w:numId w:val="29"/>
        </w:numPr>
      </w:pPr>
      <w:r w:rsidRPr="00C35547">
        <w:t xml:space="preserve">Tikai </w:t>
      </w:r>
      <w:r w:rsidR="008007DD">
        <w:t>“</w:t>
      </w:r>
      <w:r w:rsidRPr="00C35547">
        <w:t>Cytoscape.js</w:t>
      </w:r>
      <w:r w:rsidR="008007DD">
        <w:t>”</w:t>
      </w:r>
      <w:r w:rsidRPr="00C35547">
        <w:t xml:space="preserve"> bibliotēka atb</w:t>
      </w:r>
      <w:r w:rsidR="007B7928" w:rsidRPr="00C35547">
        <w:t>i</w:t>
      </w:r>
      <w:r w:rsidR="008578E9" w:rsidRPr="00C35547">
        <w:t>lst</w:t>
      </w:r>
      <w:r w:rsidRPr="00C35547">
        <w:t xml:space="preserve"> visām trim nepieciešamajām funkcijām.</w:t>
      </w:r>
      <w:r w:rsidR="008578E9" w:rsidRPr="00C35547">
        <w:t xml:space="preserve"> </w:t>
      </w:r>
      <w:r w:rsidR="008007DD">
        <w:t>“</w:t>
      </w:r>
      <w:r w:rsidR="008578E9" w:rsidRPr="00C35547">
        <w:t>D3.js</w:t>
      </w:r>
      <w:r w:rsidR="008007DD">
        <w:t>”</w:t>
      </w:r>
      <w:r w:rsidR="008578E9" w:rsidRPr="00C35547">
        <w:t xml:space="preserve"> un </w:t>
      </w:r>
      <w:r w:rsidR="008007DD">
        <w:t>“</w:t>
      </w:r>
      <w:r w:rsidR="008578E9" w:rsidRPr="00C35547">
        <w:t>Vis.js</w:t>
      </w:r>
      <w:r w:rsidR="008007DD">
        <w:t>”</w:t>
      </w:r>
      <w:r w:rsidR="008578E9" w:rsidRPr="00C35547">
        <w:t xml:space="preserve"> nav iespējams mijiedarboties ar slāņiem.</w:t>
      </w:r>
    </w:p>
    <w:p w14:paraId="2F8D22CF" w14:textId="582FED23" w:rsidR="00BF6C19" w:rsidRPr="00C35547" w:rsidRDefault="008578E9" w:rsidP="00395469">
      <w:pPr>
        <w:pStyle w:val="Sarakstarindkopa"/>
        <w:numPr>
          <w:ilvl w:val="0"/>
          <w:numId w:val="29"/>
        </w:numPr>
      </w:pPr>
      <w:r w:rsidRPr="00C35547">
        <w:t>Modificēti visi trīs algoritmi, lai realizēt</w:t>
      </w:r>
      <w:r w:rsidR="007B7928" w:rsidRPr="00C35547">
        <w:t>u</w:t>
      </w:r>
      <w:r w:rsidRPr="00C35547">
        <w:t xml:space="preserve"> eksperimentu</w:t>
      </w:r>
      <w:r w:rsidR="007B7928" w:rsidRPr="00C35547">
        <w:t>.</w:t>
      </w:r>
      <w:r w:rsidRPr="00C35547">
        <w:t xml:space="preserve"> </w:t>
      </w:r>
    </w:p>
    <w:p w14:paraId="7C19220D" w14:textId="2F2D50C0" w:rsidR="00CE65D2" w:rsidRPr="00C35547" w:rsidRDefault="00E136D6" w:rsidP="00CE65D2">
      <w:pPr>
        <w:pStyle w:val="Sarakstarindkopa"/>
        <w:numPr>
          <w:ilvl w:val="0"/>
          <w:numId w:val="29"/>
        </w:numPr>
      </w:pPr>
      <w:r w:rsidRPr="00C35547">
        <w:t xml:space="preserve">Pēc eksperimenta ar trim bibliotēkām ar mērķi izveidot vairākslāņu grafu ar 1200 virsotnēm, 3 slāņiem un 600 šķautnēm, tiek atrasta veiktspējīga </w:t>
      </w:r>
      <w:r w:rsidR="008007DD">
        <w:t>“</w:t>
      </w:r>
      <w:r w:rsidRPr="00C35547">
        <w:t>JavaScript</w:t>
      </w:r>
      <w:r w:rsidR="008007DD">
        <w:t>”</w:t>
      </w:r>
      <w:r w:rsidRPr="00C35547">
        <w:t xml:space="preserve"> </w:t>
      </w:r>
      <w:r w:rsidR="008578E9" w:rsidRPr="00C35547">
        <w:t>bibliotēk</w:t>
      </w:r>
      <w:r w:rsidR="00C35547" w:rsidRPr="00C35547">
        <w:t>a</w:t>
      </w:r>
      <w:r w:rsidRPr="00C35547">
        <w:t xml:space="preserve"> – </w:t>
      </w:r>
      <w:r w:rsidR="008007DD">
        <w:t>“</w:t>
      </w:r>
      <w:r w:rsidRPr="00C35547">
        <w:t>D3.js</w:t>
      </w:r>
      <w:r w:rsidR="008007DD">
        <w:t>”</w:t>
      </w:r>
      <w:r w:rsidRPr="00C35547">
        <w:t>.</w:t>
      </w:r>
    </w:p>
    <w:p w14:paraId="4855559A" w14:textId="32B4A5F9" w:rsidR="003962CD" w:rsidRPr="00C35547" w:rsidRDefault="00E502CD" w:rsidP="003962CD">
      <w:pPr>
        <w:pStyle w:val="Sarakstarindkopa"/>
        <w:numPr>
          <w:ilvl w:val="0"/>
          <w:numId w:val="29"/>
        </w:numPr>
      </w:pPr>
      <w:r w:rsidRPr="00C35547">
        <w:t xml:space="preserve">Visilgāko lejupielādes rezultātu uzrādīja </w:t>
      </w:r>
      <w:r w:rsidR="008007DD">
        <w:t>“</w:t>
      </w:r>
      <w:r w:rsidRPr="00C35547">
        <w:t>Vis.js</w:t>
      </w:r>
      <w:r w:rsidR="008007DD">
        <w:t>”</w:t>
      </w:r>
      <w:r w:rsidRPr="00C35547">
        <w:t xml:space="preserve"> bibliotēka – rezultāts sastādīja 14657 milisekundes, </w:t>
      </w:r>
      <w:r w:rsidR="00CE65D2" w:rsidRPr="00C35547">
        <w:t>tas nozīm</w:t>
      </w:r>
      <w:r w:rsidR="00C35547" w:rsidRPr="00C35547">
        <w:t>ē</w:t>
      </w:r>
      <w:r w:rsidR="00CE65D2" w:rsidRPr="00C35547">
        <w:t xml:space="preserve">, ka </w:t>
      </w:r>
      <w:r w:rsidR="008007DD">
        <w:t>“</w:t>
      </w:r>
      <w:r w:rsidR="00CE65D2" w:rsidRPr="00C35547">
        <w:t>Vis.js</w:t>
      </w:r>
      <w:r w:rsidR="008007DD">
        <w:t>”</w:t>
      </w:r>
      <w:r w:rsidR="00CE65D2" w:rsidRPr="00C35547">
        <w:t xml:space="preserve"> bibliotēka nav labākais variants integrācijai tīmekļa lapā, ja nepieciešams strādāt ar liel</w:t>
      </w:r>
      <w:r w:rsidR="00C35547" w:rsidRPr="00C35547">
        <w:t>o</w:t>
      </w:r>
      <w:r w:rsidR="00CE65D2" w:rsidRPr="00C35547">
        <w:t xml:space="preserve"> datu kopu. </w:t>
      </w:r>
    </w:p>
    <w:p w14:paraId="1E3BFB62" w14:textId="7ED44F61" w:rsidR="00BF6C19" w:rsidRPr="00C35547" w:rsidRDefault="008007DD" w:rsidP="00CE65D2">
      <w:pPr>
        <w:pStyle w:val="Sarakstarindkopa"/>
        <w:numPr>
          <w:ilvl w:val="0"/>
          <w:numId w:val="29"/>
        </w:numPr>
      </w:pPr>
      <w:r>
        <w:t>“</w:t>
      </w:r>
      <w:r w:rsidR="007C43B4" w:rsidRPr="00C35547">
        <w:t>Vis.js</w:t>
      </w:r>
      <w:r>
        <w:t>”</w:t>
      </w:r>
      <w:r w:rsidR="007C43B4" w:rsidRPr="00C35547">
        <w:t xml:space="preserve"> uzrādīja labākus rezultātus algoritma ātruma</w:t>
      </w:r>
      <w:r w:rsidR="00FC62C6">
        <w:t xml:space="preserve"> ziņā</w:t>
      </w:r>
      <w:r w:rsidR="007C43B4" w:rsidRPr="00C35547">
        <w:t>, izņemot “</w:t>
      </w:r>
      <w:r w:rsidR="00C4661E">
        <w:t>S</w:t>
      </w:r>
      <w:r w:rsidR="00C4661E" w:rsidRPr="00C35547">
        <w:t>kriptēšanu</w:t>
      </w:r>
      <w:r w:rsidR="007C43B4" w:rsidRPr="00C35547">
        <w:t>”.</w:t>
      </w:r>
    </w:p>
    <w:p w14:paraId="23BFCC48" w14:textId="65985DBF" w:rsidR="00170CDD" w:rsidRPr="00C35547" w:rsidRDefault="008007DD" w:rsidP="00170CDD">
      <w:pPr>
        <w:pStyle w:val="Sarakstarindkopa"/>
        <w:numPr>
          <w:ilvl w:val="0"/>
          <w:numId w:val="29"/>
        </w:numPr>
      </w:pPr>
      <w:r>
        <w:t>“</w:t>
      </w:r>
      <w:r w:rsidR="00CE65D2" w:rsidRPr="00C35547">
        <w:t>Cytoscape.js</w:t>
      </w:r>
      <w:r>
        <w:t>”</w:t>
      </w:r>
      <w:r w:rsidR="00CE65D2" w:rsidRPr="00C35547">
        <w:t xml:space="preserve"> bibliotēka ir parādījusi vairākslāņu grafu pareizāku un vizuāli saprotamāku variantu</w:t>
      </w:r>
      <w:r w:rsidR="00BF6C19" w:rsidRPr="00C35547">
        <w:t>.</w:t>
      </w:r>
    </w:p>
    <w:p w14:paraId="353DED27" w14:textId="1398625C" w:rsidR="00170CDD" w:rsidRPr="00C35547" w:rsidRDefault="007B5A56" w:rsidP="00395469">
      <w:pPr>
        <w:pStyle w:val="Sarakstarindkopa"/>
        <w:numPr>
          <w:ilvl w:val="0"/>
          <w:numId w:val="29"/>
        </w:numPr>
      </w:pPr>
      <w:r w:rsidRPr="00C35547">
        <w:t xml:space="preserve">Ar </w:t>
      </w:r>
      <w:r w:rsidR="008007DD">
        <w:t>“</w:t>
      </w:r>
      <w:r w:rsidRPr="00C35547">
        <w:t>Cytoscape.js</w:t>
      </w:r>
      <w:r w:rsidR="008007DD">
        <w:t>”</w:t>
      </w:r>
      <w:r w:rsidRPr="00C35547">
        <w:t xml:space="preserve"> bibliotēkas palīdzību var izveidot interaktīvāko vairākslāņu grafu. </w:t>
      </w:r>
    </w:p>
    <w:p w14:paraId="7C8DE9FC" w14:textId="6AB44028" w:rsidR="007C43B4" w:rsidRPr="00C35547" w:rsidRDefault="007C43B4" w:rsidP="00395469">
      <w:pPr>
        <w:pStyle w:val="Sarakstarindkopa"/>
        <w:numPr>
          <w:ilvl w:val="0"/>
          <w:numId w:val="29"/>
        </w:numPr>
      </w:pPr>
      <w:r w:rsidRPr="00C35547">
        <w:t>Failu izmēri izrādījās nelieli, tāpēc nekādā gadījumā neietekmē procesu.</w:t>
      </w:r>
    </w:p>
    <w:p w14:paraId="4E3F3A8B" w14:textId="37349230" w:rsidR="00CE65D2" w:rsidRPr="00844D24" w:rsidRDefault="008007DD" w:rsidP="00AB4F47">
      <w:pPr>
        <w:pStyle w:val="Sarakstarindkopa"/>
        <w:numPr>
          <w:ilvl w:val="0"/>
          <w:numId w:val="29"/>
        </w:numPr>
      </w:pPr>
      <w:r>
        <w:t>“</w:t>
      </w:r>
      <w:r w:rsidR="007C43B4" w:rsidRPr="00C35547">
        <w:t>Vis.js</w:t>
      </w:r>
      <w:r>
        <w:t>”</w:t>
      </w:r>
      <w:r w:rsidR="007C43B4" w:rsidRPr="00C35547">
        <w:t xml:space="preserve"> bija nepieciešams mazāk koda rindiņu, lai izveidotu vairākslāņu grafu. </w:t>
      </w:r>
      <w:r>
        <w:t>“</w:t>
      </w:r>
      <w:r w:rsidR="007C43B4" w:rsidRPr="00C35547">
        <w:t>D3.js</w:t>
      </w:r>
      <w:r>
        <w:t>”</w:t>
      </w:r>
      <w:r w:rsidR="007C43B4" w:rsidRPr="00C35547">
        <w:t xml:space="preserve"> ir pilnīgs pretstats.</w:t>
      </w:r>
    </w:p>
    <w:p w14:paraId="65C5B886" w14:textId="77777777" w:rsidR="00E502CD" w:rsidRPr="00844D24" w:rsidRDefault="00E502CD" w:rsidP="00CE65D2"/>
    <w:p w14:paraId="5966B20B" w14:textId="726AF3F3" w:rsidR="00AE4CEA" w:rsidRPr="00AB4F47" w:rsidRDefault="00E47624" w:rsidP="00395469">
      <w:pPr>
        <w:pStyle w:val="Teksts"/>
        <w:ind w:left="1440" w:firstLine="0"/>
        <w:rPr>
          <w:lang w:val="en-GB"/>
        </w:rPr>
      </w:pPr>
      <w:r w:rsidRPr="00844D24">
        <w:br w:type="page"/>
      </w:r>
    </w:p>
    <w:p w14:paraId="0EE9C163" w14:textId="77777777" w:rsidR="000D4CAB" w:rsidRPr="00844D24" w:rsidRDefault="000D4CAB" w:rsidP="00EA5C9C">
      <w:pPr>
        <w:pStyle w:val="Virsraksts-neiekaujams-rdtja"/>
        <w:rPr>
          <w:rFonts w:hint="eastAsia"/>
        </w:rPr>
      </w:pPr>
      <w:bookmarkStart w:id="72" w:name="_Toc88602609"/>
      <w:bookmarkStart w:id="73" w:name="_Toc134397444"/>
      <w:bookmarkStart w:id="74" w:name="_Toc135856982"/>
      <w:r w:rsidRPr="00844D24">
        <w:lastRenderedPageBreak/>
        <w:t>Izmantotie informācijas avoti</w:t>
      </w:r>
      <w:bookmarkEnd w:id="72"/>
      <w:bookmarkEnd w:id="73"/>
      <w:bookmarkEnd w:id="74"/>
    </w:p>
    <w:p w14:paraId="7E16D7B4" w14:textId="79C63959" w:rsidR="00D67EBE" w:rsidRPr="00844D24" w:rsidRDefault="00007CDF" w:rsidP="009C089F">
      <w:pPr>
        <w:pStyle w:val="Sarakstarindkopa"/>
        <w:numPr>
          <w:ilvl w:val="0"/>
          <w:numId w:val="21"/>
        </w:numPr>
      </w:pPr>
      <w:r w:rsidRPr="00844D24">
        <w:t>Kivelä</w:t>
      </w:r>
      <w:r w:rsidR="002F31A5" w:rsidRPr="00844D24">
        <w:t>,</w:t>
      </w:r>
      <w:r w:rsidR="00730D21" w:rsidRPr="00844D24">
        <w:t xml:space="preserve"> </w:t>
      </w:r>
      <w:r w:rsidR="000B36F4" w:rsidRPr="00844D24">
        <w:t>M.,</w:t>
      </w:r>
      <w:r w:rsidR="00EF46EE" w:rsidRPr="00844D24">
        <w:t xml:space="preserve"> Arenas, A.</w:t>
      </w:r>
      <w:r w:rsidR="00FF037F" w:rsidRPr="00844D24">
        <w:t xml:space="preserve"> u.c</w:t>
      </w:r>
      <w:r w:rsidR="00C54754" w:rsidRPr="00844D24">
        <w:t>.</w:t>
      </w:r>
      <w:r w:rsidR="000A38CD" w:rsidRPr="00844D24">
        <w:t>,</w:t>
      </w:r>
      <w:r w:rsidR="00C54754" w:rsidRPr="00844D24">
        <w:t xml:space="preserve"> Multilayer networks</w:t>
      </w:r>
      <w:r w:rsidR="00EB5207" w:rsidRPr="00844D24">
        <w:t xml:space="preserve">, </w:t>
      </w:r>
      <w:r w:rsidR="004538DA" w:rsidRPr="00844D24">
        <w:rPr>
          <w:i/>
          <w:iCs/>
        </w:rPr>
        <w:t>Journal of Complex Networks</w:t>
      </w:r>
      <w:r w:rsidR="004538DA" w:rsidRPr="00844D24">
        <w:t xml:space="preserve">. </w:t>
      </w:r>
      <w:r w:rsidR="00862389" w:rsidRPr="00844D24">
        <w:t>2014</w:t>
      </w:r>
      <w:r w:rsidR="00801A0E" w:rsidRPr="00844D24">
        <w:t>,</w:t>
      </w:r>
      <w:r w:rsidR="009F60C4" w:rsidRPr="00844D24">
        <w:t xml:space="preserve"> </w:t>
      </w:r>
      <w:r w:rsidR="00131D9D" w:rsidRPr="00844D24">
        <w:t xml:space="preserve">2, </w:t>
      </w:r>
      <w:r w:rsidR="009F60C4" w:rsidRPr="00844D24">
        <w:t>203</w:t>
      </w:r>
      <w:r w:rsidR="00573615" w:rsidRPr="00844D24">
        <w:t>.</w:t>
      </w:r>
      <w:r w:rsidR="009F60C4" w:rsidRPr="00844D24">
        <w:t>-271</w:t>
      </w:r>
      <w:r w:rsidR="00573615" w:rsidRPr="00844D24">
        <w:t>. lpp</w:t>
      </w:r>
      <w:r w:rsidR="00A66D8E" w:rsidRPr="00844D24">
        <w:t>.</w:t>
      </w:r>
      <w:r w:rsidR="00E611C8" w:rsidRPr="00844D24">
        <w:t xml:space="preserve"> ISSN</w:t>
      </w:r>
      <w:r w:rsidR="00604963" w:rsidRPr="00844D24">
        <w:t xml:space="preserve"> </w:t>
      </w:r>
      <w:r w:rsidR="004C3088" w:rsidRPr="00844D24">
        <w:t>2051-1310</w:t>
      </w:r>
    </w:p>
    <w:p w14:paraId="490DA54E" w14:textId="3D7BEA0D" w:rsidR="001B3D2C" w:rsidRPr="00844D24" w:rsidRDefault="00977524" w:rsidP="009C089F">
      <w:pPr>
        <w:pStyle w:val="Sarakstarindkopa"/>
        <w:numPr>
          <w:ilvl w:val="0"/>
          <w:numId w:val="21"/>
        </w:numPr>
      </w:pPr>
      <w:r w:rsidRPr="00844D24">
        <w:t>Hammound, Z.</w:t>
      </w:r>
      <w:r w:rsidR="004A64AC" w:rsidRPr="00844D24">
        <w:t xml:space="preserve"> &amp; </w:t>
      </w:r>
      <w:r w:rsidR="008A30E0" w:rsidRPr="00844D24">
        <w:t>Kramer,</w:t>
      </w:r>
      <w:r w:rsidR="00573615" w:rsidRPr="00844D24">
        <w:t xml:space="preserve"> </w:t>
      </w:r>
      <w:r w:rsidR="008A30E0" w:rsidRPr="00844D24">
        <w:t>F</w:t>
      </w:r>
      <w:r w:rsidR="00546DE5" w:rsidRPr="00844D24">
        <w:t>.,</w:t>
      </w:r>
      <w:r w:rsidR="0004197C" w:rsidRPr="00844D24">
        <w:t xml:space="preserve"> Big Data Analytics 5, </w:t>
      </w:r>
      <w:r w:rsidR="003C7D5B" w:rsidRPr="00844D24">
        <w:rPr>
          <w:i/>
          <w:iCs/>
        </w:rPr>
        <w:t>Multilayer networks: aspects, implementations, and application in biomedicine</w:t>
      </w:r>
      <w:r w:rsidR="00F441FB" w:rsidRPr="00844D24">
        <w:t>.</w:t>
      </w:r>
      <w:r w:rsidR="00612798" w:rsidRPr="00844D24">
        <w:t xml:space="preserve"> </w:t>
      </w:r>
      <w:r w:rsidR="001A7018" w:rsidRPr="00844D24">
        <w:t>2020</w:t>
      </w:r>
      <w:r w:rsidR="00573615" w:rsidRPr="00844D24">
        <w:t>,</w:t>
      </w:r>
      <w:r w:rsidR="0004197C" w:rsidRPr="00844D24">
        <w:t xml:space="preserve"> 2,</w:t>
      </w:r>
      <w:r w:rsidR="00573615" w:rsidRPr="00844D24">
        <w:t xml:space="preserve"> 18.</w:t>
      </w:r>
      <w:r w:rsidR="0004197C" w:rsidRPr="00844D24">
        <w:t xml:space="preserve"> </w:t>
      </w:r>
      <w:r w:rsidR="00573615" w:rsidRPr="00844D24">
        <w:t>lpp.</w:t>
      </w:r>
      <w:r w:rsidR="0004197C" w:rsidRPr="00844D24">
        <w:t xml:space="preserve"> ISSN: 2058-6345</w:t>
      </w:r>
    </w:p>
    <w:p w14:paraId="192290C9" w14:textId="73D0F073" w:rsidR="00FE16CC" w:rsidRPr="00844D24" w:rsidRDefault="00626904" w:rsidP="009C089F">
      <w:pPr>
        <w:pStyle w:val="Sarakstarindkopa"/>
        <w:numPr>
          <w:ilvl w:val="0"/>
          <w:numId w:val="21"/>
        </w:numPr>
      </w:pPr>
      <w:r w:rsidRPr="00844D24">
        <w:t>Liu, L.</w:t>
      </w:r>
      <w:r w:rsidR="00673D62" w:rsidRPr="00844D24">
        <w:t xml:space="preserve">, </w:t>
      </w:r>
      <w:r w:rsidR="00E713F3" w:rsidRPr="00844D24">
        <w:t>Kang, Z</w:t>
      </w:r>
      <w:r w:rsidR="007455E3" w:rsidRPr="00844D24">
        <w:t>.</w:t>
      </w:r>
      <w:r w:rsidR="00CC4F69" w:rsidRPr="00844D24">
        <w:t xml:space="preserve"> u.c.</w:t>
      </w:r>
      <w:r w:rsidR="000A38CD" w:rsidRPr="00844D24">
        <w:t xml:space="preserve">, </w:t>
      </w:r>
      <w:r w:rsidR="000E1A99" w:rsidRPr="00844D24">
        <w:t>In</w:t>
      </w:r>
      <w:r w:rsidR="00FE099C" w:rsidRPr="00844D24">
        <w:t>formation</w:t>
      </w:r>
      <w:r w:rsidR="00C57818" w:rsidRPr="00844D24">
        <w:t xml:space="preserve"> Sciences, </w:t>
      </w:r>
      <w:r w:rsidR="005B7FEC" w:rsidRPr="00844D24">
        <w:rPr>
          <w:i/>
          <w:iCs/>
        </w:rPr>
        <w:t>Multilayer graph contrastive clustering network</w:t>
      </w:r>
      <w:r w:rsidR="003877FB" w:rsidRPr="00844D24">
        <w:t xml:space="preserve">. </w:t>
      </w:r>
      <w:r w:rsidR="001426E0" w:rsidRPr="00844D24">
        <w:t>202</w:t>
      </w:r>
      <w:r w:rsidR="005E01FB" w:rsidRPr="00844D24">
        <w:t>2</w:t>
      </w:r>
      <w:r w:rsidR="00786445" w:rsidRPr="00844D24">
        <w:t>.</w:t>
      </w:r>
      <w:r w:rsidR="005E01FB" w:rsidRPr="00844D24">
        <w:t xml:space="preserve"> </w:t>
      </w:r>
      <w:r w:rsidR="00573615" w:rsidRPr="00844D24">
        <w:t>256-267. lpp.</w:t>
      </w:r>
      <w:r w:rsidR="00B44120" w:rsidRPr="00844D24">
        <w:t xml:space="preserve"> ISSN: 0020-0255</w:t>
      </w:r>
    </w:p>
    <w:p w14:paraId="6B4D0CA6" w14:textId="45157539" w:rsidR="00F21C8F" w:rsidRPr="00844D24" w:rsidRDefault="004B173C" w:rsidP="009C089F">
      <w:pPr>
        <w:pStyle w:val="Sarakstarindkopa"/>
        <w:numPr>
          <w:ilvl w:val="0"/>
          <w:numId w:val="21"/>
        </w:numPr>
      </w:pPr>
      <w:r w:rsidRPr="00844D24">
        <w:t>Алексеев</w:t>
      </w:r>
      <w:r w:rsidR="0099699E" w:rsidRPr="00844D24">
        <w:t xml:space="preserve">, </w:t>
      </w:r>
      <w:r w:rsidR="00602547" w:rsidRPr="00844D24">
        <w:t xml:space="preserve">В.Е. &amp; </w:t>
      </w:r>
      <w:r w:rsidR="00512DD9" w:rsidRPr="00844D24">
        <w:t>З</w:t>
      </w:r>
      <w:r w:rsidR="00011D14" w:rsidRPr="00844D24">
        <w:t>ахарова</w:t>
      </w:r>
      <w:r w:rsidR="000275AB" w:rsidRPr="00844D24">
        <w:t xml:space="preserve">, Д.В. </w:t>
      </w:r>
      <w:r w:rsidR="00220F84" w:rsidRPr="00844D24">
        <w:t>Теория Графов</w:t>
      </w:r>
      <w:r w:rsidR="00075E8C" w:rsidRPr="00844D24">
        <w:t>. Нижний Новгород</w:t>
      </w:r>
      <w:r w:rsidR="005A4431" w:rsidRPr="00844D24">
        <w:t>: Нижегородский госуниверситет</w:t>
      </w:r>
      <w:r w:rsidR="00341685" w:rsidRPr="00844D24">
        <w:t>, 2012</w:t>
      </w:r>
      <w:r w:rsidR="004E2B2F" w:rsidRPr="00844D24">
        <w:t xml:space="preserve">. 57 </w:t>
      </w:r>
      <w:r w:rsidR="005E01FB" w:rsidRPr="00844D24">
        <w:t>lpp</w:t>
      </w:r>
      <w:r w:rsidR="004E2B2F" w:rsidRPr="00844D24">
        <w:t>.</w:t>
      </w:r>
    </w:p>
    <w:p w14:paraId="06D0DA3C" w14:textId="7B1ACC3C" w:rsidR="004E2B2F" w:rsidRPr="00844D24" w:rsidRDefault="00E26AF8" w:rsidP="009C089F">
      <w:pPr>
        <w:pStyle w:val="Sarakstarindkopa"/>
        <w:numPr>
          <w:ilvl w:val="0"/>
          <w:numId w:val="21"/>
        </w:numPr>
      </w:pPr>
      <w:r w:rsidRPr="00844D24">
        <w:t>Gould, R.,</w:t>
      </w:r>
      <w:r w:rsidR="0054637F" w:rsidRPr="00844D24">
        <w:t xml:space="preserve"> </w:t>
      </w:r>
      <w:r w:rsidR="00A846D9" w:rsidRPr="00844D24">
        <w:t>Graph Theory</w:t>
      </w:r>
      <w:r w:rsidR="00146983" w:rsidRPr="00844D24">
        <w:t xml:space="preserve">. </w:t>
      </w:r>
      <w:r w:rsidR="00755A82" w:rsidRPr="00844D24">
        <w:t>New York</w:t>
      </w:r>
      <w:r w:rsidR="001A3EB7" w:rsidRPr="00844D24">
        <w:t xml:space="preserve">: </w:t>
      </w:r>
      <w:r w:rsidR="001511C6" w:rsidRPr="00844D24">
        <w:t>Courier Corporation</w:t>
      </w:r>
      <w:r w:rsidR="00846CE5" w:rsidRPr="00844D24">
        <w:t>, 2012</w:t>
      </w:r>
      <w:r w:rsidR="00C54BDA" w:rsidRPr="00844D24">
        <w:t>. 335</w:t>
      </w:r>
      <w:r w:rsidR="00AC6640" w:rsidRPr="00844D24">
        <w:t>.</w:t>
      </w:r>
      <w:r w:rsidR="00DA38CB" w:rsidRPr="00844D24">
        <w:t xml:space="preserve"> lpp.</w:t>
      </w:r>
      <w:r w:rsidR="00C35741" w:rsidRPr="00844D24">
        <w:t xml:space="preserve"> </w:t>
      </w:r>
      <w:r w:rsidR="005434CB" w:rsidRPr="00844D24">
        <w:t>ISBN</w:t>
      </w:r>
      <w:r w:rsidR="00057F1B" w:rsidRPr="00844D24">
        <w:t xml:space="preserve"> </w:t>
      </w:r>
      <w:r w:rsidR="00D26DBD" w:rsidRPr="00844D24">
        <w:t>0486498069</w:t>
      </w:r>
      <w:r w:rsidR="003500DD" w:rsidRPr="00844D24">
        <w:t>, 9780486498065.</w:t>
      </w:r>
    </w:p>
    <w:p w14:paraId="2F33C100" w14:textId="2800EF0B" w:rsidR="00A96013" w:rsidRPr="00844D24" w:rsidRDefault="00D97D56" w:rsidP="009C089F">
      <w:pPr>
        <w:pStyle w:val="Sarakstarindkopa"/>
        <w:numPr>
          <w:ilvl w:val="0"/>
          <w:numId w:val="21"/>
        </w:numPr>
        <w:rPr>
          <w:rStyle w:val="Hipersaite"/>
          <w:color w:val="auto"/>
          <w:u w:val="none"/>
        </w:rPr>
      </w:pPr>
      <w:r w:rsidRPr="00844D24">
        <w:t xml:space="preserve">McGee, F., </w:t>
      </w:r>
      <w:r w:rsidR="00AC5378" w:rsidRPr="00844D24">
        <w:t>Ghoniem., M</w:t>
      </w:r>
      <w:r w:rsidR="00666D9D" w:rsidRPr="00844D24">
        <w:t>.</w:t>
      </w:r>
      <w:r w:rsidR="00AC5378" w:rsidRPr="00844D24">
        <w:t xml:space="preserve"> u.</w:t>
      </w:r>
      <w:r w:rsidR="00666D9D" w:rsidRPr="00844D24">
        <w:t>c.,</w:t>
      </w:r>
      <w:r w:rsidR="0021485F" w:rsidRPr="00844D24">
        <w:t xml:space="preserve"> </w:t>
      </w:r>
      <w:r w:rsidR="00B44120" w:rsidRPr="00844D24">
        <w:t xml:space="preserve">Computer Graphics forum, </w:t>
      </w:r>
      <w:r w:rsidR="0021485F" w:rsidRPr="00844D24">
        <w:rPr>
          <w:i/>
          <w:iCs/>
        </w:rPr>
        <w:t>The State of the Art in Multilayer Network Visualization</w:t>
      </w:r>
      <w:r w:rsidR="002C7A59" w:rsidRPr="00844D24">
        <w:t xml:space="preserve">. </w:t>
      </w:r>
      <w:r w:rsidR="00A72D21" w:rsidRPr="00844D24">
        <w:t>2019</w:t>
      </w:r>
      <w:r w:rsidR="00573615" w:rsidRPr="00844D24">
        <w:t>, 25. lpp.</w:t>
      </w:r>
      <w:r w:rsidR="00B44120" w:rsidRPr="00844D24">
        <w:t xml:space="preserve"> ISSN:1467-8659</w:t>
      </w:r>
    </w:p>
    <w:p w14:paraId="0BA6F8BF" w14:textId="35BFA125" w:rsidR="000331E8" w:rsidRPr="00844D24" w:rsidRDefault="003C2CF2" w:rsidP="006117EC">
      <w:pPr>
        <w:pStyle w:val="Sarakstarindkopa"/>
        <w:numPr>
          <w:ilvl w:val="0"/>
          <w:numId w:val="21"/>
        </w:numPr>
        <w:jc w:val="left"/>
      </w:pPr>
      <w:r w:rsidRPr="00844D24">
        <w:t>Boccaletti, S., Binconi, G.</w:t>
      </w:r>
      <w:r w:rsidR="00E67794" w:rsidRPr="00844D24">
        <w:t xml:space="preserve"> u.c., </w:t>
      </w:r>
      <w:r w:rsidR="00B44120" w:rsidRPr="00844D24">
        <w:t xml:space="preserve">Physics Reports, </w:t>
      </w:r>
      <w:r w:rsidR="00866BCC" w:rsidRPr="00844D24">
        <w:rPr>
          <w:i/>
          <w:iCs/>
        </w:rPr>
        <w:t>The structure and dynamics of multilayer networks</w:t>
      </w:r>
      <w:r w:rsidR="006117EC" w:rsidRPr="00844D24">
        <w:t>.</w:t>
      </w:r>
      <w:r w:rsidR="00B44120" w:rsidRPr="00844D24">
        <w:t xml:space="preserve"> </w:t>
      </w:r>
      <w:r w:rsidR="00153105" w:rsidRPr="00844D24">
        <w:t>2014</w:t>
      </w:r>
      <w:r w:rsidR="00B44120" w:rsidRPr="00844D24">
        <w:t>. 1.-122. lpp. ISSN: 0370-1573</w:t>
      </w:r>
    </w:p>
    <w:p w14:paraId="2BEFEB7D" w14:textId="5E57C675" w:rsidR="00585C9A" w:rsidRPr="00844D24" w:rsidRDefault="00D77707" w:rsidP="007D20E9">
      <w:pPr>
        <w:pStyle w:val="Sarakstarindkopa"/>
        <w:numPr>
          <w:ilvl w:val="0"/>
          <w:numId w:val="21"/>
        </w:numPr>
        <w:jc w:val="left"/>
      </w:pPr>
      <w:r w:rsidRPr="00844D24">
        <w:t>B</w:t>
      </w:r>
      <w:r w:rsidR="00C465FD" w:rsidRPr="00844D24">
        <w:t xml:space="preserve">ouanan, Y., Ribault, J. u.c., </w:t>
      </w:r>
      <w:r w:rsidR="007D20E9" w:rsidRPr="00844D24">
        <w:t xml:space="preserve">ScienceDirect, </w:t>
      </w:r>
      <w:r w:rsidR="00154D12" w:rsidRPr="00844D24">
        <w:rPr>
          <w:i/>
          <w:iCs/>
        </w:rPr>
        <w:t>Modeling and Simulation of Human Reaction in a Multidimensional Social Network</w:t>
      </w:r>
      <w:r w:rsidR="00153105" w:rsidRPr="00844D24">
        <w:rPr>
          <w:i/>
          <w:iCs/>
        </w:rPr>
        <w:t xml:space="preserve">. </w:t>
      </w:r>
      <w:r w:rsidR="00153105" w:rsidRPr="00844D24">
        <w:t>2015</w:t>
      </w:r>
      <w:r w:rsidR="00B44120" w:rsidRPr="00844D24">
        <w:t xml:space="preserve">, 592.-597. lpp. ISSN: 2405-8963 </w:t>
      </w:r>
    </w:p>
    <w:p w14:paraId="4B3D491B" w14:textId="283F0B97" w:rsidR="00E71CAE" w:rsidRPr="00844D24" w:rsidRDefault="00822BD1" w:rsidP="00050461">
      <w:pPr>
        <w:pStyle w:val="Sarakstarindkopa"/>
        <w:numPr>
          <w:ilvl w:val="0"/>
          <w:numId w:val="21"/>
        </w:numPr>
        <w:jc w:val="left"/>
      </w:pPr>
      <w:r w:rsidRPr="00844D24">
        <w:t>Xueming</w:t>
      </w:r>
      <w:r w:rsidR="00050461" w:rsidRPr="00844D24">
        <w:t>, L., Stanley, E.</w:t>
      </w:r>
      <w:r w:rsidR="000430C3" w:rsidRPr="00844D24">
        <w:t xml:space="preserve"> u.c.,</w:t>
      </w:r>
      <w:r w:rsidR="00050461" w:rsidRPr="00844D24">
        <w:t xml:space="preserve"> </w:t>
      </w:r>
      <w:r w:rsidR="001734CB" w:rsidRPr="00844D24">
        <w:t xml:space="preserve">Europhysics letters, </w:t>
      </w:r>
      <w:r w:rsidR="00E71CAE" w:rsidRPr="00844D24">
        <w:rPr>
          <w:i/>
          <w:iCs/>
        </w:rPr>
        <w:t>Breakdown of interdependent directed networks</w:t>
      </w:r>
      <w:r w:rsidR="001734CB" w:rsidRPr="00844D24">
        <w:t>,</w:t>
      </w:r>
      <w:r w:rsidR="00DA6C0F" w:rsidRPr="00844D24">
        <w:rPr>
          <w:i/>
          <w:iCs/>
        </w:rPr>
        <w:t xml:space="preserve"> </w:t>
      </w:r>
      <w:r w:rsidR="00E71CAE" w:rsidRPr="00844D24">
        <w:t xml:space="preserve"> </w:t>
      </w:r>
      <w:r w:rsidR="00D82E43" w:rsidRPr="00844D24">
        <w:t>2015</w:t>
      </w:r>
      <w:r w:rsidR="001734CB" w:rsidRPr="00844D24">
        <w:t>, 1138.-1143. lpp. ISSN: 1286-4854</w:t>
      </w:r>
    </w:p>
    <w:p w14:paraId="233D45BF" w14:textId="3B14CD74" w:rsidR="00B911CB" w:rsidRPr="00844D24" w:rsidRDefault="00502F92" w:rsidP="002B22B5">
      <w:pPr>
        <w:pStyle w:val="Sarakstarindkopa"/>
        <w:numPr>
          <w:ilvl w:val="0"/>
          <w:numId w:val="21"/>
        </w:numPr>
        <w:jc w:val="left"/>
      </w:pPr>
      <w:r w:rsidRPr="00844D24">
        <w:t xml:space="preserve">Bostock M., </w:t>
      </w:r>
      <w:r w:rsidRPr="00844D24">
        <w:rPr>
          <w:i/>
          <w:iCs/>
        </w:rPr>
        <w:t xml:space="preserve">Data-Driven Documents. </w:t>
      </w:r>
      <w:r w:rsidRPr="00844D24">
        <w:t xml:space="preserve">2021 [skatīts 2023. g. 15. aprīlī] </w:t>
      </w:r>
      <w:r w:rsidR="00EB2795" w:rsidRPr="00844D24">
        <w:t xml:space="preserve">Pieejams:  </w:t>
      </w:r>
      <w:hyperlink r:id="rId57" w:history="1">
        <w:r w:rsidR="00EB2795" w:rsidRPr="00844D24">
          <w:rPr>
            <w:rStyle w:val="Hipersaite"/>
          </w:rPr>
          <w:t>https://d3js.org/</w:t>
        </w:r>
      </w:hyperlink>
    </w:p>
    <w:p w14:paraId="527FA613" w14:textId="5FE36C6E" w:rsidR="002B22B5" w:rsidRPr="00844D24" w:rsidRDefault="00000000" w:rsidP="002B22B5">
      <w:pPr>
        <w:pStyle w:val="Sarakstarindkopa"/>
        <w:numPr>
          <w:ilvl w:val="0"/>
          <w:numId w:val="21"/>
        </w:numPr>
        <w:jc w:val="left"/>
      </w:pPr>
      <w:hyperlink r:id="rId58" w:history="1">
        <w:r w:rsidR="00FC7CA6" w:rsidRPr="00844D24">
          <w:t xml:space="preserve">Kelleher C., </w:t>
        </w:r>
        <w:r w:rsidR="00FC7CA6" w:rsidRPr="00844D24">
          <w:rPr>
            <w:i/>
            <w:iCs/>
          </w:rPr>
          <w:t>d3-force.</w:t>
        </w:r>
        <w:r w:rsidR="00FC7CA6" w:rsidRPr="00844D24">
          <w:t xml:space="preserve"> 2021 [skatīts 2023. g. 15. aprīlī] </w:t>
        </w:r>
        <w:r w:rsidR="00EB2795" w:rsidRPr="00844D24">
          <w:t xml:space="preserve">Pieejams:  </w:t>
        </w:r>
        <w:r w:rsidR="00FC7CA6" w:rsidRPr="00844D24">
          <w:rPr>
            <w:rStyle w:val="Hipersaite"/>
          </w:rPr>
          <w:t>https://github.com/d3/d3-force</w:t>
        </w:r>
      </w:hyperlink>
    </w:p>
    <w:p w14:paraId="26FE0E6C" w14:textId="2098F0DA" w:rsidR="00E562C3" w:rsidRPr="00844D24" w:rsidRDefault="00FC7CA6" w:rsidP="002B22B5">
      <w:pPr>
        <w:pStyle w:val="Sarakstarindkopa"/>
        <w:numPr>
          <w:ilvl w:val="0"/>
          <w:numId w:val="21"/>
        </w:numPr>
        <w:jc w:val="left"/>
      </w:pPr>
      <w:r w:rsidRPr="00844D24">
        <w:t xml:space="preserve">Bostock M., </w:t>
      </w:r>
      <w:r w:rsidRPr="00844D24">
        <w:rPr>
          <w:i/>
          <w:iCs/>
        </w:rPr>
        <w:t>d3-selection.</w:t>
      </w:r>
      <w:r w:rsidRPr="00844D24">
        <w:t xml:space="preserve"> 2021 [skatīts 2023.g. 15.aprīlī] </w:t>
      </w:r>
      <w:r w:rsidR="00EB2795" w:rsidRPr="00844D24">
        <w:t xml:space="preserve">Pieejams:  </w:t>
      </w:r>
      <w:hyperlink r:id="rId59" w:history="1">
        <w:r w:rsidR="00317D3B" w:rsidRPr="00844D24">
          <w:rPr>
            <w:rStyle w:val="Hipersaite"/>
          </w:rPr>
          <w:t>https://github.com/d3/d3-selection</w:t>
        </w:r>
      </w:hyperlink>
    </w:p>
    <w:p w14:paraId="6C173576" w14:textId="0A655D06" w:rsidR="00C44B72" w:rsidRPr="00844D24" w:rsidRDefault="00EB2795" w:rsidP="00050461">
      <w:pPr>
        <w:pStyle w:val="Sarakstarindkopa"/>
        <w:numPr>
          <w:ilvl w:val="0"/>
          <w:numId w:val="21"/>
        </w:numPr>
        <w:jc w:val="left"/>
      </w:pPr>
      <w:r w:rsidRPr="00844D24">
        <w:rPr>
          <w:i/>
          <w:iCs/>
        </w:rPr>
        <w:t>Ievads HTML valodā</w:t>
      </w:r>
      <w:r w:rsidRPr="00844D24">
        <w:t xml:space="preserve">. 2008 [skatīts 2023.g. 16.aprīlī] Pieejams:  </w:t>
      </w:r>
      <w:hyperlink r:id="rId60" w:history="1">
        <w:r w:rsidRPr="00844D24">
          <w:rPr>
            <w:rStyle w:val="Hipersaite"/>
          </w:rPr>
          <w:t>https://www.uzdevumi.lv/p/informatika/11-klase/html-teksta-noformesana-7002/re-7ad62d77-cbbc-4b7b-b653-c87ea8cca862</w:t>
        </w:r>
      </w:hyperlink>
    </w:p>
    <w:p w14:paraId="7925C197" w14:textId="6F4D9530" w:rsidR="00C44B72" w:rsidRPr="00844D24" w:rsidRDefault="00EB2795" w:rsidP="00050461">
      <w:pPr>
        <w:pStyle w:val="Sarakstarindkopa"/>
        <w:numPr>
          <w:ilvl w:val="0"/>
          <w:numId w:val="21"/>
        </w:numPr>
        <w:jc w:val="left"/>
      </w:pPr>
      <w:r w:rsidRPr="00844D24">
        <w:rPr>
          <w:i/>
          <w:iCs/>
        </w:rPr>
        <w:t>HTML Basic</w:t>
      </w:r>
      <w:r w:rsidRPr="00844D24">
        <w:t xml:space="preserve">., 2023 [skatīts 2023.g. 16.aprīlī] Pieejams:   </w:t>
      </w:r>
      <w:hyperlink r:id="rId61" w:history="1">
        <w:r w:rsidR="00227372" w:rsidRPr="00844D24">
          <w:rPr>
            <w:rStyle w:val="Hipersaite"/>
          </w:rPr>
          <w:t>https://www.w3schools.com/h</w:t>
        </w:r>
        <w:r w:rsidR="00227372" w:rsidRPr="00844D24">
          <w:rPr>
            <w:rStyle w:val="Hipersaite"/>
          </w:rPr>
          <w:lastRenderedPageBreak/>
          <w:tab/>
          <w:t>tml/html_basic.asp#:~:text=All%20HTML%20documents%20must%20start,%3E%20and%20</w:t>
        </w:r>
      </w:hyperlink>
      <w:r w:rsidR="00C44B72" w:rsidRPr="00844D24">
        <w:t>.</w:t>
      </w:r>
    </w:p>
    <w:p w14:paraId="023C7070" w14:textId="63A2521B" w:rsidR="00536160" w:rsidRPr="00844D24" w:rsidRDefault="00EB2795" w:rsidP="00050461">
      <w:pPr>
        <w:pStyle w:val="Sarakstarindkopa"/>
        <w:numPr>
          <w:ilvl w:val="0"/>
          <w:numId w:val="21"/>
        </w:numPr>
        <w:jc w:val="left"/>
      </w:pPr>
      <w:r w:rsidRPr="00844D24">
        <w:rPr>
          <w:i/>
          <w:iCs/>
        </w:rPr>
        <w:t>How to add css.</w:t>
      </w:r>
      <w:r w:rsidRPr="00844D24">
        <w:t xml:space="preserve"> 2023 [skatīts 2023.g. 16.aprīlī] Pieejams:  </w:t>
      </w:r>
      <w:hyperlink r:id="rId62" w:history="1">
        <w:r w:rsidRPr="00844D24">
          <w:rPr>
            <w:rStyle w:val="Hipersaite"/>
          </w:rPr>
          <w:t>https://www.w3schools.com/css/css_howto.asp</w:t>
        </w:r>
      </w:hyperlink>
    </w:p>
    <w:p w14:paraId="219B9912" w14:textId="63F2E293" w:rsidR="008A0F6B" w:rsidRPr="00844D24" w:rsidRDefault="00EB2795" w:rsidP="00050461">
      <w:pPr>
        <w:pStyle w:val="Sarakstarindkopa"/>
        <w:numPr>
          <w:ilvl w:val="0"/>
          <w:numId w:val="21"/>
        </w:numPr>
        <w:jc w:val="left"/>
      </w:pPr>
      <w:r w:rsidRPr="00844D24">
        <w:rPr>
          <w:i/>
          <w:iCs/>
        </w:rPr>
        <w:t>JavaScript basics</w:t>
      </w:r>
      <w:r w:rsidRPr="00844D24">
        <w:t xml:space="preserve">. 2023 [skatīts 2023.g. 16.aprīlī] Pieejams:   </w:t>
      </w:r>
      <w:hyperlink r:id="rId63" w:history="1">
        <w:r w:rsidRPr="00844D24">
          <w:rPr>
            <w:rStyle w:val="Hipersaite"/>
          </w:rPr>
          <w:t>https://developer.mozilla.org/en-US/docs/Learn/Getting_started_with_the_web/JavaScript_basics</w:t>
        </w:r>
      </w:hyperlink>
    </w:p>
    <w:p w14:paraId="4B220670" w14:textId="5FF1615B" w:rsidR="00FC6765" w:rsidRPr="00844D24" w:rsidRDefault="00EB2795" w:rsidP="00050461">
      <w:pPr>
        <w:pStyle w:val="Sarakstarindkopa"/>
        <w:numPr>
          <w:ilvl w:val="0"/>
          <w:numId w:val="21"/>
        </w:numPr>
        <w:jc w:val="left"/>
      </w:pPr>
      <w:r w:rsidRPr="00844D24">
        <w:rPr>
          <w:i/>
          <w:iCs/>
        </w:rPr>
        <w:t>http-server</w:t>
      </w:r>
      <w:r w:rsidRPr="00844D24">
        <w:t xml:space="preserve">. 2022 [skatīts 2023.g. 16.aprīlī] Pieejams:  </w:t>
      </w:r>
      <w:hyperlink r:id="rId64" w:history="1">
        <w:r w:rsidRPr="00844D24">
          <w:rPr>
            <w:rStyle w:val="Hipersaite"/>
          </w:rPr>
          <w:t>https://www.npmjs.com/package/http-server</w:t>
        </w:r>
      </w:hyperlink>
    </w:p>
    <w:p w14:paraId="36EAA119" w14:textId="40BE5EFB" w:rsidR="00214BED" w:rsidRPr="00844D24" w:rsidRDefault="006F6606" w:rsidP="00214BED">
      <w:pPr>
        <w:pStyle w:val="Sarakstarindkopa"/>
        <w:numPr>
          <w:ilvl w:val="0"/>
          <w:numId w:val="21"/>
        </w:numPr>
        <w:jc w:val="left"/>
      </w:pPr>
      <w:r w:rsidRPr="00844D24">
        <w:t xml:space="preserve">Spruce E., </w:t>
      </w:r>
      <w:r w:rsidRPr="00844D24">
        <w:rPr>
          <w:i/>
          <w:iCs/>
        </w:rPr>
        <w:t xml:space="preserve">D3.js Tutorial – Data Visualization for Beginners. </w:t>
      </w:r>
      <w:r w:rsidRPr="00844D24">
        <w:t xml:space="preserve">2021 [skatīts 2023.g. 16.aprīlī] Pieejams: </w:t>
      </w:r>
      <w:hyperlink r:id="rId65" w:history="1">
        <w:r w:rsidRPr="00844D24">
          <w:rPr>
            <w:rStyle w:val="Hipersaite"/>
          </w:rPr>
          <w:t>https://www.freecodecamp.org/news/d3js-tutorial-data-visualization-for-beginners/</w:t>
        </w:r>
      </w:hyperlink>
    </w:p>
    <w:p w14:paraId="1B4614EB" w14:textId="26020CAF" w:rsidR="00214BED" w:rsidRPr="00844D24" w:rsidRDefault="00000000" w:rsidP="00214BED">
      <w:pPr>
        <w:pStyle w:val="Sarakstarindkopa"/>
        <w:numPr>
          <w:ilvl w:val="0"/>
          <w:numId w:val="21"/>
        </w:numPr>
        <w:jc w:val="left"/>
      </w:pPr>
      <w:hyperlink r:id="rId66" w:history="1">
        <w:r w:rsidR="006F6606" w:rsidRPr="00844D24">
          <w:rPr>
            <w:i/>
            <w:iCs/>
          </w:rPr>
          <w:t>D3.js selection.enter() Function.</w:t>
        </w:r>
        <w:r w:rsidR="006F6606" w:rsidRPr="00844D24">
          <w:t xml:space="preserve"> 2020 [skatīts 2023.g. 17.aprīlī] </w:t>
        </w:r>
        <w:r w:rsidR="006F6606" w:rsidRPr="00844D24">
          <w:rPr>
            <w:rStyle w:val="Hipersaite"/>
          </w:rPr>
          <w:t>https://www.geeksforgeeks.org/d3-js-selection-enter-function/</w:t>
        </w:r>
      </w:hyperlink>
    </w:p>
    <w:p w14:paraId="2F32111C" w14:textId="3FBB9F0E" w:rsidR="002907E4" w:rsidRPr="00844D24" w:rsidRDefault="001E7123" w:rsidP="00214BED">
      <w:pPr>
        <w:pStyle w:val="Sarakstarindkopa"/>
        <w:numPr>
          <w:ilvl w:val="0"/>
          <w:numId w:val="21"/>
        </w:numPr>
        <w:jc w:val="left"/>
      </w:pPr>
      <w:r w:rsidRPr="00844D24">
        <w:t xml:space="preserve">Shahin R., </w:t>
      </w:r>
      <w:r w:rsidRPr="00844D24">
        <w:rPr>
          <w:i/>
          <w:iCs/>
        </w:rPr>
        <w:t>Grouping Elements.</w:t>
      </w:r>
      <w:r w:rsidRPr="00844D24">
        <w:t xml:space="preserve"> 2020 [skatīts 2023.g. 17.aprīlī] Pieejams:   </w:t>
      </w:r>
      <w:hyperlink r:id="rId67" w:history="1">
        <w:r w:rsidRPr="00844D24">
          <w:rPr>
            <w:rStyle w:val="Hipersaite"/>
          </w:rPr>
          <w:t>https://datacrayon.com/visualisation-with-d3/grouping-elements/</w:t>
        </w:r>
      </w:hyperlink>
    </w:p>
    <w:p w14:paraId="1442CF3E" w14:textId="51715C72" w:rsidR="0098132C" w:rsidRPr="00844D24" w:rsidRDefault="00000000" w:rsidP="00214BED">
      <w:pPr>
        <w:pStyle w:val="Sarakstarindkopa"/>
        <w:numPr>
          <w:ilvl w:val="0"/>
          <w:numId w:val="21"/>
        </w:numPr>
        <w:jc w:val="left"/>
      </w:pPr>
      <w:hyperlink r:id="rId68" w:history="1">
        <w:r w:rsidR="00DF1D5E" w:rsidRPr="00844D24">
          <w:rPr>
            <w:i/>
            <w:iCs/>
          </w:rPr>
          <w:t>D3.js selection.attr() Function.</w:t>
        </w:r>
        <w:r w:rsidR="00DF1D5E" w:rsidRPr="00844D24">
          <w:t xml:space="preserve"> 2020 [skatīts 2023.g. 17.aprīlī] Pieejams: </w:t>
        </w:r>
        <w:r w:rsidR="00DF1D5E" w:rsidRPr="00844D24">
          <w:rPr>
            <w:rStyle w:val="Hipersaite"/>
          </w:rPr>
          <w:t xml:space="preserve"> https://www.geeksforgeeks.org/d3-js-selection-attr-function/</w:t>
        </w:r>
      </w:hyperlink>
    </w:p>
    <w:p w14:paraId="4808B1D3" w14:textId="0CDC27C7" w:rsidR="00DF1D5E" w:rsidRPr="00844D24" w:rsidRDefault="00D75321" w:rsidP="00214BED">
      <w:pPr>
        <w:pStyle w:val="Sarakstarindkopa"/>
        <w:numPr>
          <w:ilvl w:val="0"/>
          <w:numId w:val="21"/>
        </w:numPr>
        <w:jc w:val="left"/>
      </w:pPr>
      <w:r w:rsidRPr="00844D24">
        <w:rPr>
          <w:i/>
          <w:iCs/>
        </w:rPr>
        <w:t>JavaScript Switch Statement.</w:t>
      </w:r>
      <w:r w:rsidRPr="00844D24">
        <w:t xml:space="preserve"> 2023 [ skatīts 2023.g. 18.aprīlī] Pieejams: </w:t>
      </w:r>
      <w:hyperlink r:id="rId69" w:history="1">
        <w:r w:rsidRPr="00844D24">
          <w:rPr>
            <w:rStyle w:val="Hipersaite"/>
          </w:rPr>
          <w:t>https://www.w3schools.com/js/js_switch.asp</w:t>
        </w:r>
      </w:hyperlink>
    </w:p>
    <w:p w14:paraId="165C442F" w14:textId="06A3C42E" w:rsidR="00D75321" w:rsidRPr="00844D24" w:rsidRDefault="00D75321" w:rsidP="00214BED">
      <w:pPr>
        <w:pStyle w:val="Sarakstarindkopa"/>
        <w:numPr>
          <w:ilvl w:val="0"/>
          <w:numId w:val="21"/>
        </w:numPr>
        <w:jc w:val="left"/>
      </w:pPr>
      <w:r w:rsidRPr="00844D24">
        <w:rPr>
          <w:i/>
          <w:iCs/>
        </w:rPr>
        <w:t>Elements: mouseover event.</w:t>
      </w:r>
      <w:r w:rsidRPr="00844D24">
        <w:t xml:space="preserve"> 2023 [skatīts 2023.g. 18.aprīlī] </w:t>
      </w:r>
      <w:hyperlink r:id="rId70" w:history="1">
        <w:r w:rsidRPr="00844D24">
          <w:rPr>
            <w:rStyle w:val="Hipersaite"/>
          </w:rPr>
          <w:t>https://developer.mozilla.org/en-US/docs/Web/API/Element/mouseover_event#browser_compatibility</w:t>
        </w:r>
      </w:hyperlink>
    </w:p>
    <w:p w14:paraId="2448A194" w14:textId="74A13D2D" w:rsidR="00214BED" w:rsidRPr="00844D24" w:rsidRDefault="0003368B" w:rsidP="00214BED">
      <w:pPr>
        <w:pStyle w:val="Sarakstarindkopa"/>
        <w:numPr>
          <w:ilvl w:val="0"/>
          <w:numId w:val="21"/>
        </w:numPr>
        <w:jc w:val="left"/>
      </w:pPr>
      <w:r w:rsidRPr="00844D24">
        <w:t xml:space="preserve">Riviere P., </w:t>
      </w:r>
      <w:r w:rsidRPr="00844D24">
        <w:rPr>
          <w:i/>
          <w:iCs/>
        </w:rPr>
        <w:t>D3-drag.</w:t>
      </w:r>
      <w:r w:rsidRPr="00844D24">
        <w:t xml:space="preserve"> 2021 [skatīts 2023.g. 18.aprīlī] Pieejams: </w:t>
      </w:r>
      <w:hyperlink r:id="rId71" w:history="1">
        <w:r w:rsidRPr="00844D24">
          <w:rPr>
            <w:rStyle w:val="Hipersaite"/>
          </w:rPr>
          <w:t>https://github.com/d3/d3-drag/blob/v3.0.0/README.md#drag_on</w:t>
        </w:r>
      </w:hyperlink>
      <w:r w:rsidRPr="00844D24">
        <w:t xml:space="preserve"> </w:t>
      </w:r>
    </w:p>
    <w:p w14:paraId="002C5213" w14:textId="4B511492" w:rsidR="0003368B" w:rsidRPr="00844D24" w:rsidRDefault="007F6690" w:rsidP="00214BED">
      <w:pPr>
        <w:pStyle w:val="Sarakstarindkopa"/>
        <w:numPr>
          <w:ilvl w:val="0"/>
          <w:numId w:val="21"/>
        </w:numPr>
        <w:jc w:val="left"/>
      </w:pPr>
      <w:r w:rsidRPr="00844D24">
        <w:rPr>
          <w:i/>
          <w:iCs/>
        </w:rPr>
        <w:t>Cytoscape.js</w:t>
      </w:r>
      <w:r w:rsidRPr="00844D24">
        <w:t xml:space="preserve">.  2015 [skatīts 2023.g. 18.aprīlī] Pieejams: </w:t>
      </w:r>
      <w:hyperlink r:id="rId72" w:history="1">
        <w:r w:rsidRPr="00844D24">
          <w:rPr>
            <w:rStyle w:val="Hipersaite"/>
          </w:rPr>
          <w:t>https://js.cytoscape.org/</w:t>
        </w:r>
      </w:hyperlink>
    </w:p>
    <w:p w14:paraId="09E5E321" w14:textId="20013A76" w:rsidR="007F6690" w:rsidRPr="00844D24" w:rsidRDefault="007F6690" w:rsidP="00214BED">
      <w:pPr>
        <w:pStyle w:val="Sarakstarindkopa"/>
        <w:numPr>
          <w:ilvl w:val="0"/>
          <w:numId w:val="21"/>
        </w:numPr>
        <w:jc w:val="left"/>
      </w:pPr>
      <w:r w:rsidRPr="00844D24">
        <w:rPr>
          <w:i/>
          <w:iCs/>
        </w:rPr>
        <w:t>Vis.js.</w:t>
      </w:r>
      <w:r w:rsidRPr="00844D24">
        <w:t xml:space="preserve"> 2017 [skatīts 2023. 19.aprīlī] Pieejams : </w:t>
      </w:r>
      <w:hyperlink r:id="rId73" w:history="1">
        <w:r w:rsidRPr="00844D24">
          <w:rPr>
            <w:rStyle w:val="Hipersaite"/>
          </w:rPr>
          <w:t>https://visjs.org/</w:t>
        </w:r>
      </w:hyperlink>
    </w:p>
    <w:p w14:paraId="4B0A1101" w14:textId="660F09EB" w:rsidR="007F6690" w:rsidRPr="00844D24" w:rsidRDefault="00734720" w:rsidP="00214BED">
      <w:pPr>
        <w:pStyle w:val="Sarakstarindkopa"/>
        <w:numPr>
          <w:ilvl w:val="0"/>
          <w:numId w:val="21"/>
        </w:numPr>
        <w:jc w:val="left"/>
      </w:pPr>
      <w:r w:rsidRPr="00844D24">
        <w:rPr>
          <w:i/>
          <w:iCs/>
        </w:rPr>
        <w:t>Vis.js – Network.</w:t>
      </w:r>
      <w:r w:rsidRPr="00844D24">
        <w:t xml:space="preserve"> 2017 [skatīts 2023. 19.aprīlī] </w:t>
      </w:r>
      <w:hyperlink r:id="rId74" w:history="1">
        <w:r w:rsidR="007F6690" w:rsidRPr="00844D24">
          <w:rPr>
            <w:rStyle w:val="Hipersaite"/>
          </w:rPr>
          <w:t>https://almende.github.io/vis/docs/network/</w:t>
        </w:r>
      </w:hyperlink>
    </w:p>
    <w:p w14:paraId="4620B119" w14:textId="744D39CB" w:rsidR="00734720" w:rsidRPr="00844D24" w:rsidRDefault="00734720" w:rsidP="00214BED">
      <w:pPr>
        <w:pStyle w:val="Sarakstarindkopa"/>
        <w:numPr>
          <w:ilvl w:val="0"/>
          <w:numId w:val="21"/>
        </w:numPr>
        <w:jc w:val="left"/>
        <w:rPr>
          <w:rStyle w:val="Hipersaite"/>
          <w:color w:val="auto"/>
          <w:u w:val="none"/>
        </w:rPr>
      </w:pPr>
      <w:r w:rsidRPr="00844D24">
        <w:rPr>
          <w:i/>
          <w:iCs/>
        </w:rPr>
        <w:t xml:space="preserve">Vis.js – Network groups. </w:t>
      </w:r>
      <w:r w:rsidRPr="00844D24">
        <w:t xml:space="preserve">2017 [skatīts 2023. 19.aprīlī] Pieejams: </w:t>
      </w:r>
      <w:hyperlink r:id="rId75" w:history="1">
        <w:r w:rsidRPr="00844D24">
          <w:rPr>
            <w:rStyle w:val="Hipersaite"/>
          </w:rPr>
          <w:t>https://almende.github.io/vis/docs/network/groups.html#</w:t>
        </w:r>
      </w:hyperlink>
    </w:p>
    <w:p w14:paraId="5AB9E617" w14:textId="4BB34EB8" w:rsidR="001C041E" w:rsidRPr="00844D24" w:rsidRDefault="005E01FB" w:rsidP="005E01FB">
      <w:pPr>
        <w:pStyle w:val="Sarakstarindkopa"/>
        <w:numPr>
          <w:ilvl w:val="0"/>
          <w:numId w:val="21"/>
        </w:numPr>
        <w:jc w:val="left"/>
        <w:rPr>
          <w:rStyle w:val="Hipersaite"/>
          <w:color w:val="auto"/>
          <w:u w:val="none"/>
        </w:rPr>
      </w:pPr>
      <w:r w:rsidRPr="00844D24">
        <w:t>Basques K.,</w:t>
      </w:r>
      <w:r w:rsidRPr="00844D24">
        <w:rPr>
          <w:i/>
          <w:iCs/>
        </w:rPr>
        <w:t xml:space="preserve"> Analyze runtime performance</w:t>
      </w:r>
      <w:r w:rsidRPr="00844D24">
        <w:t xml:space="preserve">. 2017 [skatīts 2023. 15.maijā] Pieejams: </w:t>
      </w:r>
      <w:hyperlink r:id="rId76" w:history="1">
        <w:r w:rsidR="001C041E" w:rsidRPr="00844D24">
          <w:rPr>
            <w:rStyle w:val="Hipersaite"/>
          </w:rPr>
          <w:t>https://developer.chrome.com/docs/devtools/performance/</w:t>
        </w:r>
      </w:hyperlink>
    </w:p>
    <w:p w14:paraId="1A8A5E60" w14:textId="0FDED282" w:rsidR="00DF7DC3" w:rsidRDefault="004C0AF6" w:rsidP="005E01FB">
      <w:pPr>
        <w:pStyle w:val="Sarakstarindkopa"/>
        <w:numPr>
          <w:ilvl w:val="0"/>
          <w:numId w:val="21"/>
        </w:numPr>
        <w:jc w:val="left"/>
        <w:rPr>
          <w:rStyle w:val="Hipersaite"/>
        </w:rPr>
      </w:pPr>
      <w:r w:rsidRPr="00844D24">
        <w:lastRenderedPageBreak/>
        <w:t>Top 8 JavaScript Libraries for Data Visualization in 2023</w:t>
      </w:r>
      <w:r w:rsidR="009141B4" w:rsidRPr="00844D24">
        <w:t>. 2023 [skatīts 2023. 20.maijā]</w:t>
      </w:r>
      <w:r w:rsidR="00C117E2" w:rsidRPr="00AB4F47">
        <w:rPr>
          <w:lang w:val="en-GB"/>
        </w:rPr>
        <w:t xml:space="preserve"> </w:t>
      </w:r>
      <w:r w:rsidR="00C117E2" w:rsidRPr="00844D24">
        <w:t>Pieejams</w:t>
      </w:r>
      <w:r w:rsidR="00C117E2">
        <w:rPr>
          <w:lang w:val="en-GB"/>
        </w:rPr>
        <w:t>:</w:t>
      </w:r>
      <w:r w:rsidR="009141B4" w:rsidRPr="00844D24">
        <w:t xml:space="preserve"> </w:t>
      </w:r>
      <w:hyperlink r:id="rId77" w:history="1">
        <w:r w:rsidR="009141B4" w:rsidRPr="00844D24">
          <w:rPr>
            <w:rStyle w:val="Hipersaite"/>
          </w:rPr>
          <w:t>https://www.syncfusion.com/blogs/post/top-8-javascript-data-visualization-libraries-in-2023.aspx</w:t>
        </w:r>
      </w:hyperlink>
    </w:p>
    <w:bookmarkEnd w:id="0"/>
    <w:p w14:paraId="21E7CA0F" w14:textId="28CF29CB" w:rsidR="00EE505D" w:rsidRPr="00DF7DC3" w:rsidRDefault="00EE505D" w:rsidP="00DF7DC3">
      <w:pPr>
        <w:spacing w:after="160" w:line="259" w:lineRule="auto"/>
        <w:jc w:val="left"/>
        <w:rPr>
          <w:color w:val="0000FF"/>
          <w:u w:val="single"/>
        </w:rPr>
      </w:pPr>
    </w:p>
    <w:sectPr w:rsidR="00EE505D" w:rsidRPr="00DF7DC3" w:rsidSect="00177671">
      <w:pgSz w:w="11907" w:h="16840" w:code="9"/>
      <w:pgMar w:top="1440" w:right="1803" w:bottom="1440" w:left="1803"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Jānis Grabis" w:date="2023-05-27T08:11:00Z" w:initials="JG">
    <w:p w14:paraId="685C2B3A" w14:textId="14CE304D" w:rsidR="00387CC8" w:rsidRDefault="00387CC8" w:rsidP="00387CC8">
      <w:pPr>
        <w:jc w:val="left"/>
      </w:pPr>
      <w:r>
        <w:rPr>
          <w:rStyle w:val="Komentraatsauce"/>
        </w:rPr>
        <w:annotationRef/>
      </w:r>
      <w:r>
        <w:rPr>
          <w:color w:val="000000"/>
          <w:sz w:val="20"/>
          <w:szCs w:val="20"/>
        </w:rPr>
        <w:t>Nav mineta tekstā</w:t>
      </w:r>
    </w:p>
  </w:comment>
  <w:comment w:id="65" w:author="Jānis Grabis" w:date="2023-05-27T08:13:00Z" w:initials="JG">
    <w:p w14:paraId="3D3944FF" w14:textId="6FDDB0A5" w:rsidR="00387CC8" w:rsidRPr="00387CC8" w:rsidRDefault="00387CC8" w:rsidP="00387CC8">
      <w:pPr>
        <w:jc w:val="left"/>
      </w:pPr>
      <w:r>
        <w:rPr>
          <w:rStyle w:val="Komentraatsauce"/>
        </w:rPr>
        <w:annotationRef/>
      </w:r>
      <w:r>
        <w:rPr>
          <w:sz w:val="20"/>
          <w:szCs w:val="20"/>
        </w:rPr>
        <w:t>Visām tabulām un grafikiem jābūt minētiem tekstā</w:t>
      </w:r>
    </w:p>
  </w:comment>
  <w:comment w:id="66" w:author="Jānis Grabis" w:date="2023-05-27T08:19:00Z" w:initials="JG">
    <w:p w14:paraId="6BAAFFEB" w14:textId="77777777" w:rsidR="00387CC8" w:rsidRDefault="00387CC8" w:rsidP="00387CC8">
      <w:pPr>
        <w:jc w:val="left"/>
      </w:pPr>
      <w:r>
        <w:rPr>
          <w:rStyle w:val="Komentraatsauce"/>
        </w:rPr>
        <w:annotationRef/>
      </w:r>
      <w:r>
        <w:rPr>
          <w:color w:val="000000"/>
          <w:sz w:val="20"/>
          <w:szCs w:val="20"/>
        </w:rPr>
        <w:t>Jā, ši ir ļoti laba tabula</w:t>
      </w:r>
    </w:p>
    <w:p w14:paraId="1A28CF43" w14:textId="77777777" w:rsidR="00387CC8" w:rsidRDefault="00387CC8" w:rsidP="00387CC8">
      <w:pPr>
        <w:jc w:val="left"/>
      </w:pPr>
      <w:r>
        <w:rPr>
          <w:color w:val="000000"/>
          <w:sz w:val="20"/>
          <w:szCs w:val="20"/>
        </w:rPr>
        <w:t>Komentēt tekstā!</w:t>
      </w:r>
    </w:p>
    <w:p w14:paraId="2AA3FE9B" w14:textId="77777777" w:rsidR="00387CC8" w:rsidRDefault="00387CC8" w:rsidP="00387CC8">
      <w:pPr>
        <w:jc w:val="left"/>
      </w:pPr>
      <w:r>
        <w:rPr>
          <w:color w:val="000000"/>
          <w:sz w:val="20"/>
          <w:szCs w:val="20"/>
        </w:rPr>
        <w:t>Salīdzināt soļus dažādo bibliotēka starpā (piem.,  vai kādai bibliotēkai tieši renderēšana ir vājā vieta utml.)</w:t>
      </w:r>
    </w:p>
    <w:p w14:paraId="706B3BCD" w14:textId="77777777" w:rsidR="00387CC8" w:rsidRDefault="00387CC8" w:rsidP="00387CC8">
      <w:pPr>
        <w:jc w:val="left"/>
      </w:pPr>
      <w:r>
        <w:rPr>
          <w:color w:val="000000"/>
          <w:sz w:val="20"/>
          <w:szCs w:val="20"/>
        </w:rPr>
        <w:t>Mimēt to secinājumos</w:t>
      </w:r>
    </w:p>
    <w:p w14:paraId="5CE209DA" w14:textId="77777777" w:rsidR="00387CC8" w:rsidRDefault="00387CC8" w:rsidP="00387CC8">
      <w:pPr>
        <w:jc w:val="left"/>
      </w:pPr>
    </w:p>
    <w:p w14:paraId="66A0DD10" w14:textId="77777777" w:rsidR="00387CC8" w:rsidRDefault="00387CC8" w:rsidP="00387CC8">
      <w:pPr>
        <w:jc w:val="left"/>
      </w:pPr>
      <w:r>
        <w:rPr>
          <w:color w:val="000000"/>
          <w:sz w:val="20"/>
          <w:szCs w:val="20"/>
        </w:rPr>
        <w:t>Vēl būtu ideāli salīdzināt ar JavaScript teoriju vispār - vai multifrafu gadījumā atšķiras no tipiska JavaScript izpilde</w:t>
      </w:r>
    </w:p>
    <w:p w14:paraId="444DAC18" w14:textId="77777777" w:rsidR="00387CC8" w:rsidRDefault="00387CC8" w:rsidP="00387CC8">
      <w:pPr>
        <w:jc w:val="left"/>
      </w:pPr>
    </w:p>
    <w:p w14:paraId="297AB582" w14:textId="77777777" w:rsidR="00387CC8" w:rsidRPr="00387CC8" w:rsidRDefault="00387CC8" w:rsidP="00387CC8">
      <w:pPr>
        <w:jc w:val="left"/>
      </w:pPr>
      <w:r>
        <w:rPr>
          <w:color w:val="000000"/>
          <w:sz w:val="20"/>
          <w:szCs w:val="20"/>
        </w:rPr>
        <w:t>Kā Jūs varētu mazināt skripēšanas laiku?</w:t>
      </w:r>
    </w:p>
  </w:comment>
  <w:comment w:id="67" w:author="Dmitrijs Siņickis" w:date="2023-05-28T18:25:00Z" w:initials="DS">
    <w:p w14:paraId="6B2AFC14" w14:textId="77777777" w:rsidR="00387CC8" w:rsidRDefault="00387CC8" w:rsidP="00387CC8">
      <w:pPr>
        <w:pStyle w:val="Komentrateksts"/>
        <w:jc w:val="left"/>
      </w:pPr>
      <w:r>
        <w:rPr>
          <w:rStyle w:val="Komentraatsauce"/>
        </w:rPr>
        <w:annotationRef/>
      </w:r>
      <w:r>
        <w:t>Pagaidām nezinu, kā kodu var optimizēt ☹️</w:t>
      </w:r>
    </w:p>
  </w:comment>
  <w:comment w:id="69" w:author="Jānis Grabis" w:date="2023-05-27T08:12:00Z" w:initials="JG">
    <w:p w14:paraId="0B6F3DB0" w14:textId="34F474AC" w:rsidR="00387CC8" w:rsidRDefault="00387CC8" w:rsidP="00387CC8">
      <w:pPr>
        <w:jc w:val="left"/>
      </w:pPr>
      <w:r>
        <w:rPr>
          <w:rStyle w:val="Komentraatsauce"/>
        </w:rPr>
        <w:annotationRef/>
      </w:r>
      <w:r>
        <w:rPr>
          <w:color w:val="000000"/>
          <w:sz w:val="20"/>
          <w:szCs w:val="20"/>
        </w:rPr>
        <w:t xml:space="preserve">Vajadzētu demonstrēt, kā tas iizskatās. </w:t>
      </w:r>
    </w:p>
    <w:p w14:paraId="5340C3A9" w14:textId="77777777" w:rsidR="00387CC8" w:rsidRDefault="00387CC8" w:rsidP="00387CC8">
      <w:pPr>
        <w:jc w:val="left"/>
      </w:pPr>
      <w:r>
        <w:rPr>
          <w:color w:val="000000"/>
          <w:sz w:val="20"/>
          <w:szCs w:val="20"/>
        </w:rPr>
        <w:t>Spēja darbotie ar visu slāni ir ļoti svarīga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5C2B3A" w15:done="1"/>
  <w15:commentEx w15:paraId="3D3944FF" w15:done="1"/>
  <w15:commentEx w15:paraId="297AB582" w15:done="0"/>
  <w15:commentEx w15:paraId="6B2AFC14" w15:paraIdParent="297AB582" w15:done="0"/>
  <w15:commentEx w15:paraId="5340C3A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C39AE" w16cex:dateUtc="2023-05-27T05:11:00Z"/>
  <w16cex:commentExtensible w16cex:durableId="281C3A2A" w16cex:dateUtc="2023-05-27T05:13:00Z"/>
  <w16cex:commentExtensible w16cex:durableId="281C3BAF" w16cex:dateUtc="2023-05-27T05:19:00Z"/>
  <w16cex:commentExtensible w16cex:durableId="281E1B13" w16cex:dateUtc="2023-05-28T15:25:00Z"/>
  <w16cex:commentExtensible w16cex:durableId="281C39F8" w16cex:dateUtc="2023-05-27T0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5C2B3A" w16cid:durableId="281C39AE"/>
  <w16cid:commentId w16cid:paraId="3D3944FF" w16cid:durableId="281C3A2A"/>
  <w16cid:commentId w16cid:paraId="297AB582" w16cid:durableId="281C3BAF"/>
  <w16cid:commentId w16cid:paraId="6B2AFC14" w16cid:durableId="281E1B13"/>
  <w16cid:commentId w16cid:paraId="5340C3A9" w16cid:durableId="281C39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1DCEB" w14:textId="77777777" w:rsidR="00630A51" w:rsidRDefault="00630A51" w:rsidP="00055D79">
      <w:r>
        <w:separator/>
      </w:r>
    </w:p>
  </w:endnote>
  <w:endnote w:type="continuationSeparator" w:id="0">
    <w:p w14:paraId="2244984C" w14:textId="77777777" w:rsidR="00630A51" w:rsidRDefault="00630A51" w:rsidP="00055D79">
      <w:r>
        <w:continuationSeparator/>
      </w:r>
    </w:p>
  </w:endnote>
  <w:endnote w:type="continuationNotice" w:id="1">
    <w:p w14:paraId="7C955668" w14:textId="77777777" w:rsidR="00630A51" w:rsidRDefault="00630A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Times New Roman Bold">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939418"/>
      <w:docPartObj>
        <w:docPartGallery w:val="Page Numbers (Bottom of Page)"/>
        <w:docPartUnique/>
      </w:docPartObj>
    </w:sdtPr>
    <w:sdtEndPr>
      <w:rPr>
        <w:noProof/>
      </w:rPr>
    </w:sdtEndPr>
    <w:sdtContent>
      <w:p w14:paraId="2B1FB6B1" w14:textId="77777777" w:rsidR="00387CC8" w:rsidRPr="005236AC" w:rsidRDefault="00387CC8" w:rsidP="00055D79">
        <w:pPr>
          <w:pStyle w:val="Lappuses-numurs"/>
        </w:pPr>
        <w:r w:rsidRPr="005236AC">
          <w:fldChar w:fldCharType="begin"/>
        </w:r>
        <w:r w:rsidRPr="005236AC">
          <w:instrText xml:space="preserve"> PAGE   \* MERGEFORMAT </w:instrText>
        </w:r>
        <w:r w:rsidRPr="005236AC">
          <w:fldChar w:fldCharType="separate"/>
        </w:r>
        <w:r w:rsidR="00D06E1F">
          <w:rPr>
            <w:noProof/>
          </w:rPr>
          <w:t>35</w:t>
        </w:r>
        <w:r w:rsidRPr="005236AC">
          <w:rPr>
            <w:noProof/>
          </w:rPr>
          <w:fldChar w:fldCharType="end"/>
        </w:r>
      </w:p>
    </w:sdtContent>
  </w:sdt>
  <w:p w14:paraId="7AB07479" w14:textId="77777777" w:rsidR="00387CC8" w:rsidRDefault="00387CC8" w:rsidP="00055D79">
    <w:pPr>
      <w:pStyle w:val="Kjen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939721"/>
      <w:docPartObj>
        <w:docPartGallery w:val="Page Numbers (Bottom of Page)"/>
        <w:docPartUnique/>
      </w:docPartObj>
    </w:sdtPr>
    <w:sdtEndPr>
      <w:rPr>
        <w:noProof/>
      </w:rPr>
    </w:sdtEndPr>
    <w:sdtContent>
      <w:p w14:paraId="3E3AC6BF" w14:textId="0BA31248" w:rsidR="00387CC8" w:rsidRDefault="00000000">
        <w:pPr>
          <w:pStyle w:val="Kjene"/>
          <w:jc w:val="center"/>
        </w:pPr>
      </w:p>
    </w:sdtContent>
  </w:sdt>
  <w:p w14:paraId="40712562" w14:textId="77777777" w:rsidR="00387CC8" w:rsidRDefault="00387CC8" w:rsidP="00055D79">
    <w:pPr>
      <w:pStyle w:val="Kjen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963C1" w14:textId="77777777" w:rsidR="00387CC8" w:rsidRDefault="00387CC8">
    <w:pPr>
      <w:pStyle w:val="Kjene"/>
      <w:framePr w:wrap="around" w:vAnchor="text" w:hAnchor="margin" w:xAlign="center" w:y="1"/>
      <w:rPr>
        <w:rStyle w:val="Lappusesnumurs"/>
      </w:rPr>
    </w:pPr>
    <w:r>
      <w:rPr>
        <w:rStyle w:val="Lappusesnumurs"/>
      </w:rPr>
      <w:fldChar w:fldCharType="begin"/>
    </w:r>
    <w:r>
      <w:rPr>
        <w:rStyle w:val="Lappusesnumurs"/>
      </w:rPr>
      <w:instrText xml:space="preserve">PAGE  </w:instrText>
    </w:r>
    <w:r>
      <w:rPr>
        <w:rStyle w:val="Lappusesnumurs"/>
      </w:rPr>
      <w:fldChar w:fldCharType="separate"/>
    </w:r>
    <w:r>
      <w:rPr>
        <w:rStyle w:val="Lappusesnumurs"/>
        <w:noProof/>
      </w:rPr>
      <w:t>6</w:t>
    </w:r>
    <w:r>
      <w:rPr>
        <w:rStyle w:val="Lappusesnumurs"/>
      </w:rPr>
      <w:fldChar w:fldCharType="end"/>
    </w:r>
  </w:p>
  <w:p w14:paraId="4784A5F3" w14:textId="77777777" w:rsidR="00387CC8" w:rsidRDefault="00387CC8">
    <w:pPr>
      <w:pStyle w:val="Kjene"/>
      <w:rPr>
        <w:sz w:val="23"/>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845596"/>
      <w:docPartObj>
        <w:docPartGallery w:val="Page Numbers (Bottom of Page)"/>
        <w:docPartUnique/>
      </w:docPartObj>
    </w:sdtPr>
    <w:sdtEndPr>
      <w:rPr>
        <w:noProof/>
      </w:rPr>
    </w:sdtEndPr>
    <w:sdtContent>
      <w:p w14:paraId="0D2A9671" w14:textId="77777777" w:rsidR="00387CC8" w:rsidRDefault="00387CC8">
        <w:pPr>
          <w:pStyle w:val="Kjene"/>
          <w:jc w:val="center"/>
        </w:pPr>
        <w:r>
          <w:fldChar w:fldCharType="begin"/>
        </w:r>
        <w:r>
          <w:instrText xml:space="preserve"> PAGE   \* MERGEFORMAT </w:instrText>
        </w:r>
        <w:r>
          <w:fldChar w:fldCharType="separate"/>
        </w:r>
        <w:r w:rsidR="00E5248A">
          <w:rPr>
            <w:noProof/>
          </w:rPr>
          <w:t>2</w:t>
        </w:r>
        <w:r>
          <w:rPr>
            <w:noProof/>
          </w:rPr>
          <w:fldChar w:fldCharType="end"/>
        </w:r>
      </w:p>
    </w:sdtContent>
  </w:sdt>
  <w:p w14:paraId="35DA1D4E" w14:textId="77777777" w:rsidR="00387CC8" w:rsidRDefault="00387CC8" w:rsidP="00055D79">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19912" w14:textId="77777777" w:rsidR="00630A51" w:rsidRDefault="00630A51" w:rsidP="00055D79">
      <w:r>
        <w:separator/>
      </w:r>
    </w:p>
  </w:footnote>
  <w:footnote w:type="continuationSeparator" w:id="0">
    <w:p w14:paraId="7E3370ED" w14:textId="77777777" w:rsidR="00630A51" w:rsidRDefault="00630A51" w:rsidP="00055D79">
      <w:r>
        <w:continuationSeparator/>
      </w:r>
    </w:p>
  </w:footnote>
  <w:footnote w:type="continuationNotice" w:id="1">
    <w:p w14:paraId="4DD3B19F" w14:textId="77777777" w:rsidR="00630A51" w:rsidRDefault="00630A5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00387CC8" w14:paraId="3722C199" w14:textId="77777777">
      <w:tc>
        <w:tcPr>
          <w:tcW w:w="2765" w:type="dxa"/>
        </w:tcPr>
        <w:p w14:paraId="34E7E461" w14:textId="77777777" w:rsidR="00387CC8" w:rsidRDefault="00387CC8" w:rsidP="00055D79">
          <w:pPr>
            <w:pStyle w:val="Galvene"/>
          </w:pPr>
        </w:p>
      </w:tc>
      <w:tc>
        <w:tcPr>
          <w:tcW w:w="2765" w:type="dxa"/>
        </w:tcPr>
        <w:p w14:paraId="3F313C8C" w14:textId="77777777" w:rsidR="00387CC8" w:rsidRDefault="00387CC8" w:rsidP="00055D79">
          <w:pPr>
            <w:pStyle w:val="Galvene"/>
          </w:pPr>
        </w:p>
      </w:tc>
      <w:tc>
        <w:tcPr>
          <w:tcW w:w="2765" w:type="dxa"/>
        </w:tcPr>
        <w:p w14:paraId="5EECA27F" w14:textId="77777777" w:rsidR="00387CC8" w:rsidRDefault="00387CC8" w:rsidP="00055D79">
          <w:pPr>
            <w:pStyle w:val="Galvene"/>
          </w:pPr>
        </w:p>
      </w:tc>
    </w:tr>
  </w:tbl>
  <w:p w14:paraId="4B69CDCB" w14:textId="77777777" w:rsidR="00387CC8" w:rsidRDefault="00387CC8" w:rsidP="00055D79">
    <w:pPr>
      <w:pStyle w:val="Galve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49208" w14:textId="06CE276C" w:rsidR="00387CC8" w:rsidRDefault="00387CC8">
    <w:pPr>
      <w:pStyle w:val="Galvene"/>
      <w:jc w:val="center"/>
    </w:pPr>
  </w:p>
  <w:p w14:paraId="476C9D35" w14:textId="77777777" w:rsidR="00387CC8" w:rsidRDefault="00387CC8" w:rsidP="00055D79">
    <w:pPr>
      <w:pStyle w:val="Galve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60F0C" w14:textId="77777777" w:rsidR="00387CC8" w:rsidRDefault="00387CC8">
    <w:pPr>
      <w:pStyle w:val="Galvene"/>
      <w:framePr w:wrap="around" w:vAnchor="text" w:hAnchor="margin" w:xAlign="right" w:y="1"/>
      <w:rPr>
        <w:rStyle w:val="Lappusesnumurs"/>
        <w:sz w:val="23"/>
      </w:rPr>
    </w:pPr>
    <w:r>
      <w:rPr>
        <w:rStyle w:val="Lappusesnumurs"/>
        <w:sz w:val="23"/>
      </w:rPr>
      <w:fldChar w:fldCharType="begin"/>
    </w:r>
    <w:r>
      <w:rPr>
        <w:rStyle w:val="Lappusesnumurs"/>
        <w:sz w:val="23"/>
      </w:rPr>
      <w:instrText xml:space="preserve">PAGE  </w:instrText>
    </w:r>
    <w:r>
      <w:rPr>
        <w:rStyle w:val="Lappusesnumurs"/>
        <w:sz w:val="23"/>
      </w:rPr>
      <w:fldChar w:fldCharType="separate"/>
    </w:r>
    <w:r>
      <w:rPr>
        <w:rStyle w:val="Lappusesnumurs"/>
        <w:noProof/>
        <w:sz w:val="23"/>
      </w:rPr>
      <w:t>6</w:t>
    </w:r>
    <w:r>
      <w:rPr>
        <w:rStyle w:val="Lappusesnumurs"/>
        <w:sz w:val="23"/>
      </w:rPr>
      <w:fldChar w:fldCharType="end"/>
    </w:r>
  </w:p>
  <w:p w14:paraId="031C068C" w14:textId="77777777" w:rsidR="00387CC8" w:rsidRDefault="00387CC8">
    <w:pPr>
      <w:pStyle w:val="Galvene"/>
      <w:ind w:right="360"/>
      <w:rPr>
        <w:sz w:val="23"/>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EFE26" w14:textId="77777777" w:rsidR="00387CC8" w:rsidRDefault="00387CC8">
    <w:pPr>
      <w:pStyle w:val="Galve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BFE0E1A"/>
    <w:lvl w:ilvl="0">
      <w:start w:val="1"/>
      <w:numFmt w:val="bullet"/>
      <w:pStyle w:val="Sarakstaaizzme"/>
      <w:lvlText w:val=""/>
      <w:lvlJc w:val="left"/>
      <w:pPr>
        <w:tabs>
          <w:tab w:val="num" w:pos="360"/>
        </w:tabs>
        <w:ind w:left="360" w:hanging="360"/>
      </w:pPr>
      <w:rPr>
        <w:rFonts w:ascii="Symbol" w:hAnsi="Symbol" w:hint="default"/>
      </w:rPr>
    </w:lvl>
  </w:abstractNum>
  <w:abstractNum w:abstractNumId="1" w15:restartNumberingAfterBreak="0">
    <w:nsid w:val="00C067A0"/>
    <w:multiLevelType w:val="hybridMultilevel"/>
    <w:tmpl w:val="5B066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0658AC"/>
    <w:multiLevelType w:val="hybridMultilevel"/>
    <w:tmpl w:val="2F8A1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F15E6"/>
    <w:multiLevelType w:val="multilevel"/>
    <w:tmpl w:val="942E518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4" w15:restartNumberingAfterBreak="0">
    <w:nsid w:val="0BE20C7C"/>
    <w:multiLevelType w:val="hybridMultilevel"/>
    <w:tmpl w:val="488A2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8B4781"/>
    <w:multiLevelType w:val="hybridMultilevel"/>
    <w:tmpl w:val="AF6EB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7169E9"/>
    <w:multiLevelType w:val="hybridMultilevel"/>
    <w:tmpl w:val="DC540DE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7" w15:restartNumberingAfterBreak="0">
    <w:nsid w:val="2D794464"/>
    <w:multiLevelType w:val="hybridMultilevel"/>
    <w:tmpl w:val="FB44131E"/>
    <w:lvl w:ilvl="0" w:tplc="04260001">
      <w:start w:val="1"/>
      <w:numFmt w:val="bullet"/>
      <w:lvlText w:val=""/>
      <w:lvlJc w:val="left"/>
      <w:pPr>
        <w:ind w:left="3600" w:hanging="360"/>
      </w:pPr>
      <w:rPr>
        <w:rFonts w:ascii="Symbol" w:hAnsi="Symbol" w:hint="default"/>
      </w:rPr>
    </w:lvl>
    <w:lvl w:ilvl="1" w:tplc="04260003" w:tentative="1">
      <w:start w:val="1"/>
      <w:numFmt w:val="bullet"/>
      <w:lvlText w:val="o"/>
      <w:lvlJc w:val="left"/>
      <w:pPr>
        <w:ind w:left="4320" w:hanging="360"/>
      </w:pPr>
      <w:rPr>
        <w:rFonts w:ascii="Courier New" w:hAnsi="Courier New" w:cs="Courier New" w:hint="default"/>
      </w:rPr>
    </w:lvl>
    <w:lvl w:ilvl="2" w:tplc="04260005" w:tentative="1">
      <w:start w:val="1"/>
      <w:numFmt w:val="bullet"/>
      <w:lvlText w:val=""/>
      <w:lvlJc w:val="left"/>
      <w:pPr>
        <w:ind w:left="5040" w:hanging="360"/>
      </w:pPr>
      <w:rPr>
        <w:rFonts w:ascii="Wingdings" w:hAnsi="Wingdings" w:hint="default"/>
      </w:rPr>
    </w:lvl>
    <w:lvl w:ilvl="3" w:tplc="04260001" w:tentative="1">
      <w:start w:val="1"/>
      <w:numFmt w:val="bullet"/>
      <w:lvlText w:val=""/>
      <w:lvlJc w:val="left"/>
      <w:pPr>
        <w:ind w:left="5760" w:hanging="360"/>
      </w:pPr>
      <w:rPr>
        <w:rFonts w:ascii="Symbol" w:hAnsi="Symbol" w:hint="default"/>
      </w:rPr>
    </w:lvl>
    <w:lvl w:ilvl="4" w:tplc="04260003" w:tentative="1">
      <w:start w:val="1"/>
      <w:numFmt w:val="bullet"/>
      <w:lvlText w:val="o"/>
      <w:lvlJc w:val="left"/>
      <w:pPr>
        <w:ind w:left="6480" w:hanging="360"/>
      </w:pPr>
      <w:rPr>
        <w:rFonts w:ascii="Courier New" w:hAnsi="Courier New" w:cs="Courier New" w:hint="default"/>
      </w:rPr>
    </w:lvl>
    <w:lvl w:ilvl="5" w:tplc="04260005" w:tentative="1">
      <w:start w:val="1"/>
      <w:numFmt w:val="bullet"/>
      <w:lvlText w:val=""/>
      <w:lvlJc w:val="left"/>
      <w:pPr>
        <w:ind w:left="7200" w:hanging="360"/>
      </w:pPr>
      <w:rPr>
        <w:rFonts w:ascii="Wingdings" w:hAnsi="Wingdings" w:hint="default"/>
      </w:rPr>
    </w:lvl>
    <w:lvl w:ilvl="6" w:tplc="04260001" w:tentative="1">
      <w:start w:val="1"/>
      <w:numFmt w:val="bullet"/>
      <w:lvlText w:val=""/>
      <w:lvlJc w:val="left"/>
      <w:pPr>
        <w:ind w:left="7920" w:hanging="360"/>
      </w:pPr>
      <w:rPr>
        <w:rFonts w:ascii="Symbol" w:hAnsi="Symbol" w:hint="default"/>
      </w:rPr>
    </w:lvl>
    <w:lvl w:ilvl="7" w:tplc="04260003" w:tentative="1">
      <w:start w:val="1"/>
      <w:numFmt w:val="bullet"/>
      <w:lvlText w:val="o"/>
      <w:lvlJc w:val="left"/>
      <w:pPr>
        <w:ind w:left="8640" w:hanging="360"/>
      </w:pPr>
      <w:rPr>
        <w:rFonts w:ascii="Courier New" w:hAnsi="Courier New" w:cs="Courier New" w:hint="default"/>
      </w:rPr>
    </w:lvl>
    <w:lvl w:ilvl="8" w:tplc="04260005" w:tentative="1">
      <w:start w:val="1"/>
      <w:numFmt w:val="bullet"/>
      <w:lvlText w:val=""/>
      <w:lvlJc w:val="left"/>
      <w:pPr>
        <w:ind w:left="9360" w:hanging="360"/>
      </w:pPr>
      <w:rPr>
        <w:rFonts w:ascii="Wingdings" w:hAnsi="Wingdings" w:hint="default"/>
      </w:rPr>
    </w:lvl>
  </w:abstractNum>
  <w:abstractNum w:abstractNumId="8" w15:restartNumberingAfterBreak="0">
    <w:nsid w:val="32535E16"/>
    <w:multiLevelType w:val="hybridMultilevel"/>
    <w:tmpl w:val="2E2460DA"/>
    <w:lvl w:ilvl="0" w:tplc="FB9888BE">
      <w:start w:val="1"/>
      <w:numFmt w:val="bullet"/>
      <w:pStyle w:val="Uzskaitjums-aizzmes"/>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F3C111D"/>
    <w:multiLevelType w:val="hybridMultilevel"/>
    <w:tmpl w:val="697C3F24"/>
    <w:lvl w:ilvl="0" w:tplc="08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472E0377"/>
    <w:multiLevelType w:val="hybridMultilevel"/>
    <w:tmpl w:val="831E7FFC"/>
    <w:lvl w:ilvl="0" w:tplc="C332E1FA">
      <w:numFmt w:val="bullet"/>
      <w:lvlText w:val="•"/>
      <w:lvlJc w:val="left"/>
      <w:pPr>
        <w:ind w:left="1440" w:hanging="360"/>
      </w:pPr>
      <w:rPr>
        <w:rFonts w:ascii="Calibri" w:hAnsi="Calibri"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9FC0FF4"/>
    <w:multiLevelType w:val="hybridMultilevel"/>
    <w:tmpl w:val="61A42CAE"/>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2" w15:restartNumberingAfterBreak="0">
    <w:nsid w:val="4EFD7E0B"/>
    <w:multiLevelType w:val="hybridMultilevel"/>
    <w:tmpl w:val="66309960"/>
    <w:lvl w:ilvl="0" w:tplc="04260001">
      <w:start w:val="1"/>
      <w:numFmt w:val="bullet"/>
      <w:lvlText w:val=""/>
      <w:lvlJc w:val="left"/>
      <w:pPr>
        <w:ind w:left="774" w:hanging="360"/>
      </w:pPr>
      <w:rPr>
        <w:rFonts w:ascii="Symbol" w:hAnsi="Symbol" w:hint="default"/>
      </w:rPr>
    </w:lvl>
    <w:lvl w:ilvl="1" w:tplc="04260003" w:tentative="1">
      <w:start w:val="1"/>
      <w:numFmt w:val="bullet"/>
      <w:lvlText w:val="o"/>
      <w:lvlJc w:val="left"/>
      <w:pPr>
        <w:ind w:left="1494" w:hanging="360"/>
      </w:pPr>
      <w:rPr>
        <w:rFonts w:ascii="Courier New" w:hAnsi="Courier New" w:cs="Courier New" w:hint="default"/>
      </w:rPr>
    </w:lvl>
    <w:lvl w:ilvl="2" w:tplc="04260005" w:tentative="1">
      <w:start w:val="1"/>
      <w:numFmt w:val="bullet"/>
      <w:lvlText w:val=""/>
      <w:lvlJc w:val="left"/>
      <w:pPr>
        <w:ind w:left="2214" w:hanging="360"/>
      </w:pPr>
      <w:rPr>
        <w:rFonts w:ascii="Wingdings" w:hAnsi="Wingdings" w:hint="default"/>
      </w:rPr>
    </w:lvl>
    <w:lvl w:ilvl="3" w:tplc="04260001" w:tentative="1">
      <w:start w:val="1"/>
      <w:numFmt w:val="bullet"/>
      <w:lvlText w:val=""/>
      <w:lvlJc w:val="left"/>
      <w:pPr>
        <w:ind w:left="2934" w:hanging="360"/>
      </w:pPr>
      <w:rPr>
        <w:rFonts w:ascii="Symbol" w:hAnsi="Symbol" w:hint="default"/>
      </w:rPr>
    </w:lvl>
    <w:lvl w:ilvl="4" w:tplc="04260003" w:tentative="1">
      <w:start w:val="1"/>
      <w:numFmt w:val="bullet"/>
      <w:lvlText w:val="o"/>
      <w:lvlJc w:val="left"/>
      <w:pPr>
        <w:ind w:left="3654" w:hanging="360"/>
      </w:pPr>
      <w:rPr>
        <w:rFonts w:ascii="Courier New" w:hAnsi="Courier New" w:cs="Courier New" w:hint="default"/>
      </w:rPr>
    </w:lvl>
    <w:lvl w:ilvl="5" w:tplc="04260005" w:tentative="1">
      <w:start w:val="1"/>
      <w:numFmt w:val="bullet"/>
      <w:lvlText w:val=""/>
      <w:lvlJc w:val="left"/>
      <w:pPr>
        <w:ind w:left="4374" w:hanging="360"/>
      </w:pPr>
      <w:rPr>
        <w:rFonts w:ascii="Wingdings" w:hAnsi="Wingdings" w:hint="default"/>
      </w:rPr>
    </w:lvl>
    <w:lvl w:ilvl="6" w:tplc="04260001" w:tentative="1">
      <w:start w:val="1"/>
      <w:numFmt w:val="bullet"/>
      <w:lvlText w:val=""/>
      <w:lvlJc w:val="left"/>
      <w:pPr>
        <w:ind w:left="5094" w:hanging="360"/>
      </w:pPr>
      <w:rPr>
        <w:rFonts w:ascii="Symbol" w:hAnsi="Symbol" w:hint="default"/>
      </w:rPr>
    </w:lvl>
    <w:lvl w:ilvl="7" w:tplc="04260003" w:tentative="1">
      <w:start w:val="1"/>
      <w:numFmt w:val="bullet"/>
      <w:lvlText w:val="o"/>
      <w:lvlJc w:val="left"/>
      <w:pPr>
        <w:ind w:left="5814" w:hanging="360"/>
      </w:pPr>
      <w:rPr>
        <w:rFonts w:ascii="Courier New" w:hAnsi="Courier New" w:cs="Courier New" w:hint="default"/>
      </w:rPr>
    </w:lvl>
    <w:lvl w:ilvl="8" w:tplc="04260005" w:tentative="1">
      <w:start w:val="1"/>
      <w:numFmt w:val="bullet"/>
      <w:lvlText w:val=""/>
      <w:lvlJc w:val="left"/>
      <w:pPr>
        <w:ind w:left="6534" w:hanging="360"/>
      </w:pPr>
      <w:rPr>
        <w:rFonts w:ascii="Wingdings" w:hAnsi="Wingdings" w:hint="default"/>
      </w:rPr>
    </w:lvl>
  </w:abstractNum>
  <w:abstractNum w:abstractNumId="13" w15:restartNumberingAfterBreak="0">
    <w:nsid w:val="50E9447E"/>
    <w:multiLevelType w:val="multilevel"/>
    <w:tmpl w:val="C4E8B1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AC7CEA"/>
    <w:multiLevelType w:val="hybridMultilevel"/>
    <w:tmpl w:val="C4F204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6A00BA2"/>
    <w:multiLevelType w:val="multilevel"/>
    <w:tmpl w:val="E7180D5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600"/>
        </w:tabs>
        <w:ind w:left="3600" w:hanging="72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16" w15:restartNumberingAfterBreak="0">
    <w:nsid w:val="583F41C1"/>
    <w:multiLevelType w:val="hybridMultilevel"/>
    <w:tmpl w:val="98B60162"/>
    <w:lvl w:ilvl="0" w:tplc="447E1BCC">
      <w:start w:val="1"/>
      <w:numFmt w:val="decimal"/>
      <w:pStyle w:val="Uzskaitjums-cipars-ar-iekavu"/>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658D2C38"/>
    <w:multiLevelType w:val="hybridMultilevel"/>
    <w:tmpl w:val="E048EB72"/>
    <w:lvl w:ilvl="0" w:tplc="0C22B0F0">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3A2515"/>
    <w:multiLevelType w:val="hybridMultilevel"/>
    <w:tmpl w:val="5D82D2CA"/>
    <w:lvl w:ilvl="0" w:tplc="1A9C55B6">
      <w:start w:val="1"/>
      <w:numFmt w:val="lowerLetter"/>
      <w:pStyle w:val="Uzskaitjums-burti"/>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692F70"/>
    <w:multiLevelType w:val="hybridMultilevel"/>
    <w:tmpl w:val="41888A12"/>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20" w15:restartNumberingAfterBreak="0">
    <w:nsid w:val="6A714D87"/>
    <w:multiLevelType w:val="hybridMultilevel"/>
    <w:tmpl w:val="72F4575E"/>
    <w:lvl w:ilvl="0" w:tplc="0809000D">
      <w:start w:val="1"/>
      <w:numFmt w:val="bullet"/>
      <w:lvlText w:val=""/>
      <w:lvlJc w:val="left"/>
      <w:pPr>
        <w:ind w:left="2771"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6FC23A80"/>
    <w:multiLevelType w:val="hybridMultilevel"/>
    <w:tmpl w:val="25E06CD2"/>
    <w:lvl w:ilvl="0" w:tplc="3A289ED6">
      <w:start w:val="1"/>
      <w:numFmt w:val="decimal"/>
      <w:pStyle w:val="Uzskaitjums-cipars-ar-punktu"/>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792A62"/>
    <w:multiLevelType w:val="hybridMultilevel"/>
    <w:tmpl w:val="54ACB83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3" w15:restartNumberingAfterBreak="0">
    <w:nsid w:val="74BA654E"/>
    <w:multiLevelType w:val="hybridMultilevel"/>
    <w:tmpl w:val="17D2484C"/>
    <w:lvl w:ilvl="0" w:tplc="0809000D">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4" w15:restartNumberingAfterBreak="0">
    <w:nsid w:val="756A2865"/>
    <w:multiLevelType w:val="hybridMultilevel"/>
    <w:tmpl w:val="A5E27C72"/>
    <w:lvl w:ilvl="0" w:tplc="08090001">
      <w:start w:val="1"/>
      <w:numFmt w:val="bullet"/>
      <w:lvlText w:val=""/>
      <w:lvlJc w:val="left"/>
      <w:pPr>
        <w:tabs>
          <w:tab w:val="num" w:pos="720"/>
        </w:tabs>
        <w:ind w:left="720" w:hanging="360"/>
      </w:pPr>
      <w:rPr>
        <w:rFonts w:ascii="Symbol" w:hAnsi="Symbol" w:hint="default"/>
      </w:rPr>
    </w:lvl>
    <w:lvl w:ilvl="1" w:tplc="C27C8596">
      <w:start w:val="1"/>
      <w:numFmt w:val="lowerLetter"/>
      <w:lvlText w:val="%2)"/>
      <w:lvlJc w:val="left"/>
      <w:pPr>
        <w:ind w:left="1440" w:hanging="360"/>
      </w:pPr>
      <w:rPr>
        <w:rFonts w:hint="default"/>
      </w:r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num w:numId="1" w16cid:durableId="1893619335">
    <w:abstractNumId w:val="3"/>
  </w:num>
  <w:num w:numId="2" w16cid:durableId="440683778">
    <w:abstractNumId w:val="15"/>
  </w:num>
  <w:num w:numId="3" w16cid:durableId="168059281">
    <w:abstractNumId w:val="13"/>
  </w:num>
  <w:num w:numId="4" w16cid:durableId="2057192528">
    <w:abstractNumId w:val="8"/>
  </w:num>
  <w:num w:numId="5" w16cid:durableId="309791667">
    <w:abstractNumId w:val="4"/>
  </w:num>
  <w:num w:numId="6" w16cid:durableId="1782915562">
    <w:abstractNumId w:val="21"/>
  </w:num>
  <w:num w:numId="7" w16cid:durableId="243876200">
    <w:abstractNumId w:val="24"/>
  </w:num>
  <w:num w:numId="8" w16cid:durableId="337004553">
    <w:abstractNumId w:val="0"/>
  </w:num>
  <w:num w:numId="9" w16cid:durableId="2010794607">
    <w:abstractNumId w:val="9"/>
  </w:num>
  <w:num w:numId="10" w16cid:durableId="1500150083">
    <w:abstractNumId w:val="10"/>
  </w:num>
  <w:num w:numId="11" w16cid:durableId="967904659">
    <w:abstractNumId w:val="23"/>
  </w:num>
  <w:num w:numId="12" w16cid:durableId="675884738">
    <w:abstractNumId w:val="20"/>
  </w:num>
  <w:num w:numId="13" w16cid:durableId="1757900776">
    <w:abstractNumId w:val="18"/>
  </w:num>
  <w:num w:numId="14" w16cid:durableId="372653243">
    <w:abstractNumId w:val="18"/>
    <w:lvlOverride w:ilvl="0">
      <w:startOverride w:val="1"/>
    </w:lvlOverride>
  </w:num>
  <w:num w:numId="15" w16cid:durableId="1642156337">
    <w:abstractNumId w:val="16"/>
  </w:num>
  <w:num w:numId="16" w16cid:durableId="1885679397">
    <w:abstractNumId w:val="16"/>
    <w:lvlOverride w:ilvl="0">
      <w:startOverride w:val="1"/>
    </w:lvlOverride>
  </w:num>
  <w:num w:numId="17" w16cid:durableId="1578704132">
    <w:abstractNumId w:val="21"/>
    <w:lvlOverride w:ilvl="0">
      <w:startOverride w:val="1"/>
    </w:lvlOverride>
  </w:num>
  <w:num w:numId="18" w16cid:durableId="1012806703">
    <w:abstractNumId w:val="21"/>
    <w:lvlOverride w:ilvl="0">
      <w:startOverride w:val="1"/>
    </w:lvlOverride>
  </w:num>
  <w:num w:numId="19" w16cid:durableId="396316970">
    <w:abstractNumId w:val="16"/>
    <w:lvlOverride w:ilvl="0">
      <w:startOverride w:val="1"/>
    </w:lvlOverride>
  </w:num>
  <w:num w:numId="20" w16cid:durableId="587739030">
    <w:abstractNumId w:val="5"/>
  </w:num>
  <w:num w:numId="21" w16cid:durableId="765078148">
    <w:abstractNumId w:val="17"/>
  </w:num>
  <w:num w:numId="22" w16cid:durableId="1101146319">
    <w:abstractNumId w:val="14"/>
  </w:num>
  <w:num w:numId="23" w16cid:durableId="529681740">
    <w:abstractNumId w:val="2"/>
  </w:num>
  <w:num w:numId="24" w16cid:durableId="2061246162">
    <w:abstractNumId w:val="1"/>
  </w:num>
  <w:num w:numId="25" w16cid:durableId="1159156323">
    <w:abstractNumId w:val="22"/>
  </w:num>
  <w:num w:numId="26" w16cid:durableId="301157836">
    <w:abstractNumId w:val="12"/>
  </w:num>
  <w:num w:numId="27" w16cid:durableId="615022238">
    <w:abstractNumId w:val="7"/>
  </w:num>
  <w:num w:numId="28" w16cid:durableId="922102503">
    <w:abstractNumId w:val="19"/>
  </w:num>
  <w:num w:numId="29" w16cid:durableId="1881934098">
    <w:abstractNumId w:val="11"/>
  </w:num>
  <w:num w:numId="30" w16cid:durableId="210622622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ānis Grabis">
    <w15:presenceInfo w15:providerId="AD" w15:userId="S::Janis.Grabis_1@rtu.lv::29ee04a4-59e4-4329-8ac8-150b96a5f88a"/>
  </w15:person>
  <w15:person w15:author="Dmitrijs Siņickis">
    <w15:presenceInfo w15:providerId="AD" w15:userId="S::Dmitrijs.Sinickis@edu.rtu.lv::49b3559f-3661-4a12-8534-2c0aa840b4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E8B"/>
    <w:rsid w:val="000004A5"/>
    <w:rsid w:val="00001B41"/>
    <w:rsid w:val="000022A8"/>
    <w:rsid w:val="0000276F"/>
    <w:rsid w:val="00002B85"/>
    <w:rsid w:val="00002F9B"/>
    <w:rsid w:val="00003677"/>
    <w:rsid w:val="0000402B"/>
    <w:rsid w:val="0000478C"/>
    <w:rsid w:val="00006027"/>
    <w:rsid w:val="00006D12"/>
    <w:rsid w:val="000079B9"/>
    <w:rsid w:val="00007CDF"/>
    <w:rsid w:val="00010481"/>
    <w:rsid w:val="00010F61"/>
    <w:rsid w:val="0001108F"/>
    <w:rsid w:val="000116B8"/>
    <w:rsid w:val="00011D14"/>
    <w:rsid w:val="00012AB4"/>
    <w:rsid w:val="00016215"/>
    <w:rsid w:val="000236BC"/>
    <w:rsid w:val="000240FD"/>
    <w:rsid w:val="00024763"/>
    <w:rsid w:val="00026CF7"/>
    <w:rsid w:val="00026EBC"/>
    <w:rsid w:val="000275AB"/>
    <w:rsid w:val="00031F2E"/>
    <w:rsid w:val="000323E1"/>
    <w:rsid w:val="00032B4E"/>
    <w:rsid w:val="000331E8"/>
    <w:rsid w:val="0003368B"/>
    <w:rsid w:val="00033F04"/>
    <w:rsid w:val="00034624"/>
    <w:rsid w:val="0003470F"/>
    <w:rsid w:val="000371F5"/>
    <w:rsid w:val="00037649"/>
    <w:rsid w:val="000401F8"/>
    <w:rsid w:val="0004030A"/>
    <w:rsid w:val="0004197C"/>
    <w:rsid w:val="000422B8"/>
    <w:rsid w:val="000430C3"/>
    <w:rsid w:val="00044098"/>
    <w:rsid w:val="0004669E"/>
    <w:rsid w:val="00046AC7"/>
    <w:rsid w:val="00046F20"/>
    <w:rsid w:val="00050461"/>
    <w:rsid w:val="000508BE"/>
    <w:rsid w:val="0005201B"/>
    <w:rsid w:val="000523CD"/>
    <w:rsid w:val="00052ACC"/>
    <w:rsid w:val="0005434E"/>
    <w:rsid w:val="000551CF"/>
    <w:rsid w:val="00055387"/>
    <w:rsid w:val="00055BDD"/>
    <w:rsid w:val="00055C60"/>
    <w:rsid w:val="00055D79"/>
    <w:rsid w:val="000570F8"/>
    <w:rsid w:val="00057F1B"/>
    <w:rsid w:val="00060751"/>
    <w:rsid w:val="000622A1"/>
    <w:rsid w:val="000628BD"/>
    <w:rsid w:val="0006307F"/>
    <w:rsid w:val="000704F1"/>
    <w:rsid w:val="00072290"/>
    <w:rsid w:val="00073A04"/>
    <w:rsid w:val="000743F4"/>
    <w:rsid w:val="00075292"/>
    <w:rsid w:val="00075E8C"/>
    <w:rsid w:val="000772B4"/>
    <w:rsid w:val="000821D2"/>
    <w:rsid w:val="00085587"/>
    <w:rsid w:val="00086D9D"/>
    <w:rsid w:val="00087046"/>
    <w:rsid w:val="000877CA"/>
    <w:rsid w:val="000914C9"/>
    <w:rsid w:val="000918CA"/>
    <w:rsid w:val="00094017"/>
    <w:rsid w:val="00095B7C"/>
    <w:rsid w:val="000961FC"/>
    <w:rsid w:val="000A098B"/>
    <w:rsid w:val="000A2B0E"/>
    <w:rsid w:val="000A38CD"/>
    <w:rsid w:val="000B181E"/>
    <w:rsid w:val="000B19CC"/>
    <w:rsid w:val="000B2C11"/>
    <w:rsid w:val="000B36F4"/>
    <w:rsid w:val="000B3F4D"/>
    <w:rsid w:val="000B51E9"/>
    <w:rsid w:val="000B6C1C"/>
    <w:rsid w:val="000B7809"/>
    <w:rsid w:val="000C00EE"/>
    <w:rsid w:val="000C1548"/>
    <w:rsid w:val="000C362A"/>
    <w:rsid w:val="000C7BBC"/>
    <w:rsid w:val="000C7D46"/>
    <w:rsid w:val="000D14AF"/>
    <w:rsid w:val="000D4CAB"/>
    <w:rsid w:val="000E08B4"/>
    <w:rsid w:val="000E1A99"/>
    <w:rsid w:val="000E5D98"/>
    <w:rsid w:val="000E648F"/>
    <w:rsid w:val="000E74C7"/>
    <w:rsid w:val="000E7BD4"/>
    <w:rsid w:val="000F10F5"/>
    <w:rsid w:val="000F1FF0"/>
    <w:rsid w:val="000F2638"/>
    <w:rsid w:val="000F2CE3"/>
    <w:rsid w:val="000F601A"/>
    <w:rsid w:val="000F6D77"/>
    <w:rsid w:val="000F6DA5"/>
    <w:rsid w:val="001025F8"/>
    <w:rsid w:val="001039EB"/>
    <w:rsid w:val="00104265"/>
    <w:rsid w:val="0010461F"/>
    <w:rsid w:val="00111E9D"/>
    <w:rsid w:val="001120BC"/>
    <w:rsid w:val="00112FB3"/>
    <w:rsid w:val="00115EF8"/>
    <w:rsid w:val="0012080D"/>
    <w:rsid w:val="00122CD2"/>
    <w:rsid w:val="00124258"/>
    <w:rsid w:val="00125DE5"/>
    <w:rsid w:val="00131D9D"/>
    <w:rsid w:val="00132BC5"/>
    <w:rsid w:val="00133676"/>
    <w:rsid w:val="00133C17"/>
    <w:rsid w:val="00133D3F"/>
    <w:rsid w:val="001350E5"/>
    <w:rsid w:val="00135655"/>
    <w:rsid w:val="00136B86"/>
    <w:rsid w:val="00140093"/>
    <w:rsid w:val="001426E0"/>
    <w:rsid w:val="001437A5"/>
    <w:rsid w:val="00145542"/>
    <w:rsid w:val="00146983"/>
    <w:rsid w:val="00146FE6"/>
    <w:rsid w:val="001471C3"/>
    <w:rsid w:val="00150B85"/>
    <w:rsid w:val="001511C6"/>
    <w:rsid w:val="00153105"/>
    <w:rsid w:val="001537A0"/>
    <w:rsid w:val="00154ADC"/>
    <w:rsid w:val="00154D12"/>
    <w:rsid w:val="0015505E"/>
    <w:rsid w:val="0015568B"/>
    <w:rsid w:val="00155A02"/>
    <w:rsid w:val="0015655B"/>
    <w:rsid w:val="00157C3E"/>
    <w:rsid w:val="00160391"/>
    <w:rsid w:val="00160EB3"/>
    <w:rsid w:val="00161409"/>
    <w:rsid w:val="00161941"/>
    <w:rsid w:val="00161D0B"/>
    <w:rsid w:val="001622CD"/>
    <w:rsid w:val="00162BF8"/>
    <w:rsid w:val="00162D4B"/>
    <w:rsid w:val="0016416F"/>
    <w:rsid w:val="00165227"/>
    <w:rsid w:val="001656B0"/>
    <w:rsid w:val="00166F5E"/>
    <w:rsid w:val="00167A97"/>
    <w:rsid w:val="00170CDD"/>
    <w:rsid w:val="00171C73"/>
    <w:rsid w:val="00172946"/>
    <w:rsid w:val="001734CB"/>
    <w:rsid w:val="00176503"/>
    <w:rsid w:val="00177671"/>
    <w:rsid w:val="00180BD4"/>
    <w:rsid w:val="00182559"/>
    <w:rsid w:val="0018424E"/>
    <w:rsid w:val="00185359"/>
    <w:rsid w:val="001906C2"/>
    <w:rsid w:val="0019164E"/>
    <w:rsid w:val="00191804"/>
    <w:rsid w:val="00192D11"/>
    <w:rsid w:val="00193A45"/>
    <w:rsid w:val="00194481"/>
    <w:rsid w:val="00194B43"/>
    <w:rsid w:val="00195CB3"/>
    <w:rsid w:val="0019607E"/>
    <w:rsid w:val="001A1CE0"/>
    <w:rsid w:val="001A22BA"/>
    <w:rsid w:val="001A2459"/>
    <w:rsid w:val="001A3EB7"/>
    <w:rsid w:val="001A524F"/>
    <w:rsid w:val="001A5E18"/>
    <w:rsid w:val="001A61DA"/>
    <w:rsid w:val="001A7018"/>
    <w:rsid w:val="001B004D"/>
    <w:rsid w:val="001B3A5C"/>
    <w:rsid w:val="001B3D2C"/>
    <w:rsid w:val="001B4088"/>
    <w:rsid w:val="001B41F8"/>
    <w:rsid w:val="001B454D"/>
    <w:rsid w:val="001B7BF9"/>
    <w:rsid w:val="001C041E"/>
    <w:rsid w:val="001C21E0"/>
    <w:rsid w:val="001C3D64"/>
    <w:rsid w:val="001C40E2"/>
    <w:rsid w:val="001C7960"/>
    <w:rsid w:val="001D0895"/>
    <w:rsid w:val="001D0A00"/>
    <w:rsid w:val="001D1DB6"/>
    <w:rsid w:val="001D27CA"/>
    <w:rsid w:val="001D2902"/>
    <w:rsid w:val="001D3153"/>
    <w:rsid w:val="001D71AB"/>
    <w:rsid w:val="001E0EE9"/>
    <w:rsid w:val="001E0FEF"/>
    <w:rsid w:val="001E1840"/>
    <w:rsid w:val="001E296F"/>
    <w:rsid w:val="001E2E77"/>
    <w:rsid w:val="001E4FDD"/>
    <w:rsid w:val="001E562D"/>
    <w:rsid w:val="001E5EFA"/>
    <w:rsid w:val="001E6847"/>
    <w:rsid w:val="001E7123"/>
    <w:rsid w:val="001E76B8"/>
    <w:rsid w:val="001F1FF2"/>
    <w:rsid w:val="001F21EE"/>
    <w:rsid w:val="001F24C5"/>
    <w:rsid w:val="001F2B40"/>
    <w:rsid w:val="001F3BB1"/>
    <w:rsid w:val="001F50D9"/>
    <w:rsid w:val="002000FF"/>
    <w:rsid w:val="0020035F"/>
    <w:rsid w:val="00202962"/>
    <w:rsid w:val="00202D6D"/>
    <w:rsid w:val="002030CA"/>
    <w:rsid w:val="002065E4"/>
    <w:rsid w:val="002072C5"/>
    <w:rsid w:val="002103FC"/>
    <w:rsid w:val="00214205"/>
    <w:rsid w:val="00214852"/>
    <w:rsid w:val="0021485F"/>
    <w:rsid w:val="002149DB"/>
    <w:rsid w:val="00214BED"/>
    <w:rsid w:val="0021775F"/>
    <w:rsid w:val="002177E1"/>
    <w:rsid w:val="00220822"/>
    <w:rsid w:val="002209FB"/>
    <w:rsid w:val="00220BE9"/>
    <w:rsid w:val="00220F84"/>
    <w:rsid w:val="00223DA6"/>
    <w:rsid w:val="00225603"/>
    <w:rsid w:val="00227372"/>
    <w:rsid w:val="00227467"/>
    <w:rsid w:val="002274A4"/>
    <w:rsid w:val="00231931"/>
    <w:rsid w:val="002401A8"/>
    <w:rsid w:val="002410DC"/>
    <w:rsid w:val="00241631"/>
    <w:rsid w:val="0024259A"/>
    <w:rsid w:val="00242BCC"/>
    <w:rsid w:val="00244451"/>
    <w:rsid w:val="00245408"/>
    <w:rsid w:val="00246766"/>
    <w:rsid w:val="002474B9"/>
    <w:rsid w:val="00247CA1"/>
    <w:rsid w:val="00251F32"/>
    <w:rsid w:val="00256356"/>
    <w:rsid w:val="002566C4"/>
    <w:rsid w:val="002600D7"/>
    <w:rsid w:val="002605F5"/>
    <w:rsid w:val="00264BE1"/>
    <w:rsid w:val="00265F6C"/>
    <w:rsid w:val="00267338"/>
    <w:rsid w:val="00267832"/>
    <w:rsid w:val="002678BC"/>
    <w:rsid w:val="00270597"/>
    <w:rsid w:val="00270F32"/>
    <w:rsid w:val="0027164D"/>
    <w:rsid w:val="0027194E"/>
    <w:rsid w:val="00272319"/>
    <w:rsid w:val="00273534"/>
    <w:rsid w:val="0027390C"/>
    <w:rsid w:val="002741D7"/>
    <w:rsid w:val="00275804"/>
    <w:rsid w:val="0027591B"/>
    <w:rsid w:val="0027611C"/>
    <w:rsid w:val="00276C11"/>
    <w:rsid w:val="00282CEE"/>
    <w:rsid w:val="002841CD"/>
    <w:rsid w:val="002846B4"/>
    <w:rsid w:val="00284B59"/>
    <w:rsid w:val="00285A76"/>
    <w:rsid w:val="00285E11"/>
    <w:rsid w:val="00287C37"/>
    <w:rsid w:val="0029068A"/>
    <w:rsid w:val="002907E4"/>
    <w:rsid w:val="00291A37"/>
    <w:rsid w:val="00293155"/>
    <w:rsid w:val="002931D9"/>
    <w:rsid w:val="002978B3"/>
    <w:rsid w:val="002A2F5F"/>
    <w:rsid w:val="002A4536"/>
    <w:rsid w:val="002A61E2"/>
    <w:rsid w:val="002A633F"/>
    <w:rsid w:val="002A700D"/>
    <w:rsid w:val="002A707F"/>
    <w:rsid w:val="002B036B"/>
    <w:rsid w:val="002B0626"/>
    <w:rsid w:val="002B22B5"/>
    <w:rsid w:val="002B39B6"/>
    <w:rsid w:val="002B5012"/>
    <w:rsid w:val="002B71DC"/>
    <w:rsid w:val="002C38A4"/>
    <w:rsid w:val="002C414A"/>
    <w:rsid w:val="002C48C3"/>
    <w:rsid w:val="002C565A"/>
    <w:rsid w:val="002C58EC"/>
    <w:rsid w:val="002C64BA"/>
    <w:rsid w:val="002C792C"/>
    <w:rsid w:val="002C7A59"/>
    <w:rsid w:val="002D1DA6"/>
    <w:rsid w:val="002D58F2"/>
    <w:rsid w:val="002D7324"/>
    <w:rsid w:val="002E0945"/>
    <w:rsid w:val="002E1B5E"/>
    <w:rsid w:val="002E27C5"/>
    <w:rsid w:val="002E44CB"/>
    <w:rsid w:val="002E4C73"/>
    <w:rsid w:val="002E6662"/>
    <w:rsid w:val="002E6978"/>
    <w:rsid w:val="002E76E8"/>
    <w:rsid w:val="002F1DD5"/>
    <w:rsid w:val="002F2918"/>
    <w:rsid w:val="002F31A5"/>
    <w:rsid w:val="002F6CFF"/>
    <w:rsid w:val="003015B1"/>
    <w:rsid w:val="003019D8"/>
    <w:rsid w:val="003023AD"/>
    <w:rsid w:val="00302DDF"/>
    <w:rsid w:val="00304BC9"/>
    <w:rsid w:val="003105C1"/>
    <w:rsid w:val="00310C40"/>
    <w:rsid w:val="00310FFA"/>
    <w:rsid w:val="00311B5B"/>
    <w:rsid w:val="00312D20"/>
    <w:rsid w:val="0031314A"/>
    <w:rsid w:val="0031358A"/>
    <w:rsid w:val="00313902"/>
    <w:rsid w:val="00315752"/>
    <w:rsid w:val="00316540"/>
    <w:rsid w:val="003165BD"/>
    <w:rsid w:val="00316F89"/>
    <w:rsid w:val="00317D3B"/>
    <w:rsid w:val="00321F24"/>
    <w:rsid w:val="0032329D"/>
    <w:rsid w:val="00325D7A"/>
    <w:rsid w:val="00326D38"/>
    <w:rsid w:val="003309D2"/>
    <w:rsid w:val="003328E6"/>
    <w:rsid w:val="00334142"/>
    <w:rsid w:val="00334CFB"/>
    <w:rsid w:val="00334EED"/>
    <w:rsid w:val="003359E0"/>
    <w:rsid w:val="00337907"/>
    <w:rsid w:val="0033793D"/>
    <w:rsid w:val="00341685"/>
    <w:rsid w:val="00341854"/>
    <w:rsid w:val="0034274D"/>
    <w:rsid w:val="0034276B"/>
    <w:rsid w:val="0034703D"/>
    <w:rsid w:val="003500DD"/>
    <w:rsid w:val="0035252D"/>
    <w:rsid w:val="00352BB8"/>
    <w:rsid w:val="00355680"/>
    <w:rsid w:val="003572FB"/>
    <w:rsid w:val="00360030"/>
    <w:rsid w:val="0036177E"/>
    <w:rsid w:val="00362AE5"/>
    <w:rsid w:val="00363925"/>
    <w:rsid w:val="00367C10"/>
    <w:rsid w:val="00370510"/>
    <w:rsid w:val="00370827"/>
    <w:rsid w:val="00372C7C"/>
    <w:rsid w:val="003730FF"/>
    <w:rsid w:val="00374D1E"/>
    <w:rsid w:val="003751B1"/>
    <w:rsid w:val="00380674"/>
    <w:rsid w:val="00381048"/>
    <w:rsid w:val="003856EE"/>
    <w:rsid w:val="003877FB"/>
    <w:rsid w:val="00387CC8"/>
    <w:rsid w:val="00392749"/>
    <w:rsid w:val="00392B5A"/>
    <w:rsid w:val="00393E31"/>
    <w:rsid w:val="003947E2"/>
    <w:rsid w:val="003948B4"/>
    <w:rsid w:val="00395469"/>
    <w:rsid w:val="003962CD"/>
    <w:rsid w:val="003964BE"/>
    <w:rsid w:val="003A28E2"/>
    <w:rsid w:val="003A39F9"/>
    <w:rsid w:val="003A3BFE"/>
    <w:rsid w:val="003A4C28"/>
    <w:rsid w:val="003A781A"/>
    <w:rsid w:val="003B0E8B"/>
    <w:rsid w:val="003B56E0"/>
    <w:rsid w:val="003B6E7A"/>
    <w:rsid w:val="003C12ED"/>
    <w:rsid w:val="003C1DEE"/>
    <w:rsid w:val="003C2CF2"/>
    <w:rsid w:val="003C2EEF"/>
    <w:rsid w:val="003C448A"/>
    <w:rsid w:val="003C4B26"/>
    <w:rsid w:val="003C7D5B"/>
    <w:rsid w:val="003D1743"/>
    <w:rsid w:val="003D177D"/>
    <w:rsid w:val="003D238D"/>
    <w:rsid w:val="003D3AAF"/>
    <w:rsid w:val="003D4224"/>
    <w:rsid w:val="003D7FB4"/>
    <w:rsid w:val="003E0428"/>
    <w:rsid w:val="003E16FF"/>
    <w:rsid w:val="003E1BB2"/>
    <w:rsid w:val="003E27C4"/>
    <w:rsid w:val="003E560D"/>
    <w:rsid w:val="003E69CD"/>
    <w:rsid w:val="003E7C9A"/>
    <w:rsid w:val="003F0304"/>
    <w:rsid w:val="003F0765"/>
    <w:rsid w:val="003F0AB0"/>
    <w:rsid w:val="003F0B85"/>
    <w:rsid w:val="003F0D34"/>
    <w:rsid w:val="003F335E"/>
    <w:rsid w:val="003F354A"/>
    <w:rsid w:val="003F3A08"/>
    <w:rsid w:val="003F456C"/>
    <w:rsid w:val="003F4F01"/>
    <w:rsid w:val="0040159C"/>
    <w:rsid w:val="00401E0F"/>
    <w:rsid w:val="004020AD"/>
    <w:rsid w:val="004029AB"/>
    <w:rsid w:val="00402E3F"/>
    <w:rsid w:val="004035BD"/>
    <w:rsid w:val="00404164"/>
    <w:rsid w:val="00404553"/>
    <w:rsid w:val="00404B30"/>
    <w:rsid w:val="00404FC8"/>
    <w:rsid w:val="00410306"/>
    <w:rsid w:val="00411A25"/>
    <w:rsid w:val="00412C00"/>
    <w:rsid w:val="004144F6"/>
    <w:rsid w:val="00414FBC"/>
    <w:rsid w:val="00415B3F"/>
    <w:rsid w:val="00416A9C"/>
    <w:rsid w:val="004208A8"/>
    <w:rsid w:val="0042296F"/>
    <w:rsid w:val="0042297A"/>
    <w:rsid w:val="00431264"/>
    <w:rsid w:val="00431FEC"/>
    <w:rsid w:val="004416A5"/>
    <w:rsid w:val="004421D7"/>
    <w:rsid w:val="00442D74"/>
    <w:rsid w:val="00443240"/>
    <w:rsid w:val="00444670"/>
    <w:rsid w:val="00445ABD"/>
    <w:rsid w:val="00446F58"/>
    <w:rsid w:val="00447042"/>
    <w:rsid w:val="00447812"/>
    <w:rsid w:val="00452193"/>
    <w:rsid w:val="00452730"/>
    <w:rsid w:val="00452E34"/>
    <w:rsid w:val="004538DA"/>
    <w:rsid w:val="00453BB4"/>
    <w:rsid w:val="0045588A"/>
    <w:rsid w:val="0045791D"/>
    <w:rsid w:val="00460228"/>
    <w:rsid w:val="00460E0A"/>
    <w:rsid w:val="004611A1"/>
    <w:rsid w:val="00462C76"/>
    <w:rsid w:val="004640E6"/>
    <w:rsid w:val="00464616"/>
    <w:rsid w:val="00464BD1"/>
    <w:rsid w:val="004653FD"/>
    <w:rsid w:val="00466F25"/>
    <w:rsid w:val="00472B40"/>
    <w:rsid w:val="00474377"/>
    <w:rsid w:val="0047480F"/>
    <w:rsid w:val="0047591C"/>
    <w:rsid w:val="004767F6"/>
    <w:rsid w:val="004806CB"/>
    <w:rsid w:val="0048169B"/>
    <w:rsid w:val="004820C9"/>
    <w:rsid w:val="004826FB"/>
    <w:rsid w:val="004851EF"/>
    <w:rsid w:val="00486394"/>
    <w:rsid w:val="00487822"/>
    <w:rsid w:val="004946D6"/>
    <w:rsid w:val="004947CF"/>
    <w:rsid w:val="004954BF"/>
    <w:rsid w:val="00497041"/>
    <w:rsid w:val="00497F81"/>
    <w:rsid w:val="004A047D"/>
    <w:rsid w:val="004A2A3C"/>
    <w:rsid w:val="004A4437"/>
    <w:rsid w:val="004A64AC"/>
    <w:rsid w:val="004A6A5B"/>
    <w:rsid w:val="004A7441"/>
    <w:rsid w:val="004B173C"/>
    <w:rsid w:val="004B28CF"/>
    <w:rsid w:val="004B2C37"/>
    <w:rsid w:val="004B3B27"/>
    <w:rsid w:val="004B5090"/>
    <w:rsid w:val="004B69DD"/>
    <w:rsid w:val="004B6E81"/>
    <w:rsid w:val="004C0AF6"/>
    <w:rsid w:val="004C2321"/>
    <w:rsid w:val="004C3088"/>
    <w:rsid w:val="004C37ED"/>
    <w:rsid w:val="004C6279"/>
    <w:rsid w:val="004C75F7"/>
    <w:rsid w:val="004D1AC3"/>
    <w:rsid w:val="004D2245"/>
    <w:rsid w:val="004D3505"/>
    <w:rsid w:val="004D4DE6"/>
    <w:rsid w:val="004D6C63"/>
    <w:rsid w:val="004D7029"/>
    <w:rsid w:val="004D7E9A"/>
    <w:rsid w:val="004E06B0"/>
    <w:rsid w:val="004E0DAB"/>
    <w:rsid w:val="004E1181"/>
    <w:rsid w:val="004E2B2F"/>
    <w:rsid w:val="004E452F"/>
    <w:rsid w:val="004E5C3B"/>
    <w:rsid w:val="004E5D2B"/>
    <w:rsid w:val="004E6398"/>
    <w:rsid w:val="004F4728"/>
    <w:rsid w:val="004F497E"/>
    <w:rsid w:val="004F589A"/>
    <w:rsid w:val="004F7532"/>
    <w:rsid w:val="00501B4B"/>
    <w:rsid w:val="00501C98"/>
    <w:rsid w:val="00502B3D"/>
    <w:rsid w:val="00502E27"/>
    <w:rsid w:val="00502F92"/>
    <w:rsid w:val="00503432"/>
    <w:rsid w:val="0050421C"/>
    <w:rsid w:val="00504A65"/>
    <w:rsid w:val="00507AF2"/>
    <w:rsid w:val="00510318"/>
    <w:rsid w:val="00510429"/>
    <w:rsid w:val="00511C47"/>
    <w:rsid w:val="00511CE3"/>
    <w:rsid w:val="00512DD9"/>
    <w:rsid w:val="00512E51"/>
    <w:rsid w:val="00515A36"/>
    <w:rsid w:val="00516511"/>
    <w:rsid w:val="00516ED3"/>
    <w:rsid w:val="00521945"/>
    <w:rsid w:val="0052317F"/>
    <w:rsid w:val="005236AC"/>
    <w:rsid w:val="00526340"/>
    <w:rsid w:val="00527542"/>
    <w:rsid w:val="0052789D"/>
    <w:rsid w:val="005315DB"/>
    <w:rsid w:val="00535313"/>
    <w:rsid w:val="00535F07"/>
    <w:rsid w:val="00536160"/>
    <w:rsid w:val="005378D0"/>
    <w:rsid w:val="00537C17"/>
    <w:rsid w:val="005434CB"/>
    <w:rsid w:val="00543C3C"/>
    <w:rsid w:val="00543FE6"/>
    <w:rsid w:val="005444FF"/>
    <w:rsid w:val="00544C7B"/>
    <w:rsid w:val="00545D41"/>
    <w:rsid w:val="0054637F"/>
    <w:rsid w:val="00546DE5"/>
    <w:rsid w:val="00546E4C"/>
    <w:rsid w:val="00547ABB"/>
    <w:rsid w:val="005508EE"/>
    <w:rsid w:val="00552322"/>
    <w:rsid w:val="0055261E"/>
    <w:rsid w:val="00552EB9"/>
    <w:rsid w:val="005550E6"/>
    <w:rsid w:val="005555D3"/>
    <w:rsid w:val="00556B8D"/>
    <w:rsid w:val="0055779E"/>
    <w:rsid w:val="00557C51"/>
    <w:rsid w:val="0056023C"/>
    <w:rsid w:val="005609E6"/>
    <w:rsid w:val="00562D3C"/>
    <w:rsid w:val="00566366"/>
    <w:rsid w:val="00567577"/>
    <w:rsid w:val="00567E1E"/>
    <w:rsid w:val="00573615"/>
    <w:rsid w:val="00574EC2"/>
    <w:rsid w:val="00576452"/>
    <w:rsid w:val="005772D6"/>
    <w:rsid w:val="00580916"/>
    <w:rsid w:val="005816D4"/>
    <w:rsid w:val="0058291C"/>
    <w:rsid w:val="005837D9"/>
    <w:rsid w:val="0058437D"/>
    <w:rsid w:val="005845E1"/>
    <w:rsid w:val="00585C9A"/>
    <w:rsid w:val="00585E36"/>
    <w:rsid w:val="0058689D"/>
    <w:rsid w:val="005871C0"/>
    <w:rsid w:val="0058784D"/>
    <w:rsid w:val="00587CA8"/>
    <w:rsid w:val="005908A6"/>
    <w:rsid w:val="00591286"/>
    <w:rsid w:val="00591342"/>
    <w:rsid w:val="0059205F"/>
    <w:rsid w:val="00593A6A"/>
    <w:rsid w:val="005974B9"/>
    <w:rsid w:val="005976EF"/>
    <w:rsid w:val="005A264A"/>
    <w:rsid w:val="005A3603"/>
    <w:rsid w:val="005A3C3A"/>
    <w:rsid w:val="005A4431"/>
    <w:rsid w:val="005B0D58"/>
    <w:rsid w:val="005B22F9"/>
    <w:rsid w:val="005B4C22"/>
    <w:rsid w:val="005B5CD5"/>
    <w:rsid w:val="005B6354"/>
    <w:rsid w:val="005B64BC"/>
    <w:rsid w:val="005B690C"/>
    <w:rsid w:val="005B7FEC"/>
    <w:rsid w:val="005C13BF"/>
    <w:rsid w:val="005C2E35"/>
    <w:rsid w:val="005C3655"/>
    <w:rsid w:val="005C3C48"/>
    <w:rsid w:val="005C4A25"/>
    <w:rsid w:val="005C5075"/>
    <w:rsid w:val="005C5AAC"/>
    <w:rsid w:val="005C7328"/>
    <w:rsid w:val="005D2E56"/>
    <w:rsid w:val="005D4B79"/>
    <w:rsid w:val="005D4EB8"/>
    <w:rsid w:val="005D585B"/>
    <w:rsid w:val="005D5BC5"/>
    <w:rsid w:val="005E01FB"/>
    <w:rsid w:val="005E08A0"/>
    <w:rsid w:val="005E1463"/>
    <w:rsid w:val="005E146C"/>
    <w:rsid w:val="005E1DCB"/>
    <w:rsid w:val="005E31B9"/>
    <w:rsid w:val="005E4110"/>
    <w:rsid w:val="005E4B0F"/>
    <w:rsid w:val="005E52C2"/>
    <w:rsid w:val="005E5B78"/>
    <w:rsid w:val="005E5B91"/>
    <w:rsid w:val="005F238E"/>
    <w:rsid w:val="005F699C"/>
    <w:rsid w:val="005F722A"/>
    <w:rsid w:val="00601E61"/>
    <w:rsid w:val="00602547"/>
    <w:rsid w:val="00602EB1"/>
    <w:rsid w:val="006032A8"/>
    <w:rsid w:val="00604601"/>
    <w:rsid w:val="00604963"/>
    <w:rsid w:val="006053D1"/>
    <w:rsid w:val="00610046"/>
    <w:rsid w:val="006102F9"/>
    <w:rsid w:val="00611458"/>
    <w:rsid w:val="006117EC"/>
    <w:rsid w:val="006119DF"/>
    <w:rsid w:val="00611B29"/>
    <w:rsid w:val="00612798"/>
    <w:rsid w:val="00612AFC"/>
    <w:rsid w:val="00612D8F"/>
    <w:rsid w:val="00613687"/>
    <w:rsid w:val="00615D1E"/>
    <w:rsid w:val="00616BD5"/>
    <w:rsid w:val="0062034A"/>
    <w:rsid w:val="00620E57"/>
    <w:rsid w:val="00623ED5"/>
    <w:rsid w:val="006253EC"/>
    <w:rsid w:val="006259A1"/>
    <w:rsid w:val="00626904"/>
    <w:rsid w:val="00627BC0"/>
    <w:rsid w:val="00630A51"/>
    <w:rsid w:val="00631CEE"/>
    <w:rsid w:val="00635B99"/>
    <w:rsid w:val="00644BF0"/>
    <w:rsid w:val="00645B9E"/>
    <w:rsid w:val="00646689"/>
    <w:rsid w:val="0064739B"/>
    <w:rsid w:val="00647983"/>
    <w:rsid w:val="00647F52"/>
    <w:rsid w:val="006513A2"/>
    <w:rsid w:val="0065205E"/>
    <w:rsid w:val="006559D1"/>
    <w:rsid w:val="006615BB"/>
    <w:rsid w:val="00661F60"/>
    <w:rsid w:val="006620B7"/>
    <w:rsid w:val="00666D9D"/>
    <w:rsid w:val="00672DCE"/>
    <w:rsid w:val="00673D62"/>
    <w:rsid w:val="00674043"/>
    <w:rsid w:val="006743D8"/>
    <w:rsid w:val="00675F76"/>
    <w:rsid w:val="00677F32"/>
    <w:rsid w:val="00680F96"/>
    <w:rsid w:val="006817ED"/>
    <w:rsid w:val="00681AFA"/>
    <w:rsid w:val="00684CE5"/>
    <w:rsid w:val="00684DA8"/>
    <w:rsid w:val="00686DF7"/>
    <w:rsid w:val="006917E4"/>
    <w:rsid w:val="00691A3F"/>
    <w:rsid w:val="00692A93"/>
    <w:rsid w:val="00692B85"/>
    <w:rsid w:val="006930B9"/>
    <w:rsid w:val="006935C0"/>
    <w:rsid w:val="0069484E"/>
    <w:rsid w:val="00694E98"/>
    <w:rsid w:val="006963A1"/>
    <w:rsid w:val="006A15B1"/>
    <w:rsid w:val="006A15D6"/>
    <w:rsid w:val="006A2CB1"/>
    <w:rsid w:val="006A2EBE"/>
    <w:rsid w:val="006A38E7"/>
    <w:rsid w:val="006A3C80"/>
    <w:rsid w:val="006A4F42"/>
    <w:rsid w:val="006A6AF5"/>
    <w:rsid w:val="006A7981"/>
    <w:rsid w:val="006B0C3F"/>
    <w:rsid w:val="006B2954"/>
    <w:rsid w:val="006B2AF4"/>
    <w:rsid w:val="006B2E4E"/>
    <w:rsid w:val="006B3396"/>
    <w:rsid w:val="006B36C8"/>
    <w:rsid w:val="006B466C"/>
    <w:rsid w:val="006C2219"/>
    <w:rsid w:val="006C39C1"/>
    <w:rsid w:val="006C4492"/>
    <w:rsid w:val="006C5188"/>
    <w:rsid w:val="006C518C"/>
    <w:rsid w:val="006C5B35"/>
    <w:rsid w:val="006C5F7E"/>
    <w:rsid w:val="006D04A4"/>
    <w:rsid w:val="006D0C07"/>
    <w:rsid w:val="006D1616"/>
    <w:rsid w:val="006D24D3"/>
    <w:rsid w:val="006D387D"/>
    <w:rsid w:val="006D3AD2"/>
    <w:rsid w:val="006D519A"/>
    <w:rsid w:val="006D5349"/>
    <w:rsid w:val="006D5CD0"/>
    <w:rsid w:val="006E064F"/>
    <w:rsid w:val="006E2A2E"/>
    <w:rsid w:val="006E3689"/>
    <w:rsid w:val="006E45E5"/>
    <w:rsid w:val="006E4E38"/>
    <w:rsid w:val="006E4E70"/>
    <w:rsid w:val="006E6850"/>
    <w:rsid w:val="006E68C7"/>
    <w:rsid w:val="006F0533"/>
    <w:rsid w:val="006F06C8"/>
    <w:rsid w:val="006F1861"/>
    <w:rsid w:val="006F19EB"/>
    <w:rsid w:val="006F241A"/>
    <w:rsid w:val="006F32C7"/>
    <w:rsid w:val="006F338F"/>
    <w:rsid w:val="006F42FE"/>
    <w:rsid w:val="006F4B0E"/>
    <w:rsid w:val="006F5A61"/>
    <w:rsid w:val="006F5E2C"/>
    <w:rsid w:val="006F5FB1"/>
    <w:rsid w:val="006F6606"/>
    <w:rsid w:val="00701045"/>
    <w:rsid w:val="00703B8D"/>
    <w:rsid w:val="00704CB8"/>
    <w:rsid w:val="0070666E"/>
    <w:rsid w:val="00706804"/>
    <w:rsid w:val="0071152F"/>
    <w:rsid w:val="007119BE"/>
    <w:rsid w:val="00711ADC"/>
    <w:rsid w:val="00713C0A"/>
    <w:rsid w:val="007140D7"/>
    <w:rsid w:val="007148D9"/>
    <w:rsid w:val="007155E4"/>
    <w:rsid w:val="00716D33"/>
    <w:rsid w:val="00717919"/>
    <w:rsid w:val="00720E62"/>
    <w:rsid w:val="00722D0F"/>
    <w:rsid w:val="00724262"/>
    <w:rsid w:val="007249E0"/>
    <w:rsid w:val="00725718"/>
    <w:rsid w:val="0072635A"/>
    <w:rsid w:val="00730D21"/>
    <w:rsid w:val="0073267C"/>
    <w:rsid w:val="00733089"/>
    <w:rsid w:val="0073339C"/>
    <w:rsid w:val="00734720"/>
    <w:rsid w:val="00735129"/>
    <w:rsid w:val="007356F9"/>
    <w:rsid w:val="00737765"/>
    <w:rsid w:val="00741494"/>
    <w:rsid w:val="007418D3"/>
    <w:rsid w:val="007455E3"/>
    <w:rsid w:val="00745A3C"/>
    <w:rsid w:val="007460E4"/>
    <w:rsid w:val="00746298"/>
    <w:rsid w:val="00746D13"/>
    <w:rsid w:val="007477CF"/>
    <w:rsid w:val="00750261"/>
    <w:rsid w:val="0075083D"/>
    <w:rsid w:val="00752AAB"/>
    <w:rsid w:val="00753D5E"/>
    <w:rsid w:val="0075409F"/>
    <w:rsid w:val="00754849"/>
    <w:rsid w:val="00754ACE"/>
    <w:rsid w:val="00755A82"/>
    <w:rsid w:val="00757A73"/>
    <w:rsid w:val="007615AA"/>
    <w:rsid w:val="00763B27"/>
    <w:rsid w:val="00764569"/>
    <w:rsid w:val="00764CE5"/>
    <w:rsid w:val="007664DC"/>
    <w:rsid w:val="00771541"/>
    <w:rsid w:val="0077160A"/>
    <w:rsid w:val="0077168A"/>
    <w:rsid w:val="007722AE"/>
    <w:rsid w:val="00773A06"/>
    <w:rsid w:val="00773CB2"/>
    <w:rsid w:val="00774D6E"/>
    <w:rsid w:val="0077574E"/>
    <w:rsid w:val="00776294"/>
    <w:rsid w:val="00776DFE"/>
    <w:rsid w:val="00777880"/>
    <w:rsid w:val="00777F23"/>
    <w:rsid w:val="00782162"/>
    <w:rsid w:val="00782FBA"/>
    <w:rsid w:val="00783710"/>
    <w:rsid w:val="0078516C"/>
    <w:rsid w:val="00786445"/>
    <w:rsid w:val="0079101D"/>
    <w:rsid w:val="0079128A"/>
    <w:rsid w:val="00792085"/>
    <w:rsid w:val="00793A90"/>
    <w:rsid w:val="00796365"/>
    <w:rsid w:val="0079737B"/>
    <w:rsid w:val="007A4016"/>
    <w:rsid w:val="007A4764"/>
    <w:rsid w:val="007B199B"/>
    <w:rsid w:val="007B3465"/>
    <w:rsid w:val="007B5443"/>
    <w:rsid w:val="007B5A56"/>
    <w:rsid w:val="007B5A85"/>
    <w:rsid w:val="007B6C6D"/>
    <w:rsid w:val="007B7928"/>
    <w:rsid w:val="007B7C96"/>
    <w:rsid w:val="007B7EFA"/>
    <w:rsid w:val="007C3326"/>
    <w:rsid w:val="007C43B4"/>
    <w:rsid w:val="007C7112"/>
    <w:rsid w:val="007D20E9"/>
    <w:rsid w:val="007D299B"/>
    <w:rsid w:val="007D31A5"/>
    <w:rsid w:val="007D3759"/>
    <w:rsid w:val="007D5053"/>
    <w:rsid w:val="007E0892"/>
    <w:rsid w:val="007E17CD"/>
    <w:rsid w:val="007E1AF0"/>
    <w:rsid w:val="007E26F4"/>
    <w:rsid w:val="007E510E"/>
    <w:rsid w:val="007E5CC2"/>
    <w:rsid w:val="007E7F82"/>
    <w:rsid w:val="007F09CB"/>
    <w:rsid w:val="007F1BC9"/>
    <w:rsid w:val="007F37F9"/>
    <w:rsid w:val="007F3D8A"/>
    <w:rsid w:val="007F4ECC"/>
    <w:rsid w:val="007F5679"/>
    <w:rsid w:val="007F6690"/>
    <w:rsid w:val="008007DD"/>
    <w:rsid w:val="00801A0E"/>
    <w:rsid w:val="0080239F"/>
    <w:rsid w:val="00802DA7"/>
    <w:rsid w:val="00803297"/>
    <w:rsid w:val="008037A8"/>
    <w:rsid w:val="00803F3E"/>
    <w:rsid w:val="008044B1"/>
    <w:rsid w:val="00806E9E"/>
    <w:rsid w:val="00812780"/>
    <w:rsid w:val="008136FF"/>
    <w:rsid w:val="00814251"/>
    <w:rsid w:val="0081602F"/>
    <w:rsid w:val="00820521"/>
    <w:rsid w:val="00820623"/>
    <w:rsid w:val="00820B53"/>
    <w:rsid w:val="00821722"/>
    <w:rsid w:val="008217F2"/>
    <w:rsid w:val="00822551"/>
    <w:rsid w:val="0082278E"/>
    <w:rsid w:val="00822BD1"/>
    <w:rsid w:val="00823B4E"/>
    <w:rsid w:val="00824C72"/>
    <w:rsid w:val="00824E2F"/>
    <w:rsid w:val="008278E4"/>
    <w:rsid w:val="00830E5F"/>
    <w:rsid w:val="00834A25"/>
    <w:rsid w:val="008353F7"/>
    <w:rsid w:val="00836C65"/>
    <w:rsid w:val="00840199"/>
    <w:rsid w:val="00840359"/>
    <w:rsid w:val="00840E62"/>
    <w:rsid w:val="008414A7"/>
    <w:rsid w:val="00843B17"/>
    <w:rsid w:val="008443AB"/>
    <w:rsid w:val="008447EB"/>
    <w:rsid w:val="00844D24"/>
    <w:rsid w:val="00846CE5"/>
    <w:rsid w:val="00847E35"/>
    <w:rsid w:val="00850225"/>
    <w:rsid w:val="00851DA3"/>
    <w:rsid w:val="00856119"/>
    <w:rsid w:val="00856D0D"/>
    <w:rsid w:val="00856E60"/>
    <w:rsid w:val="008575F7"/>
    <w:rsid w:val="008578E9"/>
    <w:rsid w:val="00857C6C"/>
    <w:rsid w:val="00862389"/>
    <w:rsid w:val="00863149"/>
    <w:rsid w:val="00866BCC"/>
    <w:rsid w:val="00867211"/>
    <w:rsid w:val="00867246"/>
    <w:rsid w:val="008675C9"/>
    <w:rsid w:val="00867D9F"/>
    <w:rsid w:val="00870935"/>
    <w:rsid w:val="00870BA2"/>
    <w:rsid w:val="008715E0"/>
    <w:rsid w:val="00871A17"/>
    <w:rsid w:val="00871D58"/>
    <w:rsid w:val="00875B21"/>
    <w:rsid w:val="00880932"/>
    <w:rsid w:val="00880E11"/>
    <w:rsid w:val="00881864"/>
    <w:rsid w:val="00882A6E"/>
    <w:rsid w:val="00886F2B"/>
    <w:rsid w:val="00890304"/>
    <w:rsid w:val="00892332"/>
    <w:rsid w:val="0089580A"/>
    <w:rsid w:val="00895F00"/>
    <w:rsid w:val="00897A9F"/>
    <w:rsid w:val="008A0F6B"/>
    <w:rsid w:val="008A10FA"/>
    <w:rsid w:val="008A19C9"/>
    <w:rsid w:val="008A2846"/>
    <w:rsid w:val="008A3086"/>
    <w:rsid w:val="008A30E0"/>
    <w:rsid w:val="008A4066"/>
    <w:rsid w:val="008A4178"/>
    <w:rsid w:val="008A6180"/>
    <w:rsid w:val="008A6264"/>
    <w:rsid w:val="008A6BD3"/>
    <w:rsid w:val="008A79ED"/>
    <w:rsid w:val="008B237A"/>
    <w:rsid w:val="008B3D78"/>
    <w:rsid w:val="008B4283"/>
    <w:rsid w:val="008B52E6"/>
    <w:rsid w:val="008B6155"/>
    <w:rsid w:val="008B6F64"/>
    <w:rsid w:val="008C122D"/>
    <w:rsid w:val="008C3AAE"/>
    <w:rsid w:val="008C3E66"/>
    <w:rsid w:val="008C430B"/>
    <w:rsid w:val="008C46D1"/>
    <w:rsid w:val="008C4E43"/>
    <w:rsid w:val="008C56AA"/>
    <w:rsid w:val="008C604B"/>
    <w:rsid w:val="008C66E9"/>
    <w:rsid w:val="008C67B1"/>
    <w:rsid w:val="008D0A20"/>
    <w:rsid w:val="008D3735"/>
    <w:rsid w:val="008D410B"/>
    <w:rsid w:val="008D5FC5"/>
    <w:rsid w:val="008D701A"/>
    <w:rsid w:val="008E117C"/>
    <w:rsid w:val="008E3900"/>
    <w:rsid w:val="008E5010"/>
    <w:rsid w:val="008E7104"/>
    <w:rsid w:val="008E75C8"/>
    <w:rsid w:val="008E7854"/>
    <w:rsid w:val="008F0AE6"/>
    <w:rsid w:val="008F5193"/>
    <w:rsid w:val="008F55FC"/>
    <w:rsid w:val="008F7BF0"/>
    <w:rsid w:val="00902E80"/>
    <w:rsid w:val="00902F21"/>
    <w:rsid w:val="0090476A"/>
    <w:rsid w:val="00906BAE"/>
    <w:rsid w:val="00907D13"/>
    <w:rsid w:val="009106BC"/>
    <w:rsid w:val="009108EF"/>
    <w:rsid w:val="009112C3"/>
    <w:rsid w:val="009113EB"/>
    <w:rsid w:val="009129DB"/>
    <w:rsid w:val="00912A70"/>
    <w:rsid w:val="00912C44"/>
    <w:rsid w:val="009133BC"/>
    <w:rsid w:val="009141B4"/>
    <w:rsid w:val="00915A44"/>
    <w:rsid w:val="00917358"/>
    <w:rsid w:val="0092011E"/>
    <w:rsid w:val="009205C9"/>
    <w:rsid w:val="009210FE"/>
    <w:rsid w:val="009246E1"/>
    <w:rsid w:val="00926611"/>
    <w:rsid w:val="00930D2D"/>
    <w:rsid w:val="00932AB6"/>
    <w:rsid w:val="00933AE3"/>
    <w:rsid w:val="00935EDA"/>
    <w:rsid w:val="00937EA7"/>
    <w:rsid w:val="00940D4D"/>
    <w:rsid w:val="00941CCF"/>
    <w:rsid w:val="00943131"/>
    <w:rsid w:val="00951B6F"/>
    <w:rsid w:val="00951C4C"/>
    <w:rsid w:val="00952D80"/>
    <w:rsid w:val="0095612A"/>
    <w:rsid w:val="009566EC"/>
    <w:rsid w:val="00957171"/>
    <w:rsid w:val="0095725E"/>
    <w:rsid w:val="009578C1"/>
    <w:rsid w:val="00961FF1"/>
    <w:rsid w:val="0096316E"/>
    <w:rsid w:val="009632A0"/>
    <w:rsid w:val="00963D4B"/>
    <w:rsid w:val="00966EAA"/>
    <w:rsid w:val="00967F9A"/>
    <w:rsid w:val="009702C8"/>
    <w:rsid w:val="00970EB1"/>
    <w:rsid w:val="0097296F"/>
    <w:rsid w:val="00973DD0"/>
    <w:rsid w:val="009741AA"/>
    <w:rsid w:val="0097586D"/>
    <w:rsid w:val="009759A7"/>
    <w:rsid w:val="00977524"/>
    <w:rsid w:val="009778CA"/>
    <w:rsid w:val="0098132C"/>
    <w:rsid w:val="009815DB"/>
    <w:rsid w:val="00982FAE"/>
    <w:rsid w:val="00983868"/>
    <w:rsid w:val="00983D24"/>
    <w:rsid w:val="0098491A"/>
    <w:rsid w:val="009858A8"/>
    <w:rsid w:val="00986664"/>
    <w:rsid w:val="00986A86"/>
    <w:rsid w:val="00987608"/>
    <w:rsid w:val="00987A32"/>
    <w:rsid w:val="00991377"/>
    <w:rsid w:val="00991ECC"/>
    <w:rsid w:val="009926E3"/>
    <w:rsid w:val="00992F76"/>
    <w:rsid w:val="0099548C"/>
    <w:rsid w:val="00996103"/>
    <w:rsid w:val="0099699E"/>
    <w:rsid w:val="009A7403"/>
    <w:rsid w:val="009A7651"/>
    <w:rsid w:val="009B09F2"/>
    <w:rsid w:val="009B0E0F"/>
    <w:rsid w:val="009B3C39"/>
    <w:rsid w:val="009B4093"/>
    <w:rsid w:val="009B46DE"/>
    <w:rsid w:val="009B76BB"/>
    <w:rsid w:val="009B7F7C"/>
    <w:rsid w:val="009C089F"/>
    <w:rsid w:val="009C0D8F"/>
    <w:rsid w:val="009C4D50"/>
    <w:rsid w:val="009C65D9"/>
    <w:rsid w:val="009D2872"/>
    <w:rsid w:val="009D5E69"/>
    <w:rsid w:val="009D7426"/>
    <w:rsid w:val="009E264F"/>
    <w:rsid w:val="009E533A"/>
    <w:rsid w:val="009E620A"/>
    <w:rsid w:val="009E6B32"/>
    <w:rsid w:val="009E7424"/>
    <w:rsid w:val="009E7749"/>
    <w:rsid w:val="009F2560"/>
    <w:rsid w:val="009F334B"/>
    <w:rsid w:val="009F5641"/>
    <w:rsid w:val="009F58BB"/>
    <w:rsid w:val="009F5AF1"/>
    <w:rsid w:val="009F60C4"/>
    <w:rsid w:val="00A00C0E"/>
    <w:rsid w:val="00A021BD"/>
    <w:rsid w:val="00A02C38"/>
    <w:rsid w:val="00A02DE7"/>
    <w:rsid w:val="00A0438E"/>
    <w:rsid w:val="00A057C2"/>
    <w:rsid w:val="00A10372"/>
    <w:rsid w:val="00A105DD"/>
    <w:rsid w:val="00A106E8"/>
    <w:rsid w:val="00A1263C"/>
    <w:rsid w:val="00A12665"/>
    <w:rsid w:val="00A12966"/>
    <w:rsid w:val="00A1446D"/>
    <w:rsid w:val="00A1793D"/>
    <w:rsid w:val="00A20896"/>
    <w:rsid w:val="00A20D37"/>
    <w:rsid w:val="00A20FCE"/>
    <w:rsid w:val="00A21CA3"/>
    <w:rsid w:val="00A237E2"/>
    <w:rsid w:val="00A253EA"/>
    <w:rsid w:val="00A31915"/>
    <w:rsid w:val="00A3447C"/>
    <w:rsid w:val="00A34D32"/>
    <w:rsid w:val="00A35772"/>
    <w:rsid w:val="00A35A6B"/>
    <w:rsid w:val="00A3687A"/>
    <w:rsid w:val="00A36A5F"/>
    <w:rsid w:val="00A4033C"/>
    <w:rsid w:val="00A47173"/>
    <w:rsid w:val="00A4730F"/>
    <w:rsid w:val="00A5034B"/>
    <w:rsid w:val="00A5066C"/>
    <w:rsid w:val="00A519A5"/>
    <w:rsid w:val="00A52180"/>
    <w:rsid w:val="00A5278B"/>
    <w:rsid w:val="00A537B1"/>
    <w:rsid w:val="00A57BD6"/>
    <w:rsid w:val="00A60EFF"/>
    <w:rsid w:val="00A61201"/>
    <w:rsid w:val="00A622E3"/>
    <w:rsid w:val="00A62D9D"/>
    <w:rsid w:val="00A62F99"/>
    <w:rsid w:val="00A63D61"/>
    <w:rsid w:val="00A6408E"/>
    <w:rsid w:val="00A646FB"/>
    <w:rsid w:val="00A64B0E"/>
    <w:rsid w:val="00A66AB2"/>
    <w:rsid w:val="00A66D8E"/>
    <w:rsid w:val="00A66E3B"/>
    <w:rsid w:val="00A701E5"/>
    <w:rsid w:val="00A70A16"/>
    <w:rsid w:val="00A7222A"/>
    <w:rsid w:val="00A7258F"/>
    <w:rsid w:val="00A72D21"/>
    <w:rsid w:val="00A77AC6"/>
    <w:rsid w:val="00A803E8"/>
    <w:rsid w:val="00A81449"/>
    <w:rsid w:val="00A828D7"/>
    <w:rsid w:val="00A83365"/>
    <w:rsid w:val="00A846D9"/>
    <w:rsid w:val="00A85621"/>
    <w:rsid w:val="00A8685D"/>
    <w:rsid w:val="00A86B79"/>
    <w:rsid w:val="00A87CB5"/>
    <w:rsid w:val="00A925E6"/>
    <w:rsid w:val="00A92C4B"/>
    <w:rsid w:val="00A940F5"/>
    <w:rsid w:val="00A941E7"/>
    <w:rsid w:val="00A95BD5"/>
    <w:rsid w:val="00A96013"/>
    <w:rsid w:val="00A97C39"/>
    <w:rsid w:val="00AA0450"/>
    <w:rsid w:val="00AA1336"/>
    <w:rsid w:val="00AA1FCF"/>
    <w:rsid w:val="00AA2834"/>
    <w:rsid w:val="00AA30C4"/>
    <w:rsid w:val="00AA3341"/>
    <w:rsid w:val="00AA3937"/>
    <w:rsid w:val="00AA5B2D"/>
    <w:rsid w:val="00AB1297"/>
    <w:rsid w:val="00AB17C6"/>
    <w:rsid w:val="00AB349C"/>
    <w:rsid w:val="00AB3574"/>
    <w:rsid w:val="00AB39A2"/>
    <w:rsid w:val="00AB4149"/>
    <w:rsid w:val="00AB4F47"/>
    <w:rsid w:val="00AB583E"/>
    <w:rsid w:val="00AB79C1"/>
    <w:rsid w:val="00AB7FC9"/>
    <w:rsid w:val="00AC0C3E"/>
    <w:rsid w:val="00AC44F2"/>
    <w:rsid w:val="00AC4E81"/>
    <w:rsid w:val="00AC5378"/>
    <w:rsid w:val="00AC5815"/>
    <w:rsid w:val="00AC5D57"/>
    <w:rsid w:val="00AC617C"/>
    <w:rsid w:val="00AC6640"/>
    <w:rsid w:val="00AC7169"/>
    <w:rsid w:val="00AC7BC8"/>
    <w:rsid w:val="00AD0796"/>
    <w:rsid w:val="00AD27DB"/>
    <w:rsid w:val="00AD5154"/>
    <w:rsid w:val="00AD60C1"/>
    <w:rsid w:val="00AE0702"/>
    <w:rsid w:val="00AE10AB"/>
    <w:rsid w:val="00AE4CEA"/>
    <w:rsid w:val="00AE5B25"/>
    <w:rsid w:val="00AE6257"/>
    <w:rsid w:val="00AE68BD"/>
    <w:rsid w:val="00AF03BB"/>
    <w:rsid w:val="00AF5820"/>
    <w:rsid w:val="00AF5B25"/>
    <w:rsid w:val="00B003A9"/>
    <w:rsid w:val="00B01DDF"/>
    <w:rsid w:val="00B034D3"/>
    <w:rsid w:val="00B041D7"/>
    <w:rsid w:val="00B0503C"/>
    <w:rsid w:val="00B0519F"/>
    <w:rsid w:val="00B069DC"/>
    <w:rsid w:val="00B108BB"/>
    <w:rsid w:val="00B11D3B"/>
    <w:rsid w:val="00B16363"/>
    <w:rsid w:val="00B21D0C"/>
    <w:rsid w:val="00B25007"/>
    <w:rsid w:val="00B25F65"/>
    <w:rsid w:val="00B261D7"/>
    <w:rsid w:val="00B2683F"/>
    <w:rsid w:val="00B27E39"/>
    <w:rsid w:val="00B35F30"/>
    <w:rsid w:val="00B35F79"/>
    <w:rsid w:val="00B366E3"/>
    <w:rsid w:val="00B37AF2"/>
    <w:rsid w:val="00B412FD"/>
    <w:rsid w:val="00B44120"/>
    <w:rsid w:val="00B45F8E"/>
    <w:rsid w:val="00B5050A"/>
    <w:rsid w:val="00B52817"/>
    <w:rsid w:val="00B52F9B"/>
    <w:rsid w:val="00B562DF"/>
    <w:rsid w:val="00B5766E"/>
    <w:rsid w:val="00B60848"/>
    <w:rsid w:val="00B62003"/>
    <w:rsid w:val="00B626D2"/>
    <w:rsid w:val="00B63523"/>
    <w:rsid w:val="00B63CD3"/>
    <w:rsid w:val="00B64A22"/>
    <w:rsid w:val="00B65D5D"/>
    <w:rsid w:val="00B71B9F"/>
    <w:rsid w:val="00B72E04"/>
    <w:rsid w:val="00B7385E"/>
    <w:rsid w:val="00B76DBE"/>
    <w:rsid w:val="00B8388B"/>
    <w:rsid w:val="00B83F04"/>
    <w:rsid w:val="00B851A2"/>
    <w:rsid w:val="00B9074A"/>
    <w:rsid w:val="00B911CB"/>
    <w:rsid w:val="00B920F1"/>
    <w:rsid w:val="00B92C74"/>
    <w:rsid w:val="00B944DC"/>
    <w:rsid w:val="00BA0295"/>
    <w:rsid w:val="00BA1E8E"/>
    <w:rsid w:val="00BA3631"/>
    <w:rsid w:val="00BA6FAA"/>
    <w:rsid w:val="00BB0288"/>
    <w:rsid w:val="00BB1674"/>
    <w:rsid w:val="00BB18E6"/>
    <w:rsid w:val="00BB21B9"/>
    <w:rsid w:val="00BB2634"/>
    <w:rsid w:val="00BB2D8A"/>
    <w:rsid w:val="00BB459E"/>
    <w:rsid w:val="00BB529C"/>
    <w:rsid w:val="00BC083C"/>
    <w:rsid w:val="00BC1A5C"/>
    <w:rsid w:val="00BC1B84"/>
    <w:rsid w:val="00BC2D3F"/>
    <w:rsid w:val="00BC3097"/>
    <w:rsid w:val="00BC41BA"/>
    <w:rsid w:val="00BC7326"/>
    <w:rsid w:val="00BC776D"/>
    <w:rsid w:val="00BD098E"/>
    <w:rsid w:val="00BD15E3"/>
    <w:rsid w:val="00BD191B"/>
    <w:rsid w:val="00BD28F9"/>
    <w:rsid w:val="00BD413E"/>
    <w:rsid w:val="00BD5E06"/>
    <w:rsid w:val="00BD70F8"/>
    <w:rsid w:val="00BE112F"/>
    <w:rsid w:val="00BE18E3"/>
    <w:rsid w:val="00BE1E14"/>
    <w:rsid w:val="00BE2363"/>
    <w:rsid w:val="00BE2E56"/>
    <w:rsid w:val="00BE569E"/>
    <w:rsid w:val="00BE74D8"/>
    <w:rsid w:val="00BF0849"/>
    <w:rsid w:val="00BF12F3"/>
    <w:rsid w:val="00BF1A01"/>
    <w:rsid w:val="00BF22D4"/>
    <w:rsid w:val="00BF3EBD"/>
    <w:rsid w:val="00BF50E8"/>
    <w:rsid w:val="00BF6C19"/>
    <w:rsid w:val="00BF7233"/>
    <w:rsid w:val="00C00BB5"/>
    <w:rsid w:val="00C03FE5"/>
    <w:rsid w:val="00C0521D"/>
    <w:rsid w:val="00C06CED"/>
    <w:rsid w:val="00C06CF1"/>
    <w:rsid w:val="00C0721D"/>
    <w:rsid w:val="00C07D13"/>
    <w:rsid w:val="00C07FC9"/>
    <w:rsid w:val="00C117E2"/>
    <w:rsid w:val="00C13754"/>
    <w:rsid w:val="00C13B9A"/>
    <w:rsid w:val="00C1425B"/>
    <w:rsid w:val="00C17793"/>
    <w:rsid w:val="00C20C0F"/>
    <w:rsid w:val="00C234BD"/>
    <w:rsid w:val="00C237DB"/>
    <w:rsid w:val="00C25209"/>
    <w:rsid w:val="00C255C1"/>
    <w:rsid w:val="00C27202"/>
    <w:rsid w:val="00C30C0F"/>
    <w:rsid w:val="00C35028"/>
    <w:rsid w:val="00C35547"/>
    <w:rsid w:val="00C35741"/>
    <w:rsid w:val="00C3595B"/>
    <w:rsid w:val="00C40350"/>
    <w:rsid w:val="00C4036F"/>
    <w:rsid w:val="00C41736"/>
    <w:rsid w:val="00C422B8"/>
    <w:rsid w:val="00C42D72"/>
    <w:rsid w:val="00C43560"/>
    <w:rsid w:val="00C44B72"/>
    <w:rsid w:val="00C45928"/>
    <w:rsid w:val="00C459C0"/>
    <w:rsid w:val="00C45DF6"/>
    <w:rsid w:val="00C465FD"/>
    <w:rsid w:val="00C4661E"/>
    <w:rsid w:val="00C47B36"/>
    <w:rsid w:val="00C502B8"/>
    <w:rsid w:val="00C51296"/>
    <w:rsid w:val="00C52D5B"/>
    <w:rsid w:val="00C5396A"/>
    <w:rsid w:val="00C54754"/>
    <w:rsid w:val="00C54BDA"/>
    <w:rsid w:val="00C5576D"/>
    <w:rsid w:val="00C55BC1"/>
    <w:rsid w:val="00C57818"/>
    <w:rsid w:val="00C57F52"/>
    <w:rsid w:val="00C60407"/>
    <w:rsid w:val="00C606C3"/>
    <w:rsid w:val="00C626C3"/>
    <w:rsid w:val="00C62885"/>
    <w:rsid w:val="00C64491"/>
    <w:rsid w:val="00C6514E"/>
    <w:rsid w:val="00C65993"/>
    <w:rsid w:val="00C66BDE"/>
    <w:rsid w:val="00C67509"/>
    <w:rsid w:val="00C67808"/>
    <w:rsid w:val="00C7215A"/>
    <w:rsid w:val="00C723E6"/>
    <w:rsid w:val="00C72FF5"/>
    <w:rsid w:val="00C74592"/>
    <w:rsid w:val="00C74D6E"/>
    <w:rsid w:val="00C77390"/>
    <w:rsid w:val="00C801A8"/>
    <w:rsid w:val="00C81137"/>
    <w:rsid w:val="00C815F5"/>
    <w:rsid w:val="00C81EC6"/>
    <w:rsid w:val="00C83066"/>
    <w:rsid w:val="00C83B70"/>
    <w:rsid w:val="00C83EC0"/>
    <w:rsid w:val="00C851D1"/>
    <w:rsid w:val="00C857ED"/>
    <w:rsid w:val="00C90095"/>
    <w:rsid w:val="00C906CB"/>
    <w:rsid w:val="00C9093F"/>
    <w:rsid w:val="00C912CA"/>
    <w:rsid w:val="00C92321"/>
    <w:rsid w:val="00C9270D"/>
    <w:rsid w:val="00C92DBD"/>
    <w:rsid w:val="00C93A6C"/>
    <w:rsid w:val="00C9434A"/>
    <w:rsid w:val="00C96ECE"/>
    <w:rsid w:val="00C972B0"/>
    <w:rsid w:val="00CA0357"/>
    <w:rsid w:val="00CA17A5"/>
    <w:rsid w:val="00CA36DC"/>
    <w:rsid w:val="00CA7E76"/>
    <w:rsid w:val="00CB0042"/>
    <w:rsid w:val="00CB0D24"/>
    <w:rsid w:val="00CB1502"/>
    <w:rsid w:val="00CB270F"/>
    <w:rsid w:val="00CB6820"/>
    <w:rsid w:val="00CB6AD4"/>
    <w:rsid w:val="00CB71CC"/>
    <w:rsid w:val="00CC2218"/>
    <w:rsid w:val="00CC4433"/>
    <w:rsid w:val="00CC4F69"/>
    <w:rsid w:val="00CC564C"/>
    <w:rsid w:val="00CC699E"/>
    <w:rsid w:val="00CC756A"/>
    <w:rsid w:val="00CD09D8"/>
    <w:rsid w:val="00CD0F25"/>
    <w:rsid w:val="00CD3D2B"/>
    <w:rsid w:val="00CD3D8F"/>
    <w:rsid w:val="00CD5013"/>
    <w:rsid w:val="00CD7260"/>
    <w:rsid w:val="00CD74D0"/>
    <w:rsid w:val="00CE1535"/>
    <w:rsid w:val="00CE2E45"/>
    <w:rsid w:val="00CE36A9"/>
    <w:rsid w:val="00CE405F"/>
    <w:rsid w:val="00CE4829"/>
    <w:rsid w:val="00CE65D2"/>
    <w:rsid w:val="00CF0B24"/>
    <w:rsid w:val="00CF14CE"/>
    <w:rsid w:val="00CF4DE6"/>
    <w:rsid w:val="00CF51AA"/>
    <w:rsid w:val="00CF6E6E"/>
    <w:rsid w:val="00CF764F"/>
    <w:rsid w:val="00CF7C83"/>
    <w:rsid w:val="00D0428B"/>
    <w:rsid w:val="00D06E1F"/>
    <w:rsid w:val="00D079A4"/>
    <w:rsid w:val="00D10144"/>
    <w:rsid w:val="00D10651"/>
    <w:rsid w:val="00D11A99"/>
    <w:rsid w:val="00D11F3B"/>
    <w:rsid w:val="00D12997"/>
    <w:rsid w:val="00D14467"/>
    <w:rsid w:val="00D164FF"/>
    <w:rsid w:val="00D212F1"/>
    <w:rsid w:val="00D22645"/>
    <w:rsid w:val="00D23A6D"/>
    <w:rsid w:val="00D23FD3"/>
    <w:rsid w:val="00D256A9"/>
    <w:rsid w:val="00D262C6"/>
    <w:rsid w:val="00D26772"/>
    <w:rsid w:val="00D26DBD"/>
    <w:rsid w:val="00D274D8"/>
    <w:rsid w:val="00D30F6B"/>
    <w:rsid w:val="00D313C8"/>
    <w:rsid w:val="00D31F0D"/>
    <w:rsid w:val="00D32207"/>
    <w:rsid w:val="00D3474F"/>
    <w:rsid w:val="00D36142"/>
    <w:rsid w:val="00D36C1B"/>
    <w:rsid w:val="00D36F80"/>
    <w:rsid w:val="00D37594"/>
    <w:rsid w:val="00D377B6"/>
    <w:rsid w:val="00D401AC"/>
    <w:rsid w:val="00D415C6"/>
    <w:rsid w:val="00D4604D"/>
    <w:rsid w:val="00D46D41"/>
    <w:rsid w:val="00D473C0"/>
    <w:rsid w:val="00D51C2F"/>
    <w:rsid w:val="00D5291B"/>
    <w:rsid w:val="00D5332E"/>
    <w:rsid w:val="00D542C4"/>
    <w:rsid w:val="00D56B3B"/>
    <w:rsid w:val="00D611AF"/>
    <w:rsid w:val="00D67EBE"/>
    <w:rsid w:val="00D75321"/>
    <w:rsid w:val="00D7763B"/>
    <w:rsid w:val="00D77707"/>
    <w:rsid w:val="00D81B15"/>
    <w:rsid w:val="00D81E7A"/>
    <w:rsid w:val="00D82E43"/>
    <w:rsid w:val="00D84D61"/>
    <w:rsid w:val="00D86BAF"/>
    <w:rsid w:val="00D86FCB"/>
    <w:rsid w:val="00D87B53"/>
    <w:rsid w:val="00D92E84"/>
    <w:rsid w:val="00D93AF5"/>
    <w:rsid w:val="00D9494E"/>
    <w:rsid w:val="00D96314"/>
    <w:rsid w:val="00D97D56"/>
    <w:rsid w:val="00DA0329"/>
    <w:rsid w:val="00DA084D"/>
    <w:rsid w:val="00DA0FC6"/>
    <w:rsid w:val="00DA10D1"/>
    <w:rsid w:val="00DA1D04"/>
    <w:rsid w:val="00DA22BA"/>
    <w:rsid w:val="00DA38CB"/>
    <w:rsid w:val="00DA4368"/>
    <w:rsid w:val="00DA4D3C"/>
    <w:rsid w:val="00DA61AC"/>
    <w:rsid w:val="00DA6A29"/>
    <w:rsid w:val="00DA6C0F"/>
    <w:rsid w:val="00DA783C"/>
    <w:rsid w:val="00DB0AC4"/>
    <w:rsid w:val="00DB15D2"/>
    <w:rsid w:val="00DB2212"/>
    <w:rsid w:val="00DB2336"/>
    <w:rsid w:val="00DB26A1"/>
    <w:rsid w:val="00DB3CDB"/>
    <w:rsid w:val="00DB6D21"/>
    <w:rsid w:val="00DB7F2A"/>
    <w:rsid w:val="00DC12E6"/>
    <w:rsid w:val="00DC14DE"/>
    <w:rsid w:val="00DC1FAA"/>
    <w:rsid w:val="00DC2F0D"/>
    <w:rsid w:val="00DC4336"/>
    <w:rsid w:val="00DC789D"/>
    <w:rsid w:val="00DC7CDC"/>
    <w:rsid w:val="00DD02BD"/>
    <w:rsid w:val="00DD3340"/>
    <w:rsid w:val="00DD3E94"/>
    <w:rsid w:val="00DD70A7"/>
    <w:rsid w:val="00DE1050"/>
    <w:rsid w:val="00DE1D9A"/>
    <w:rsid w:val="00DE2D92"/>
    <w:rsid w:val="00DE30DC"/>
    <w:rsid w:val="00DE538E"/>
    <w:rsid w:val="00DE69F6"/>
    <w:rsid w:val="00DF1473"/>
    <w:rsid w:val="00DF17CC"/>
    <w:rsid w:val="00DF1D5E"/>
    <w:rsid w:val="00DF20C3"/>
    <w:rsid w:val="00DF3F60"/>
    <w:rsid w:val="00DF4283"/>
    <w:rsid w:val="00DF45B7"/>
    <w:rsid w:val="00DF50EF"/>
    <w:rsid w:val="00DF7DC3"/>
    <w:rsid w:val="00E006DC"/>
    <w:rsid w:val="00E03D95"/>
    <w:rsid w:val="00E0417B"/>
    <w:rsid w:val="00E045C2"/>
    <w:rsid w:val="00E04793"/>
    <w:rsid w:val="00E101FA"/>
    <w:rsid w:val="00E10AD3"/>
    <w:rsid w:val="00E113B3"/>
    <w:rsid w:val="00E136D6"/>
    <w:rsid w:val="00E16AF1"/>
    <w:rsid w:val="00E22567"/>
    <w:rsid w:val="00E22D44"/>
    <w:rsid w:val="00E2396D"/>
    <w:rsid w:val="00E24955"/>
    <w:rsid w:val="00E24E64"/>
    <w:rsid w:val="00E26AF8"/>
    <w:rsid w:val="00E30D95"/>
    <w:rsid w:val="00E31AF6"/>
    <w:rsid w:val="00E31C2A"/>
    <w:rsid w:val="00E31C7C"/>
    <w:rsid w:val="00E3311C"/>
    <w:rsid w:val="00E347F5"/>
    <w:rsid w:val="00E36FC2"/>
    <w:rsid w:val="00E374B3"/>
    <w:rsid w:val="00E419AB"/>
    <w:rsid w:val="00E4222A"/>
    <w:rsid w:val="00E43BC1"/>
    <w:rsid w:val="00E44CC7"/>
    <w:rsid w:val="00E45DD7"/>
    <w:rsid w:val="00E47624"/>
    <w:rsid w:val="00E502CD"/>
    <w:rsid w:val="00E51ECA"/>
    <w:rsid w:val="00E5248A"/>
    <w:rsid w:val="00E5340F"/>
    <w:rsid w:val="00E53CDD"/>
    <w:rsid w:val="00E53FC8"/>
    <w:rsid w:val="00E556D7"/>
    <w:rsid w:val="00E562C3"/>
    <w:rsid w:val="00E56579"/>
    <w:rsid w:val="00E572FB"/>
    <w:rsid w:val="00E611C8"/>
    <w:rsid w:val="00E63078"/>
    <w:rsid w:val="00E63AD1"/>
    <w:rsid w:val="00E64198"/>
    <w:rsid w:val="00E6468B"/>
    <w:rsid w:val="00E65508"/>
    <w:rsid w:val="00E67794"/>
    <w:rsid w:val="00E71300"/>
    <w:rsid w:val="00E713CC"/>
    <w:rsid w:val="00E713F3"/>
    <w:rsid w:val="00E71CAE"/>
    <w:rsid w:val="00E72305"/>
    <w:rsid w:val="00E732EB"/>
    <w:rsid w:val="00E73A49"/>
    <w:rsid w:val="00E74AAC"/>
    <w:rsid w:val="00E750C8"/>
    <w:rsid w:val="00E75762"/>
    <w:rsid w:val="00E75C69"/>
    <w:rsid w:val="00E7615E"/>
    <w:rsid w:val="00E8061F"/>
    <w:rsid w:val="00E82BA9"/>
    <w:rsid w:val="00E838D7"/>
    <w:rsid w:val="00E83A24"/>
    <w:rsid w:val="00E9239E"/>
    <w:rsid w:val="00E92DC6"/>
    <w:rsid w:val="00E932F3"/>
    <w:rsid w:val="00E93A14"/>
    <w:rsid w:val="00E94437"/>
    <w:rsid w:val="00E94AD3"/>
    <w:rsid w:val="00E95BD9"/>
    <w:rsid w:val="00EA21AD"/>
    <w:rsid w:val="00EA2204"/>
    <w:rsid w:val="00EA2510"/>
    <w:rsid w:val="00EA35BB"/>
    <w:rsid w:val="00EA4C7D"/>
    <w:rsid w:val="00EA53B8"/>
    <w:rsid w:val="00EA5C9C"/>
    <w:rsid w:val="00EA7EC3"/>
    <w:rsid w:val="00EB087C"/>
    <w:rsid w:val="00EB2795"/>
    <w:rsid w:val="00EB2D58"/>
    <w:rsid w:val="00EB354E"/>
    <w:rsid w:val="00EB3C5B"/>
    <w:rsid w:val="00EB42B9"/>
    <w:rsid w:val="00EB5207"/>
    <w:rsid w:val="00EB572B"/>
    <w:rsid w:val="00EB5C65"/>
    <w:rsid w:val="00EB7416"/>
    <w:rsid w:val="00EC1A6B"/>
    <w:rsid w:val="00EC1BAD"/>
    <w:rsid w:val="00ED0F12"/>
    <w:rsid w:val="00ED188D"/>
    <w:rsid w:val="00ED2A00"/>
    <w:rsid w:val="00ED5098"/>
    <w:rsid w:val="00ED6872"/>
    <w:rsid w:val="00ED69F3"/>
    <w:rsid w:val="00ED7088"/>
    <w:rsid w:val="00ED7326"/>
    <w:rsid w:val="00EE187E"/>
    <w:rsid w:val="00EE1AED"/>
    <w:rsid w:val="00EE464F"/>
    <w:rsid w:val="00EE505D"/>
    <w:rsid w:val="00EE6767"/>
    <w:rsid w:val="00EF077F"/>
    <w:rsid w:val="00EF0DF5"/>
    <w:rsid w:val="00EF3177"/>
    <w:rsid w:val="00EF46EE"/>
    <w:rsid w:val="00EF6B07"/>
    <w:rsid w:val="00F0160F"/>
    <w:rsid w:val="00F02EB9"/>
    <w:rsid w:val="00F05566"/>
    <w:rsid w:val="00F06B67"/>
    <w:rsid w:val="00F06E6D"/>
    <w:rsid w:val="00F072E0"/>
    <w:rsid w:val="00F0748D"/>
    <w:rsid w:val="00F112DC"/>
    <w:rsid w:val="00F1193A"/>
    <w:rsid w:val="00F12582"/>
    <w:rsid w:val="00F12C0A"/>
    <w:rsid w:val="00F130A7"/>
    <w:rsid w:val="00F15519"/>
    <w:rsid w:val="00F16A49"/>
    <w:rsid w:val="00F1719E"/>
    <w:rsid w:val="00F211D3"/>
    <w:rsid w:val="00F2182B"/>
    <w:rsid w:val="00F21C8F"/>
    <w:rsid w:val="00F221EA"/>
    <w:rsid w:val="00F2279D"/>
    <w:rsid w:val="00F23FFD"/>
    <w:rsid w:val="00F2489D"/>
    <w:rsid w:val="00F27879"/>
    <w:rsid w:val="00F279FF"/>
    <w:rsid w:val="00F300F7"/>
    <w:rsid w:val="00F30167"/>
    <w:rsid w:val="00F303E8"/>
    <w:rsid w:val="00F31E43"/>
    <w:rsid w:val="00F324F2"/>
    <w:rsid w:val="00F3398E"/>
    <w:rsid w:val="00F3430F"/>
    <w:rsid w:val="00F35819"/>
    <w:rsid w:val="00F3672F"/>
    <w:rsid w:val="00F37649"/>
    <w:rsid w:val="00F40CB1"/>
    <w:rsid w:val="00F42B0E"/>
    <w:rsid w:val="00F441FB"/>
    <w:rsid w:val="00F44F13"/>
    <w:rsid w:val="00F46934"/>
    <w:rsid w:val="00F50137"/>
    <w:rsid w:val="00F515C3"/>
    <w:rsid w:val="00F558C0"/>
    <w:rsid w:val="00F60FF7"/>
    <w:rsid w:val="00F61FA0"/>
    <w:rsid w:val="00F622DD"/>
    <w:rsid w:val="00F634B0"/>
    <w:rsid w:val="00F63C7C"/>
    <w:rsid w:val="00F64D67"/>
    <w:rsid w:val="00F66959"/>
    <w:rsid w:val="00F67552"/>
    <w:rsid w:val="00F71ADC"/>
    <w:rsid w:val="00F7259F"/>
    <w:rsid w:val="00F74126"/>
    <w:rsid w:val="00F748E5"/>
    <w:rsid w:val="00F7579E"/>
    <w:rsid w:val="00F766C7"/>
    <w:rsid w:val="00F76AC2"/>
    <w:rsid w:val="00F8255B"/>
    <w:rsid w:val="00F8331A"/>
    <w:rsid w:val="00F8373B"/>
    <w:rsid w:val="00F83E5F"/>
    <w:rsid w:val="00F84507"/>
    <w:rsid w:val="00F87008"/>
    <w:rsid w:val="00F91FB4"/>
    <w:rsid w:val="00F94EB4"/>
    <w:rsid w:val="00F95655"/>
    <w:rsid w:val="00F97F1F"/>
    <w:rsid w:val="00FA0BEE"/>
    <w:rsid w:val="00FA0C87"/>
    <w:rsid w:val="00FA0F35"/>
    <w:rsid w:val="00FA27D9"/>
    <w:rsid w:val="00FA2996"/>
    <w:rsid w:val="00FA3EC2"/>
    <w:rsid w:val="00FA5EC7"/>
    <w:rsid w:val="00FB0582"/>
    <w:rsid w:val="00FB1542"/>
    <w:rsid w:val="00FB1706"/>
    <w:rsid w:val="00FB4156"/>
    <w:rsid w:val="00FB420E"/>
    <w:rsid w:val="00FB5102"/>
    <w:rsid w:val="00FB6FF7"/>
    <w:rsid w:val="00FB79C0"/>
    <w:rsid w:val="00FC05D4"/>
    <w:rsid w:val="00FC0D2D"/>
    <w:rsid w:val="00FC1E8F"/>
    <w:rsid w:val="00FC2475"/>
    <w:rsid w:val="00FC2505"/>
    <w:rsid w:val="00FC2EFA"/>
    <w:rsid w:val="00FC3FF0"/>
    <w:rsid w:val="00FC62C6"/>
    <w:rsid w:val="00FC62D4"/>
    <w:rsid w:val="00FC6765"/>
    <w:rsid w:val="00FC6A2F"/>
    <w:rsid w:val="00FC70F6"/>
    <w:rsid w:val="00FC7CA6"/>
    <w:rsid w:val="00FD439D"/>
    <w:rsid w:val="00FD474B"/>
    <w:rsid w:val="00FD4AE1"/>
    <w:rsid w:val="00FD5E32"/>
    <w:rsid w:val="00FE099C"/>
    <w:rsid w:val="00FE16CC"/>
    <w:rsid w:val="00FE175D"/>
    <w:rsid w:val="00FE1BA7"/>
    <w:rsid w:val="00FE2BC4"/>
    <w:rsid w:val="00FE313C"/>
    <w:rsid w:val="00FE67D4"/>
    <w:rsid w:val="00FF037F"/>
    <w:rsid w:val="00FF1B87"/>
    <w:rsid w:val="00FF2172"/>
    <w:rsid w:val="00FF30E3"/>
    <w:rsid w:val="00FF39CB"/>
    <w:rsid w:val="00FF45D8"/>
    <w:rsid w:val="00FF57F6"/>
    <w:rsid w:val="00FF60CD"/>
    <w:rsid w:val="00FF643D"/>
    <w:rsid w:val="00FF67CE"/>
    <w:rsid w:val="00FF755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E3E1E"/>
  <w15:docId w15:val="{56A6F9D0-C0DA-4826-917E-B534EAE0A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aliases w:val="Normāls"/>
    <w:qFormat/>
    <w:rsid w:val="00055D79"/>
    <w:pPr>
      <w:spacing w:after="0" w:line="360" w:lineRule="auto"/>
      <w:jc w:val="both"/>
    </w:pPr>
    <w:rPr>
      <w:rFonts w:ascii="Times New Roman" w:eastAsiaTheme="minorEastAsia" w:hAnsi="Times New Roman" w:cs="Times New Roman"/>
      <w:sz w:val="24"/>
      <w:szCs w:val="24"/>
      <w:lang w:val="lv-LV"/>
    </w:rPr>
  </w:style>
  <w:style w:type="paragraph" w:styleId="Virsraksts1">
    <w:name w:val="heading 1"/>
    <w:aliases w:val="1-lim-Virsraksts"/>
    <w:basedOn w:val="Parasts"/>
    <w:next w:val="Parasts"/>
    <w:link w:val="Virsraksts1Rakstz"/>
    <w:uiPriority w:val="9"/>
    <w:rsid w:val="005236AC"/>
    <w:pPr>
      <w:spacing w:after="240"/>
      <w:jc w:val="center"/>
      <w:outlineLvl w:val="0"/>
    </w:pPr>
    <w:rPr>
      <w:rFonts w:ascii="Times New Roman Bold" w:hAnsi="Times New Roman Bold"/>
      <w:b/>
      <w:bCs/>
      <w:caps/>
      <w:sz w:val="28"/>
      <w:szCs w:val="28"/>
    </w:rPr>
  </w:style>
  <w:style w:type="paragraph" w:styleId="Virsraksts2">
    <w:name w:val="heading 2"/>
    <w:aliases w:val="2-lim-Virsraksts"/>
    <w:basedOn w:val="Teksts"/>
    <w:next w:val="Parasts"/>
    <w:link w:val="Virsraksts2Rakstz"/>
    <w:uiPriority w:val="9"/>
    <w:unhideWhenUsed/>
    <w:rsid w:val="00FC2EFA"/>
    <w:pPr>
      <w:spacing w:before="240" w:after="240"/>
      <w:ind w:firstLine="0"/>
      <w:jc w:val="center"/>
      <w:outlineLvl w:val="1"/>
    </w:pPr>
    <w:rPr>
      <w:b/>
      <w:bCs/>
      <w:sz w:val="28"/>
      <w:szCs w:val="28"/>
    </w:rPr>
  </w:style>
  <w:style w:type="paragraph" w:styleId="Virsraksts3">
    <w:name w:val="heading 3"/>
    <w:aliases w:val="3-lim-Virsraksts"/>
    <w:basedOn w:val="Teksts"/>
    <w:next w:val="Parasts"/>
    <w:link w:val="Virsraksts3Rakstz"/>
    <w:uiPriority w:val="9"/>
    <w:unhideWhenUsed/>
    <w:rsid w:val="00A10372"/>
    <w:pPr>
      <w:spacing w:before="240" w:after="240"/>
      <w:ind w:firstLine="0"/>
      <w:jc w:val="center"/>
      <w:outlineLvl w:val="2"/>
    </w:pPr>
    <w:rPr>
      <w:b/>
      <w:bCs/>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Galvene">
    <w:name w:val="header"/>
    <w:basedOn w:val="Parasts"/>
    <w:link w:val="GalveneRakstz"/>
    <w:uiPriority w:val="99"/>
    <w:unhideWhenUsed/>
    <w:rsid w:val="0034274D"/>
    <w:pPr>
      <w:tabs>
        <w:tab w:val="center" w:pos="4680"/>
        <w:tab w:val="right" w:pos="9360"/>
      </w:tabs>
      <w:spacing w:line="240" w:lineRule="auto"/>
    </w:pPr>
  </w:style>
  <w:style w:type="character" w:customStyle="1" w:styleId="GalveneRakstz">
    <w:name w:val="Galvene Rakstz."/>
    <w:basedOn w:val="Noklusjumarindkopasfonts"/>
    <w:link w:val="Galvene"/>
    <w:uiPriority w:val="99"/>
    <w:rsid w:val="0034274D"/>
    <w:rPr>
      <w:rFonts w:eastAsiaTheme="minorEastAsia"/>
      <w:lang w:val="en-US"/>
    </w:rPr>
  </w:style>
  <w:style w:type="paragraph" w:styleId="Kjene">
    <w:name w:val="footer"/>
    <w:basedOn w:val="Parasts"/>
    <w:link w:val="KjeneRakstz"/>
    <w:uiPriority w:val="99"/>
    <w:unhideWhenUsed/>
    <w:rsid w:val="0034274D"/>
    <w:pPr>
      <w:tabs>
        <w:tab w:val="center" w:pos="4680"/>
        <w:tab w:val="right" w:pos="9360"/>
      </w:tabs>
      <w:spacing w:line="240" w:lineRule="auto"/>
    </w:pPr>
  </w:style>
  <w:style w:type="character" w:customStyle="1" w:styleId="KjeneRakstz">
    <w:name w:val="Kājene Rakstz."/>
    <w:basedOn w:val="Noklusjumarindkopasfonts"/>
    <w:link w:val="Kjene"/>
    <w:uiPriority w:val="99"/>
    <w:rsid w:val="0034274D"/>
    <w:rPr>
      <w:rFonts w:eastAsiaTheme="minorEastAsia"/>
      <w:lang w:val="en-US"/>
    </w:rPr>
  </w:style>
  <w:style w:type="paragraph" w:customStyle="1" w:styleId="WorkTaskPage">
    <w:name w:val="WorkTaskPage"/>
    <w:rsid w:val="0034274D"/>
    <w:pPr>
      <w:spacing w:after="0" w:line="240" w:lineRule="auto"/>
    </w:pPr>
    <w:rPr>
      <w:rFonts w:ascii="Times New Roman" w:eastAsia="Times New Roman" w:hAnsi="Times New Roman" w:cs="Times New Roman"/>
      <w:sz w:val="24"/>
      <w:szCs w:val="20"/>
      <w:lang w:val="lv-LV"/>
    </w:rPr>
  </w:style>
  <w:style w:type="paragraph" w:customStyle="1" w:styleId="Lappuses-numurs">
    <w:name w:val="Lappuses-numurs"/>
    <w:basedOn w:val="Kjene"/>
    <w:link w:val="Lappuses-numursChar"/>
    <w:qFormat/>
    <w:rsid w:val="005236AC"/>
    <w:pPr>
      <w:jc w:val="center"/>
    </w:pPr>
  </w:style>
  <w:style w:type="character" w:customStyle="1" w:styleId="Virsraksts1Rakstz">
    <w:name w:val="Virsraksts 1 Rakstz."/>
    <w:aliases w:val="1-lim-Virsraksts Rakstz."/>
    <w:basedOn w:val="Noklusjumarindkopasfonts"/>
    <w:link w:val="Virsraksts1"/>
    <w:uiPriority w:val="9"/>
    <w:rsid w:val="005236AC"/>
    <w:rPr>
      <w:rFonts w:ascii="Times New Roman Bold" w:eastAsiaTheme="minorEastAsia" w:hAnsi="Times New Roman Bold" w:cs="Times New Roman"/>
      <w:b/>
      <w:bCs/>
      <w:caps/>
      <w:sz w:val="28"/>
      <w:szCs w:val="28"/>
      <w:lang w:val="lv-LV"/>
    </w:rPr>
  </w:style>
  <w:style w:type="character" w:customStyle="1" w:styleId="Lappuses-numursChar">
    <w:name w:val="Lappuses-numurs Char"/>
    <w:basedOn w:val="KjeneRakstz"/>
    <w:link w:val="Lappuses-numurs"/>
    <w:rsid w:val="005236AC"/>
    <w:rPr>
      <w:rFonts w:ascii="Times New Roman" w:eastAsiaTheme="minorEastAsia" w:hAnsi="Times New Roman" w:cs="Times New Roman"/>
      <w:sz w:val="24"/>
      <w:szCs w:val="24"/>
      <w:lang w:val="en-US"/>
    </w:rPr>
  </w:style>
  <w:style w:type="paragraph" w:styleId="Sarakstarindkopa">
    <w:name w:val="List Paragraph"/>
    <w:basedOn w:val="Parasts"/>
    <w:link w:val="SarakstarindkopaRakstz"/>
    <w:uiPriority w:val="34"/>
    <w:rsid w:val="00A5278B"/>
    <w:pPr>
      <w:ind w:left="720"/>
      <w:contextualSpacing/>
    </w:pPr>
  </w:style>
  <w:style w:type="paragraph" w:customStyle="1" w:styleId="Teksts">
    <w:name w:val="Teksts"/>
    <w:basedOn w:val="Parasts"/>
    <w:link w:val="TekstsChar"/>
    <w:qFormat/>
    <w:rsid w:val="00777880"/>
    <w:pPr>
      <w:ind w:firstLine="720"/>
    </w:pPr>
  </w:style>
  <w:style w:type="character" w:customStyle="1" w:styleId="Virsraksts2Rakstz">
    <w:name w:val="Virsraksts 2 Rakstz."/>
    <w:aliases w:val="2-lim-Virsraksts Rakstz."/>
    <w:basedOn w:val="Noklusjumarindkopasfonts"/>
    <w:link w:val="Virsraksts2"/>
    <w:uiPriority w:val="9"/>
    <w:rsid w:val="00FC2EFA"/>
    <w:rPr>
      <w:rFonts w:ascii="Times New Roman" w:eastAsiaTheme="minorEastAsia" w:hAnsi="Times New Roman" w:cs="Times New Roman"/>
      <w:b/>
      <w:bCs/>
      <w:sz w:val="28"/>
      <w:szCs w:val="28"/>
      <w:lang w:val="lv-LV"/>
    </w:rPr>
  </w:style>
  <w:style w:type="character" w:customStyle="1" w:styleId="TekstsChar">
    <w:name w:val="Teksts Char"/>
    <w:basedOn w:val="Noklusjumarindkopasfonts"/>
    <w:link w:val="Teksts"/>
    <w:rsid w:val="00777880"/>
    <w:rPr>
      <w:rFonts w:ascii="Times New Roman" w:eastAsiaTheme="minorEastAsia" w:hAnsi="Times New Roman" w:cs="Times New Roman"/>
      <w:sz w:val="24"/>
      <w:szCs w:val="24"/>
      <w:lang w:val="lv-LV"/>
    </w:rPr>
  </w:style>
  <w:style w:type="character" w:customStyle="1" w:styleId="Virsraksts3Rakstz">
    <w:name w:val="Virsraksts 3 Rakstz."/>
    <w:aliases w:val="3-lim-Virsraksts Rakstz."/>
    <w:basedOn w:val="Noklusjumarindkopasfonts"/>
    <w:link w:val="Virsraksts3"/>
    <w:uiPriority w:val="9"/>
    <w:rsid w:val="00A10372"/>
    <w:rPr>
      <w:rFonts w:ascii="Times New Roman" w:eastAsiaTheme="minorEastAsia" w:hAnsi="Times New Roman" w:cs="Times New Roman"/>
      <w:b/>
      <w:bCs/>
      <w:sz w:val="24"/>
      <w:szCs w:val="24"/>
      <w:lang w:val="lv-LV"/>
    </w:rPr>
  </w:style>
  <w:style w:type="paragraph" w:customStyle="1" w:styleId="Uzskaitjums-aizzmes">
    <w:name w:val="Uzskaitījums-aizzīmes"/>
    <w:basedOn w:val="Teksts"/>
    <w:link w:val="Uzskaitjums-aizzmesChar"/>
    <w:qFormat/>
    <w:rsid w:val="00CF0B24"/>
    <w:pPr>
      <w:numPr>
        <w:numId w:val="4"/>
      </w:numPr>
      <w:ind w:left="1434" w:hanging="357"/>
    </w:pPr>
  </w:style>
  <w:style w:type="paragraph" w:customStyle="1" w:styleId="Attla-nosaukums">
    <w:name w:val="Attēla-nosaukums"/>
    <w:basedOn w:val="Teksts"/>
    <w:link w:val="Attla-nosaukumsChar"/>
    <w:qFormat/>
    <w:rsid w:val="006E6850"/>
    <w:pPr>
      <w:spacing w:before="120" w:after="240"/>
      <w:ind w:firstLine="0"/>
      <w:jc w:val="center"/>
    </w:pPr>
    <w:rPr>
      <w:b/>
      <w:bCs/>
    </w:rPr>
  </w:style>
  <w:style w:type="character" w:customStyle="1" w:styleId="Uzskaitjums-aizzmesChar">
    <w:name w:val="Uzskaitījums-aizzīmes Char"/>
    <w:basedOn w:val="TekstsChar"/>
    <w:link w:val="Uzskaitjums-aizzmes"/>
    <w:rsid w:val="00CF0B24"/>
    <w:rPr>
      <w:rFonts w:ascii="Times New Roman" w:eastAsiaTheme="minorEastAsia" w:hAnsi="Times New Roman" w:cs="Times New Roman"/>
      <w:sz w:val="24"/>
      <w:szCs w:val="24"/>
      <w:lang w:val="lv-LV"/>
    </w:rPr>
  </w:style>
  <w:style w:type="paragraph" w:customStyle="1" w:styleId="apamatteksts">
    <w:name w:val="a_pamatteksts"/>
    <w:basedOn w:val="Parasts"/>
    <w:link w:val="apamattekstsChar"/>
    <w:rsid w:val="006E6850"/>
    <w:pPr>
      <w:ind w:firstLine="720"/>
    </w:pPr>
    <w:rPr>
      <w:rFonts w:eastAsia="Times New Roman"/>
      <w:szCs w:val="20"/>
      <w:lang w:eastAsia="lv-LV"/>
    </w:rPr>
  </w:style>
  <w:style w:type="character" w:customStyle="1" w:styleId="Attla-nosaukumsChar">
    <w:name w:val="Attēla-nosaukums Char"/>
    <w:basedOn w:val="TekstsChar"/>
    <w:link w:val="Attla-nosaukums"/>
    <w:rsid w:val="006E6850"/>
    <w:rPr>
      <w:rFonts w:ascii="Times New Roman" w:eastAsiaTheme="minorEastAsia" w:hAnsi="Times New Roman" w:cs="Times New Roman"/>
      <w:b/>
      <w:bCs/>
      <w:sz w:val="24"/>
      <w:szCs w:val="24"/>
      <w:lang w:val="lv-LV"/>
    </w:rPr>
  </w:style>
  <w:style w:type="character" w:styleId="Hipersaite">
    <w:name w:val="Hyperlink"/>
    <w:basedOn w:val="Noklusjumarindkopasfonts"/>
    <w:uiPriority w:val="99"/>
    <w:rsid w:val="006E6850"/>
    <w:rPr>
      <w:rFonts w:cs="Times New Roman"/>
      <w:color w:val="0000FF"/>
      <w:u w:val="single"/>
    </w:rPr>
  </w:style>
  <w:style w:type="character" w:customStyle="1" w:styleId="block">
    <w:name w:val="block"/>
    <w:basedOn w:val="Noklusjumarindkopasfonts"/>
    <w:rsid w:val="006E6850"/>
  </w:style>
  <w:style w:type="paragraph" w:customStyle="1" w:styleId="Kods">
    <w:name w:val="Kods"/>
    <w:basedOn w:val="Parasts"/>
    <w:link w:val="KodsChar"/>
    <w:qFormat/>
    <w:rsid w:val="00C43560"/>
    <w:pPr>
      <w:ind w:right="646" w:firstLine="567"/>
    </w:pPr>
    <w:rPr>
      <w:rFonts w:ascii="Arial Narrow" w:hAnsi="Arial Narrow"/>
      <w:sz w:val="22"/>
      <w:szCs w:val="22"/>
    </w:rPr>
  </w:style>
  <w:style w:type="paragraph" w:customStyle="1" w:styleId="Tabulas-numurs">
    <w:name w:val="Tabulas-numurs"/>
    <w:basedOn w:val="Teksts"/>
    <w:link w:val="Tabulas-numursChar"/>
    <w:qFormat/>
    <w:rsid w:val="006E6850"/>
    <w:pPr>
      <w:spacing w:before="240"/>
      <w:ind w:firstLine="0"/>
      <w:jc w:val="right"/>
    </w:pPr>
    <w:rPr>
      <w:b/>
      <w:bCs/>
    </w:rPr>
  </w:style>
  <w:style w:type="character" w:customStyle="1" w:styleId="KodsChar">
    <w:name w:val="Kods Char"/>
    <w:basedOn w:val="Noklusjumarindkopasfonts"/>
    <w:link w:val="Kods"/>
    <w:rsid w:val="00C43560"/>
    <w:rPr>
      <w:rFonts w:ascii="Arial Narrow" w:eastAsiaTheme="minorEastAsia" w:hAnsi="Arial Narrow" w:cs="Times New Roman"/>
      <w:lang w:val="lv-LV"/>
    </w:rPr>
  </w:style>
  <w:style w:type="paragraph" w:customStyle="1" w:styleId="Tabulas-nosaukums">
    <w:name w:val="Tabulas-nosaukums"/>
    <w:basedOn w:val="Tabulas-numurs"/>
    <w:link w:val="Tabulas-nosaukumsChar"/>
    <w:qFormat/>
    <w:rsid w:val="006E6850"/>
    <w:pPr>
      <w:spacing w:before="0" w:after="120"/>
      <w:jc w:val="center"/>
    </w:pPr>
  </w:style>
  <w:style w:type="character" w:customStyle="1" w:styleId="Tabulas-numursChar">
    <w:name w:val="Tabulas-numurs Char"/>
    <w:basedOn w:val="TekstsChar"/>
    <w:link w:val="Tabulas-numurs"/>
    <w:rsid w:val="006E6850"/>
    <w:rPr>
      <w:rFonts w:ascii="Times New Roman" w:eastAsiaTheme="minorEastAsia" w:hAnsi="Times New Roman" w:cs="Times New Roman"/>
      <w:b/>
      <w:bCs/>
      <w:sz w:val="24"/>
      <w:szCs w:val="24"/>
      <w:lang w:val="lv-LV"/>
    </w:rPr>
  </w:style>
  <w:style w:type="table" w:styleId="Reatabula">
    <w:name w:val="Table Grid"/>
    <w:basedOn w:val="Parastatabula"/>
    <w:rsid w:val="00DF3F60"/>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ulas-nosaukumsChar">
    <w:name w:val="Tabulas-nosaukums Char"/>
    <w:basedOn w:val="Tabulas-numursChar"/>
    <w:link w:val="Tabulas-nosaukums"/>
    <w:rsid w:val="006E6850"/>
    <w:rPr>
      <w:rFonts w:ascii="Times New Roman" w:eastAsiaTheme="minorEastAsia" w:hAnsi="Times New Roman" w:cs="Times New Roman"/>
      <w:b/>
      <w:bCs/>
      <w:sz w:val="24"/>
      <w:szCs w:val="24"/>
      <w:lang w:val="lv-LV"/>
    </w:rPr>
  </w:style>
  <w:style w:type="paragraph" w:customStyle="1" w:styleId="Table">
    <w:name w:val="Table"/>
    <w:basedOn w:val="Parasts"/>
    <w:link w:val="TableChar"/>
    <w:rsid w:val="00DF3F60"/>
    <w:pPr>
      <w:spacing w:before="60" w:after="60" w:line="240" w:lineRule="auto"/>
    </w:pPr>
    <w:rPr>
      <w:rFonts w:eastAsia="MS Mincho"/>
      <w:sz w:val="16"/>
      <w:lang w:eastAsia="ja-JP"/>
    </w:rPr>
  </w:style>
  <w:style w:type="paragraph" w:customStyle="1" w:styleId="Tabulas-kolonnas-nosaukums">
    <w:name w:val="Tabulas-kolonnas-nosaukums"/>
    <w:basedOn w:val="Table"/>
    <w:link w:val="Tabulas-kolonnas-nosaukumsChar"/>
    <w:qFormat/>
    <w:rsid w:val="00DF3F60"/>
    <w:pPr>
      <w:spacing w:before="0" w:after="0" w:line="360" w:lineRule="auto"/>
      <w:jc w:val="center"/>
    </w:pPr>
    <w:rPr>
      <w:b/>
      <w:bCs/>
      <w:sz w:val="24"/>
    </w:rPr>
  </w:style>
  <w:style w:type="paragraph" w:customStyle="1" w:styleId="Tabulas-saturs">
    <w:name w:val="Tabulas-saturs"/>
    <w:basedOn w:val="Table"/>
    <w:link w:val="Tabulas-satursChar"/>
    <w:qFormat/>
    <w:rsid w:val="00DF3F60"/>
    <w:pPr>
      <w:spacing w:before="0" w:after="0" w:line="360" w:lineRule="auto"/>
      <w:jc w:val="center"/>
    </w:pPr>
    <w:rPr>
      <w:sz w:val="24"/>
    </w:rPr>
  </w:style>
  <w:style w:type="character" w:customStyle="1" w:styleId="TableChar">
    <w:name w:val="Table Char"/>
    <w:basedOn w:val="Noklusjumarindkopasfonts"/>
    <w:link w:val="Table"/>
    <w:rsid w:val="00DF3F60"/>
    <w:rPr>
      <w:rFonts w:ascii="Times New Roman" w:eastAsia="MS Mincho" w:hAnsi="Times New Roman" w:cs="Times New Roman"/>
      <w:sz w:val="16"/>
      <w:szCs w:val="24"/>
      <w:lang w:val="en-US" w:eastAsia="ja-JP"/>
    </w:rPr>
  </w:style>
  <w:style w:type="character" w:customStyle="1" w:styleId="Tabulas-kolonnas-nosaukumsChar">
    <w:name w:val="Tabulas-kolonnas-nosaukums Char"/>
    <w:basedOn w:val="TableChar"/>
    <w:link w:val="Tabulas-kolonnas-nosaukums"/>
    <w:rsid w:val="00DF3F60"/>
    <w:rPr>
      <w:rFonts w:ascii="Times New Roman" w:eastAsia="MS Mincho" w:hAnsi="Times New Roman" w:cs="Times New Roman"/>
      <w:b/>
      <w:bCs/>
      <w:sz w:val="24"/>
      <w:szCs w:val="24"/>
      <w:lang w:val="lv-LV" w:eastAsia="ja-JP"/>
    </w:rPr>
  </w:style>
  <w:style w:type="paragraph" w:customStyle="1" w:styleId="Tabulas-skaidrojums">
    <w:name w:val="Tabulas-skaidrojums"/>
    <w:basedOn w:val="Attla-nosaukums"/>
    <w:link w:val="Tabulas-skaidrojumsChar"/>
    <w:qFormat/>
    <w:rsid w:val="00DF3F60"/>
    <w:pPr>
      <w:spacing w:before="0"/>
      <w:jc w:val="both"/>
    </w:pPr>
    <w:rPr>
      <w:sz w:val="20"/>
      <w:szCs w:val="20"/>
    </w:rPr>
  </w:style>
  <w:style w:type="character" w:customStyle="1" w:styleId="Tabulas-satursChar">
    <w:name w:val="Tabulas-saturs Char"/>
    <w:basedOn w:val="TableChar"/>
    <w:link w:val="Tabulas-saturs"/>
    <w:rsid w:val="00DF3F60"/>
    <w:rPr>
      <w:rFonts w:ascii="Times New Roman" w:eastAsia="MS Mincho" w:hAnsi="Times New Roman" w:cs="Times New Roman"/>
      <w:sz w:val="24"/>
      <w:szCs w:val="24"/>
      <w:lang w:val="lv-LV" w:eastAsia="ja-JP"/>
    </w:rPr>
  </w:style>
  <w:style w:type="paragraph" w:customStyle="1" w:styleId="Formula">
    <w:name w:val="Formula"/>
    <w:basedOn w:val="apamatteksts"/>
    <w:link w:val="FormulaChar"/>
    <w:qFormat/>
    <w:rsid w:val="00C43560"/>
    <w:pPr>
      <w:tabs>
        <w:tab w:val="center" w:pos="4253"/>
        <w:tab w:val="right" w:pos="9498"/>
      </w:tabs>
      <w:spacing w:before="240"/>
      <w:ind w:firstLine="0"/>
      <w:jc w:val="right"/>
    </w:pPr>
    <w:rPr>
      <w:iCs/>
    </w:rPr>
  </w:style>
  <w:style w:type="character" w:customStyle="1" w:styleId="Tabulas-skaidrojumsChar">
    <w:name w:val="Tabulas-skaidrojums Char"/>
    <w:basedOn w:val="Attla-nosaukumsChar"/>
    <w:link w:val="Tabulas-skaidrojums"/>
    <w:rsid w:val="00DF3F60"/>
    <w:rPr>
      <w:rFonts w:ascii="Times New Roman" w:eastAsiaTheme="minorEastAsia" w:hAnsi="Times New Roman" w:cs="Times New Roman"/>
      <w:b/>
      <w:bCs/>
      <w:sz w:val="20"/>
      <w:szCs w:val="20"/>
      <w:lang w:val="lv-LV"/>
    </w:rPr>
  </w:style>
  <w:style w:type="paragraph" w:customStyle="1" w:styleId="Info-avots">
    <w:name w:val="Info-avots"/>
    <w:basedOn w:val="Parasts"/>
    <w:link w:val="Info-avotsChar"/>
    <w:qFormat/>
    <w:rsid w:val="00F766C7"/>
    <w:pPr>
      <w:ind w:left="567" w:hanging="567"/>
    </w:pPr>
  </w:style>
  <w:style w:type="character" w:customStyle="1" w:styleId="apamattekstsChar">
    <w:name w:val="a_pamatteksts Char"/>
    <w:basedOn w:val="Noklusjumarindkopasfonts"/>
    <w:link w:val="apamatteksts"/>
    <w:rsid w:val="00F766C7"/>
    <w:rPr>
      <w:rFonts w:ascii="Times New Roman" w:eastAsia="Times New Roman" w:hAnsi="Times New Roman" w:cs="Times New Roman"/>
      <w:sz w:val="24"/>
      <w:szCs w:val="20"/>
      <w:lang w:val="lv-LV" w:eastAsia="lv-LV"/>
    </w:rPr>
  </w:style>
  <w:style w:type="character" w:customStyle="1" w:styleId="FormulaChar">
    <w:name w:val="Formula Char"/>
    <w:basedOn w:val="apamattekstsChar"/>
    <w:link w:val="Formula"/>
    <w:rsid w:val="00C43560"/>
    <w:rPr>
      <w:rFonts w:ascii="Times New Roman" w:eastAsia="Times New Roman" w:hAnsi="Times New Roman" w:cs="Times New Roman"/>
      <w:iCs/>
      <w:sz w:val="24"/>
      <w:szCs w:val="20"/>
      <w:lang w:val="lv-LV" w:eastAsia="lv-LV"/>
    </w:rPr>
  </w:style>
  <w:style w:type="paragraph" w:customStyle="1" w:styleId="Pielikumi-virsraksts">
    <w:name w:val="Pielikumi-virsraksts"/>
    <w:basedOn w:val="Parasts"/>
    <w:link w:val="Pielikumi-virsrakstsChar"/>
    <w:qFormat/>
    <w:rsid w:val="00D67EBE"/>
    <w:pPr>
      <w:spacing w:before="240"/>
      <w:ind w:left="567" w:hanging="567"/>
      <w:jc w:val="center"/>
    </w:pPr>
    <w:rPr>
      <w:rFonts w:ascii="Times New Roman Bold" w:hAnsi="Times New Roman Bold"/>
      <w:b/>
      <w:bCs/>
      <w:caps/>
      <w:sz w:val="44"/>
      <w:szCs w:val="44"/>
    </w:rPr>
  </w:style>
  <w:style w:type="character" w:customStyle="1" w:styleId="Info-avotsChar">
    <w:name w:val="Info-avots Char"/>
    <w:basedOn w:val="Noklusjumarindkopasfonts"/>
    <w:link w:val="Info-avots"/>
    <w:rsid w:val="00F766C7"/>
    <w:rPr>
      <w:rFonts w:ascii="Times New Roman" w:eastAsiaTheme="minorEastAsia" w:hAnsi="Times New Roman" w:cs="Times New Roman"/>
      <w:sz w:val="24"/>
      <w:szCs w:val="24"/>
      <w:lang w:val="lv-LV"/>
    </w:rPr>
  </w:style>
  <w:style w:type="paragraph" w:customStyle="1" w:styleId="Pielikuma-numurs">
    <w:name w:val="Pielikuma-numurs"/>
    <w:basedOn w:val="Parasts"/>
    <w:link w:val="Pielikuma-numursChar"/>
    <w:qFormat/>
    <w:rsid w:val="00055D79"/>
    <w:pPr>
      <w:jc w:val="right"/>
    </w:pPr>
    <w:rPr>
      <w:b/>
      <w:bCs/>
    </w:rPr>
  </w:style>
  <w:style w:type="character" w:customStyle="1" w:styleId="Pielikumi-virsrakstsChar">
    <w:name w:val="Pielikumi-virsraksts Char"/>
    <w:basedOn w:val="Noklusjumarindkopasfonts"/>
    <w:link w:val="Pielikumi-virsraksts"/>
    <w:rsid w:val="00D67EBE"/>
    <w:rPr>
      <w:rFonts w:ascii="Times New Roman Bold" w:eastAsiaTheme="minorEastAsia" w:hAnsi="Times New Roman Bold" w:cs="Times New Roman"/>
      <w:b/>
      <w:bCs/>
      <w:caps/>
      <w:sz w:val="44"/>
      <w:szCs w:val="44"/>
      <w:lang w:val="lv-LV"/>
    </w:rPr>
  </w:style>
  <w:style w:type="paragraph" w:customStyle="1" w:styleId="Pielikuma-nosaukums">
    <w:name w:val="Pielikuma-nosaukums"/>
    <w:basedOn w:val="Parasts"/>
    <w:link w:val="Pielikuma-nosaukumsChar"/>
    <w:qFormat/>
    <w:rsid w:val="00055D79"/>
    <w:pPr>
      <w:spacing w:after="240"/>
      <w:jc w:val="center"/>
    </w:pPr>
    <w:rPr>
      <w:b/>
      <w:bCs/>
    </w:rPr>
  </w:style>
  <w:style w:type="character" w:customStyle="1" w:styleId="Pielikuma-numursChar">
    <w:name w:val="Pielikuma-numurs Char"/>
    <w:basedOn w:val="Noklusjumarindkopasfonts"/>
    <w:link w:val="Pielikuma-numurs"/>
    <w:rsid w:val="00055D79"/>
    <w:rPr>
      <w:rFonts w:ascii="Times New Roman" w:eastAsiaTheme="minorEastAsia" w:hAnsi="Times New Roman" w:cs="Times New Roman"/>
      <w:b/>
      <w:bCs/>
      <w:sz w:val="24"/>
      <w:szCs w:val="24"/>
      <w:lang w:val="lv-LV"/>
    </w:rPr>
  </w:style>
  <w:style w:type="paragraph" w:customStyle="1" w:styleId="Uzskaitjums-cipars-ar-punktu">
    <w:name w:val="Uzskaitījums-cipars-ar-punktu"/>
    <w:basedOn w:val="Sarakstarindkopa"/>
    <w:link w:val="Uzskaitjums-cipars-ar-punktuChar"/>
    <w:qFormat/>
    <w:rsid w:val="00E47624"/>
    <w:pPr>
      <w:numPr>
        <w:numId w:val="6"/>
      </w:numPr>
      <w:ind w:left="1434" w:hanging="357"/>
      <w:contextualSpacing w:val="0"/>
      <w:jc w:val="left"/>
    </w:pPr>
  </w:style>
  <w:style w:type="character" w:customStyle="1" w:styleId="Pielikuma-nosaukumsChar">
    <w:name w:val="Pielikuma-nosaukums Char"/>
    <w:basedOn w:val="Noklusjumarindkopasfonts"/>
    <w:link w:val="Pielikuma-nosaukums"/>
    <w:rsid w:val="00055D79"/>
    <w:rPr>
      <w:rFonts w:ascii="Times New Roman" w:eastAsiaTheme="minorEastAsia" w:hAnsi="Times New Roman" w:cs="Times New Roman"/>
      <w:b/>
      <w:bCs/>
      <w:sz w:val="24"/>
      <w:szCs w:val="24"/>
      <w:lang w:val="lv-LV"/>
    </w:rPr>
  </w:style>
  <w:style w:type="paragraph" w:styleId="Sarakstaaizzme">
    <w:name w:val="List Bullet"/>
    <w:aliases w:val="a_saraksts"/>
    <w:basedOn w:val="Parasts"/>
    <w:unhideWhenUsed/>
    <w:rsid w:val="00B27E39"/>
    <w:pPr>
      <w:numPr>
        <w:numId w:val="8"/>
      </w:numPr>
      <w:spacing w:after="200" w:line="276" w:lineRule="auto"/>
      <w:contextualSpacing/>
      <w:jc w:val="left"/>
    </w:pPr>
    <w:rPr>
      <w:rFonts w:asciiTheme="minorHAnsi" w:hAnsiTheme="minorHAnsi" w:cstheme="minorBidi"/>
      <w:sz w:val="22"/>
      <w:szCs w:val="22"/>
      <w:lang w:val="en-US"/>
    </w:rPr>
  </w:style>
  <w:style w:type="character" w:customStyle="1" w:styleId="SarakstarindkopaRakstz">
    <w:name w:val="Saraksta rindkopa Rakstz."/>
    <w:basedOn w:val="Noklusjumarindkopasfonts"/>
    <w:link w:val="Sarakstarindkopa"/>
    <w:uiPriority w:val="34"/>
    <w:rsid w:val="00E47624"/>
    <w:rPr>
      <w:rFonts w:ascii="Times New Roman" w:eastAsiaTheme="minorEastAsia" w:hAnsi="Times New Roman" w:cs="Times New Roman"/>
      <w:sz w:val="24"/>
      <w:szCs w:val="24"/>
      <w:lang w:val="lv-LV"/>
    </w:rPr>
  </w:style>
  <w:style w:type="character" w:customStyle="1" w:styleId="Uzskaitjums-cipars-ar-punktuChar">
    <w:name w:val="Uzskaitījums-cipars-ar-punktu Char"/>
    <w:basedOn w:val="SarakstarindkopaRakstz"/>
    <w:link w:val="Uzskaitjums-cipars-ar-punktu"/>
    <w:rsid w:val="00E47624"/>
    <w:rPr>
      <w:rFonts w:ascii="Times New Roman" w:eastAsiaTheme="minorEastAsia" w:hAnsi="Times New Roman" w:cs="Times New Roman"/>
      <w:sz w:val="24"/>
      <w:szCs w:val="24"/>
      <w:lang w:val="lv-LV"/>
    </w:rPr>
  </w:style>
  <w:style w:type="paragraph" w:styleId="Nosaukums">
    <w:name w:val="Title"/>
    <w:basedOn w:val="Parasts"/>
    <w:next w:val="Parasts"/>
    <w:link w:val="NosaukumsRakstz"/>
    <w:uiPriority w:val="10"/>
    <w:rsid w:val="00724262"/>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NosaukumsRakstz">
    <w:name w:val="Nosaukums Rakstz."/>
    <w:basedOn w:val="Noklusjumarindkopasfonts"/>
    <w:link w:val="Nosaukums"/>
    <w:uiPriority w:val="10"/>
    <w:rsid w:val="00724262"/>
    <w:rPr>
      <w:rFonts w:asciiTheme="majorHAnsi" w:eastAsiaTheme="majorEastAsia" w:hAnsiTheme="majorHAnsi" w:cstheme="majorBidi"/>
      <w:color w:val="323E4F" w:themeColor="text2" w:themeShade="BF"/>
      <w:spacing w:val="5"/>
      <w:kern w:val="28"/>
      <w:sz w:val="52"/>
      <w:szCs w:val="52"/>
      <w:lang w:val="en-US"/>
    </w:rPr>
  </w:style>
  <w:style w:type="paragraph" w:customStyle="1" w:styleId="Uzskaitjums-burti">
    <w:name w:val="Uzskaitījums-burti"/>
    <w:basedOn w:val="Uzskaitjums-aizzmes"/>
    <w:link w:val="Uzskaitjums-burtiChar"/>
    <w:qFormat/>
    <w:rsid w:val="009F5641"/>
    <w:pPr>
      <w:numPr>
        <w:numId w:val="13"/>
      </w:numPr>
      <w:ind w:left="1434" w:hanging="357"/>
    </w:pPr>
  </w:style>
  <w:style w:type="paragraph" w:customStyle="1" w:styleId="Uzskaitjums-cipars-ar-iekavu">
    <w:name w:val="Uzskaitījums-cipars-ar-iekavu"/>
    <w:basedOn w:val="Teksts"/>
    <w:link w:val="Uzskaitjums-cipars-ar-iekavuChar"/>
    <w:qFormat/>
    <w:rsid w:val="009F5641"/>
    <w:pPr>
      <w:numPr>
        <w:numId w:val="15"/>
      </w:numPr>
      <w:ind w:left="1434" w:hanging="357"/>
    </w:pPr>
  </w:style>
  <w:style w:type="character" w:customStyle="1" w:styleId="Uzskaitjums-burtiChar">
    <w:name w:val="Uzskaitījums-burti Char"/>
    <w:basedOn w:val="Uzskaitjums-aizzmesChar"/>
    <w:link w:val="Uzskaitjums-burti"/>
    <w:rsid w:val="009F5641"/>
    <w:rPr>
      <w:rFonts w:ascii="Times New Roman" w:eastAsiaTheme="minorEastAsia" w:hAnsi="Times New Roman" w:cs="Times New Roman"/>
      <w:sz w:val="24"/>
      <w:szCs w:val="24"/>
      <w:lang w:val="lv-LV"/>
    </w:rPr>
  </w:style>
  <w:style w:type="character" w:customStyle="1" w:styleId="Uzskaitjums-cipars-ar-iekavuChar">
    <w:name w:val="Uzskaitījums-cipars-ar-iekavu Char"/>
    <w:basedOn w:val="TekstsChar"/>
    <w:link w:val="Uzskaitjums-cipars-ar-iekavu"/>
    <w:rsid w:val="009F5641"/>
    <w:rPr>
      <w:rFonts w:ascii="Times New Roman" w:eastAsiaTheme="minorEastAsia" w:hAnsi="Times New Roman" w:cs="Times New Roman"/>
      <w:sz w:val="24"/>
      <w:szCs w:val="24"/>
      <w:lang w:val="lv-LV"/>
    </w:rPr>
  </w:style>
  <w:style w:type="character" w:styleId="Lappusesnumurs">
    <w:name w:val="page number"/>
    <w:basedOn w:val="Noklusjumarindkopasfonts"/>
    <w:rsid w:val="00006027"/>
  </w:style>
  <w:style w:type="paragraph" w:styleId="Saturs1">
    <w:name w:val="toc 1"/>
    <w:basedOn w:val="Parasts"/>
    <w:next w:val="Parasts"/>
    <w:uiPriority w:val="39"/>
    <w:rsid w:val="00006027"/>
    <w:pPr>
      <w:jc w:val="left"/>
    </w:pPr>
    <w:rPr>
      <w:rFonts w:eastAsia="Times New Roman"/>
      <w:caps/>
      <w:szCs w:val="20"/>
      <w:lang w:eastAsia="lv-LV"/>
    </w:rPr>
  </w:style>
  <w:style w:type="paragraph" w:styleId="Saturs2">
    <w:name w:val="toc 2"/>
    <w:basedOn w:val="Parasts"/>
    <w:next w:val="Parasts"/>
    <w:autoRedefine/>
    <w:uiPriority w:val="39"/>
    <w:rsid w:val="00006027"/>
    <w:pPr>
      <w:tabs>
        <w:tab w:val="left" w:pos="880"/>
        <w:tab w:val="right" w:leader="dot" w:pos="9395"/>
      </w:tabs>
      <w:ind w:left="238"/>
      <w:jc w:val="left"/>
    </w:pPr>
    <w:rPr>
      <w:rFonts w:eastAsia="Times New Roman"/>
      <w:szCs w:val="20"/>
      <w:lang w:eastAsia="lv-LV"/>
    </w:rPr>
  </w:style>
  <w:style w:type="paragraph" w:styleId="Saturs3">
    <w:name w:val="toc 3"/>
    <w:basedOn w:val="Parasts"/>
    <w:next w:val="Parasts"/>
    <w:uiPriority w:val="39"/>
    <w:rsid w:val="00006027"/>
    <w:pPr>
      <w:ind w:left="482"/>
      <w:jc w:val="left"/>
    </w:pPr>
    <w:rPr>
      <w:rFonts w:eastAsia="Times New Roman"/>
      <w:szCs w:val="20"/>
      <w:lang w:eastAsia="lv-LV"/>
    </w:rPr>
  </w:style>
  <w:style w:type="paragraph" w:customStyle="1" w:styleId="1-lmea-virsraksts">
    <w:name w:val="1-līmeņa-virsraksts"/>
    <w:basedOn w:val="Virsraksts1"/>
    <w:link w:val="1-lmea-virsrakstsChar"/>
    <w:qFormat/>
    <w:rsid w:val="00B108BB"/>
    <w:pPr>
      <w:pageBreakBefore/>
    </w:pPr>
  </w:style>
  <w:style w:type="paragraph" w:customStyle="1" w:styleId="2-lmea-virsraksts">
    <w:name w:val="2-līmeņa-virsraksts"/>
    <w:basedOn w:val="Virsraksts2"/>
    <w:link w:val="2-lmea-virsrakstsChar"/>
    <w:qFormat/>
    <w:rsid w:val="00501C98"/>
  </w:style>
  <w:style w:type="character" w:customStyle="1" w:styleId="1-lmea-virsrakstsChar">
    <w:name w:val="1-līmeņa-virsraksts Char"/>
    <w:basedOn w:val="Virsraksts1Rakstz"/>
    <w:link w:val="1-lmea-virsraksts"/>
    <w:rsid w:val="00B108BB"/>
    <w:rPr>
      <w:rFonts w:ascii="Times New Roman Bold" w:eastAsiaTheme="minorEastAsia" w:hAnsi="Times New Roman Bold" w:cs="Times New Roman"/>
      <w:b/>
      <w:bCs/>
      <w:caps/>
      <w:sz w:val="28"/>
      <w:szCs w:val="28"/>
      <w:lang w:val="lv-LV"/>
    </w:rPr>
  </w:style>
  <w:style w:type="paragraph" w:customStyle="1" w:styleId="3-lmea-virsraksts">
    <w:name w:val="3-līmeņa-virsraksts"/>
    <w:basedOn w:val="Virsraksts3"/>
    <w:link w:val="3-lmea-virsrakstsChar"/>
    <w:qFormat/>
    <w:rsid w:val="00501C98"/>
  </w:style>
  <w:style w:type="character" w:customStyle="1" w:styleId="2-lmea-virsrakstsChar">
    <w:name w:val="2-līmeņa-virsraksts Char"/>
    <w:basedOn w:val="Virsraksts2Rakstz"/>
    <w:link w:val="2-lmea-virsraksts"/>
    <w:rsid w:val="00501C98"/>
    <w:rPr>
      <w:rFonts w:ascii="Times New Roman" w:eastAsiaTheme="minorEastAsia" w:hAnsi="Times New Roman" w:cs="Times New Roman"/>
      <w:b/>
      <w:bCs/>
      <w:sz w:val="28"/>
      <w:szCs w:val="28"/>
      <w:lang w:val="lv-LV"/>
    </w:rPr>
  </w:style>
  <w:style w:type="character" w:customStyle="1" w:styleId="3-lmea-virsrakstsChar">
    <w:name w:val="3-līmeņa-virsraksts Char"/>
    <w:basedOn w:val="Virsraksts3Rakstz"/>
    <w:link w:val="3-lmea-virsraksts"/>
    <w:rsid w:val="00501C98"/>
    <w:rPr>
      <w:rFonts w:ascii="Times New Roman" w:eastAsiaTheme="minorEastAsia" w:hAnsi="Times New Roman" w:cs="Times New Roman"/>
      <w:b/>
      <w:bCs/>
      <w:sz w:val="24"/>
      <w:szCs w:val="24"/>
      <w:lang w:val="lv-LV"/>
    </w:rPr>
  </w:style>
  <w:style w:type="paragraph" w:customStyle="1" w:styleId="Virsraksts-neiekaujams-rdtja">
    <w:name w:val="Virsraksts-neiekļaujams-rādītāja"/>
    <w:basedOn w:val="Virsraksts1"/>
    <w:link w:val="Virsraksts-neiekaujams-rdtjaChar"/>
    <w:qFormat/>
    <w:rsid w:val="00EA5C9C"/>
  </w:style>
  <w:style w:type="character" w:customStyle="1" w:styleId="Virsraksts-neiekaujams-rdtjaChar">
    <w:name w:val="Virsraksts-neiekļaujams-rādītāja Char"/>
    <w:basedOn w:val="Virsraksts1Rakstz"/>
    <w:link w:val="Virsraksts-neiekaujams-rdtja"/>
    <w:rsid w:val="00EA5C9C"/>
    <w:rPr>
      <w:rFonts w:ascii="Times New Roman Bold" w:eastAsiaTheme="minorEastAsia" w:hAnsi="Times New Roman Bold" w:cs="Times New Roman"/>
      <w:b/>
      <w:bCs/>
      <w:caps/>
      <w:sz w:val="28"/>
      <w:szCs w:val="28"/>
      <w:lang w:val="lv-LV"/>
    </w:rPr>
  </w:style>
  <w:style w:type="paragraph" w:styleId="Saturs9">
    <w:name w:val="toc 9"/>
    <w:basedOn w:val="Parasts"/>
    <w:next w:val="Parasts"/>
    <w:autoRedefine/>
    <w:uiPriority w:val="39"/>
    <w:semiHidden/>
    <w:unhideWhenUsed/>
    <w:rsid w:val="00EA5C9C"/>
    <w:pPr>
      <w:spacing w:after="100"/>
      <w:ind w:left="1920"/>
    </w:pPr>
  </w:style>
  <w:style w:type="character" w:styleId="Komentraatsauce">
    <w:name w:val="annotation reference"/>
    <w:basedOn w:val="Noklusjumarindkopasfonts"/>
    <w:uiPriority w:val="99"/>
    <w:semiHidden/>
    <w:unhideWhenUsed/>
    <w:rsid w:val="00DA783C"/>
    <w:rPr>
      <w:sz w:val="16"/>
      <w:szCs w:val="16"/>
    </w:rPr>
  </w:style>
  <w:style w:type="paragraph" w:styleId="Komentrateksts">
    <w:name w:val="annotation text"/>
    <w:basedOn w:val="Parasts"/>
    <w:link w:val="KomentratekstsRakstz"/>
    <w:uiPriority w:val="99"/>
    <w:unhideWhenUsed/>
    <w:rsid w:val="00DA783C"/>
    <w:pPr>
      <w:spacing w:line="240" w:lineRule="auto"/>
    </w:pPr>
    <w:rPr>
      <w:sz w:val="20"/>
      <w:szCs w:val="20"/>
    </w:rPr>
  </w:style>
  <w:style w:type="character" w:customStyle="1" w:styleId="KomentratekstsRakstz">
    <w:name w:val="Komentāra teksts Rakstz."/>
    <w:basedOn w:val="Noklusjumarindkopasfonts"/>
    <w:link w:val="Komentrateksts"/>
    <w:uiPriority w:val="99"/>
    <w:rsid w:val="00DA783C"/>
    <w:rPr>
      <w:rFonts w:ascii="Times New Roman" w:eastAsiaTheme="minorEastAsia" w:hAnsi="Times New Roman" w:cs="Times New Roman"/>
      <w:sz w:val="20"/>
      <w:szCs w:val="20"/>
      <w:lang w:val="lv-LV"/>
    </w:rPr>
  </w:style>
  <w:style w:type="paragraph" w:styleId="Komentratma">
    <w:name w:val="annotation subject"/>
    <w:basedOn w:val="Komentrateksts"/>
    <w:next w:val="Komentrateksts"/>
    <w:link w:val="KomentratmaRakstz"/>
    <w:uiPriority w:val="99"/>
    <w:semiHidden/>
    <w:unhideWhenUsed/>
    <w:rsid w:val="00DA783C"/>
    <w:rPr>
      <w:b/>
      <w:bCs/>
    </w:rPr>
  </w:style>
  <w:style w:type="character" w:customStyle="1" w:styleId="KomentratmaRakstz">
    <w:name w:val="Komentāra tēma Rakstz."/>
    <w:basedOn w:val="KomentratekstsRakstz"/>
    <w:link w:val="Komentratma"/>
    <w:uiPriority w:val="99"/>
    <w:semiHidden/>
    <w:rsid w:val="00DA783C"/>
    <w:rPr>
      <w:rFonts w:ascii="Times New Roman" w:eastAsiaTheme="minorEastAsia" w:hAnsi="Times New Roman" w:cs="Times New Roman"/>
      <w:b/>
      <w:bCs/>
      <w:sz w:val="20"/>
      <w:szCs w:val="20"/>
      <w:lang w:val="lv-LV"/>
    </w:rPr>
  </w:style>
  <w:style w:type="character" w:customStyle="1" w:styleId="Neatrisintapieminana1">
    <w:name w:val="Neatrisināta pieminēšana1"/>
    <w:basedOn w:val="Noklusjumarindkopasfonts"/>
    <w:uiPriority w:val="99"/>
    <w:semiHidden/>
    <w:unhideWhenUsed/>
    <w:rsid w:val="00DA783C"/>
    <w:rPr>
      <w:color w:val="605E5C"/>
      <w:shd w:val="clear" w:color="auto" w:fill="E1DFDD"/>
    </w:rPr>
  </w:style>
  <w:style w:type="character" w:customStyle="1" w:styleId="tld-sibling-0-0-2">
    <w:name w:val="tld-sibling-0-0-2"/>
    <w:basedOn w:val="Noklusjumarindkopasfonts"/>
    <w:rsid w:val="000821D2"/>
  </w:style>
  <w:style w:type="character" w:customStyle="1" w:styleId="ng-star-inserted">
    <w:name w:val="ng-star-inserted"/>
    <w:basedOn w:val="Noklusjumarindkopasfonts"/>
    <w:rsid w:val="000821D2"/>
  </w:style>
  <w:style w:type="character" w:customStyle="1" w:styleId="tld-sibling-0-0-3">
    <w:name w:val="tld-sibling-0-0-3"/>
    <w:basedOn w:val="Noklusjumarindkopasfonts"/>
    <w:rsid w:val="000821D2"/>
  </w:style>
  <w:style w:type="character" w:customStyle="1" w:styleId="tld-sibling-0-0-5">
    <w:name w:val="tld-sibling-0-0-5"/>
    <w:basedOn w:val="Noklusjumarindkopasfonts"/>
    <w:rsid w:val="000821D2"/>
  </w:style>
  <w:style w:type="character" w:customStyle="1" w:styleId="tld-sibling-0-0-4">
    <w:name w:val="tld-sibling-0-0-4"/>
    <w:basedOn w:val="Noklusjumarindkopasfonts"/>
    <w:rsid w:val="000821D2"/>
  </w:style>
  <w:style w:type="character" w:customStyle="1" w:styleId="tld-sibling-0-0-6">
    <w:name w:val="tld-sibling-0-0-6"/>
    <w:basedOn w:val="Noklusjumarindkopasfonts"/>
    <w:rsid w:val="000821D2"/>
  </w:style>
  <w:style w:type="character" w:customStyle="1" w:styleId="tld-sibling-0-0-8">
    <w:name w:val="tld-sibling-0-0-8"/>
    <w:basedOn w:val="Noklusjumarindkopasfonts"/>
    <w:rsid w:val="000821D2"/>
  </w:style>
  <w:style w:type="character" w:customStyle="1" w:styleId="tld-sibling-0-0-10">
    <w:name w:val="tld-sibling-0-0-10"/>
    <w:basedOn w:val="Noklusjumarindkopasfonts"/>
    <w:rsid w:val="000821D2"/>
  </w:style>
  <w:style w:type="character" w:customStyle="1" w:styleId="tld-sibling-0-0-13">
    <w:name w:val="tld-sibling-0-0-13"/>
    <w:basedOn w:val="Noklusjumarindkopasfonts"/>
    <w:rsid w:val="000821D2"/>
  </w:style>
  <w:style w:type="character" w:customStyle="1" w:styleId="tld-sibling-0-0-14">
    <w:name w:val="tld-sibling-0-0-14"/>
    <w:basedOn w:val="Noklusjumarindkopasfonts"/>
    <w:rsid w:val="000821D2"/>
  </w:style>
  <w:style w:type="character" w:customStyle="1" w:styleId="tld-sibling-0-0-15">
    <w:name w:val="tld-sibling-0-0-15"/>
    <w:basedOn w:val="Noklusjumarindkopasfonts"/>
    <w:rsid w:val="000821D2"/>
  </w:style>
  <w:style w:type="character" w:customStyle="1" w:styleId="tld-sibling-0-0-12">
    <w:name w:val="tld-sibling-0-0-12"/>
    <w:basedOn w:val="Noklusjumarindkopasfonts"/>
    <w:rsid w:val="000821D2"/>
  </w:style>
  <w:style w:type="character" w:customStyle="1" w:styleId="tld-sibling-0-0-16">
    <w:name w:val="tld-sibling-0-0-16"/>
    <w:basedOn w:val="Noklusjumarindkopasfonts"/>
    <w:rsid w:val="000821D2"/>
  </w:style>
  <w:style w:type="character" w:customStyle="1" w:styleId="tld-sibling-0-0-17">
    <w:name w:val="tld-sibling-0-0-17"/>
    <w:basedOn w:val="Noklusjumarindkopasfonts"/>
    <w:rsid w:val="000821D2"/>
  </w:style>
  <w:style w:type="character" w:customStyle="1" w:styleId="tld-sibling-0-0-18">
    <w:name w:val="tld-sibling-0-0-18"/>
    <w:basedOn w:val="Noklusjumarindkopasfonts"/>
    <w:rsid w:val="000821D2"/>
  </w:style>
  <w:style w:type="character" w:customStyle="1" w:styleId="tld-sibling-0-0-19">
    <w:name w:val="tld-sibling-0-0-19"/>
    <w:basedOn w:val="Noklusjumarindkopasfonts"/>
    <w:rsid w:val="000821D2"/>
  </w:style>
  <w:style w:type="paragraph" w:styleId="Beiguvresteksts">
    <w:name w:val="endnote text"/>
    <w:basedOn w:val="Parasts"/>
    <w:link w:val="BeiguvrestekstsRakstz"/>
    <w:uiPriority w:val="99"/>
    <w:semiHidden/>
    <w:unhideWhenUsed/>
    <w:rsid w:val="008353F7"/>
    <w:pPr>
      <w:spacing w:line="240" w:lineRule="auto"/>
    </w:pPr>
    <w:rPr>
      <w:sz w:val="20"/>
      <w:szCs w:val="20"/>
    </w:rPr>
  </w:style>
  <w:style w:type="character" w:customStyle="1" w:styleId="BeiguvrestekstsRakstz">
    <w:name w:val="Beigu vēres teksts Rakstz."/>
    <w:basedOn w:val="Noklusjumarindkopasfonts"/>
    <w:link w:val="Beiguvresteksts"/>
    <w:uiPriority w:val="99"/>
    <w:semiHidden/>
    <w:rsid w:val="008353F7"/>
    <w:rPr>
      <w:rFonts w:ascii="Times New Roman" w:eastAsiaTheme="minorEastAsia" w:hAnsi="Times New Roman" w:cs="Times New Roman"/>
      <w:sz w:val="20"/>
      <w:szCs w:val="20"/>
      <w:lang w:val="lv-LV"/>
    </w:rPr>
  </w:style>
  <w:style w:type="character" w:styleId="Beiguvresatsauce">
    <w:name w:val="endnote reference"/>
    <w:basedOn w:val="Noklusjumarindkopasfonts"/>
    <w:uiPriority w:val="99"/>
    <w:semiHidden/>
    <w:unhideWhenUsed/>
    <w:rsid w:val="008353F7"/>
    <w:rPr>
      <w:vertAlign w:val="superscript"/>
    </w:rPr>
  </w:style>
  <w:style w:type="character" w:customStyle="1" w:styleId="mo">
    <w:name w:val="mo"/>
    <w:basedOn w:val="Noklusjumarindkopasfonts"/>
    <w:rsid w:val="00B45F8E"/>
  </w:style>
  <w:style w:type="character" w:styleId="Izclums">
    <w:name w:val="Emphasis"/>
    <w:basedOn w:val="Noklusjumarindkopasfonts"/>
    <w:uiPriority w:val="20"/>
    <w:qFormat/>
    <w:rsid w:val="001D71AB"/>
    <w:rPr>
      <w:i/>
      <w:iCs/>
    </w:rPr>
  </w:style>
  <w:style w:type="character" w:styleId="Izmantotahipersaite">
    <w:name w:val="FollowedHyperlink"/>
    <w:basedOn w:val="Noklusjumarindkopasfonts"/>
    <w:uiPriority w:val="99"/>
    <w:semiHidden/>
    <w:unhideWhenUsed/>
    <w:rsid w:val="00B76DBE"/>
    <w:rPr>
      <w:color w:val="954F72" w:themeColor="followedHyperlink"/>
      <w:u w:val="single"/>
    </w:rPr>
  </w:style>
  <w:style w:type="paragraph" w:styleId="Saturardtjavirsraksts">
    <w:name w:val="TOC Heading"/>
    <w:basedOn w:val="Virsraksts1"/>
    <w:next w:val="Parasts"/>
    <w:uiPriority w:val="39"/>
    <w:unhideWhenUsed/>
    <w:qFormat/>
    <w:rsid w:val="00DD70A7"/>
    <w:pPr>
      <w:keepNext/>
      <w:keepLines/>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lang w:val="en-US"/>
    </w:rPr>
  </w:style>
  <w:style w:type="character" w:customStyle="1" w:styleId="tld-sibling-0-0-0">
    <w:name w:val="tld-sibling-0-0-0"/>
    <w:basedOn w:val="Noklusjumarindkopasfonts"/>
    <w:rsid w:val="00580916"/>
  </w:style>
  <w:style w:type="character" w:customStyle="1" w:styleId="tld-sibling-0-0-7">
    <w:name w:val="tld-sibling-0-0-7"/>
    <w:basedOn w:val="Noklusjumarindkopasfonts"/>
    <w:rsid w:val="00580916"/>
  </w:style>
  <w:style w:type="character" w:customStyle="1" w:styleId="tld-sibling-0-0-9">
    <w:name w:val="tld-sibling-0-0-9"/>
    <w:basedOn w:val="Noklusjumarindkopasfonts"/>
    <w:rsid w:val="00580916"/>
  </w:style>
  <w:style w:type="paragraph" w:styleId="Prskatjums">
    <w:name w:val="Revision"/>
    <w:hidden/>
    <w:uiPriority w:val="99"/>
    <w:semiHidden/>
    <w:rsid w:val="006D04A4"/>
    <w:pPr>
      <w:spacing w:after="0" w:line="240" w:lineRule="auto"/>
    </w:pPr>
    <w:rPr>
      <w:rFonts w:ascii="Times New Roman" w:eastAsiaTheme="minorEastAsia" w:hAnsi="Times New Roman" w:cs="Times New Roman"/>
      <w:sz w:val="24"/>
      <w:szCs w:val="24"/>
      <w:lang w:val="lv-LV"/>
    </w:rPr>
  </w:style>
  <w:style w:type="paragraph" w:styleId="Balonteksts">
    <w:name w:val="Balloon Text"/>
    <w:basedOn w:val="Parasts"/>
    <w:link w:val="BalontekstsRakstz"/>
    <w:uiPriority w:val="99"/>
    <w:semiHidden/>
    <w:unhideWhenUsed/>
    <w:rsid w:val="00FC62C6"/>
    <w:pPr>
      <w:spacing w:line="240" w:lineRule="auto"/>
    </w:pPr>
    <w:rPr>
      <w:rFonts w:ascii="Segoe UI" w:hAnsi="Segoe UI" w:cs="Segoe UI"/>
      <w:sz w:val="18"/>
      <w:szCs w:val="18"/>
    </w:rPr>
  </w:style>
  <w:style w:type="character" w:customStyle="1" w:styleId="BalontekstsRakstz">
    <w:name w:val="Balonteksts Rakstz."/>
    <w:basedOn w:val="Noklusjumarindkopasfonts"/>
    <w:link w:val="Balonteksts"/>
    <w:uiPriority w:val="99"/>
    <w:semiHidden/>
    <w:rsid w:val="00FC62C6"/>
    <w:rPr>
      <w:rFonts w:ascii="Segoe UI" w:eastAsiaTheme="minorEastAsia" w:hAnsi="Segoe UI" w:cs="Segoe UI"/>
      <w:sz w:val="18"/>
      <w:szCs w:val="18"/>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8767">
      <w:bodyDiv w:val="1"/>
      <w:marLeft w:val="0"/>
      <w:marRight w:val="0"/>
      <w:marTop w:val="0"/>
      <w:marBottom w:val="0"/>
      <w:divBdr>
        <w:top w:val="none" w:sz="0" w:space="0" w:color="auto"/>
        <w:left w:val="none" w:sz="0" w:space="0" w:color="auto"/>
        <w:bottom w:val="none" w:sz="0" w:space="0" w:color="auto"/>
        <w:right w:val="none" w:sz="0" w:space="0" w:color="auto"/>
      </w:divBdr>
      <w:divsChild>
        <w:div w:id="1527518029">
          <w:marLeft w:val="0"/>
          <w:marRight w:val="0"/>
          <w:marTop w:val="0"/>
          <w:marBottom w:val="0"/>
          <w:divBdr>
            <w:top w:val="none" w:sz="0" w:space="0" w:color="auto"/>
            <w:left w:val="none" w:sz="0" w:space="0" w:color="auto"/>
            <w:bottom w:val="none" w:sz="0" w:space="0" w:color="auto"/>
            <w:right w:val="none" w:sz="0" w:space="0" w:color="auto"/>
          </w:divBdr>
          <w:divsChild>
            <w:div w:id="1965577822">
              <w:marLeft w:val="0"/>
              <w:marRight w:val="0"/>
              <w:marTop w:val="0"/>
              <w:marBottom w:val="0"/>
              <w:divBdr>
                <w:top w:val="none" w:sz="0" w:space="0" w:color="auto"/>
                <w:left w:val="none" w:sz="0" w:space="0" w:color="auto"/>
                <w:bottom w:val="none" w:sz="0" w:space="0" w:color="auto"/>
                <w:right w:val="none" w:sz="0" w:space="0" w:color="auto"/>
              </w:divBdr>
            </w:div>
            <w:div w:id="1696617571">
              <w:marLeft w:val="0"/>
              <w:marRight w:val="0"/>
              <w:marTop w:val="0"/>
              <w:marBottom w:val="0"/>
              <w:divBdr>
                <w:top w:val="none" w:sz="0" w:space="0" w:color="auto"/>
                <w:left w:val="none" w:sz="0" w:space="0" w:color="auto"/>
                <w:bottom w:val="none" w:sz="0" w:space="0" w:color="auto"/>
                <w:right w:val="none" w:sz="0" w:space="0" w:color="auto"/>
              </w:divBdr>
            </w:div>
            <w:div w:id="2106878156">
              <w:marLeft w:val="0"/>
              <w:marRight w:val="0"/>
              <w:marTop w:val="0"/>
              <w:marBottom w:val="0"/>
              <w:divBdr>
                <w:top w:val="none" w:sz="0" w:space="0" w:color="auto"/>
                <w:left w:val="none" w:sz="0" w:space="0" w:color="auto"/>
                <w:bottom w:val="none" w:sz="0" w:space="0" w:color="auto"/>
                <w:right w:val="none" w:sz="0" w:space="0" w:color="auto"/>
              </w:divBdr>
            </w:div>
            <w:div w:id="144709915">
              <w:marLeft w:val="0"/>
              <w:marRight w:val="0"/>
              <w:marTop w:val="0"/>
              <w:marBottom w:val="0"/>
              <w:divBdr>
                <w:top w:val="none" w:sz="0" w:space="0" w:color="auto"/>
                <w:left w:val="none" w:sz="0" w:space="0" w:color="auto"/>
                <w:bottom w:val="none" w:sz="0" w:space="0" w:color="auto"/>
                <w:right w:val="none" w:sz="0" w:space="0" w:color="auto"/>
              </w:divBdr>
            </w:div>
            <w:div w:id="503328677">
              <w:marLeft w:val="0"/>
              <w:marRight w:val="0"/>
              <w:marTop w:val="0"/>
              <w:marBottom w:val="0"/>
              <w:divBdr>
                <w:top w:val="none" w:sz="0" w:space="0" w:color="auto"/>
                <w:left w:val="none" w:sz="0" w:space="0" w:color="auto"/>
                <w:bottom w:val="none" w:sz="0" w:space="0" w:color="auto"/>
                <w:right w:val="none" w:sz="0" w:space="0" w:color="auto"/>
              </w:divBdr>
            </w:div>
            <w:div w:id="19214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459">
      <w:bodyDiv w:val="1"/>
      <w:marLeft w:val="0"/>
      <w:marRight w:val="0"/>
      <w:marTop w:val="0"/>
      <w:marBottom w:val="0"/>
      <w:divBdr>
        <w:top w:val="none" w:sz="0" w:space="0" w:color="auto"/>
        <w:left w:val="none" w:sz="0" w:space="0" w:color="auto"/>
        <w:bottom w:val="none" w:sz="0" w:space="0" w:color="auto"/>
        <w:right w:val="none" w:sz="0" w:space="0" w:color="auto"/>
      </w:divBdr>
      <w:divsChild>
        <w:div w:id="226452133">
          <w:marLeft w:val="0"/>
          <w:marRight w:val="0"/>
          <w:marTop w:val="0"/>
          <w:marBottom w:val="0"/>
          <w:divBdr>
            <w:top w:val="none" w:sz="0" w:space="0" w:color="auto"/>
            <w:left w:val="none" w:sz="0" w:space="0" w:color="auto"/>
            <w:bottom w:val="none" w:sz="0" w:space="0" w:color="auto"/>
            <w:right w:val="none" w:sz="0" w:space="0" w:color="auto"/>
          </w:divBdr>
          <w:divsChild>
            <w:div w:id="770471060">
              <w:marLeft w:val="0"/>
              <w:marRight w:val="0"/>
              <w:marTop w:val="0"/>
              <w:marBottom w:val="0"/>
              <w:divBdr>
                <w:top w:val="none" w:sz="0" w:space="0" w:color="auto"/>
                <w:left w:val="none" w:sz="0" w:space="0" w:color="auto"/>
                <w:bottom w:val="none" w:sz="0" w:space="0" w:color="auto"/>
                <w:right w:val="none" w:sz="0" w:space="0" w:color="auto"/>
              </w:divBdr>
            </w:div>
            <w:div w:id="1312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46">
      <w:bodyDiv w:val="1"/>
      <w:marLeft w:val="0"/>
      <w:marRight w:val="0"/>
      <w:marTop w:val="0"/>
      <w:marBottom w:val="0"/>
      <w:divBdr>
        <w:top w:val="none" w:sz="0" w:space="0" w:color="auto"/>
        <w:left w:val="none" w:sz="0" w:space="0" w:color="auto"/>
        <w:bottom w:val="none" w:sz="0" w:space="0" w:color="auto"/>
        <w:right w:val="none" w:sz="0" w:space="0" w:color="auto"/>
      </w:divBdr>
      <w:divsChild>
        <w:div w:id="2001541232">
          <w:marLeft w:val="0"/>
          <w:marRight w:val="0"/>
          <w:marTop w:val="0"/>
          <w:marBottom w:val="0"/>
          <w:divBdr>
            <w:top w:val="none" w:sz="0" w:space="0" w:color="auto"/>
            <w:left w:val="none" w:sz="0" w:space="0" w:color="auto"/>
            <w:bottom w:val="none" w:sz="0" w:space="0" w:color="auto"/>
            <w:right w:val="none" w:sz="0" w:space="0" w:color="auto"/>
          </w:divBdr>
          <w:divsChild>
            <w:div w:id="1362782468">
              <w:marLeft w:val="0"/>
              <w:marRight w:val="0"/>
              <w:marTop w:val="0"/>
              <w:marBottom w:val="0"/>
              <w:divBdr>
                <w:top w:val="none" w:sz="0" w:space="0" w:color="auto"/>
                <w:left w:val="none" w:sz="0" w:space="0" w:color="auto"/>
                <w:bottom w:val="none" w:sz="0" w:space="0" w:color="auto"/>
                <w:right w:val="none" w:sz="0" w:space="0" w:color="auto"/>
              </w:divBdr>
            </w:div>
            <w:div w:id="1915776527">
              <w:marLeft w:val="0"/>
              <w:marRight w:val="0"/>
              <w:marTop w:val="0"/>
              <w:marBottom w:val="0"/>
              <w:divBdr>
                <w:top w:val="none" w:sz="0" w:space="0" w:color="auto"/>
                <w:left w:val="none" w:sz="0" w:space="0" w:color="auto"/>
                <w:bottom w:val="none" w:sz="0" w:space="0" w:color="auto"/>
                <w:right w:val="none" w:sz="0" w:space="0" w:color="auto"/>
              </w:divBdr>
            </w:div>
            <w:div w:id="1381661316">
              <w:marLeft w:val="0"/>
              <w:marRight w:val="0"/>
              <w:marTop w:val="0"/>
              <w:marBottom w:val="0"/>
              <w:divBdr>
                <w:top w:val="none" w:sz="0" w:space="0" w:color="auto"/>
                <w:left w:val="none" w:sz="0" w:space="0" w:color="auto"/>
                <w:bottom w:val="none" w:sz="0" w:space="0" w:color="auto"/>
                <w:right w:val="none" w:sz="0" w:space="0" w:color="auto"/>
              </w:divBdr>
            </w:div>
            <w:div w:id="1131824241">
              <w:marLeft w:val="0"/>
              <w:marRight w:val="0"/>
              <w:marTop w:val="0"/>
              <w:marBottom w:val="0"/>
              <w:divBdr>
                <w:top w:val="none" w:sz="0" w:space="0" w:color="auto"/>
                <w:left w:val="none" w:sz="0" w:space="0" w:color="auto"/>
                <w:bottom w:val="none" w:sz="0" w:space="0" w:color="auto"/>
                <w:right w:val="none" w:sz="0" w:space="0" w:color="auto"/>
              </w:divBdr>
            </w:div>
            <w:div w:id="1190874381">
              <w:marLeft w:val="0"/>
              <w:marRight w:val="0"/>
              <w:marTop w:val="0"/>
              <w:marBottom w:val="0"/>
              <w:divBdr>
                <w:top w:val="none" w:sz="0" w:space="0" w:color="auto"/>
                <w:left w:val="none" w:sz="0" w:space="0" w:color="auto"/>
                <w:bottom w:val="none" w:sz="0" w:space="0" w:color="auto"/>
                <w:right w:val="none" w:sz="0" w:space="0" w:color="auto"/>
              </w:divBdr>
            </w:div>
            <w:div w:id="309331360">
              <w:marLeft w:val="0"/>
              <w:marRight w:val="0"/>
              <w:marTop w:val="0"/>
              <w:marBottom w:val="0"/>
              <w:divBdr>
                <w:top w:val="none" w:sz="0" w:space="0" w:color="auto"/>
                <w:left w:val="none" w:sz="0" w:space="0" w:color="auto"/>
                <w:bottom w:val="none" w:sz="0" w:space="0" w:color="auto"/>
                <w:right w:val="none" w:sz="0" w:space="0" w:color="auto"/>
              </w:divBdr>
            </w:div>
            <w:div w:id="1129324009">
              <w:marLeft w:val="0"/>
              <w:marRight w:val="0"/>
              <w:marTop w:val="0"/>
              <w:marBottom w:val="0"/>
              <w:divBdr>
                <w:top w:val="none" w:sz="0" w:space="0" w:color="auto"/>
                <w:left w:val="none" w:sz="0" w:space="0" w:color="auto"/>
                <w:bottom w:val="none" w:sz="0" w:space="0" w:color="auto"/>
                <w:right w:val="none" w:sz="0" w:space="0" w:color="auto"/>
              </w:divBdr>
            </w:div>
            <w:div w:id="337074415">
              <w:marLeft w:val="0"/>
              <w:marRight w:val="0"/>
              <w:marTop w:val="0"/>
              <w:marBottom w:val="0"/>
              <w:divBdr>
                <w:top w:val="none" w:sz="0" w:space="0" w:color="auto"/>
                <w:left w:val="none" w:sz="0" w:space="0" w:color="auto"/>
                <w:bottom w:val="none" w:sz="0" w:space="0" w:color="auto"/>
                <w:right w:val="none" w:sz="0" w:space="0" w:color="auto"/>
              </w:divBdr>
            </w:div>
            <w:div w:id="2029257679">
              <w:marLeft w:val="0"/>
              <w:marRight w:val="0"/>
              <w:marTop w:val="0"/>
              <w:marBottom w:val="0"/>
              <w:divBdr>
                <w:top w:val="none" w:sz="0" w:space="0" w:color="auto"/>
                <w:left w:val="none" w:sz="0" w:space="0" w:color="auto"/>
                <w:bottom w:val="none" w:sz="0" w:space="0" w:color="auto"/>
                <w:right w:val="none" w:sz="0" w:space="0" w:color="auto"/>
              </w:divBdr>
            </w:div>
            <w:div w:id="851263770">
              <w:marLeft w:val="0"/>
              <w:marRight w:val="0"/>
              <w:marTop w:val="0"/>
              <w:marBottom w:val="0"/>
              <w:divBdr>
                <w:top w:val="none" w:sz="0" w:space="0" w:color="auto"/>
                <w:left w:val="none" w:sz="0" w:space="0" w:color="auto"/>
                <w:bottom w:val="none" w:sz="0" w:space="0" w:color="auto"/>
                <w:right w:val="none" w:sz="0" w:space="0" w:color="auto"/>
              </w:divBdr>
            </w:div>
            <w:div w:id="189342699">
              <w:marLeft w:val="0"/>
              <w:marRight w:val="0"/>
              <w:marTop w:val="0"/>
              <w:marBottom w:val="0"/>
              <w:divBdr>
                <w:top w:val="none" w:sz="0" w:space="0" w:color="auto"/>
                <w:left w:val="none" w:sz="0" w:space="0" w:color="auto"/>
                <w:bottom w:val="none" w:sz="0" w:space="0" w:color="auto"/>
                <w:right w:val="none" w:sz="0" w:space="0" w:color="auto"/>
              </w:divBdr>
            </w:div>
            <w:div w:id="198393424">
              <w:marLeft w:val="0"/>
              <w:marRight w:val="0"/>
              <w:marTop w:val="0"/>
              <w:marBottom w:val="0"/>
              <w:divBdr>
                <w:top w:val="none" w:sz="0" w:space="0" w:color="auto"/>
                <w:left w:val="none" w:sz="0" w:space="0" w:color="auto"/>
                <w:bottom w:val="none" w:sz="0" w:space="0" w:color="auto"/>
                <w:right w:val="none" w:sz="0" w:space="0" w:color="auto"/>
              </w:divBdr>
            </w:div>
            <w:div w:id="262812246">
              <w:marLeft w:val="0"/>
              <w:marRight w:val="0"/>
              <w:marTop w:val="0"/>
              <w:marBottom w:val="0"/>
              <w:divBdr>
                <w:top w:val="none" w:sz="0" w:space="0" w:color="auto"/>
                <w:left w:val="none" w:sz="0" w:space="0" w:color="auto"/>
                <w:bottom w:val="none" w:sz="0" w:space="0" w:color="auto"/>
                <w:right w:val="none" w:sz="0" w:space="0" w:color="auto"/>
              </w:divBdr>
            </w:div>
            <w:div w:id="454755835">
              <w:marLeft w:val="0"/>
              <w:marRight w:val="0"/>
              <w:marTop w:val="0"/>
              <w:marBottom w:val="0"/>
              <w:divBdr>
                <w:top w:val="none" w:sz="0" w:space="0" w:color="auto"/>
                <w:left w:val="none" w:sz="0" w:space="0" w:color="auto"/>
                <w:bottom w:val="none" w:sz="0" w:space="0" w:color="auto"/>
                <w:right w:val="none" w:sz="0" w:space="0" w:color="auto"/>
              </w:divBdr>
            </w:div>
            <w:div w:id="17217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392">
      <w:bodyDiv w:val="1"/>
      <w:marLeft w:val="0"/>
      <w:marRight w:val="0"/>
      <w:marTop w:val="0"/>
      <w:marBottom w:val="0"/>
      <w:divBdr>
        <w:top w:val="none" w:sz="0" w:space="0" w:color="auto"/>
        <w:left w:val="none" w:sz="0" w:space="0" w:color="auto"/>
        <w:bottom w:val="none" w:sz="0" w:space="0" w:color="auto"/>
        <w:right w:val="none" w:sz="0" w:space="0" w:color="auto"/>
      </w:divBdr>
      <w:divsChild>
        <w:div w:id="1141994020">
          <w:marLeft w:val="0"/>
          <w:marRight w:val="0"/>
          <w:marTop w:val="0"/>
          <w:marBottom w:val="0"/>
          <w:divBdr>
            <w:top w:val="none" w:sz="0" w:space="0" w:color="auto"/>
            <w:left w:val="none" w:sz="0" w:space="0" w:color="auto"/>
            <w:bottom w:val="none" w:sz="0" w:space="0" w:color="auto"/>
            <w:right w:val="none" w:sz="0" w:space="0" w:color="auto"/>
          </w:divBdr>
          <w:divsChild>
            <w:div w:id="947661599">
              <w:marLeft w:val="0"/>
              <w:marRight w:val="0"/>
              <w:marTop w:val="0"/>
              <w:marBottom w:val="0"/>
              <w:divBdr>
                <w:top w:val="none" w:sz="0" w:space="0" w:color="auto"/>
                <w:left w:val="none" w:sz="0" w:space="0" w:color="auto"/>
                <w:bottom w:val="none" w:sz="0" w:space="0" w:color="auto"/>
                <w:right w:val="none" w:sz="0" w:space="0" w:color="auto"/>
              </w:divBdr>
            </w:div>
            <w:div w:id="1557741234">
              <w:marLeft w:val="0"/>
              <w:marRight w:val="0"/>
              <w:marTop w:val="0"/>
              <w:marBottom w:val="0"/>
              <w:divBdr>
                <w:top w:val="none" w:sz="0" w:space="0" w:color="auto"/>
                <w:left w:val="none" w:sz="0" w:space="0" w:color="auto"/>
                <w:bottom w:val="none" w:sz="0" w:space="0" w:color="auto"/>
                <w:right w:val="none" w:sz="0" w:space="0" w:color="auto"/>
              </w:divBdr>
            </w:div>
            <w:div w:id="1580401233">
              <w:marLeft w:val="0"/>
              <w:marRight w:val="0"/>
              <w:marTop w:val="0"/>
              <w:marBottom w:val="0"/>
              <w:divBdr>
                <w:top w:val="none" w:sz="0" w:space="0" w:color="auto"/>
                <w:left w:val="none" w:sz="0" w:space="0" w:color="auto"/>
                <w:bottom w:val="none" w:sz="0" w:space="0" w:color="auto"/>
                <w:right w:val="none" w:sz="0" w:space="0" w:color="auto"/>
              </w:divBdr>
            </w:div>
            <w:div w:id="1615594052">
              <w:marLeft w:val="0"/>
              <w:marRight w:val="0"/>
              <w:marTop w:val="0"/>
              <w:marBottom w:val="0"/>
              <w:divBdr>
                <w:top w:val="none" w:sz="0" w:space="0" w:color="auto"/>
                <w:left w:val="none" w:sz="0" w:space="0" w:color="auto"/>
                <w:bottom w:val="none" w:sz="0" w:space="0" w:color="auto"/>
                <w:right w:val="none" w:sz="0" w:space="0" w:color="auto"/>
              </w:divBdr>
            </w:div>
            <w:div w:id="1871990957">
              <w:marLeft w:val="0"/>
              <w:marRight w:val="0"/>
              <w:marTop w:val="0"/>
              <w:marBottom w:val="0"/>
              <w:divBdr>
                <w:top w:val="none" w:sz="0" w:space="0" w:color="auto"/>
                <w:left w:val="none" w:sz="0" w:space="0" w:color="auto"/>
                <w:bottom w:val="none" w:sz="0" w:space="0" w:color="auto"/>
                <w:right w:val="none" w:sz="0" w:space="0" w:color="auto"/>
              </w:divBdr>
            </w:div>
            <w:div w:id="777481926">
              <w:marLeft w:val="0"/>
              <w:marRight w:val="0"/>
              <w:marTop w:val="0"/>
              <w:marBottom w:val="0"/>
              <w:divBdr>
                <w:top w:val="none" w:sz="0" w:space="0" w:color="auto"/>
                <w:left w:val="none" w:sz="0" w:space="0" w:color="auto"/>
                <w:bottom w:val="none" w:sz="0" w:space="0" w:color="auto"/>
                <w:right w:val="none" w:sz="0" w:space="0" w:color="auto"/>
              </w:divBdr>
            </w:div>
            <w:div w:id="1096831276">
              <w:marLeft w:val="0"/>
              <w:marRight w:val="0"/>
              <w:marTop w:val="0"/>
              <w:marBottom w:val="0"/>
              <w:divBdr>
                <w:top w:val="none" w:sz="0" w:space="0" w:color="auto"/>
                <w:left w:val="none" w:sz="0" w:space="0" w:color="auto"/>
                <w:bottom w:val="none" w:sz="0" w:space="0" w:color="auto"/>
                <w:right w:val="none" w:sz="0" w:space="0" w:color="auto"/>
              </w:divBdr>
            </w:div>
            <w:div w:id="812790473">
              <w:marLeft w:val="0"/>
              <w:marRight w:val="0"/>
              <w:marTop w:val="0"/>
              <w:marBottom w:val="0"/>
              <w:divBdr>
                <w:top w:val="none" w:sz="0" w:space="0" w:color="auto"/>
                <w:left w:val="none" w:sz="0" w:space="0" w:color="auto"/>
                <w:bottom w:val="none" w:sz="0" w:space="0" w:color="auto"/>
                <w:right w:val="none" w:sz="0" w:space="0" w:color="auto"/>
              </w:divBdr>
            </w:div>
            <w:div w:id="1683581221">
              <w:marLeft w:val="0"/>
              <w:marRight w:val="0"/>
              <w:marTop w:val="0"/>
              <w:marBottom w:val="0"/>
              <w:divBdr>
                <w:top w:val="none" w:sz="0" w:space="0" w:color="auto"/>
                <w:left w:val="none" w:sz="0" w:space="0" w:color="auto"/>
                <w:bottom w:val="none" w:sz="0" w:space="0" w:color="auto"/>
                <w:right w:val="none" w:sz="0" w:space="0" w:color="auto"/>
              </w:divBdr>
            </w:div>
            <w:div w:id="1480926619">
              <w:marLeft w:val="0"/>
              <w:marRight w:val="0"/>
              <w:marTop w:val="0"/>
              <w:marBottom w:val="0"/>
              <w:divBdr>
                <w:top w:val="none" w:sz="0" w:space="0" w:color="auto"/>
                <w:left w:val="none" w:sz="0" w:space="0" w:color="auto"/>
                <w:bottom w:val="none" w:sz="0" w:space="0" w:color="auto"/>
                <w:right w:val="none" w:sz="0" w:space="0" w:color="auto"/>
              </w:divBdr>
            </w:div>
            <w:div w:id="1071469777">
              <w:marLeft w:val="0"/>
              <w:marRight w:val="0"/>
              <w:marTop w:val="0"/>
              <w:marBottom w:val="0"/>
              <w:divBdr>
                <w:top w:val="none" w:sz="0" w:space="0" w:color="auto"/>
                <w:left w:val="none" w:sz="0" w:space="0" w:color="auto"/>
                <w:bottom w:val="none" w:sz="0" w:space="0" w:color="auto"/>
                <w:right w:val="none" w:sz="0" w:space="0" w:color="auto"/>
              </w:divBdr>
            </w:div>
            <w:div w:id="1751850752">
              <w:marLeft w:val="0"/>
              <w:marRight w:val="0"/>
              <w:marTop w:val="0"/>
              <w:marBottom w:val="0"/>
              <w:divBdr>
                <w:top w:val="none" w:sz="0" w:space="0" w:color="auto"/>
                <w:left w:val="none" w:sz="0" w:space="0" w:color="auto"/>
                <w:bottom w:val="none" w:sz="0" w:space="0" w:color="auto"/>
                <w:right w:val="none" w:sz="0" w:space="0" w:color="auto"/>
              </w:divBdr>
            </w:div>
            <w:div w:id="1639340775">
              <w:marLeft w:val="0"/>
              <w:marRight w:val="0"/>
              <w:marTop w:val="0"/>
              <w:marBottom w:val="0"/>
              <w:divBdr>
                <w:top w:val="none" w:sz="0" w:space="0" w:color="auto"/>
                <w:left w:val="none" w:sz="0" w:space="0" w:color="auto"/>
                <w:bottom w:val="none" w:sz="0" w:space="0" w:color="auto"/>
                <w:right w:val="none" w:sz="0" w:space="0" w:color="auto"/>
              </w:divBdr>
            </w:div>
            <w:div w:id="2114864652">
              <w:marLeft w:val="0"/>
              <w:marRight w:val="0"/>
              <w:marTop w:val="0"/>
              <w:marBottom w:val="0"/>
              <w:divBdr>
                <w:top w:val="none" w:sz="0" w:space="0" w:color="auto"/>
                <w:left w:val="none" w:sz="0" w:space="0" w:color="auto"/>
                <w:bottom w:val="none" w:sz="0" w:space="0" w:color="auto"/>
                <w:right w:val="none" w:sz="0" w:space="0" w:color="auto"/>
              </w:divBdr>
            </w:div>
            <w:div w:id="1181622926">
              <w:marLeft w:val="0"/>
              <w:marRight w:val="0"/>
              <w:marTop w:val="0"/>
              <w:marBottom w:val="0"/>
              <w:divBdr>
                <w:top w:val="none" w:sz="0" w:space="0" w:color="auto"/>
                <w:left w:val="none" w:sz="0" w:space="0" w:color="auto"/>
                <w:bottom w:val="none" w:sz="0" w:space="0" w:color="auto"/>
                <w:right w:val="none" w:sz="0" w:space="0" w:color="auto"/>
              </w:divBdr>
            </w:div>
            <w:div w:id="840781278">
              <w:marLeft w:val="0"/>
              <w:marRight w:val="0"/>
              <w:marTop w:val="0"/>
              <w:marBottom w:val="0"/>
              <w:divBdr>
                <w:top w:val="none" w:sz="0" w:space="0" w:color="auto"/>
                <w:left w:val="none" w:sz="0" w:space="0" w:color="auto"/>
                <w:bottom w:val="none" w:sz="0" w:space="0" w:color="auto"/>
                <w:right w:val="none" w:sz="0" w:space="0" w:color="auto"/>
              </w:divBdr>
            </w:div>
            <w:div w:id="1663122506">
              <w:marLeft w:val="0"/>
              <w:marRight w:val="0"/>
              <w:marTop w:val="0"/>
              <w:marBottom w:val="0"/>
              <w:divBdr>
                <w:top w:val="none" w:sz="0" w:space="0" w:color="auto"/>
                <w:left w:val="none" w:sz="0" w:space="0" w:color="auto"/>
                <w:bottom w:val="none" w:sz="0" w:space="0" w:color="auto"/>
                <w:right w:val="none" w:sz="0" w:space="0" w:color="auto"/>
              </w:divBdr>
            </w:div>
            <w:div w:id="238565577">
              <w:marLeft w:val="0"/>
              <w:marRight w:val="0"/>
              <w:marTop w:val="0"/>
              <w:marBottom w:val="0"/>
              <w:divBdr>
                <w:top w:val="none" w:sz="0" w:space="0" w:color="auto"/>
                <w:left w:val="none" w:sz="0" w:space="0" w:color="auto"/>
                <w:bottom w:val="none" w:sz="0" w:space="0" w:color="auto"/>
                <w:right w:val="none" w:sz="0" w:space="0" w:color="auto"/>
              </w:divBdr>
            </w:div>
            <w:div w:id="204176207">
              <w:marLeft w:val="0"/>
              <w:marRight w:val="0"/>
              <w:marTop w:val="0"/>
              <w:marBottom w:val="0"/>
              <w:divBdr>
                <w:top w:val="none" w:sz="0" w:space="0" w:color="auto"/>
                <w:left w:val="none" w:sz="0" w:space="0" w:color="auto"/>
                <w:bottom w:val="none" w:sz="0" w:space="0" w:color="auto"/>
                <w:right w:val="none" w:sz="0" w:space="0" w:color="auto"/>
              </w:divBdr>
            </w:div>
            <w:div w:id="551577990">
              <w:marLeft w:val="0"/>
              <w:marRight w:val="0"/>
              <w:marTop w:val="0"/>
              <w:marBottom w:val="0"/>
              <w:divBdr>
                <w:top w:val="none" w:sz="0" w:space="0" w:color="auto"/>
                <w:left w:val="none" w:sz="0" w:space="0" w:color="auto"/>
                <w:bottom w:val="none" w:sz="0" w:space="0" w:color="auto"/>
                <w:right w:val="none" w:sz="0" w:space="0" w:color="auto"/>
              </w:divBdr>
            </w:div>
            <w:div w:id="1467967088">
              <w:marLeft w:val="0"/>
              <w:marRight w:val="0"/>
              <w:marTop w:val="0"/>
              <w:marBottom w:val="0"/>
              <w:divBdr>
                <w:top w:val="none" w:sz="0" w:space="0" w:color="auto"/>
                <w:left w:val="none" w:sz="0" w:space="0" w:color="auto"/>
                <w:bottom w:val="none" w:sz="0" w:space="0" w:color="auto"/>
                <w:right w:val="none" w:sz="0" w:space="0" w:color="auto"/>
              </w:divBdr>
            </w:div>
            <w:div w:id="1858154654">
              <w:marLeft w:val="0"/>
              <w:marRight w:val="0"/>
              <w:marTop w:val="0"/>
              <w:marBottom w:val="0"/>
              <w:divBdr>
                <w:top w:val="none" w:sz="0" w:space="0" w:color="auto"/>
                <w:left w:val="none" w:sz="0" w:space="0" w:color="auto"/>
                <w:bottom w:val="none" w:sz="0" w:space="0" w:color="auto"/>
                <w:right w:val="none" w:sz="0" w:space="0" w:color="auto"/>
              </w:divBdr>
            </w:div>
            <w:div w:id="83978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4786">
      <w:bodyDiv w:val="1"/>
      <w:marLeft w:val="0"/>
      <w:marRight w:val="0"/>
      <w:marTop w:val="0"/>
      <w:marBottom w:val="0"/>
      <w:divBdr>
        <w:top w:val="none" w:sz="0" w:space="0" w:color="auto"/>
        <w:left w:val="none" w:sz="0" w:space="0" w:color="auto"/>
        <w:bottom w:val="none" w:sz="0" w:space="0" w:color="auto"/>
        <w:right w:val="none" w:sz="0" w:space="0" w:color="auto"/>
      </w:divBdr>
      <w:divsChild>
        <w:div w:id="505292719">
          <w:marLeft w:val="0"/>
          <w:marRight w:val="0"/>
          <w:marTop w:val="0"/>
          <w:marBottom w:val="0"/>
          <w:divBdr>
            <w:top w:val="none" w:sz="0" w:space="0" w:color="auto"/>
            <w:left w:val="none" w:sz="0" w:space="0" w:color="auto"/>
            <w:bottom w:val="none" w:sz="0" w:space="0" w:color="auto"/>
            <w:right w:val="none" w:sz="0" w:space="0" w:color="auto"/>
          </w:divBdr>
          <w:divsChild>
            <w:div w:id="12345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408">
      <w:bodyDiv w:val="1"/>
      <w:marLeft w:val="0"/>
      <w:marRight w:val="0"/>
      <w:marTop w:val="0"/>
      <w:marBottom w:val="0"/>
      <w:divBdr>
        <w:top w:val="none" w:sz="0" w:space="0" w:color="auto"/>
        <w:left w:val="none" w:sz="0" w:space="0" w:color="auto"/>
        <w:bottom w:val="none" w:sz="0" w:space="0" w:color="auto"/>
        <w:right w:val="none" w:sz="0" w:space="0" w:color="auto"/>
      </w:divBdr>
      <w:divsChild>
        <w:div w:id="29040872">
          <w:marLeft w:val="0"/>
          <w:marRight w:val="0"/>
          <w:marTop w:val="0"/>
          <w:marBottom w:val="0"/>
          <w:divBdr>
            <w:top w:val="none" w:sz="0" w:space="0" w:color="auto"/>
            <w:left w:val="none" w:sz="0" w:space="0" w:color="auto"/>
            <w:bottom w:val="none" w:sz="0" w:space="0" w:color="auto"/>
            <w:right w:val="none" w:sz="0" w:space="0" w:color="auto"/>
          </w:divBdr>
          <w:divsChild>
            <w:div w:id="37967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6233">
      <w:bodyDiv w:val="1"/>
      <w:marLeft w:val="0"/>
      <w:marRight w:val="0"/>
      <w:marTop w:val="0"/>
      <w:marBottom w:val="0"/>
      <w:divBdr>
        <w:top w:val="none" w:sz="0" w:space="0" w:color="auto"/>
        <w:left w:val="none" w:sz="0" w:space="0" w:color="auto"/>
        <w:bottom w:val="none" w:sz="0" w:space="0" w:color="auto"/>
        <w:right w:val="none" w:sz="0" w:space="0" w:color="auto"/>
      </w:divBdr>
      <w:divsChild>
        <w:div w:id="1940874234">
          <w:marLeft w:val="0"/>
          <w:marRight w:val="0"/>
          <w:marTop w:val="0"/>
          <w:marBottom w:val="0"/>
          <w:divBdr>
            <w:top w:val="none" w:sz="0" w:space="0" w:color="auto"/>
            <w:left w:val="none" w:sz="0" w:space="0" w:color="auto"/>
            <w:bottom w:val="none" w:sz="0" w:space="0" w:color="auto"/>
            <w:right w:val="none" w:sz="0" w:space="0" w:color="auto"/>
          </w:divBdr>
          <w:divsChild>
            <w:div w:id="1750544840">
              <w:marLeft w:val="0"/>
              <w:marRight w:val="0"/>
              <w:marTop w:val="0"/>
              <w:marBottom w:val="0"/>
              <w:divBdr>
                <w:top w:val="none" w:sz="0" w:space="0" w:color="auto"/>
                <w:left w:val="none" w:sz="0" w:space="0" w:color="auto"/>
                <w:bottom w:val="none" w:sz="0" w:space="0" w:color="auto"/>
                <w:right w:val="none" w:sz="0" w:space="0" w:color="auto"/>
              </w:divBdr>
            </w:div>
            <w:div w:id="1675721217">
              <w:marLeft w:val="0"/>
              <w:marRight w:val="0"/>
              <w:marTop w:val="0"/>
              <w:marBottom w:val="0"/>
              <w:divBdr>
                <w:top w:val="none" w:sz="0" w:space="0" w:color="auto"/>
                <w:left w:val="none" w:sz="0" w:space="0" w:color="auto"/>
                <w:bottom w:val="none" w:sz="0" w:space="0" w:color="auto"/>
                <w:right w:val="none" w:sz="0" w:space="0" w:color="auto"/>
              </w:divBdr>
            </w:div>
            <w:div w:id="6863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725">
      <w:bodyDiv w:val="1"/>
      <w:marLeft w:val="0"/>
      <w:marRight w:val="0"/>
      <w:marTop w:val="0"/>
      <w:marBottom w:val="0"/>
      <w:divBdr>
        <w:top w:val="none" w:sz="0" w:space="0" w:color="auto"/>
        <w:left w:val="none" w:sz="0" w:space="0" w:color="auto"/>
        <w:bottom w:val="none" w:sz="0" w:space="0" w:color="auto"/>
        <w:right w:val="none" w:sz="0" w:space="0" w:color="auto"/>
      </w:divBdr>
      <w:divsChild>
        <w:div w:id="924001012">
          <w:marLeft w:val="0"/>
          <w:marRight w:val="0"/>
          <w:marTop w:val="0"/>
          <w:marBottom w:val="0"/>
          <w:divBdr>
            <w:top w:val="none" w:sz="0" w:space="0" w:color="auto"/>
            <w:left w:val="none" w:sz="0" w:space="0" w:color="auto"/>
            <w:bottom w:val="none" w:sz="0" w:space="0" w:color="auto"/>
            <w:right w:val="none" w:sz="0" w:space="0" w:color="auto"/>
          </w:divBdr>
          <w:divsChild>
            <w:div w:id="951596944">
              <w:marLeft w:val="0"/>
              <w:marRight w:val="0"/>
              <w:marTop w:val="0"/>
              <w:marBottom w:val="0"/>
              <w:divBdr>
                <w:top w:val="none" w:sz="0" w:space="0" w:color="auto"/>
                <w:left w:val="none" w:sz="0" w:space="0" w:color="auto"/>
                <w:bottom w:val="none" w:sz="0" w:space="0" w:color="auto"/>
                <w:right w:val="none" w:sz="0" w:space="0" w:color="auto"/>
              </w:divBdr>
            </w:div>
            <w:div w:id="977877503">
              <w:marLeft w:val="0"/>
              <w:marRight w:val="0"/>
              <w:marTop w:val="0"/>
              <w:marBottom w:val="0"/>
              <w:divBdr>
                <w:top w:val="none" w:sz="0" w:space="0" w:color="auto"/>
                <w:left w:val="none" w:sz="0" w:space="0" w:color="auto"/>
                <w:bottom w:val="none" w:sz="0" w:space="0" w:color="auto"/>
                <w:right w:val="none" w:sz="0" w:space="0" w:color="auto"/>
              </w:divBdr>
            </w:div>
            <w:div w:id="226114952">
              <w:marLeft w:val="0"/>
              <w:marRight w:val="0"/>
              <w:marTop w:val="0"/>
              <w:marBottom w:val="0"/>
              <w:divBdr>
                <w:top w:val="none" w:sz="0" w:space="0" w:color="auto"/>
                <w:left w:val="none" w:sz="0" w:space="0" w:color="auto"/>
                <w:bottom w:val="none" w:sz="0" w:space="0" w:color="auto"/>
                <w:right w:val="none" w:sz="0" w:space="0" w:color="auto"/>
              </w:divBdr>
            </w:div>
            <w:div w:id="687025711">
              <w:marLeft w:val="0"/>
              <w:marRight w:val="0"/>
              <w:marTop w:val="0"/>
              <w:marBottom w:val="0"/>
              <w:divBdr>
                <w:top w:val="none" w:sz="0" w:space="0" w:color="auto"/>
                <w:left w:val="none" w:sz="0" w:space="0" w:color="auto"/>
                <w:bottom w:val="none" w:sz="0" w:space="0" w:color="auto"/>
                <w:right w:val="none" w:sz="0" w:space="0" w:color="auto"/>
              </w:divBdr>
            </w:div>
            <w:div w:id="1284846851">
              <w:marLeft w:val="0"/>
              <w:marRight w:val="0"/>
              <w:marTop w:val="0"/>
              <w:marBottom w:val="0"/>
              <w:divBdr>
                <w:top w:val="none" w:sz="0" w:space="0" w:color="auto"/>
                <w:left w:val="none" w:sz="0" w:space="0" w:color="auto"/>
                <w:bottom w:val="none" w:sz="0" w:space="0" w:color="auto"/>
                <w:right w:val="none" w:sz="0" w:space="0" w:color="auto"/>
              </w:divBdr>
            </w:div>
            <w:div w:id="1145051120">
              <w:marLeft w:val="0"/>
              <w:marRight w:val="0"/>
              <w:marTop w:val="0"/>
              <w:marBottom w:val="0"/>
              <w:divBdr>
                <w:top w:val="none" w:sz="0" w:space="0" w:color="auto"/>
                <w:left w:val="none" w:sz="0" w:space="0" w:color="auto"/>
                <w:bottom w:val="none" w:sz="0" w:space="0" w:color="auto"/>
                <w:right w:val="none" w:sz="0" w:space="0" w:color="auto"/>
              </w:divBdr>
            </w:div>
            <w:div w:id="1481726764">
              <w:marLeft w:val="0"/>
              <w:marRight w:val="0"/>
              <w:marTop w:val="0"/>
              <w:marBottom w:val="0"/>
              <w:divBdr>
                <w:top w:val="none" w:sz="0" w:space="0" w:color="auto"/>
                <w:left w:val="none" w:sz="0" w:space="0" w:color="auto"/>
                <w:bottom w:val="none" w:sz="0" w:space="0" w:color="auto"/>
                <w:right w:val="none" w:sz="0" w:space="0" w:color="auto"/>
              </w:divBdr>
            </w:div>
            <w:div w:id="1199776789">
              <w:marLeft w:val="0"/>
              <w:marRight w:val="0"/>
              <w:marTop w:val="0"/>
              <w:marBottom w:val="0"/>
              <w:divBdr>
                <w:top w:val="none" w:sz="0" w:space="0" w:color="auto"/>
                <w:left w:val="none" w:sz="0" w:space="0" w:color="auto"/>
                <w:bottom w:val="none" w:sz="0" w:space="0" w:color="auto"/>
                <w:right w:val="none" w:sz="0" w:space="0" w:color="auto"/>
              </w:divBdr>
            </w:div>
            <w:div w:id="1412846811">
              <w:marLeft w:val="0"/>
              <w:marRight w:val="0"/>
              <w:marTop w:val="0"/>
              <w:marBottom w:val="0"/>
              <w:divBdr>
                <w:top w:val="none" w:sz="0" w:space="0" w:color="auto"/>
                <w:left w:val="none" w:sz="0" w:space="0" w:color="auto"/>
                <w:bottom w:val="none" w:sz="0" w:space="0" w:color="auto"/>
                <w:right w:val="none" w:sz="0" w:space="0" w:color="auto"/>
              </w:divBdr>
            </w:div>
            <w:div w:id="143401258">
              <w:marLeft w:val="0"/>
              <w:marRight w:val="0"/>
              <w:marTop w:val="0"/>
              <w:marBottom w:val="0"/>
              <w:divBdr>
                <w:top w:val="none" w:sz="0" w:space="0" w:color="auto"/>
                <w:left w:val="none" w:sz="0" w:space="0" w:color="auto"/>
                <w:bottom w:val="none" w:sz="0" w:space="0" w:color="auto"/>
                <w:right w:val="none" w:sz="0" w:space="0" w:color="auto"/>
              </w:divBdr>
            </w:div>
            <w:div w:id="1748108322">
              <w:marLeft w:val="0"/>
              <w:marRight w:val="0"/>
              <w:marTop w:val="0"/>
              <w:marBottom w:val="0"/>
              <w:divBdr>
                <w:top w:val="none" w:sz="0" w:space="0" w:color="auto"/>
                <w:left w:val="none" w:sz="0" w:space="0" w:color="auto"/>
                <w:bottom w:val="none" w:sz="0" w:space="0" w:color="auto"/>
                <w:right w:val="none" w:sz="0" w:space="0" w:color="auto"/>
              </w:divBdr>
            </w:div>
            <w:div w:id="385421817">
              <w:marLeft w:val="0"/>
              <w:marRight w:val="0"/>
              <w:marTop w:val="0"/>
              <w:marBottom w:val="0"/>
              <w:divBdr>
                <w:top w:val="none" w:sz="0" w:space="0" w:color="auto"/>
                <w:left w:val="none" w:sz="0" w:space="0" w:color="auto"/>
                <w:bottom w:val="none" w:sz="0" w:space="0" w:color="auto"/>
                <w:right w:val="none" w:sz="0" w:space="0" w:color="auto"/>
              </w:divBdr>
            </w:div>
            <w:div w:id="300886545">
              <w:marLeft w:val="0"/>
              <w:marRight w:val="0"/>
              <w:marTop w:val="0"/>
              <w:marBottom w:val="0"/>
              <w:divBdr>
                <w:top w:val="none" w:sz="0" w:space="0" w:color="auto"/>
                <w:left w:val="none" w:sz="0" w:space="0" w:color="auto"/>
                <w:bottom w:val="none" w:sz="0" w:space="0" w:color="auto"/>
                <w:right w:val="none" w:sz="0" w:space="0" w:color="auto"/>
              </w:divBdr>
            </w:div>
            <w:div w:id="1726414851">
              <w:marLeft w:val="0"/>
              <w:marRight w:val="0"/>
              <w:marTop w:val="0"/>
              <w:marBottom w:val="0"/>
              <w:divBdr>
                <w:top w:val="none" w:sz="0" w:space="0" w:color="auto"/>
                <w:left w:val="none" w:sz="0" w:space="0" w:color="auto"/>
                <w:bottom w:val="none" w:sz="0" w:space="0" w:color="auto"/>
                <w:right w:val="none" w:sz="0" w:space="0" w:color="auto"/>
              </w:divBdr>
            </w:div>
            <w:div w:id="1749959318">
              <w:marLeft w:val="0"/>
              <w:marRight w:val="0"/>
              <w:marTop w:val="0"/>
              <w:marBottom w:val="0"/>
              <w:divBdr>
                <w:top w:val="none" w:sz="0" w:space="0" w:color="auto"/>
                <w:left w:val="none" w:sz="0" w:space="0" w:color="auto"/>
                <w:bottom w:val="none" w:sz="0" w:space="0" w:color="auto"/>
                <w:right w:val="none" w:sz="0" w:space="0" w:color="auto"/>
              </w:divBdr>
            </w:div>
            <w:div w:id="4087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7452">
      <w:bodyDiv w:val="1"/>
      <w:marLeft w:val="0"/>
      <w:marRight w:val="0"/>
      <w:marTop w:val="0"/>
      <w:marBottom w:val="0"/>
      <w:divBdr>
        <w:top w:val="none" w:sz="0" w:space="0" w:color="auto"/>
        <w:left w:val="none" w:sz="0" w:space="0" w:color="auto"/>
        <w:bottom w:val="none" w:sz="0" w:space="0" w:color="auto"/>
        <w:right w:val="none" w:sz="0" w:space="0" w:color="auto"/>
      </w:divBdr>
      <w:divsChild>
        <w:div w:id="1294605417">
          <w:marLeft w:val="0"/>
          <w:marRight w:val="0"/>
          <w:marTop w:val="0"/>
          <w:marBottom w:val="0"/>
          <w:divBdr>
            <w:top w:val="none" w:sz="0" w:space="0" w:color="auto"/>
            <w:left w:val="none" w:sz="0" w:space="0" w:color="auto"/>
            <w:bottom w:val="none" w:sz="0" w:space="0" w:color="auto"/>
            <w:right w:val="none" w:sz="0" w:space="0" w:color="auto"/>
          </w:divBdr>
          <w:divsChild>
            <w:div w:id="751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0411">
      <w:bodyDiv w:val="1"/>
      <w:marLeft w:val="0"/>
      <w:marRight w:val="0"/>
      <w:marTop w:val="0"/>
      <w:marBottom w:val="0"/>
      <w:divBdr>
        <w:top w:val="none" w:sz="0" w:space="0" w:color="auto"/>
        <w:left w:val="none" w:sz="0" w:space="0" w:color="auto"/>
        <w:bottom w:val="none" w:sz="0" w:space="0" w:color="auto"/>
        <w:right w:val="none" w:sz="0" w:space="0" w:color="auto"/>
      </w:divBdr>
      <w:divsChild>
        <w:div w:id="964703549">
          <w:marLeft w:val="0"/>
          <w:marRight w:val="0"/>
          <w:marTop w:val="0"/>
          <w:marBottom w:val="0"/>
          <w:divBdr>
            <w:top w:val="none" w:sz="0" w:space="0" w:color="auto"/>
            <w:left w:val="none" w:sz="0" w:space="0" w:color="auto"/>
            <w:bottom w:val="none" w:sz="0" w:space="0" w:color="auto"/>
            <w:right w:val="none" w:sz="0" w:space="0" w:color="auto"/>
          </w:divBdr>
          <w:divsChild>
            <w:div w:id="1221595761">
              <w:marLeft w:val="0"/>
              <w:marRight w:val="0"/>
              <w:marTop w:val="0"/>
              <w:marBottom w:val="0"/>
              <w:divBdr>
                <w:top w:val="none" w:sz="0" w:space="0" w:color="auto"/>
                <w:left w:val="none" w:sz="0" w:space="0" w:color="auto"/>
                <w:bottom w:val="none" w:sz="0" w:space="0" w:color="auto"/>
                <w:right w:val="none" w:sz="0" w:space="0" w:color="auto"/>
              </w:divBdr>
            </w:div>
            <w:div w:id="2002269223">
              <w:marLeft w:val="0"/>
              <w:marRight w:val="0"/>
              <w:marTop w:val="0"/>
              <w:marBottom w:val="0"/>
              <w:divBdr>
                <w:top w:val="none" w:sz="0" w:space="0" w:color="auto"/>
                <w:left w:val="none" w:sz="0" w:space="0" w:color="auto"/>
                <w:bottom w:val="none" w:sz="0" w:space="0" w:color="auto"/>
                <w:right w:val="none" w:sz="0" w:space="0" w:color="auto"/>
              </w:divBdr>
            </w:div>
            <w:div w:id="1183206675">
              <w:marLeft w:val="0"/>
              <w:marRight w:val="0"/>
              <w:marTop w:val="0"/>
              <w:marBottom w:val="0"/>
              <w:divBdr>
                <w:top w:val="none" w:sz="0" w:space="0" w:color="auto"/>
                <w:left w:val="none" w:sz="0" w:space="0" w:color="auto"/>
                <w:bottom w:val="none" w:sz="0" w:space="0" w:color="auto"/>
                <w:right w:val="none" w:sz="0" w:space="0" w:color="auto"/>
              </w:divBdr>
            </w:div>
            <w:div w:id="2076779235">
              <w:marLeft w:val="0"/>
              <w:marRight w:val="0"/>
              <w:marTop w:val="0"/>
              <w:marBottom w:val="0"/>
              <w:divBdr>
                <w:top w:val="none" w:sz="0" w:space="0" w:color="auto"/>
                <w:left w:val="none" w:sz="0" w:space="0" w:color="auto"/>
                <w:bottom w:val="none" w:sz="0" w:space="0" w:color="auto"/>
                <w:right w:val="none" w:sz="0" w:space="0" w:color="auto"/>
              </w:divBdr>
            </w:div>
            <w:div w:id="213995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5661">
      <w:bodyDiv w:val="1"/>
      <w:marLeft w:val="0"/>
      <w:marRight w:val="0"/>
      <w:marTop w:val="0"/>
      <w:marBottom w:val="0"/>
      <w:divBdr>
        <w:top w:val="none" w:sz="0" w:space="0" w:color="auto"/>
        <w:left w:val="none" w:sz="0" w:space="0" w:color="auto"/>
        <w:bottom w:val="none" w:sz="0" w:space="0" w:color="auto"/>
        <w:right w:val="none" w:sz="0" w:space="0" w:color="auto"/>
      </w:divBdr>
      <w:divsChild>
        <w:div w:id="1636791511">
          <w:marLeft w:val="0"/>
          <w:marRight w:val="0"/>
          <w:marTop w:val="0"/>
          <w:marBottom w:val="0"/>
          <w:divBdr>
            <w:top w:val="none" w:sz="0" w:space="0" w:color="auto"/>
            <w:left w:val="none" w:sz="0" w:space="0" w:color="auto"/>
            <w:bottom w:val="none" w:sz="0" w:space="0" w:color="auto"/>
            <w:right w:val="none" w:sz="0" w:space="0" w:color="auto"/>
          </w:divBdr>
          <w:divsChild>
            <w:div w:id="292292369">
              <w:marLeft w:val="0"/>
              <w:marRight w:val="0"/>
              <w:marTop w:val="0"/>
              <w:marBottom w:val="0"/>
              <w:divBdr>
                <w:top w:val="none" w:sz="0" w:space="0" w:color="auto"/>
                <w:left w:val="none" w:sz="0" w:space="0" w:color="auto"/>
                <w:bottom w:val="none" w:sz="0" w:space="0" w:color="auto"/>
                <w:right w:val="none" w:sz="0" w:space="0" w:color="auto"/>
              </w:divBdr>
            </w:div>
            <w:div w:id="4695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2001">
      <w:bodyDiv w:val="1"/>
      <w:marLeft w:val="0"/>
      <w:marRight w:val="0"/>
      <w:marTop w:val="0"/>
      <w:marBottom w:val="0"/>
      <w:divBdr>
        <w:top w:val="none" w:sz="0" w:space="0" w:color="auto"/>
        <w:left w:val="none" w:sz="0" w:space="0" w:color="auto"/>
        <w:bottom w:val="none" w:sz="0" w:space="0" w:color="auto"/>
        <w:right w:val="none" w:sz="0" w:space="0" w:color="auto"/>
      </w:divBdr>
      <w:divsChild>
        <w:div w:id="473571784">
          <w:marLeft w:val="0"/>
          <w:marRight w:val="0"/>
          <w:marTop w:val="0"/>
          <w:marBottom w:val="0"/>
          <w:divBdr>
            <w:top w:val="none" w:sz="0" w:space="0" w:color="auto"/>
            <w:left w:val="none" w:sz="0" w:space="0" w:color="auto"/>
            <w:bottom w:val="none" w:sz="0" w:space="0" w:color="auto"/>
            <w:right w:val="none" w:sz="0" w:space="0" w:color="auto"/>
          </w:divBdr>
          <w:divsChild>
            <w:div w:id="1569195058">
              <w:marLeft w:val="0"/>
              <w:marRight w:val="0"/>
              <w:marTop w:val="0"/>
              <w:marBottom w:val="0"/>
              <w:divBdr>
                <w:top w:val="none" w:sz="0" w:space="0" w:color="auto"/>
                <w:left w:val="none" w:sz="0" w:space="0" w:color="auto"/>
                <w:bottom w:val="none" w:sz="0" w:space="0" w:color="auto"/>
                <w:right w:val="none" w:sz="0" w:space="0" w:color="auto"/>
              </w:divBdr>
            </w:div>
            <w:div w:id="1850757853">
              <w:marLeft w:val="0"/>
              <w:marRight w:val="0"/>
              <w:marTop w:val="0"/>
              <w:marBottom w:val="0"/>
              <w:divBdr>
                <w:top w:val="none" w:sz="0" w:space="0" w:color="auto"/>
                <w:left w:val="none" w:sz="0" w:space="0" w:color="auto"/>
                <w:bottom w:val="none" w:sz="0" w:space="0" w:color="auto"/>
                <w:right w:val="none" w:sz="0" w:space="0" w:color="auto"/>
              </w:divBdr>
            </w:div>
            <w:div w:id="373626429">
              <w:marLeft w:val="0"/>
              <w:marRight w:val="0"/>
              <w:marTop w:val="0"/>
              <w:marBottom w:val="0"/>
              <w:divBdr>
                <w:top w:val="none" w:sz="0" w:space="0" w:color="auto"/>
                <w:left w:val="none" w:sz="0" w:space="0" w:color="auto"/>
                <w:bottom w:val="none" w:sz="0" w:space="0" w:color="auto"/>
                <w:right w:val="none" w:sz="0" w:space="0" w:color="auto"/>
              </w:divBdr>
            </w:div>
            <w:div w:id="543295798">
              <w:marLeft w:val="0"/>
              <w:marRight w:val="0"/>
              <w:marTop w:val="0"/>
              <w:marBottom w:val="0"/>
              <w:divBdr>
                <w:top w:val="none" w:sz="0" w:space="0" w:color="auto"/>
                <w:left w:val="none" w:sz="0" w:space="0" w:color="auto"/>
                <w:bottom w:val="none" w:sz="0" w:space="0" w:color="auto"/>
                <w:right w:val="none" w:sz="0" w:space="0" w:color="auto"/>
              </w:divBdr>
            </w:div>
            <w:div w:id="1417825890">
              <w:marLeft w:val="0"/>
              <w:marRight w:val="0"/>
              <w:marTop w:val="0"/>
              <w:marBottom w:val="0"/>
              <w:divBdr>
                <w:top w:val="none" w:sz="0" w:space="0" w:color="auto"/>
                <w:left w:val="none" w:sz="0" w:space="0" w:color="auto"/>
                <w:bottom w:val="none" w:sz="0" w:space="0" w:color="auto"/>
                <w:right w:val="none" w:sz="0" w:space="0" w:color="auto"/>
              </w:divBdr>
            </w:div>
            <w:div w:id="356348279">
              <w:marLeft w:val="0"/>
              <w:marRight w:val="0"/>
              <w:marTop w:val="0"/>
              <w:marBottom w:val="0"/>
              <w:divBdr>
                <w:top w:val="none" w:sz="0" w:space="0" w:color="auto"/>
                <w:left w:val="none" w:sz="0" w:space="0" w:color="auto"/>
                <w:bottom w:val="none" w:sz="0" w:space="0" w:color="auto"/>
                <w:right w:val="none" w:sz="0" w:space="0" w:color="auto"/>
              </w:divBdr>
            </w:div>
            <w:div w:id="401565243">
              <w:marLeft w:val="0"/>
              <w:marRight w:val="0"/>
              <w:marTop w:val="0"/>
              <w:marBottom w:val="0"/>
              <w:divBdr>
                <w:top w:val="none" w:sz="0" w:space="0" w:color="auto"/>
                <w:left w:val="none" w:sz="0" w:space="0" w:color="auto"/>
                <w:bottom w:val="none" w:sz="0" w:space="0" w:color="auto"/>
                <w:right w:val="none" w:sz="0" w:space="0" w:color="auto"/>
              </w:divBdr>
            </w:div>
            <w:div w:id="2146777843">
              <w:marLeft w:val="0"/>
              <w:marRight w:val="0"/>
              <w:marTop w:val="0"/>
              <w:marBottom w:val="0"/>
              <w:divBdr>
                <w:top w:val="none" w:sz="0" w:space="0" w:color="auto"/>
                <w:left w:val="none" w:sz="0" w:space="0" w:color="auto"/>
                <w:bottom w:val="none" w:sz="0" w:space="0" w:color="auto"/>
                <w:right w:val="none" w:sz="0" w:space="0" w:color="auto"/>
              </w:divBdr>
            </w:div>
            <w:div w:id="2964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9102">
      <w:bodyDiv w:val="1"/>
      <w:marLeft w:val="0"/>
      <w:marRight w:val="0"/>
      <w:marTop w:val="0"/>
      <w:marBottom w:val="0"/>
      <w:divBdr>
        <w:top w:val="none" w:sz="0" w:space="0" w:color="auto"/>
        <w:left w:val="none" w:sz="0" w:space="0" w:color="auto"/>
        <w:bottom w:val="none" w:sz="0" w:space="0" w:color="auto"/>
        <w:right w:val="none" w:sz="0" w:space="0" w:color="auto"/>
      </w:divBdr>
      <w:divsChild>
        <w:div w:id="1690715518">
          <w:marLeft w:val="0"/>
          <w:marRight w:val="0"/>
          <w:marTop w:val="0"/>
          <w:marBottom w:val="0"/>
          <w:divBdr>
            <w:top w:val="none" w:sz="0" w:space="0" w:color="auto"/>
            <w:left w:val="none" w:sz="0" w:space="0" w:color="auto"/>
            <w:bottom w:val="none" w:sz="0" w:space="0" w:color="auto"/>
            <w:right w:val="none" w:sz="0" w:space="0" w:color="auto"/>
          </w:divBdr>
          <w:divsChild>
            <w:div w:id="494032749">
              <w:marLeft w:val="0"/>
              <w:marRight w:val="0"/>
              <w:marTop w:val="0"/>
              <w:marBottom w:val="0"/>
              <w:divBdr>
                <w:top w:val="none" w:sz="0" w:space="0" w:color="auto"/>
                <w:left w:val="none" w:sz="0" w:space="0" w:color="auto"/>
                <w:bottom w:val="none" w:sz="0" w:space="0" w:color="auto"/>
                <w:right w:val="none" w:sz="0" w:space="0" w:color="auto"/>
              </w:divBdr>
            </w:div>
            <w:div w:id="338966306">
              <w:marLeft w:val="0"/>
              <w:marRight w:val="0"/>
              <w:marTop w:val="0"/>
              <w:marBottom w:val="0"/>
              <w:divBdr>
                <w:top w:val="none" w:sz="0" w:space="0" w:color="auto"/>
                <w:left w:val="none" w:sz="0" w:space="0" w:color="auto"/>
                <w:bottom w:val="none" w:sz="0" w:space="0" w:color="auto"/>
                <w:right w:val="none" w:sz="0" w:space="0" w:color="auto"/>
              </w:divBdr>
            </w:div>
            <w:div w:id="916594390">
              <w:marLeft w:val="0"/>
              <w:marRight w:val="0"/>
              <w:marTop w:val="0"/>
              <w:marBottom w:val="0"/>
              <w:divBdr>
                <w:top w:val="none" w:sz="0" w:space="0" w:color="auto"/>
                <w:left w:val="none" w:sz="0" w:space="0" w:color="auto"/>
                <w:bottom w:val="none" w:sz="0" w:space="0" w:color="auto"/>
                <w:right w:val="none" w:sz="0" w:space="0" w:color="auto"/>
              </w:divBdr>
            </w:div>
            <w:div w:id="2092043095">
              <w:marLeft w:val="0"/>
              <w:marRight w:val="0"/>
              <w:marTop w:val="0"/>
              <w:marBottom w:val="0"/>
              <w:divBdr>
                <w:top w:val="none" w:sz="0" w:space="0" w:color="auto"/>
                <w:left w:val="none" w:sz="0" w:space="0" w:color="auto"/>
                <w:bottom w:val="none" w:sz="0" w:space="0" w:color="auto"/>
                <w:right w:val="none" w:sz="0" w:space="0" w:color="auto"/>
              </w:divBdr>
            </w:div>
            <w:div w:id="399211917">
              <w:marLeft w:val="0"/>
              <w:marRight w:val="0"/>
              <w:marTop w:val="0"/>
              <w:marBottom w:val="0"/>
              <w:divBdr>
                <w:top w:val="none" w:sz="0" w:space="0" w:color="auto"/>
                <w:left w:val="none" w:sz="0" w:space="0" w:color="auto"/>
                <w:bottom w:val="none" w:sz="0" w:space="0" w:color="auto"/>
                <w:right w:val="none" w:sz="0" w:space="0" w:color="auto"/>
              </w:divBdr>
            </w:div>
            <w:div w:id="922639429">
              <w:marLeft w:val="0"/>
              <w:marRight w:val="0"/>
              <w:marTop w:val="0"/>
              <w:marBottom w:val="0"/>
              <w:divBdr>
                <w:top w:val="none" w:sz="0" w:space="0" w:color="auto"/>
                <w:left w:val="none" w:sz="0" w:space="0" w:color="auto"/>
                <w:bottom w:val="none" w:sz="0" w:space="0" w:color="auto"/>
                <w:right w:val="none" w:sz="0" w:space="0" w:color="auto"/>
              </w:divBdr>
            </w:div>
            <w:div w:id="1994681744">
              <w:marLeft w:val="0"/>
              <w:marRight w:val="0"/>
              <w:marTop w:val="0"/>
              <w:marBottom w:val="0"/>
              <w:divBdr>
                <w:top w:val="none" w:sz="0" w:space="0" w:color="auto"/>
                <w:left w:val="none" w:sz="0" w:space="0" w:color="auto"/>
                <w:bottom w:val="none" w:sz="0" w:space="0" w:color="auto"/>
                <w:right w:val="none" w:sz="0" w:space="0" w:color="auto"/>
              </w:divBdr>
            </w:div>
            <w:div w:id="1317299355">
              <w:marLeft w:val="0"/>
              <w:marRight w:val="0"/>
              <w:marTop w:val="0"/>
              <w:marBottom w:val="0"/>
              <w:divBdr>
                <w:top w:val="none" w:sz="0" w:space="0" w:color="auto"/>
                <w:left w:val="none" w:sz="0" w:space="0" w:color="auto"/>
                <w:bottom w:val="none" w:sz="0" w:space="0" w:color="auto"/>
                <w:right w:val="none" w:sz="0" w:space="0" w:color="auto"/>
              </w:divBdr>
            </w:div>
            <w:div w:id="667438351">
              <w:marLeft w:val="0"/>
              <w:marRight w:val="0"/>
              <w:marTop w:val="0"/>
              <w:marBottom w:val="0"/>
              <w:divBdr>
                <w:top w:val="none" w:sz="0" w:space="0" w:color="auto"/>
                <w:left w:val="none" w:sz="0" w:space="0" w:color="auto"/>
                <w:bottom w:val="none" w:sz="0" w:space="0" w:color="auto"/>
                <w:right w:val="none" w:sz="0" w:space="0" w:color="auto"/>
              </w:divBdr>
            </w:div>
            <w:div w:id="149371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9352">
      <w:bodyDiv w:val="1"/>
      <w:marLeft w:val="0"/>
      <w:marRight w:val="0"/>
      <w:marTop w:val="0"/>
      <w:marBottom w:val="0"/>
      <w:divBdr>
        <w:top w:val="none" w:sz="0" w:space="0" w:color="auto"/>
        <w:left w:val="none" w:sz="0" w:space="0" w:color="auto"/>
        <w:bottom w:val="none" w:sz="0" w:space="0" w:color="auto"/>
        <w:right w:val="none" w:sz="0" w:space="0" w:color="auto"/>
      </w:divBdr>
      <w:divsChild>
        <w:div w:id="1190021873">
          <w:marLeft w:val="0"/>
          <w:marRight w:val="0"/>
          <w:marTop w:val="0"/>
          <w:marBottom w:val="0"/>
          <w:divBdr>
            <w:top w:val="none" w:sz="0" w:space="0" w:color="auto"/>
            <w:left w:val="none" w:sz="0" w:space="0" w:color="auto"/>
            <w:bottom w:val="none" w:sz="0" w:space="0" w:color="auto"/>
            <w:right w:val="none" w:sz="0" w:space="0" w:color="auto"/>
          </w:divBdr>
          <w:divsChild>
            <w:div w:id="6484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4371">
      <w:bodyDiv w:val="1"/>
      <w:marLeft w:val="0"/>
      <w:marRight w:val="0"/>
      <w:marTop w:val="0"/>
      <w:marBottom w:val="0"/>
      <w:divBdr>
        <w:top w:val="none" w:sz="0" w:space="0" w:color="auto"/>
        <w:left w:val="none" w:sz="0" w:space="0" w:color="auto"/>
        <w:bottom w:val="none" w:sz="0" w:space="0" w:color="auto"/>
        <w:right w:val="none" w:sz="0" w:space="0" w:color="auto"/>
      </w:divBdr>
      <w:divsChild>
        <w:div w:id="576280022">
          <w:marLeft w:val="0"/>
          <w:marRight w:val="0"/>
          <w:marTop w:val="0"/>
          <w:marBottom w:val="0"/>
          <w:divBdr>
            <w:top w:val="none" w:sz="0" w:space="0" w:color="auto"/>
            <w:left w:val="none" w:sz="0" w:space="0" w:color="auto"/>
            <w:bottom w:val="none" w:sz="0" w:space="0" w:color="auto"/>
            <w:right w:val="none" w:sz="0" w:space="0" w:color="auto"/>
          </w:divBdr>
          <w:divsChild>
            <w:div w:id="4735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5594">
      <w:bodyDiv w:val="1"/>
      <w:marLeft w:val="0"/>
      <w:marRight w:val="0"/>
      <w:marTop w:val="0"/>
      <w:marBottom w:val="0"/>
      <w:divBdr>
        <w:top w:val="none" w:sz="0" w:space="0" w:color="auto"/>
        <w:left w:val="none" w:sz="0" w:space="0" w:color="auto"/>
        <w:bottom w:val="none" w:sz="0" w:space="0" w:color="auto"/>
        <w:right w:val="none" w:sz="0" w:space="0" w:color="auto"/>
      </w:divBdr>
      <w:divsChild>
        <w:div w:id="328142282">
          <w:marLeft w:val="0"/>
          <w:marRight w:val="0"/>
          <w:marTop w:val="0"/>
          <w:marBottom w:val="0"/>
          <w:divBdr>
            <w:top w:val="none" w:sz="0" w:space="0" w:color="auto"/>
            <w:left w:val="none" w:sz="0" w:space="0" w:color="auto"/>
            <w:bottom w:val="none" w:sz="0" w:space="0" w:color="auto"/>
            <w:right w:val="none" w:sz="0" w:space="0" w:color="auto"/>
          </w:divBdr>
          <w:divsChild>
            <w:div w:id="1064835279">
              <w:marLeft w:val="0"/>
              <w:marRight w:val="0"/>
              <w:marTop w:val="0"/>
              <w:marBottom w:val="0"/>
              <w:divBdr>
                <w:top w:val="none" w:sz="0" w:space="0" w:color="auto"/>
                <w:left w:val="none" w:sz="0" w:space="0" w:color="auto"/>
                <w:bottom w:val="none" w:sz="0" w:space="0" w:color="auto"/>
                <w:right w:val="none" w:sz="0" w:space="0" w:color="auto"/>
              </w:divBdr>
            </w:div>
            <w:div w:id="1393312367">
              <w:marLeft w:val="0"/>
              <w:marRight w:val="0"/>
              <w:marTop w:val="0"/>
              <w:marBottom w:val="0"/>
              <w:divBdr>
                <w:top w:val="none" w:sz="0" w:space="0" w:color="auto"/>
                <w:left w:val="none" w:sz="0" w:space="0" w:color="auto"/>
                <w:bottom w:val="none" w:sz="0" w:space="0" w:color="auto"/>
                <w:right w:val="none" w:sz="0" w:space="0" w:color="auto"/>
              </w:divBdr>
            </w:div>
            <w:div w:id="1201211021">
              <w:marLeft w:val="0"/>
              <w:marRight w:val="0"/>
              <w:marTop w:val="0"/>
              <w:marBottom w:val="0"/>
              <w:divBdr>
                <w:top w:val="none" w:sz="0" w:space="0" w:color="auto"/>
                <w:left w:val="none" w:sz="0" w:space="0" w:color="auto"/>
                <w:bottom w:val="none" w:sz="0" w:space="0" w:color="auto"/>
                <w:right w:val="none" w:sz="0" w:space="0" w:color="auto"/>
              </w:divBdr>
            </w:div>
            <w:div w:id="1228565995">
              <w:marLeft w:val="0"/>
              <w:marRight w:val="0"/>
              <w:marTop w:val="0"/>
              <w:marBottom w:val="0"/>
              <w:divBdr>
                <w:top w:val="none" w:sz="0" w:space="0" w:color="auto"/>
                <w:left w:val="none" w:sz="0" w:space="0" w:color="auto"/>
                <w:bottom w:val="none" w:sz="0" w:space="0" w:color="auto"/>
                <w:right w:val="none" w:sz="0" w:space="0" w:color="auto"/>
              </w:divBdr>
            </w:div>
            <w:div w:id="171377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9934">
      <w:bodyDiv w:val="1"/>
      <w:marLeft w:val="0"/>
      <w:marRight w:val="0"/>
      <w:marTop w:val="0"/>
      <w:marBottom w:val="0"/>
      <w:divBdr>
        <w:top w:val="none" w:sz="0" w:space="0" w:color="auto"/>
        <w:left w:val="none" w:sz="0" w:space="0" w:color="auto"/>
        <w:bottom w:val="none" w:sz="0" w:space="0" w:color="auto"/>
        <w:right w:val="none" w:sz="0" w:space="0" w:color="auto"/>
      </w:divBdr>
      <w:divsChild>
        <w:div w:id="1725566794">
          <w:marLeft w:val="0"/>
          <w:marRight w:val="0"/>
          <w:marTop w:val="0"/>
          <w:marBottom w:val="0"/>
          <w:divBdr>
            <w:top w:val="none" w:sz="0" w:space="0" w:color="auto"/>
            <w:left w:val="none" w:sz="0" w:space="0" w:color="auto"/>
            <w:bottom w:val="none" w:sz="0" w:space="0" w:color="auto"/>
            <w:right w:val="none" w:sz="0" w:space="0" w:color="auto"/>
          </w:divBdr>
          <w:divsChild>
            <w:div w:id="43339646">
              <w:marLeft w:val="0"/>
              <w:marRight w:val="0"/>
              <w:marTop w:val="0"/>
              <w:marBottom w:val="0"/>
              <w:divBdr>
                <w:top w:val="none" w:sz="0" w:space="0" w:color="auto"/>
                <w:left w:val="none" w:sz="0" w:space="0" w:color="auto"/>
                <w:bottom w:val="none" w:sz="0" w:space="0" w:color="auto"/>
                <w:right w:val="none" w:sz="0" w:space="0" w:color="auto"/>
              </w:divBdr>
            </w:div>
            <w:div w:id="707678783">
              <w:marLeft w:val="0"/>
              <w:marRight w:val="0"/>
              <w:marTop w:val="0"/>
              <w:marBottom w:val="0"/>
              <w:divBdr>
                <w:top w:val="none" w:sz="0" w:space="0" w:color="auto"/>
                <w:left w:val="none" w:sz="0" w:space="0" w:color="auto"/>
                <w:bottom w:val="none" w:sz="0" w:space="0" w:color="auto"/>
                <w:right w:val="none" w:sz="0" w:space="0" w:color="auto"/>
              </w:divBdr>
            </w:div>
            <w:div w:id="1618290582">
              <w:marLeft w:val="0"/>
              <w:marRight w:val="0"/>
              <w:marTop w:val="0"/>
              <w:marBottom w:val="0"/>
              <w:divBdr>
                <w:top w:val="none" w:sz="0" w:space="0" w:color="auto"/>
                <w:left w:val="none" w:sz="0" w:space="0" w:color="auto"/>
                <w:bottom w:val="none" w:sz="0" w:space="0" w:color="auto"/>
                <w:right w:val="none" w:sz="0" w:space="0" w:color="auto"/>
              </w:divBdr>
            </w:div>
            <w:div w:id="1090126413">
              <w:marLeft w:val="0"/>
              <w:marRight w:val="0"/>
              <w:marTop w:val="0"/>
              <w:marBottom w:val="0"/>
              <w:divBdr>
                <w:top w:val="none" w:sz="0" w:space="0" w:color="auto"/>
                <w:left w:val="none" w:sz="0" w:space="0" w:color="auto"/>
                <w:bottom w:val="none" w:sz="0" w:space="0" w:color="auto"/>
                <w:right w:val="none" w:sz="0" w:space="0" w:color="auto"/>
              </w:divBdr>
            </w:div>
            <w:div w:id="1416245145">
              <w:marLeft w:val="0"/>
              <w:marRight w:val="0"/>
              <w:marTop w:val="0"/>
              <w:marBottom w:val="0"/>
              <w:divBdr>
                <w:top w:val="none" w:sz="0" w:space="0" w:color="auto"/>
                <w:left w:val="none" w:sz="0" w:space="0" w:color="auto"/>
                <w:bottom w:val="none" w:sz="0" w:space="0" w:color="auto"/>
                <w:right w:val="none" w:sz="0" w:space="0" w:color="auto"/>
              </w:divBdr>
            </w:div>
            <w:div w:id="444158580">
              <w:marLeft w:val="0"/>
              <w:marRight w:val="0"/>
              <w:marTop w:val="0"/>
              <w:marBottom w:val="0"/>
              <w:divBdr>
                <w:top w:val="none" w:sz="0" w:space="0" w:color="auto"/>
                <w:left w:val="none" w:sz="0" w:space="0" w:color="auto"/>
                <w:bottom w:val="none" w:sz="0" w:space="0" w:color="auto"/>
                <w:right w:val="none" w:sz="0" w:space="0" w:color="auto"/>
              </w:divBdr>
            </w:div>
            <w:div w:id="16053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3700">
      <w:bodyDiv w:val="1"/>
      <w:marLeft w:val="0"/>
      <w:marRight w:val="0"/>
      <w:marTop w:val="0"/>
      <w:marBottom w:val="0"/>
      <w:divBdr>
        <w:top w:val="none" w:sz="0" w:space="0" w:color="auto"/>
        <w:left w:val="none" w:sz="0" w:space="0" w:color="auto"/>
        <w:bottom w:val="none" w:sz="0" w:space="0" w:color="auto"/>
        <w:right w:val="none" w:sz="0" w:space="0" w:color="auto"/>
      </w:divBdr>
      <w:divsChild>
        <w:div w:id="879509052">
          <w:marLeft w:val="0"/>
          <w:marRight w:val="0"/>
          <w:marTop w:val="0"/>
          <w:marBottom w:val="0"/>
          <w:divBdr>
            <w:top w:val="none" w:sz="0" w:space="0" w:color="auto"/>
            <w:left w:val="none" w:sz="0" w:space="0" w:color="auto"/>
            <w:bottom w:val="none" w:sz="0" w:space="0" w:color="auto"/>
            <w:right w:val="none" w:sz="0" w:space="0" w:color="auto"/>
          </w:divBdr>
          <w:divsChild>
            <w:div w:id="10196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4925">
      <w:bodyDiv w:val="1"/>
      <w:marLeft w:val="0"/>
      <w:marRight w:val="0"/>
      <w:marTop w:val="0"/>
      <w:marBottom w:val="0"/>
      <w:divBdr>
        <w:top w:val="none" w:sz="0" w:space="0" w:color="auto"/>
        <w:left w:val="none" w:sz="0" w:space="0" w:color="auto"/>
        <w:bottom w:val="none" w:sz="0" w:space="0" w:color="auto"/>
        <w:right w:val="none" w:sz="0" w:space="0" w:color="auto"/>
      </w:divBdr>
      <w:divsChild>
        <w:div w:id="1902868399">
          <w:marLeft w:val="0"/>
          <w:marRight w:val="0"/>
          <w:marTop w:val="0"/>
          <w:marBottom w:val="0"/>
          <w:divBdr>
            <w:top w:val="none" w:sz="0" w:space="0" w:color="auto"/>
            <w:left w:val="none" w:sz="0" w:space="0" w:color="auto"/>
            <w:bottom w:val="none" w:sz="0" w:space="0" w:color="auto"/>
            <w:right w:val="none" w:sz="0" w:space="0" w:color="auto"/>
          </w:divBdr>
          <w:divsChild>
            <w:div w:id="36249271">
              <w:marLeft w:val="0"/>
              <w:marRight w:val="0"/>
              <w:marTop w:val="0"/>
              <w:marBottom w:val="0"/>
              <w:divBdr>
                <w:top w:val="none" w:sz="0" w:space="0" w:color="auto"/>
                <w:left w:val="none" w:sz="0" w:space="0" w:color="auto"/>
                <w:bottom w:val="none" w:sz="0" w:space="0" w:color="auto"/>
                <w:right w:val="none" w:sz="0" w:space="0" w:color="auto"/>
              </w:divBdr>
            </w:div>
            <w:div w:id="1886990975">
              <w:marLeft w:val="0"/>
              <w:marRight w:val="0"/>
              <w:marTop w:val="0"/>
              <w:marBottom w:val="0"/>
              <w:divBdr>
                <w:top w:val="none" w:sz="0" w:space="0" w:color="auto"/>
                <w:left w:val="none" w:sz="0" w:space="0" w:color="auto"/>
                <w:bottom w:val="none" w:sz="0" w:space="0" w:color="auto"/>
                <w:right w:val="none" w:sz="0" w:space="0" w:color="auto"/>
              </w:divBdr>
            </w:div>
            <w:div w:id="1392730142">
              <w:marLeft w:val="0"/>
              <w:marRight w:val="0"/>
              <w:marTop w:val="0"/>
              <w:marBottom w:val="0"/>
              <w:divBdr>
                <w:top w:val="none" w:sz="0" w:space="0" w:color="auto"/>
                <w:left w:val="none" w:sz="0" w:space="0" w:color="auto"/>
                <w:bottom w:val="none" w:sz="0" w:space="0" w:color="auto"/>
                <w:right w:val="none" w:sz="0" w:space="0" w:color="auto"/>
              </w:divBdr>
            </w:div>
            <w:div w:id="402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19156">
      <w:bodyDiv w:val="1"/>
      <w:marLeft w:val="0"/>
      <w:marRight w:val="0"/>
      <w:marTop w:val="0"/>
      <w:marBottom w:val="0"/>
      <w:divBdr>
        <w:top w:val="none" w:sz="0" w:space="0" w:color="auto"/>
        <w:left w:val="none" w:sz="0" w:space="0" w:color="auto"/>
        <w:bottom w:val="none" w:sz="0" w:space="0" w:color="auto"/>
        <w:right w:val="none" w:sz="0" w:space="0" w:color="auto"/>
      </w:divBdr>
      <w:divsChild>
        <w:div w:id="376902778">
          <w:marLeft w:val="0"/>
          <w:marRight w:val="0"/>
          <w:marTop w:val="0"/>
          <w:marBottom w:val="0"/>
          <w:divBdr>
            <w:top w:val="none" w:sz="0" w:space="0" w:color="auto"/>
            <w:left w:val="none" w:sz="0" w:space="0" w:color="auto"/>
            <w:bottom w:val="none" w:sz="0" w:space="0" w:color="auto"/>
            <w:right w:val="none" w:sz="0" w:space="0" w:color="auto"/>
          </w:divBdr>
          <w:divsChild>
            <w:div w:id="59644333">
              <w:marLeft w:val="0"/>
              <w:marRight w:val="0"/>
              <w:marTop w:val="0"/>
              <w:marBottom w:val="0"/>
              <w:divBdr>
                <w:top w:val="none" w:sz="0" w:space="0" w:color="auto"/>
                <w:left w:val="none" w:sz="0" w:space="0" w:color="auto"/>
                <w:bottom w:val="none" w:sz="0" w:space="0" w:color="auto"/>
                <w:right w:val="none" w:sz="0" w:space="0" w:color="auto"/>
              </w:divBdr>
            </w:div>
            <w:div w:id="456680562">
              <w:marLeft w:val="0"/>
              <w:marRight w:val="0"/>
              <w:marTop w:val="0"/>
              <w:marBottom w:val="0"/>
              <w:divBdr>
                <w:top w:val="none" w:sz="0" w:space="0" w:color="auto"/>
                <w:left w:val="none" w:sz="0" w:space="0" w:color="auto"/>
                <w:bottom w:val="none" w:sz="0" w:space="0" w:color="auto"/>
                <w:right w:val="none" w:sz="0" w:space="0" w:color="auto"/>
              </w:divBdr>
            </w:div>
            <w:div w:id="25838333">
              <w:marLeft w:val="0"/>
              <w:marRight w:val="0"/>
              <w:marTop w:val="0"/>
              <w:marBottom w:val="0"/>
              <w:divBdr>
                <w:top w:val="none" w:sz="0" w:space="0" w:color="auto"/>
                <w:left w:val="none" w:sz="0" w:space="0" w:color="auto"/>
                <w:bottom w:val="none" w:sz="0" w:space="0" w:color="auto"/>
                <w:right w:val="none" w:sz="0" w:space="0" w:color="auto"/>
              </w:divBdr>
            </w:div>
            <w:div w:id="2105833878">
              <w:marLeft w:val="0"/>
              <w:marRight w:val="0"/>
              <w:marTop w:val="0"/>
              <w:marBottom w:val="0"/>
              <w:divBdr>
                <w:top w:val="none" w:sz="0" w:space="0" w:color="auto"/>
                <w:left w:val="none" w:sz="0" w:space="0" w:color="auto"/>
                <w:bottom w:val="none" w:sz="0" w:space="0" w:color="auto"/>
                <w:right w:val="none" w:sz="0" w:space="0" w:color="auto"/>
              </w:divBdr>
            </w:div>
            <w:div w:id="723916617">
              <w:marLeft w:val="0"/>
              <w:marRight w:val="0"/>
              <w:marTop w:val="0"/>
              <w:marBottom w:val="0"/>
              <w:divBdr>
                <w:top w:val="none" w:sz="0" w:space="0" w:color="auto"/>
                <w:left w:val="none" w:sz="0" w:space="0" w:color="auto"/>
                <w:bottom w:val="none" w:sz="0" w:space="0" w:color="auto"/>
                <w:right w:val="none" w:sz="0" w:space="0" w:color="auto"/>
              </w:divBdr>
            </w:div>
            <w:div w:id="1255092747">
              <w:marLeft w:val="0"/>
              <w:marRight w:val="0"/>
              <w:marTop w:val="0"/>
              <w:marBottom w:val="0"/>
              <w:divBdr>
                <w:top w:val="none" w:sz="0" w:space="0" w:color="auto"/>
                <w:left w:val="none" w:sz="0" w:space="0" w:color="auto"/>
                <w:bottom w:val="none" w:sz="0" w:space="0" w:color="auto"/>
                <w:right w:val="none" w:sz="0" w:space="0" w:color="auto"/>
              </w:divBdr>
            </w:div>
            <w:div w:id="1626232332">
              <w:marLeft w:val="0"/>
              <w:marRight w:val="0"/>
              <w:marTop w:val="0"/>
              <w:marBottom w:val="0"/>
              <w:divBdr>
                <w:top w:val="none" w:sz="0" w:space="0" w:color="auto"/>
                <w:left w:val="none" w:sz="0" w:space="0" w:color="auto"/>
                <w:bottom w:val="none" w:sz="0" w:space="0" w:color="auto"/>
                <w:right w:val="none" w:sz="0" w:space="0" w:color="auto"/>
              </w:divBdr>
            </w:div>
            <w:div w:id="712651892">
              <w:marLeft w:val="0"/>
              <w:marRight w:val="0"/>
              <w:marTop w:val="0"/>
              <w:marBottom w:val="0"/>
              <w:divBdr>
                <w:top w:val="none" w:sz="0" w:space="0" w:color="auto"/>
                <w:left w:val="none" w:sz="0" w:space="0" w:color="auto"/>
                <w:bottom w:val="none" w:sz="0" w:space="0" w:color="auto"/>
                <w:right w:val="none" w:sz="0" w:space="0" w:color="auto"/>
              </w:divBdr>
            </w:div>
            <w:div w:id="1272393508">
              <w:marLeft w:val="0"/>
              <w:marRight w:val="0"/>
              <w:marTop w:val="0"/>
              <w:marBottom w:val="0"/>
              <w:divBdr>
                <w:top w:val="none" w:sz="0" w:space="0" w:color="auto"/>
                <w:left w:val="none" w:sz="0" w:space="0" w:color="auto"/>
                <w:bottom w:val="none" w:sz="0" w:space="0" w:color="auto"/>
                <w:right w:val="none" w:sz="0" w:space="0" w:color="auto"/>
              </w:divBdr>
            </w:div>
            <w:div w:id="213000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5963">
      <w:bodyDiv w:val="1"/>
      <w:marLeft w:val="0"/>
      <w:marRight w:val="0"/>
      <w:marTop w:val="0"/>
      <w:marBottom w:val="0"/>
      <w:divBdr>
        <w:top w:val="none" w:sz="0" w:space="0" w:color="auto"/>
        <w:left w:val="none" w:sz="0" w:space="0" w:color="auto"/>
        <w:bottom w:val="none" w:sz="0" w:space="0" w:color="auto"/>
        <w:right w:val="none" w:sz="0" w:space="0" w:color="auto"/>
      </w:divBdr>
      <w:divsChild>
        <w:div w:id="734812917">
          <w:marLeft w:val="0"/>
          <w:marRight w:val="0"/>
          <w:marTop w:val="0"/>
          <w:marBottom w:val="0"/>
          <w:divBdr>
            <w:top w:val="none" w:sz="0" w:space="0" w:color="auto"/>
            <w:left w:val="none" w:sz="0" w:space="0" w:color="auto"/>
            <w:bottom w:val="none" w:sz="0" w:space="0" w:color="auto"/>
            <w:right w:val="none" w:sz="0" w:space="0" w:color="auto"/>
          </w:divBdr>
          <w:divsChild>
            <w:div w:id="35200485">
              <w:marLeft w:val="0"/>
              <w:marRight w:val="0"/>
              <w:marTop w:val="0"/>
              <w:marBottom w:val="0"/>
              <w:divBdr>
                <w:top w:val="none" w:sz="0" w:space="0" w:color="auto"/>
                <w:left w:val="none" w:sz="0" w:space="0" w:color="auto"/>
                <w:bottom w:val="none" w:sz="0" w:space="0" w:color="auto"/>
                <w:right w:val="none" w:sz="0" w:space="0" w:color="auto"/>
              </w:divBdr>
            </w:div>
            <w:div w:id="1528831236">
              <w:marLeft w:val="0"/>
              <w:marRight w:val="0"/>
              <w:marTop w:val="0"/>
              <w:marBottom w:val="0"/>
              <w:divBdr>
                <w:top w:val="none" w:sz="0" w:space="0" w:color="auto"/>
                <w:left w:val="none" w:sz="0" w:space="0" w:color="auto"/>
                <w:bottom w:val="none" w:sz="0" w:space="0" w:color="auto"/>
                <w:right w:val="none" w:sz="0" w:space="0" w:color="auto"/>
              </w:divBdr>
            </w:div>
            <w:div w:id="1072043881">
              <w:marLeft w:val="0"/>
              <w:marRight w:val="0"/>
              <w:marTop w:val="0"/>
              <w:marBottom w:val="0"/>
              <w:divBdr>
                <w:top w:val="none" w:sz="0" w:space="0" w:color="auto"/>
                <w:left w:val="none" w:sz="0" w:space="0" w:color="auto"/>
                <w:bottom w:val="none" w:sz="0" w:space="0" w:color="auto"/>
                <w:right w:val="none" w:sz="0" w:space="0" w:color="auto"/>
              </w:divBdr>
            </w:div>
            <w:div w:id="8786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9575">
      <w:bodyDiv w:val="1"/>
      <w:marLeft w:val="0"/>
      <w:marRight w:val="0"/>
      <w:marTop w:val="0"/>
      <w:marBottom w:val="0"/>
      <w:divBdr>
        <w:top w:val="none" w:sz="0" w:space="0" w:color="auto"/>
        <w:left w:val="none" w:sz="0" w:space="0" w:color="auto"/>
        <w:bottom w:val="none" w:sz="0" w:space="0" w:color="auto"/>
        <w:right w:val="none" w:sz="0" w:space="0" w:color="auto"/>
      </w:divBdr>
      <w:divsChild>
        <w:div w:id="1888449615">
          <w:marLeft w:val="0"/>
          <w:marRight w:val="0"/>
          <w:marTop w:val="0"/>
          <w:marBottom w:val="0"/>
          <w:divBdr>
            <w:top w:val="none" w:sz="0" w:space="0" w:color="auto"/>
            <w:left w:val="none" w:sz="0" w:space="0" w:color="auto"/>
            <w:bottom w:val="none" w:sz="0" w:space="0" w:color="auto"/>
            <w:right w:val="none" w:sz="0" w:space="0" w:color="auto"/>
          </w:divBdr>
          <w:divsChild>
            <w:div w:id="1209998792">
              <w:marLeft w:val="0"/>
              <w:marRight w:val="0"/>
              <w:marTop w:val="0"/>
              <w:marBottom w:val="0"/>
              <w:divBdr>
                <w:top w:val="none" w:sz="0" w:space="0" w:color="auto"/>
                <w:left w:val="none" w:sz="0" w:space="0" w:color="auto"/>
                <w:bottom w:val="none" w:sz="0" w:space="0" w:color="auto"/>
                <w:right w:val="none" w:sz="0" w:space="0" w:color="auto"/>
              </w:divBdr>
            </w:div>
            <w:div w:id="443576137">
              <w:marLeft w:val="0"/>
              <w:marRight w:val="0"/>
              <w:marTop w:val="0"/>
              <w:marBottom w:val="0"/>
              <w:divBdr>
                <w:top w:val="none" w:sz="0" w:space="0" w:color="auto"/>
                <w:left w:val="none" w:sz="0" w:space="0" w:color="auto"/>
                <w:bottom w:val="none" w:sz="0" w:space="0" w:color="auto"/>
                <w:right w:val="none" w:sz="0" w:space="0" w:color="auto"/>
              </w:divBdr>
            </w:div>
            <w:div w:id="2080011976">
              <w:marLeft w:val="0"/>
              <w:marRight w:val="0"/>
              <w:marTop w:val="0"/>
              <w:marBottom w:val="0"/>
              <w:divBdr>
                <w:top w:val="none" w:sz="0" w:space="0" w:color="auto"/>
                <w:left w:val="none" w:sz="0" w:space="0" w:color="auto"/>
                <w:bottom w:val="none" w:sz="0" w:space="0" w:color="auto"/>
                <w:right w:val="none" w:sz="0" w:space="0" w:color="auto"/>
              </w:divBdr>
            </w:div>
            <w:div w:id="2000887745">
              <w:marLeft w:val="0"/>
              <w:marRight w:val="0"/>
              <w:marTop w:val="0"/>
              <w:marBottom w:val="0"/>
              <w:divBdr>
                <w:top w:val="none" w:sz="0" w:space="0" w:color="auto"/>
                <w:left w:val="none" w:sz="0" w:space="0" w:color="auto"/>
                <w:bottom w:val="none" w:sz="0" w:space="0" w:color="auto"/>
                <w:right w:val="none" w:sz="0" w:space="0" w:color="auto"/>
              </w:divBdr>
            </w:div>
            <w:div w:id="1017149511">
              <w:marLeft w:val="0"/>
              <w:marRight w:val="0"/>
              <w:marTop w:val="0"/>
              <w:marBottom w:val="0"/>
              <w:divBdr>
                <w:top w:val="none" w:sz="0" w:space="0" w:color="auto"/>
                <w:left w:val="none" w:sz="0" w:space="0" w:color="auto"/>
                <w:bottom w:val="none" w:sz="0" w:space="0" w:color="auto"/>
                <w:right w:val="none" w:sz="0" w:space="0" w:color="auto"/>
              </w:divBdr>
            </w:div>
            <w:div w:id="1536305007">
              <w:marLeft w:val="0"/>
              <w:marRight w:val="0"/>
              <w:marTop w:val="0"/>
              <w:marBottom w:val="0"/>
              <w:divBdr>
                <w:top w:val="none" w:sz="0" w:space="0" w:color="auto"/>
                <w:left w:val="none" w:sz="0" w:space="0" w:color="auto"/>
                <w:bottom w:val="none" w:sz="0" w:space="0" w:color="auto"/>
                <w:right w:val="none" w:sz="0" w:space="0" w:color="auto"/>
              </w:divBdr>
            </w:div>
            <w:div w:id="167615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030">
      <w:bodyDiv w:val="1"/>
      <w:marLeft w:val="0"/>
      <w:marRight w:val="0"/>
      <w:marTop w:val="0"/>
      <w:marBottom w:val="0"/>
      <w:divBdr>
        <w:top w:val="none" w:sz="0" w:space="0" w:color="auto"/>
        <w:left w:val="none" w:sz="0" w:space="0" w:color="auto"/>
        <w:bottom w:val="none" w:sz="0" w:space="0" w:color="auto"/>
        <w:right w:val="none" w:sz="0" w:space="0" w:color="auto"/>
      </w:divBdr>
      <w:divsChild>
        <w:div w:id="1503593276">
          <w:marLeft w:val="0"/>
          <w:marRight w:val="0"/>
          <w:marTop w:val="0"/>
          <w:marBottom w:val="0"/>
          <w:divBdr>
            <w:top w:val="none" w:sz="0" w:space="0" w:color="auto"/>
            <w:left w:val="none" w:sz="0" w:space="0" w:color="auto"/>
            <w:bottom w:val="none" w:sz="0" w:space="0" w:color="auto"/>
            <w:right w:val="none" w:sz="0" w:space="0" w:color="auto"/>
          </w:divBdr>
          <w:divsChild>
            <w:div w:id="1482698793">
              <w:marLeft w:val="0"/>
              <w:marRight w:val="0"/>
              <w:marTop w:val="0"/>
              <w:marBottom w:val="0"/>
              <w:divBdr>
                <w:top w:val="none" w:sz="0" w:space="0" w:color="auto"/>
                <w:left w:val="none" w:sz="0" w:space="0" w:color="auto"/>
                <w:bottom w:val="none" w:sz="0" w:space="0" w:color="auto"/>
                <w:right w:val="none" w:sz="0" w:space="0" w:color="auto"/>
              </w:divBdr>
            </w:div>
            <w:div w:id="685408223">
              <w:marLeft w:val="0"/>
              <w:marRight w:val="0"/>
              <w:marTop w:val="0"/>
              <w:marBottom w:val="0"/>
              <w:divBdr>
                <w:top w:val="none" w:sz="0" w:space="0" w:color="auto"/>
                <w:left w:val="none" w:sz="0" w:space="0" w:color="auto"/>
                <w:bottom w:val="none" w:sz="0" w:space="0" w:color="auto"/>
                <w:right w:val="none" w:sz="0" w:space="0" w:color="auto"/>
              </w:divBdr>
            </w:div>
            <w:div w:id="1276211948">
              <w:marLeft w:val="0"/>
              <w:marRight w:val="0"/>
              <w:marTop w:val="0"/>
              <w:marBottom w:val="0"/>
              <w:divBdr>
                <w:top w:val="none" w:sz="0" w:space="0" w:color="auto"/>
                <w:left w:val="none" w:sz="0" w:space="0" w:color="auto"/>
                <w:bottom w:val="none" w:sz="0" w:space="0" w:color="auto"/>
                <w:right w:val="none" w:sz="0" w:space="0" w:color="auto"/>
              </w:divBdr>
            </w:div>
            <w:div w:id="2106487350">
              <w:marLeft w:val="0"/>
              <w:marRight w:val="0"/>
              <w:marTop w:val="0"/>
              <w:marBottom w:val="0"/>
              <w:divBdr>
                <w:top w:val="none" w:sz="0" w:space="0" w:color="auto"/>
                <w:left w:val="none" w:sz="0" w:space="0" w:color="auto"/>
                <w:bottom w:val="none" w:sz="0" w:space="0" w:color="auto"/>
                <w:right w:val="none" w:sz="0" w:space="0" w:color="auto"/>
              </w:divBdr>
            </w:div>
            <w:div w:id="646395382">
              <w:marLeft w:val="0"/>
              <w:marRight w:val="0"/>
              <w:marTop w:val="0"/>
              <w:marBottom w:val="0"/>
              <w:divBdr>
                <w:top w:val="none" w:sz="0" w:space="0" w:color="auto"/>
                <w:left w:val="none" w:sz="0" w:space="0" w:color="auto"/>
                <w:bottom w:val="none" w:sz="0" w:space="0" w:color="auto"/>
                <w:right w:val="none" w:sz="0" w:space="0" w:color="auto"/>
              </w:divBdr>
            </w:div>
            <w:div w:id="1218854699">
              <w:marLeft w:val="0"/>
              <w:marRight w:val="0"/>
              <w:marTop w:val="0"/>
              <w:marBottom w:val="0"/>
              <w:divBdr>
                <w:top w:val="none" w:sz="0" w:space="0" w:color="auto"/>
                <w:left w:val="none" w:sz="0" w:space="0" w:color="auto"/>
                <w:bottom w:val="none" w:sz="0" w:space="0" w:color="auto"/>
                <w:right w:val="none" w:sz="0" w:space="0" w:color="auto"/>
              </w:divBdr>
            </w:div>
            <w:div w:id="1764642237">
              <w:marLeft w:val="0"/>
              <w:marRight w:val="0"/>
              <w:marTop w:val="0"/>
              <w:marBottom w:val="0"/>
              <w:divBdr>
                <w:top w:val="none" w:sz="0" w:space="0" w:color="auto"/>
                <w:left w:val="none" w:sz="0" w:space="0" w:color="auto"/>
                <w:bottom w:val="none" w:sz="0" w:space="0" w:color="auto"/>
                <w:right w:val="none" w:sz="0" w:space="0" w:color="auto"/>
              </w:divBdr>
            </w:div>
            <w:div w:id="1883056254">
              <w:marLeft w:val="0"/>
              <w:marRight w:val="0"/>
              <w:marTop w:val="0"/>
              <w:marBottom w:val="0"/>
              <w:divBdr>
                <w:top w:val="none" w:sz="0" w:space="0" w:color="auto"/>
                <w:left w:val="none" w:sz="0" w:space="0" w:color="auto"/>
                <w:bottom w:val="none" w:sz="0" w:space="0" w:color="auto"/>
                <w:right w:val="none" w:sz="0" w:space="0" w:color="auto"/>
              </w:divBdr>
            </w:div>
            <w:div w:id="54011719">
              <w:marLeft w:val="0"/>
              <w:marRight w:val="0"/>
              <w:marTop w:val="0"/>
              <w:marBottom w:val="0"/>
              <w:divBdr>
                <w:top w:val="none" w:sz="0" w:space="0" w:color="auto"/>
                <w:left w:val="none" w:sz="0" w:space="0" w:color="auto"/>
                <w:bottom w:val="none" w:sz="0" w:space="0" w:color="auto"/>
                <w:right w:val="none" w:sz="0" w:space="0" w:color="auto"/>
              </w:divBdr>
            </w:div>
            <w:div w:id="1445811603">
              <w:marLeft w:val="0"/>
              <w:marRight w:val="0"/>
              <w:marTop w:val="0"/>
              <w:marBottom w:val="0"/>
              <w:divBdr>
                <w:top w:val="none" w:sz="0" w:space="0" w:color="auto"/>
                <w:left w:val="none" w:sz="0" w:space="0" w:color="auto"/>
                <w:bottom w:val="none" w:sz="0" w:space="0" w:color="auto"/>
                <w:right w:val="none" w:sz="0" w:space="0" w:color="auto"/>
              </w:divBdr>
            </w:div>
            <w:div w:id="2456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250">
      <w:bodyDiv w:val="1"/>
      <w:marLeft w:val="0"/>
      <w:marRight w:val="0"/>
      <w:marTop w:val="0"/>
      <w:marBottom w:val="0"/>
      <w:divBdr>
        <w:top w:val="none" w:sz="0" w:space="0" w:color="auto"/>
        <w:left w:val="none" w:sz="0" w:space="0" w:color="auto"/>
        <w:bottom w:val="none" w:sz="0" w:space="0" w:color="auto"/>
        <w:right w:val="none" w:sz="0" w:space="0" w:color="auto"/>
      </w:divBdr>
      <w:divsChild>
        <w:div w:id="1525367423">
          <w:marLeft w:val="0"/>
          <w:marRight w:val="0"/>
          <w:marTop w:val="0"/>
          <w:marBottom w:val="0"/>
          <w:divBdr>
            <w:top w:val="none" w:sz="0" w:space="0" w:color="auto"/>
            <w:left w:val="none" w:sz="0" w:space="0" w:color="auto"/>
            <w:bottom w:val="none" w:sz="0" w:space="0" w:color="auto"/>
            <w:right w:val="none" w:sz="0" w:space="0" w:color="auto"/>
          </w:divBdr>
          <w:divsChild>
            <w:div w:id="1322778653">
              <w:marLeft w:val="0"/>
              <w:marRight w:val="0"/>
              <w:marTop w:val="0"/>
              <w:marBottom w:val="0"/>
              <w:divBdr>
                <w:top w:val="none" w:sz="0" w:space="0" w:color="auto"/>
                <w:left w:val="none" w:sz="0" w:space="0" w:color="auto"/>
                <w:bottom w:val="none" w:sz="0" w:space="0" w:color="auto"/>
                <w:right w:val="none" w:sz="0" w:space="0" w:color="auto"/>
              </w:divBdr>
            </w:div>
            <w:div w:id="1411000046">
              <w:marLeft w:val="0"/>
              <w:marRight w:val="0"/>
              <w:marTop w:val="0"/>
              <w:marBottom w:val="0"/>
              <w:divBdr>
                <w:top w:val="none" w:sz="0" w:space="0" w:color="auto"/>
                <w:left w:val="none" w:sz="0" w:space="0" w:color="auto"/>
                <w:bottom w:val="none" w:sz="0" w:space="0" w:color="auto"/>
                <w:right w:val="none" w:sz="0" w:space="0" w:color="auto"/>
              </w:divBdr>
            </w:div>
            <w:div w:id="2127851750">
              <w:marLeft w:val="0"/>
              <w:marRight w:val="0"/>
              <w:marTop w:val="0"/>
              <w:marBottom w:val="0"/>
              <w:divBdr>
                <w:top w:val="none" w:sz="0" w:space="0" w:color="auto"/>
                <w:left w:val="none" w:sz="0" w:space="0" w:color="auto"/>
                <w:bottom w:val="none" w:sz="0" w:space="0" w:color="auto"/>
                <w:right w:val="none" w:sz="0" w:space="0" w:color="auto"/>
              </w:divBdr>
            </w:div>
            <w:div w:id="1127897720">
              <w:marLeft w:val="0"/>
              <w:marRight w:val="0"/>
              <w:marTop w:val="0"/>
              <w:marBottom w:val="0"/>
              <w:divBdr>
                <w:top w:val="none" w:sz="0" w:space="0" w:color="auto"/>
                <w:left w:val="none" w:sz="0" w:space="0" w:color="auto"/>
                <w:bottom w:val="none" w:sz="0" w:space="0" w:color="auto"/>
                <w:right w:val="none" w:sz="0" w:space="0" w:color="auto"/>
              </w:divBdr>
            </w:div>
            <w:div w:id="11800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5614">
      <w:bodyDiv w:val="1"/>
      <w:marLeft w:val="0"/>
      <w:marRight w:val="0"/>
      <w:marTop w:val="0"/>
      <w:marBottom w:val="0"/>
      <w:divBdr>
        <w:top w:val="none" w:sz="0" w:space="0" w:color="auto"/>
        <w:left w:val="none" w:sz="0" w:space="0" w:color="auto"/>
        <w:bottom w:val="none" w:sz="0" w:space="0" w:color="auto"/>
        <w:right w:val="none" w:sz="0" w:space="0" w:color="auto"/>
      </w:divBdr>
      <w:divsChild>
        <w:div w:id="1765374622">
          <w:marLeft w:val="0"/>
          <w:marRight w:val="0"/>
          <w:marTop w:val="0"/>
          <w:marBottom w:val="0"/>
          <w:divBdr>
            <w:top w:val="none" w:sz="0" w:space="0" w:color="auto"/>
            <w:left w:val="none" w:sz="0" w:space="0" w:color="auto"/>
            <w:bottom w:val="none" w:sz="0" w:space="0" w:color="auto"/>
            <w:right w:val="none" w:sz="0" w:space="0" w:color="auto"/>
          </w:divBdr>
          <w:divsChild>
            <w:div w:id="1859809211">
              <w:marLeft w:val="0"/>
              <w:marRight w:val="0"/>
              <w:marTop w:val="0"/>
              <w:marBottom w:val="0"/>
              <w:divBdr>
                <w:top w:val="none" w:sz="0" w:space="0" w:color="auto"/>
                <w:left w:val="none" w:sz="0" w:space="0" w:color="auto"/>
                <w:bottom w:val="none" w:sz="0" w:space="0" w:color="auto"/>
                <w:right w:val="none" w:sz="0" w:space="0" w:color="auto"/>
              </w:divBdr>
            </w:div>
            <w:div w:id="136411248">
              <w:marLeft w:val="0"/>
              <w:marRight w:val="0"/>
              <w:marTop w:val="0"/>
              <w:marBottom w:val="0"/>
              <w:divBdr>
                <w:top w:val="none" w:sz="0" w:space="0" w:color="auto"/>
                <w:left w:val="none" w:sz="0" w:space="0" w:color="auto"/>
                <w:bottom w:val="none" w:sz="0" w:space="0" w:color="auto"/>
                <w:right w:val="none" w:sz="0" w:space="0" w:color="auto"/>
              </w:divBdr>
            </w:div>
            <w:div w:id="2077504807">
              <w:marLeft w:val="0"/>
              <w:marRight w:val="0"/>
              <w:marTop w:val="0"/>
              <w:marBottom w:val="0"/>
              <w:divBdr>
                <w:top w:val="none" w:sz="0" w:space="0" w:color="auto"/>
                <w:left w:val="none" w:sz="0" w:space="0" w:color="auto"/>
                <w:bottom w:val="none" w:sz="0" w:space="0" w:color="auto"/>
                <w:right w:val="none" w:sz="0" w:space="0" w:color="auto"/>
              </w:divBdr>
            </w:div>
            <w:div w:id="764767463">
              <w:marLeft w:val="0"/>
              <w:marRight w:val="0"/>
              <w:marTop w:val="0"/>
              <w:marBottom w:val="0"/>
              <w:divBdr>
                <w:top w:val="none" w:sz="0" w:space="0" w:color="auto"/>
                <w:left w:val="none" w:sz="0" w:space="0" w:color="auto"/>
                <w:bottom w:val="none" w:sz="0" w:space="0" w:color="auto"/>
                <w:right w:val="none" w:sz="0" w:space="0" w:color="auto"/>
              </w:divBdr>
            </w:div>
            <w:div w:id="895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9254">
      <w:bodyDiv w:val="1"/>
      <w:marLeft w:val="0"/>
      <w:marRight w:val="0"/>
      <w:marTop w:val="0"/>
      <w:marBottom w:val="0"/>
      <w:divBdr>
        <w:top w:val="none" w:sz="0" w:space="0" w:color="auto"/>
        <w:left w:val="none" w:sz="0" w:space="0" w:color="auto"/>
        <w:bottom w:val="none" w:sz="0" w:space="0" w:color="auto"/>
        <w:right w:val="none" w:sz="0" w:space="0" w:color="auto"/>
      </w:divBdr>
      <w:divsChild>
        <w:div w:id="407967807">
          <w:marLeft w:val="0"/>
          <w:marRight w:val="0"/>
          <w:marTop w:val="0"/>
          <w:marBottom w:val="0"/>
          <w:divBdr>
            <w:top w:val="none" w:sz="0" w:space="0" w:color="auto"/>
            <w:left w:val="none" w:sz="0" w:space="0" w:color="auto"/>
            <w:bottom w:val="none" w:sz="0" w:space="0" w:color="auto"/>
            <w:right w:val="none" w:sz="0" w:space="0" w:color="auto"/>
          </w:divBdr>
          <w:divsChild>
            <w:div w:id="1355576550">
              <w:marLeft w:val="0"/>
              <w:marRight w:val="0"/>
              <w:marTop w:val="0"/>
              <w:marBottom w:val="0"/>
              <w:divBdr>
                <w:top w:val="none" w:sz="0" w:space="0" w:color="auto"/>
                <w:left w:val="none" w:sz="0" w:space="0" w:color="auto"/>
                <w:bottom w:val="none" w:sz="0" w:space="0" w:color="auto"/>
                <w:right w:val="none" w:sz="0" w:space="0" w:color="auto"/>
              </w:divBdr>
            </w:div>
            <w:div w:id="1019164106">
              <w:marLeft w:val="0"/>
              <w:marRight w:val="0"/>
              <w:marTop w:val="0"/>
              <w:marBottom w:val="0"/>
              <w:divBdr>
                <w:top w:val="none" w:sz="0" w:space="0" w:color="auto"/>
                <w:left w:val="none" w:sz="0" w:space="0" w:color="auto"/>
                <w:bottom w:val="none" w:sz="0" w:space="0" w:color="auto"/>
                <w:right w:val="none" w:sz="0" w:space="0" w:color="auto"/>
              </w:divBdr>
            </w:div>
            <w:div w:id="218637395">
              <w:marLeft w:val="0"/>
              <w:marRight w:val="0"/>
              <w:marTop w:val="0"/>
              <w:marBottom w:val="0"/>
              <w:divBdr>
                <w:top w:val="none" w:sz="0" w:space="0" w:color="auto"/>
                <w:left w:val="none" w:sz="0" w:space="0" w:color="auto"/>
                <w:bottom w:val="none" w:sz="0" w:space="0" w:color="auto"/>
                <w:right w:val="none" w:sz="0" w:space="0" w:color="auto"/>
              </w:divBdr>
            </w:div>
            <w:div w:id="227543521">
              <w:marLeft w:val="0"/>
              <w:marRight w:val="0"/>
              <w:marTop w:val="0"/>
              <w:marBottom w:val="0"/>
              <w:divBdr>
                <w:top w:val="none" w:sz="0" w:space="0" w:color="auto"/>
                <w:left w:val="none" w:sz="0" w:space="0" w:color="auto"/>
                <w:bottom w:val="none" w:sz="0" w:space="0" w:color="auto"/>
                <w:right w:val="none" w:sz="0" w:space="0" w:color="auto"/>
              </w:divBdr>
            </w:div>
            <w:div w:id="286359397">
              <w:marLeft w:val="0"/>
              <w:marRight w:val="0"/>
              <w:marTop w:val="0"/>
              <w:marBottom w:val="0"/>
              <w:divBdr>
                <w:top w:val="none" w:sz="0" w:space="0" w:color="auto"/>
                <w:left w:val="none" w:sz="0" w:space="0" w:color="auto"/>
                <w:bottom w:val="none" w:sz="0" w:space="0" w:color="auto"/>
                <w:right w:val="none" w:sz="0" w:space="0" w:color="auto"/>
              </w:divBdr>
            </w:div>
            <w:div w:id="108554432">
              <w:marLeft w:val="0"/>
              <w:marRight w:val="0"/>
              <w:marTop w:val="0"/>
              <w:marBottom w:val="0"/>
              <w:divBdr>
                <w:top w:val="none" w:sz="0" w:space="0" w:color="auto"/>
                <w:left w:val="none" w:sz="0" w:space="0" w:color="auto"/>
                <w:bottom w:val="none" w:sz="0" w:space="0" w:color="auto"/>
                <w:right w:val="none" w:sz="0" w:space="0" w:color="auto"/>
              </w:divBdr>
            </w:div>
            <w:div w:id="653144846">
              <w:marLeft w:val="0"/>
              <w:marRight w:val="0"/>
              <w:marTop w:val="0"/>
              <w:marBottom w:val="0"/>
              <w:divBdr>
                <w:top w:val="none" w:sz="0" w:space="0" w:color="auto"/>
                <w:left w:val="none" w:sz="0" w:space="0" w:color="auto"/>
                <w:bottom w:val="none" w:sz="0" w:space="0" w:color="auto"/>
                <w:right w:val="none" w:sz="0" w:space="0" w:color="auto"/>
              </w:divBdr>
            </w:div>
            <w:div w:id="1037437128">
              <w:marLeft w:val="0"/>
              <w:marRight w:val="0"/>
              <w:marTop w:val="0"/>
              <w:marBottom w:val="0"/>
              <w:divBdr>
                <w:top w:val="none" w:sz="0" w:space="0" w:color="auto"/>
                <w:left w:val="none" w:sz="0" w:space="0" w:color="auto"/>
                <w:bottom w:val="none" w:sz="0" w:space="0" w:color="auto"/>
                <w:right w:val="none" w:sz="0" w:space="0" w:color="auto"/>
              </w:divBdr>
            </w:div>
            <w:div w:id="1773697396">
              <w:marLeft w:val="0"/>
              <w:marRight w:val="0"/>
              <w:marTop w:val="0"/>
              <w:marBottom w:val="0"/>
              <w:divBdr>
                <w:top w:val="none" w:sz="0" w:space="0" w:color="auto"/>
                <w:left w:val="none" w:sz="0" w:space="0" w:color="auto"/>
                <w:bottom w:val="none" w:sz="0" w:space="0" w:color="auto"/>
                <w:right w:val="none" w:sz="0" w:space="0" w:color="auto"/>
              </w:divBdr>
            </w:div>
            <w:div w:id="226190022">
              <w:marLeft w:val="0"/>
              <w:marRight w:val="0"/>
              <w:marTop w:val="0"/>
              <w:marBottom w:val="0"/>
              <w:divBdr>
                <w:top w:val="none" w:sz="0" w:space="0" w:color="auto"/>
                <w:left w:val="none" w:sz="0" w:space="0" w:color="auto"/>
                <w:bottom w:val="none" w:sz="0" w:space="0" w:color="auto"/>
                <w:right w:val="none" w:sz="0" w:space="0" w:color="auto"/>
              </w:divBdr>
            </w:div>
            <w:div w:id="21052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414">
      <w:bodyDiv w:val="1"/>
      <w:marLeft w:val="0"/>
      <w:marRight w:val="0"/>
      <w:marTop w:val="0"/>
      <w:marBottom w:val="0"/>
      <w:divBdr>
        <w:top w:val="none" w:sz="0" w:space="0" w:color="auto"/>
        <w:left w:val="none" w:sz="0" w:space="0" w:color="auto"/>
        <w:bottom w:val="none" w:sz="0" w:space="0" w:color="auto"/>
        <w:right w:val="none" w:sz="0" w:space="0" w:color="auto"/>
      </w:divBdr>
      <w:divsChild>
        <w:div w:id="495809021">
          <w:marLeft w:val="0"/>
          <w:marRight w:val="0"/>
          <w:marTop w:val="0"/>
          <w:marBottom w:val="0"/>
          <w:divBdr>
            <w:top w:val="none" w:sz="0" w:space="0" w:color="auto"/>
            <w:left w:val="none" w:sz="0" w:space="0" w:color="auto"/>
            <w:bottom w:val="none" w:sz="0" w:space="0" w:color="auto"/>
            <w:right w:val="none" w:sz="0" w:space="0" w:color="auto"/>
          </w:divBdr>
          <w:divsChild>
            <w:div w:id="1835341745">
              <w:marLeft w:val="0"/>
              <w:marRight w:val="0"/>
              <w:marTop w:val="0"/>
              <w:marBottom w:val="0"/>
              <w:divBdr>
                <w:top w:val="none" w:sz="0" w:space="0" w:color="auto"/>
                <w:left w:val="none" w:sz="0" w:space="0" w:color="auto"/>
                <w:bottom w:val="none" w:sz="0" w:space="0" w:color="auto"/>
                <w:right w:val="none" w:sz="0" w:space="0" w:color="auto"/>
              </w:divBdr>
            </w:div>
            <w:div w:id="1640963537">
              <w:marLeft w:val="0"/>
              <w:marRight w:val="0"/>
              <w:marTop w:val="0"/>
              <w:marBottom w:val="0"/>
              <w:divBdr>
                <w:top w:val="none" w:sz="0" w:space="0" w:color="auto"/>
                <w:left w:val="none" w:sz="0" w:space="0" w:color="auto"/>
                <w:bottom w:val="none" w:sz="0" w:space="0" w:color="auto"/>
                <w:right w:val="none" w:sz="0" w:space="0" w:color="auto"/>
              </w:divBdr>
            </w:div>
            <w:div w:id="1558542942">
              <w:marLeft w:val="0"/>
              <w:marRight w:val="0"/>
              <w:marTop w:val="0"/>
              <w:marBottom w:val="0"/>
              <w:divBdr>
                <w:top w:val="none" w:sz="0" w:space="0" w:color="auto"/>
                <w:left w:val="none" w:sz="0" w:space="0" w:color="auto"/>
                <w:bottom w:val="none" w:sz="0" w:space="0" w:color="auto"/>
                <w:right w:val="none" w:sz="0" w:space="0" w:color="auto"/>
              </w:divBdr>
            </w:div>
            <w:div w:id="660812205">
              <w:marLeft w:val="0"/>
              <w:marRight w:val="0"/>
              <w:marTop w:val="0"/>
              <w:marBottom w:val="0"/>
              <w:divBdr>
                <w:top w:val="none" w:sz="0" w:space="0" w:color="auto"/>
                <w:left w:val="none" w:sz="0" w:space="0" w:color="auto"/>
                <w:bottom w:val="none" w:sz="0" w:space="0" w:color="auto"/>
                <w:right w:val="none" w:sz="0" w:space="0" w:color="auto"/>
              </w:divBdr>
            </w:div>
            <w:div w:id="1435905459">
              <w:marLeft w:val="0"/>
              <w:marRight w:val="0"/>
              <w:marTop w:val="0"/>
              <w:marBottom w:val="0"/>
              <w:divBdr>
                <w:top w:val="none" w:sz="0" w:space="0" w:color="auto"/>
                <w:left w:val="none" w:sz="0" w:space="0" w:color="auto"/>
                <w:bottom w:val="none" w:sz="0" w:space="0" w:color="auto"/>
                <w:right w:val="none" w:sz="0" w:space="0" w:color="auto"/>
              </w:divBdr>
            </w:div>
            <w:div w:id="858618731">
              <w:marLeft w:val="0"/>
              <w:marRight w:val="0"/>
              <w:marTop w:val="0"/>
              <w:marBottom w:val="0"/>
              <w:divBdr>
                <w:top w:val="none" w:sz="0" w:space="0" w:color="auto"/>
                <w:left w:val="none" w:sz="0" w:space="0" w:color="auto"/>
                <w:bottom w:val="none" w:sz="0" w:space="0" w:color="auto"/>
                <w:right w:val="none" w:sz="0" w:space="0" w:color="auto"/>
              </w:divBdr>
            </w:div>
            <w:div w:id="1531650523">
              <w:marLeft w:val="0"/>
              <w:marRight w:val="0"/>
              <w:marTop w:val="0"/>
              <w:marBottom w:val="0"/>
              <w:divBdr>
                <w:top w:val="none" w:sz="0" w:space="0" w:color="auto"/>
                <w:left w:val="none" w:sz="0" w:space="0" w:color="auto"/>
                <w:bottom w:val="none" w:sz="0" w:space="0" w:color="auto"/>
                <w:right w:val="none" w:sz="0" w:space="0" w:color="auto"/>
              </w:divBdr>
            </w:div>
            <w:div w:id="1640452957">
              <w:marLeft w:val="0"/>
              <w:marRight w:val="0"/>
              <w:marTop w:val="0"/>
              <w:marBottom w:val="0"/>
              <w:divBdr>
                <w:top w:val="none" w:sz="0" w:space="0" w:color="auto"/>
                <w:left w:val="none" w:sz="0" w:space="0" w:color="auto"/>
                <w:bottom w:val="none" w:sz="0" w:space="0" w:color="auto"/>
                <w:right w:val="none" w:sz="0" w:space="0" w:color="auto"/>
              </w:divBdr>
            </w:div>
            <w:div w:id="1166170414">
              <w:marLeft w:val="0"/>
              <w:marRight w:val="0"/>
              <w:marTop w:val="0"/>
              <w:marBottom w:val="0"/>
              <w:divBdr>
                <w:top w:val="none" w:sz="0" w:space="0" w:color="auto"/>
                <w:left w:val="none" w:sz="0" w:space="0" w:color="auto"/>
                <w:bottom w:val="none" w:sz="0" w:space="0" w:color="auto"/>
                <w:right w:val="none" w:sz="0" w:space="0" w:color="auto"/>
              </w:divBdr>
            </w:div>
            <w:div w:id="1505894691">
              <w:marLeft w:val="0"/>
              <w:marRight w:val="0"/>
              <w:marTop w:val="0"/>
              <w:marBottom w:val="0"/>
              <w:divBdr>
                <w:top w:val="none" w:sz="0" w:space="0" w:color="auto"/>
                <w:left w:val="none" w:sz="0" w:space="0" w:color="auto"/>
                <w:bottom w:val="none" w:sz="0" w:space="0" w:color="auto"/>
                <w:right w:val="none" w:sz="0" w:space="0" w:color="auto"/>
              </w:divBdr>
            </w:div>
            <w:div w:id="1013411683">
              <w:marLeft w:val="0"/>
              <w:marRight w:val="0"/>
              <w:marTop w:val="0"/>
              <w:marBottom w:val="0"/>
              <w:divBdr>
                <w:top w:val="none" w:sz="0" w:space="0" w:color="auto"/>
                <w:left w:val="none" w:sz="0" w:space="0" w:color="auto"/>
                <w:bottom w:val="none" w:sz="0" w:space="0" w:color="auto"/>
                <w:right w:val="none" w:sz="0" w:space="0" w:color="auto"/>
              </w:divBdr>
            </w:div>
            <w:div w:id="1533105985">
              <w:marLeft w:val="0"/>
              <w:marRight w:val="0"/>
              <w:marTop w:val="0"/>
              <w:marBottom w:val="0"/>
              <w:divBdr>
                <w:top w:val="none" w:sz="0" w:space="0" w:color="auto"/>
                <w:left w:val="none" w:sz="0" w:space="0" w:color="auto"/>
                <w:bottom w:val="none" w:sz="0" w:space="0" w:color="auto"/>
                <w:right w:val="none" w:sz="0" w:space="0" w:color="auto"/>
              </w:divBdr>
            </w:div>
            <w:div w:id="1903369307">
              <w:marLeft w:val="0"/>
              <w:marRight w:val="0"/>
              <w:marTop w:val="0"/>
              <w:marBottom w:val="0"/>
              <w:divBdr>
                <w:top w:val="none" w:sz="0" w:space="0" w:color="auto"/>
                <w:left w:val="none" w:sz="0" w:space="0" w:color="auto"/>
                <w:bottom w:val="none" w:sz="0" w:space="0" w:color="auto"/>
                <w:right w:val="none" w:sz="0" w:space="0" w:color="auto"/>
              </w:divBdr>
            </w:div>
            <w:div w:id="1351636914">
              <w:marLeft w:val="0"/>
              <w:marRight w:val="0"/>
              <w:marTop w:val="0"/>
              <w:marBottom w:val="0"/>
              <w:divBdr>
                <w:top w:val="none" w:sz="0" w:space="0" w:color="auto"/>
                <w:left w:val="none" w:sz="0" w:space="0" w:color="auto"/>
                <w:bottom w:val="none" w:sz="0" w:space="0" w:color="auto"/>
                <w:right w:val="none" w:sz="0" w:space="0" w:color="auto"/>
              </w:divBdr>
            </w:div>
            <w:div w:id="1512917653">
              <w:marLeft w:val="0"/>
              <w:marRight w:val="0"/>
              <w:marTop w:val="0"/>
              <w:marBottom w:val="0"/>
              <w:divBdr>
                <w:top w:val="none" w:sz="0" w:space="0" w:color="auto"/>
                <w:left w:val="none" w:sz="0" w:space="0" w:color="auto"/>
                <w:bottom w:val="none" w:sz="0" w:space="0" w:color="auto"/>
                <w:right w:val="none" w:sz="0" w:space="0" w:color="auto"/>
              </w:divBdr>
            </w:div>
            <w:div w:id="1230648414">
              <w:marLeft w:val="0"/>
              <w:marRight w:val="0"/>
              <w:marTop w:val="0"/>
              <w:marBottom w:val="0"/>
              <w:divBdr>
                <w:top w:val="none" w:sz="0" w:space="0" w:color="auto"/>
                <w:left w:val="none" w:sz="0" w:space="0" w:color="auto"/>
                <w:bottom w:val="none" w:sz="0" w:space="0" w:color="auto"/>
                <w:right w:val="none" w:sz="0" w:space="0" w:color="auto"/>
              </w:divBdr>
            </w:div>
            <w:div w:id="481000597">
              <w:marLeft w:val="0"/>
              <w:marRight w:val="0"/>
              <w:marTop w:val="0"/>
              <w:marBottom w:val="0"/>
              <w:divBdr>
                <w:top w:val="none" w:sz="0" w:space="0" w:color="auto"/>
                <w:left w:val="none" w:sz="0" w:space="0" w:color="auto"/>
                <w:bottom w:val="none" w:sz="0" w:space="0" w:color="auto"/>
                <w:right w:val="none" w:sz="0" w:space="0" w:color="auto"/>
              </w:divBdr>
            </w:div>
            <w:div w:id="2096512278">
              <w:marLeft w:val="0"/>
              <w:marRight w:val="0"/>
              <w:marTop w:val="0"/>
              <w:marBottom w:val="0"/>
              <w:divBdr>
                <w:top w:val="none" w:sz="0" w:space="0" w:color="auto"/>
                <w:left w:val="none" w:sz="0" w:space="0" w:color="auto"/>
                <w:bottom w:val="none" w:sz="0" w:space="0" w:color="auto"/>
                <w:right w:val="none" w:sz="0" w:space="0" w:color="auto"/>
              </w:divBdr>
            </w:div>
            <w:div w:id="436295161">
              <w:marLeft w:val="0"/>
              <w:marRight w:val="0"/>
              <w:marTop w:val="0"/>
              <w:marBottom w:val="0"/>
              <w:divBdr>
                <w:top w:val="none" w:sz="0" w:space="0" w:color="auto"/>
                <w:left w:val="none" w:sz="0" w:space="0" w:color="auto"/>
                <w:bottom w:val="none" w:sz="0" w:space="0" w:color="auto"/>
                <w:right w:val="none" w:sz="0" w:space="0" w:color="auto"/>
              </w:divBdr>
            </w:div>
            <w:div w:id="1296377717">
              <w:marLeft w:val="0"/>
              <w:marRight w:val="0"/>
              <w:marTop w:val="0"/>
              <w:marBottom w:val="0"/>
              <w:divBdr>
                <w:top w:val="none" w:sz="0" w:space="0" w:color="auto"/>
                <w:left w:val="none" w:sz="0" w:space="0" w:color="auto"/>
                <w:bottom w:val="none" w:sz="0" w:space="0" w:color="auto"/>
                <w:right w:val="none" w:sz="0" w:space="0" w:color="auto"/>
              </w:divBdr>
            </w:div>
            <w:div w:id="886142277">
              <w:marLeft w:val="0"/>
              <w:marRight w:val="0"/>
              <w:marTop w:val="0"/>
              <w:marBottom w:val="0"/>
              <w:divBdr>
                <w:top w:val="none" w:sz="0" w:space="0" w:color="auto"/>
                <w:left w:val="none" w:sz="0" w:space="0" w:color="auto"/>
                <w:bottom w:val="none" w:sz="0" w:space="0" w:color="auto"/>
                <w:right w:val="none" w:sz="0" w:space="0" w:color="auto"/>
              </w:divBdr>
            </w:div>
            <w:div w:id="2132818091">
              <w:marLeft w:val="0"/>
              <w:marRight w:val="0"/>
              <w:marTop w:val="0"/>
              <w:marBottom w:val="0"/>
              <w:divBdr>
                <w:top w:val="none" w:sz="0" w:space="0" w:color="auto"/>
                <w:left w:val="none" w:sz="0" w:space="0" w:color="auto"/>
                <w:bottom w:val="none" w:sz="0" w:space="0" w:color="auto"/>
                <w:right w:val="none" w:sz="0" w:space="0" w:color="auto"/>
              </w:divBdr>
            </w:div>
            <w:div w:id="507864854">
              <w:marLeft w:val="0"/>
              <w:marRight w:val="0"/>
              <w:marTop w:val="0"/>
              <w:marBottom w:val="0"/>
              <w:divBdr>
                <w:top w:val="none" w:sz="0" w:space="0" w:color="auto"/>
                <w:left w:val="none" w:sz="0" w:space="0" w:color="auto"/>
                <w:bottom w:val="none" w:sz="0" w:space="0" w:color="auto"/>
                <w:right w:val="none" w:sz="0" w:space="0" w:color="auto"/>
              </w:divBdr>
            </w:div>
            <w:div w:id="1303536635">
              <w:marLeft w:val="0"/>
              <w:marRight w:val="0"/>
              <w:marTop w:val="0"/>
              <w:marBottom w:val="0"/>
              <w:divBdr>
                <w:top w:val="none" w:sz="0" w:space="0" w:color="auto"/>
                <w:left w:val="none" w:sz="0" w:space="0" w:color="auto"/>
                <w:bottom w:val="none" w:sz="0" w:space="0" w:color="auto"/>
                <w:right w:val="none" w:sz="0" w:space="0" w:color="auto"/>
              </w:divBdr>
            </w:div>
            <w:div w:id="991326131">
              <w:marLeft w:val="0"/>
              <w:marRight w:val="0"/>
              <w:marTop w:val="0"/>
              <w:marBottom w:val="0"/>
              <w:divBdr>
                <w:top w:val="none" w:sz="0" w:space="0" w:color="auto"/>
                <w:left w:val="none" w:sz="0" w:space="0" w:color="auto"/>
                <w:bottom w:val="none" w:sz="0" w:space="0" w:color="auto"/>
                <w:right w:val="none" w:sz="0" w:space="0" w:color="auto"/>
              </w:divBdr>
            </w:div>
            <w:div w:id="1599369119">
              <w:marLeft w:val="0"/>
              <w:marRight w:val="0"/>
              <w:marTop w:val="0"/>
              <w:marBottom w:val="0"/>
              <w:divBdr>
                <w:top w:val="none" w:sz="0" w:space="0" w:color="auto"/>
                <w:left w:val="none" w:sz="0" w:space="0" w:color="auto"/>
                <w:bottom w:val="none" w:sz="0" w:space="0" w:color="auto"/>
                <w:right w:val="none" w:sz="0" w:space="0" w:color="auto"/>
              </w:divBdr>
            </w:div>
            <w:div w:id="1489248653">
              <w:marLeft w:val="0"/>
              <w:marRight w:val="0"/>
              <w:marTop w:val="0"/>
              <w:marBottom w:val="0"/>
              <w:divBdr>
                <w:top w:val="none" w:sz="0" w:space="0" w:color="auto"/>
                <w:left w:val="none" w:sz="0" w:space="0" w:color="auto"/>
                <w:bottom w:val="none" w:sz="0" w:space="0" w:color="auto"/>
                <w:right w:val="none" w:sz="0" w:space="0" w:color="auto"/>
              </w:divBdr>
            </w:div>
            <w:div w:id="582177462">
              <w:marLeft w:val="0"/>
              <w:marRight w:val="0"/>
              <w:marTop w:val="0"/>
              <w:marBottom w:val="0"/>
              <w:divBdr>
                <w:top w:val="none" w:sz="0" w:space="0" w:color="auto"/>
                <w:left w:val="none" w:sz="0" w:space="0" w:color="auto"/>
                <w:bottom w:val="none" w:sz="0" w:space="0" w:color="auto"/>
                <w:right w:val="none" w:sz="0" w:space="0" w:color="auto"/>
              </w:divBdr>
            </w:div>
            <w:div w:id="908536942">
              <w:marLeft w:val="0"/>
              <w:marRight w:val="0"/>
              <w:marTop w:val="0"/>
              <w:marBottom w:val="0"/>
              <w:divBdr>
                <w:top w:val="none" w:sz="0" w:space="0" w:color="auto"/>
                <w:left w:val="none" w:sz="0" w:space="0" w:color="auto"/>
                <w:bottom w:val="none" w:sz="0" w:space="0" w:color="auto"/>
                <w:right w:val="none" w:sz="0" w:space="0" w:color="auto"/>
              </w:divBdr>
            </w:div>
            <w:div w:id="489366519">
              <w:marLeft w:val="0"/>
              <w:marRight w:val="0"/>
              <w:marTop w:val="0"/>
              <w:marBottom w:val="0"/>
              <w:divBdr>
                <w:top w:val="none" w:sz="0" w:space="0" w:color="auto"/>
                <w:left w:val="none" w:sz="0" w:space="0" w:color="auto"/>
                <w:bottom w:val="none" w:sz="0" w:space="0" w:color="auto"/>
                <w:right w:val="none" w:sz="0" w:space="0" w:color="auto"/>
              </w:divBdr>
            </w:div>
            <w:div w:id="1121848179">
              <w:marLeft w:val="0"/>
              <w:marRight w:val="0"/>
              <w:marTop w:val="0"/>
              <w:marBottom w:val="0"/>
              <w:divBdr>
                <w:top w:val="none" w:sz="0" w:space="0" w:color="auto"/>
                <w:left w:val="none" w:sz="0" w:space="0" w:color="auto"/>
                <w:bottom w:val="none" w:sz="0" w:space="0" w:color="auto"/>
                <w:right w:val="none" w:sz="0" w:space="0" w:color="auto"/>
              </w:divBdr>
            </w:div>
            <w:div w:id="1130322770">
              <w:marLeft w:val="0"/>
              <w:marRight w:val="0"/>
              <w:marTop w:val="0"/>
              <w:marBottom w:val="0"/>
              <w:divBdr>
                <w:top w:val="none" w:sz="0" w:space="0" w:color="auto"/>
                <w:left w:val="none" w:sz="0" w:space="0" w:color="auto"/>
                <w:bottom w:val="none" w:sz="0" w:space="0" w:color="auto"/>
                <w:right w:val="none" w:sz="0" w:space="0" w:color="auto"/>
              </w:divBdr>
            </w:div>
            <w:div w:id="151222223">
              <w:marLeft w:val="0"/>
              <w:marRight w:val="0"/>
              <w:marTop w:val="0"/>
              <w:marBottom w:val="0"/>
              <w:divBdr>
                <w:top w:val="none" w:sz="0" w:space="0" w:color="auto"/>
                <w:left w:val="none" w:sz="0" w:space="0" w:color="auto"/>
                <w:bottom w:val="none" w:sz="0" w:space="0" w:color="auto"/>
                <w:right w:val="none" w:sz="0" w:space="0" w:color="auto"/>
              </w:divBdr>
            </w:div>
            <w:div w:id="1816293853">
              <w:marLeft w:val="0"/>
              <w:marRight w:val="0"/>
              <w:marTop w:val="0"/>
              <w:marBottom w:val="0"/>
              <w:divBdr>
                <w:top w:val="none" w:sz="0" w:space="0" w:color="auto"/>
                <w:left w:val="none" w:sz="0" w:space="0" w:color="auto"/>
                <w:bottom w:val="none" w:sz="0" w:space="0" w:color="auto"/>
                <w:right w:val="none" w:sz="0" w:space="0" w:color="auto"/>
              </w:divBdr>
            </w:div>
            <w:div w:id="1365138269">
              <w:marLeft w:val="0"/>
              <w:marRight w:val="0"/>
              <w:marTop w:val="0"/>
              <w:marBottom w:val="0"/>
              <w:divBdr>
                <w:top w:val="none" w:sz="0" w:space="0" w:color="auto"/>
                <w:left w:val="none" w:sz="0" w:space="0" w:color="auto"/>
                <w:bottom w:val="none" w:sz="0" w:space="0" w:color="auto"/>
                <w:right w:val="none" w:sz="0" w:space="0" w:color="auto"/>
              </w:divBdr>
            </w:div>
            <w:div w:id="530340424">
              <w:marLeft w:val="0"/>
              <w:marRight w:val="0"/>
              <w:marTop w:val="0"/>
              <w:marBottom w:val="0"/>
              <w:divBdr>
                <w:top w:val="none" w:sz="0" w:space="0" w:color="auto"/>
                <w:left w:val="none" w:sz="0" w:space="0" w:color="auto"/>
                <w:bottom w:val="none" w:sz="0" w:space="0" w:color="auto"/>
                <w:right w:val="none" w:sz="0" w:space="0" w:color="auto"/>
              </w:divBdr>
            </w:div>
            <w:div w:id="374502973">
              <w:marLeft w:val="0"/>
              <w:marRight w:val="0"/>
              <w:marTop w:val="0"/>
              <w:marBottom w:val="0"/>
              <w:divBdr>
                <w:top w:val="none" w:sz="0" w:space="0" w:color="auto"/>
                <w:left w:val="none" w:sz="0" w:space="0" w:color="auto"/>
                <w:bottom w:val="none" w:sz="0" w:space="0" w:color="auto"/>
                <w:right w:val="none" w:sz="0" w:space="0" w:color="auto"/>
              </w:divBdr>
            </w:div>
            <w:div w:id="1079523984">
              <w:marLeft w:val="0"/>
              <w:marRight w:val="0"/>
              <w:marTop w:val="0"/>
              <w:marBottom w:val="0"/>
              <w:divBdr>
                <w:top w:val="none" w:sz="0" w:space="0" w:color="auto"/>
                <w:left w:val="none" w:sz="0" w:space="0" w:color="auto"/>
                <w:bottom w:val="none" w:sz="0" w:space="0" w:color="auto"/>
                <w:right w:val="none" w:sz="0" w:space="0" w:color="auto"/>
              </w:divBdr>
            </w:div>
            <w:div w:id="1095050080">
              <w:marLeft w:val="0"/>
              <w:marRight w:val="0"/>
              <w:marTop w:val="0"/>
              <w:marBottom w:val="0"/>
              <w:divBdr>
                <w:top w:val="none" w:sz="0" w:space="0" w:color="auto"/>
                <w:left w:val="none" w:sz="0" w:space="0" w:color="auto"/>
                <w:bottom w:val="none" w:sz="0" w:space="0" w:color="auto"/>
                <w:right w:val="none" w:sz="0" w:space="0" w:color="auto"/>
              </w:divBdr>
            </w:div>
            <w:div w:id="727264866">
              <w:marLeft w:val="0"/>
              <w:marRight w:val="0"/>
              <w:marTop w:val="0"/>
              <w:marBottom w:val="0"/>
              <w:divBdr>
                <w:top w:val="none" w:sz="0" w:space="0" w:color="auto"/>
                <w:left w:val="none" w:sz="0" w:space="0" w:color="auto"/>
                <w:bottom w:val="none" w:sz="0" w:space="0" w:color="auto"/>
                <w:right w:val="none" w:sz="0" w:space="0" w:color="auto"/>
              </w:divBdr>
            </w:div>
            <w:div w:id="20159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46889">
      <w:bodyDiv w:val="1"/>
      <w:marLeft w:val="0"/>
      <w:marRight w:val="0"/>
      <w:marTop w:val="0"/>
      <w:marBottom w:val="0"/>
      <w:divBdr>
        <w:top w:val="none" w:sz="0" w:space="0" w:color="auto"/>
        <w:left w:val="none" w:sz="0" w:space="0" w:color="auto"/>
        <w:bottom w:val="none" w:sz="0" w:space="0" w:color="auto"/>
        <w:right w:val="none" w:sz="0" w:space="0" w:color="auto"/>
      </w:divBdr>
      <w:divsChild>
        <w:div w:id="1396322245">
          <w:marLeft w:val="0"/>
          <w:marRight w:val="0"/>
          <w:marTop w:val="0"/>
          <w:marBottom w:val="0"/>
          <w:divBdr>
            <w:top w:val="none" w:sz="0" w:space="0" w:color="auto"/>
            <w:left w:val="none" w:sz="0" w:space="0" w:color="auto"/>
            <w:bottom w:val="none" w:sz="0" w:space="0" w:color="auto"/>
            <w:right w:val="none" w:sz="0" w:space="0" w:color="auto"/>
          </w:divBdr>
          <w:divsChild>
            <w:div w:id="520634192">
              <w:marLeft w:val="0"/>
              <w:marRight w:val="0"/>
              <w:marTop w:val="0"/>
              <w:marBottom w:val="0"/>
              <w:divBdr>
                <w:top w:val="none" w:sz="0" w:space="0" w:color="auto"/>
                <w:left w:val="none" w:sz="0" w:space="0" w:color="auto"/>
                <w:bottom w:val="none" w:sz="0" w:space="0" w:color="auto"/>
                <w:right w:val="none" w:sz="0" w:space="0" w:color="auto"/>
              </w:divBdr>
            </w:div>
            <w:div w:id="1745255539">
              <w:marLeft w:val="0"/>
              <w:marRight w:val="0"/>
              <w:marTop w:val="0"/>
              <w:marBottom w:val="0"/>
              <w:divBdr>
                <w:top w:val="none" w:sz="0" w:space="0" w:color="auto"/>
                <w:left w:val="none" w:sz="0" w:space="0" w:color="auto"/>
                <w:bottom w:val="none" w:sz="0" w:space="0" w:color="auto"/>
                <w:right w:val="none" w:sz="0" w:space="0" w:color="auto"/>
              </w:divBdr>
            </w:div>
            <w:div w:id="1736928573">
              <w:marLeft w:val="0"/>
              <w:marRight w:val="0"/>
              <w:marTop w:val="0"/>
              <w:marBottom w:val="0"/>
              <w:divBdr>
                <w:top w:val="none" w:sz="0" w:space="0" w:color="auto"/>
                <w:left w:val="none" w:sz="0" w:space="0" w:color="auto"/>
                <w:bottom w:val="none" w:sz="0" w:space="0" w:color="auto"/>
                <w:right w:val="none" w:sz="0" w:space="0" w:color="auto"/>
              </w:divBdr>
            </w:div>
            <w:div w:id="1402674393">
              <w:marLeft w:val="0"/>
              <w:marRight w:val="0"/>
              <w:marTop w:val="0"/>
              <w:marBottom w:val="0"/>
              <w:divBdr>
                <w:top w:val="none" w:sz="0" w:space="0" w:color="auto"/>
                <w:left w:val="none" w:sz="0" w:space="0" w:color="auto"/>
                <w:bottom w:val="none" w:sz="0" w:space="0" w:color="auto"/>
                <w:right w:val="none" w:sz="0" w:space="0" w:color="auto"/>
              </w:divBdr>
            </w:div>
            <w:div w:id="1418016864">
              <w:marLeft w:val="0"/>
              <w:marRight w:val="0"/>
              <w:marTop w:val="0"/>
              <w:marBottom w:val="0"/>
              <w:divBdr>
                <w:top w:val="none" w:sz="0" w:space="0" w:color="auto"/>
                <w:left w:val="none" w:sz="0" w:space="0" w:color="auto"/>
                <w:bottom w:val="none" w:sz="0" w:space="0" w:color="auto"/>
                <w:right w:val="none" w:sz="0" w:space="0" w:color="auto"/>
              </w:divBdr>
            </w:div>
            <w:div w:id="1523470271">
              <w:marLeft w:val="0"/>
              <w:marRight w:val="0"/>
              <w:marTop w:val="0"/>
              <w:marBottom w:val="0"/>
              <w:divBdr>
                <w:top w:val="none" w:sz="0" w:space="0" w:color="auto"/>
                <w:left w:val="none" w:sz="0" w:space="0" w:color="auto"/>
                <w:bottom w:val="none" w:sz="0" w:space="0" w:color="auto"/>
                <w:right w:val="none" w:sz="0" w:space="0" w:color="auto"/>
              </w:divBdr>
            </w:div>
            <w:div w:id="78793776">
              <w:marLeft w:val="0"/>
              <w:marRight w:val="0"/>
              <w:marTop w:val="0"/>
              <w:marBottom w:val="0"/>
              <w:divBdr>
                <w:top w:val="none" w:sz="0" w:space="0" w:color="auto"/>
                <w:left w:val="none" w:sz="0" w:space="0" w:color="auto"/>
                <w:bottom w:val="none" w:sz="0" w:space="0" w:color="auto"/>
                <w:right w:val="none" w:sz="0" w:space="0" w:color="auto"/>
              </w:divBdr>
            </w:div>
            <w:div w:id="2023628389">
              <w:marLeft w:val="0"/>
              <w:marRight w:val="0"/>
              <w:marTop w:val="0"/>
              <w:marBottom w:val="0"/>
              <w:divBdr>
                <w:top w:val="none" w:sz="0" w:space="0" w:color="auto"/>
                <w:left w:val="none" w:sz="0" w:space="0" w:color="auto"/>
                <w:bottom w:val="none" w:sz="0" w:space="0" w:color="auto"/>
                <w:right w:val="none" w:sz="0" w:space="0" w:color="auto"/>
              </w:divBdr>
            </w:div>
            <w:div w:id="642272441">
              <w:marLeft w:val="0"/>
              <w:marRight w:val="0"/>
              <w:marTop w:val="0"/>
              <w:marBottom w:val="0"/>
              <w:divBdr>
                <w:top w:val="none" w:sz="0" w:space="0" w:color="auto"/>
                <w:left w:val="none" w:sz="0" w:space="0" w:color="auto"/>
                <w:bottom w:val="none" w:sz="0" w:space="0" w:color="auto"/>
                <w:right w:val="none" w:sz="0" w:space="0" w:color="auto"/>
              </w:divBdr>
            </w:div>
            <w:div w:id="1927033707">
              <w:marLeft w:val="0"/>
              <w:marRight w:val="0"/>
              <w:marTop w:val="0"/>
              <w:marBottom w:val="0"/>
              <w:divBdr>
                <w:top w:val="none" w:sz="0" w:space="0" w:color="auto"/>
                <w:left w:val="none" w:sz="0" w:space="0" w:color="auto"/>
                <w:bottom w:val="none" w:sz="0" w:space="0" w:color="auto"/>
                <w:right w:val="none" w:sz="0" w:space="0" w:color="auto"/>
              </w:divBdr>
            </w:div>
            <w:div w:id="6560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63992">
      <w:bodyDiv w:val="1"/>
      <w:marLeft w:val="0"/>
      <w:marRight w:val="0"/>
      <w:marTop w:val="0"/>
      <w:marBottom w:val="0"/>
      <w:divBdr>
        <w:top w:val="none" w:sz="0" w:space="0" w:color="auto"/>
        <w:left w:val="none" w:sz="0" w:space="0" w:color="auto"/>
        <w:bottom w:val="none" w:sz="0" w:space="0" w:color="auto"/>
        <w:right w:val="none" w:sz="0" w:space="0" w:color="auto"/>
      </w:divBdr>
      <w:divsChild>
        <w:div w:id="1495073179">
          <w:marLeft w:val="0"/>
          <w:marRight w:val="0"/>
          <w:marTop w:val="0"/>
          <w:marBottom w:val="0"/>
          <w:divBdr>
            <w:top w:val="none" w:sz="0" w:space="0" w:color="auto"/>
            <w:left w:val="none" w:sz="0" w:space="0" w:color="auto"/>
            <w:bottom w:val="none" w:sz="0" w:space="0" w:color="auto"/>
            <w:right w:val="none" w:sz="0" w:space="0" w:color="auto"/>
          </w:divBdr>
          <w:divsChild>
            <w:div w:id="20766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529">
      <w:bodyDiv w:val="1"/>
      <w:marLeft w:val="0"/>
      <w:marRight w:val="0"/>
      <w:marTop w:val="0"/>
      <w:marBottom w:val="0"/>
      <w:divBdr>
        <w:top w:val="none" w:sz="0" w:space="0" w:color="auto"/>
        <w:left w:val="none" w:sz="0" w:space="0" w:color="auto"/>
        <w:bottom w:val="none" w:sz="0" w:space="0" w:color="auto"/>
        <w:right w:val="none" w:sz="0" w:space="0" w:color="auto"/>
      </w:divBdr>
      <w:divsChild>
        <w:div w:id="1927376855">
          <w:marLeft w:val="0"/>
          <w:marRight w:val="0"/>
          <w:marTop w:val="0"/>
          <w:marBottom w:val="0"/>
          <w:divBdr>
            <w:top w:val="none" w:sz="0" w:space="0" w:color="auto"/>
            <w:left w:val="none" w:sz="0" w:space="0" w:color="auto"/>
            <w:bottom w:val="none" w:sz="0" w:space="0" w:color="auto"/>
            <w:right w:val="none" w:sz="0" w:space="0" w:color="auto"/>
          </w:divBdr>
          <w:divsChild>
            <w:div w:id="344987484">
              <w:marLeft w:val="0"/>
              <w:marRight w:val="0"/>
              <w:marTop w:val="0"/>
              <w:marBottom w:val="0"/>
              <w:divBdr>
                <w:top w:val="none" w:sz="0" w:space="0" w:color="auto"/>
                <w:left w:val="none" w:sz="0" w:space="0" w:color="auto"/>
                <w:bottom w:val="none" w:sz="0" w:space="0" w:color="auto"/>
                <w:right w:val="none" w:sz="0" w:space="0" w:color="auto"/>
              </w:divBdr>
            </w:div>
            <w:div w:id="1075666986">
              <w:marLeft w:val="0"/>
              <w:marRight w:val="0"/>
              <w:marTop w:val="0"/>
              <w:marBottom w:val="0"/>
              <w:divBdr>
                <w:top w:val="none" w:sz="0" w:space="0" w:color="auto"/>
                <w:left w:val="none" w:sz="0" w:space="0" w:color="auto"/>
                <w:bottom w:val="none" w:sz="0" w:space="0" w:color="auto"/>
                <w:right w:val="none" w:sz="0" w:space="0" w:color="auto"/>
              </w:divBdr>
            </w:div>
            <w:div w:id="1368724155">
              <w:marLeft w:val="0"/>
              <w:marRight w:val="0"/>
              <w:marTop w:val="0"/>
              <w:marBottom w:val="0"/>
              <w:divBdr>
                <w:top w:val="none" w:sz="0" w:space="0" w:color="auto"/>
                <w:left w:val="none" w:sz="0" w:space="0" w:color="auto"/>
                <w:bottom w:val="none" w:sz="0" w:space="0" w:color="auto"/>
                <w:right w:val="none" w:sz="0" w:space="0" w:color="auto"/>
              </w:divBdr>
            </w:div>
            <w:div w:id="358311490">
              <w:marLeft w:val="0"/>
              <w:marRight w:val="0"/>
              <w:marTop w:val="0"/>
              <w:marBottom w:val="0"/>
              <w:divBdr>
                <w:top w:val="none" w:sz="0" w:space="0" w:color="auto"/>
                <w:left w:val="none" w:sz="0" w:space="0" w:color="auto"/>
                <w:bottom w:val="none" w:sz="0" w:space="0" w:color="auto"/>
                <w:right w:val="none" w:sz="0" w:space="0" w:color="auto"/>
              </w:divBdr>
            </w:div>
            <w:div w:id="461382331">
              <w:marLeft w:val="0"/>
              <w:marRight w:val="0"/>
              <w:marTop w:val="0"/>
              <w:marBottom w:val="0"/>
              <w:divBdr>
                <w:top w:val="none" w:sz="0" w:space="0" w:color="auto"/>
                <w:left w:val="none" w:sz="0" w:space="0" w:color="auto"/>
                <w:bottom w:val="none" w:sz="0" w:space="0" w:color="auto"/>
                <w:right w:val="none" w:sz="0" w:space="0" w:color="auto"/>
              </w:divBdr>
            </w:div>
            <w:div w:id="1639994529">
              <w:marLeft w:val="0"/>
              <w:marRight w:val="0"/>
              <w:marTop w:val="0"/>
              <w:marBottom w:val="0"/>
              <w:divBdr>
                <w:top w:val="none" w:sz="0" w:space="0" w:color="auto"/>
                <w:left w:val="none" w:sz="0" w:space="0" w:color="auto"/>
                <w:bottom w:val="none" w:sz="0" w:space="0" w:color="auto"/>
                <w:right w:val="none" w:sz="0" w:space="0" w:color="auto"/>
              </w:divBdr>
            </w:div>
            <w:div w:id="9539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1208">
      <w:bodyDiv w:val="1"/>
      <w:marLeft w:val="0"/>
      <w:marRight w:val="0"/>
      <w:marTop w:val="0"/>
      <w:marBottom w:val="0"/>
      <w:divBdr>
        <w:top w:val="none" w:sz="0" w:space="0" w:color="auto"/>
        <w:left w:val="none" w:sz="0" w:space="0" w:color="auto"/>
        <w:bottom w:val="none" w:sz="0" w:space="0" w:color="auto"/>
        <w:right w:val="none" w:sz="0" w:space="0" w:color="auto"/>
      </w:divBdr>
      <w:divsChild>
        <w:div w:id="1178621332">
          <w:marLeft w:val="0"/>
          <w:marRight w:val="0"/>
          <w:marTop w:val="0"/>
          <w:marBottom w:val="0"/>
          <w:divBdr>
            <w:top w:val="none" w:sz="0" w:space="0" w:color="auto"/>
            <w:left w:val="none" w:sz="0" w:space="0" w:color="auto"/>
            <w:bottom w:val="none" w:sz="0" w:space="0" w:color="auto"/>
            <w:right w:val="none" w:sz="0" w:space="0" w:color="auto"/>
          </w:divBdr>
          <w:divsChild>
            <w:div w:id="55904208">
              <w:marLeft w:val="0"/>
              <w:marRight w:val="0"/>
              <w:marTop w:val="0"/>
              <w:marBottom w:val="0"/>
              <w:divBdr>
                <w:top w:val="none" w:sz="0" w:space="0" w:color="auto"/>
                <w:left w:val="none" w:sz="0" w:space="0" w:color="auto"/>
                <w:bottom w:val="none" w:sz="0" w:space="0" w:color="auto"/>
                <w:right w:val="none" w:sz="0" w:space="0" w:color="auto"/>
              </w:divBdr>
            </w:div>
            <w:div w:id="1231768349">
              <w:marLeft w:val="0"/>
              <w:marRight w:val="0"/>
              <w:marTop w:val="0"/>
              <w:marBottom w:val="0"/>
              <w:divBdr>
                <w:top w:val="none" w:sz="0" w:space="0" w:color="auto"/>
                <w:left w:val="none" w:sz="0" w:space="0" w:color="auto"/>
                <w:bottom w:val="none" w:sz="0" w:space="0" w:color="auto"/>
                <w:right w:val="none" w:sz="0" w:space="0" w:color="auto"/>
              </w:divBdr>
            </w:div>
            <w:div w:id="1066026202">
              <w:marLeft w:val="0"/>
              <w:marRight w:val="0"/>
              <w:marTop w:val="0"/>
              <w:marBottom w:val="0"/>
              <w:divBdr>
                <w:top w:val="none" w:sz="0" w:space="0" w:color="auto"/>
                <w:left w:val="none" w:sz="0" w:space="0" w:color="auto"/>
                <w:bottom w:val="none" w:sz="0" w:space="0" w:color="auto"/>
                <w:right w:val="none" w:sz="0" w:space="0" w:color="auto"/>
              </w:divBdr>
            </w:div>
            <w:div w:id="2036491693">
              <w:marLeft w:val="0"/>
              <w:marRight w:val="0"/>
              <w:marTop w:val="0"/>
              <w:marBottom w:val="0"/>
              <w:divBdr>
                <w:top w:val="none" w:sz="0" w:space="0" w:color="auto"/>
                <w:left w:val="none" w:sz="0" w:space="0" w:color="auto"/>
                <w:bottom w:val="none" w:sz="0" w:space="0" w:color="auto"/>
                <w:right w:val="none" w:sz="0" w:space="0" w:color="auto"/>
              </w:divBdr>
            </w:div>
            <w:div w:id="9366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7140">
      <w:bodyDiv w:val="1"/>
      <w:marLeft w:val="0"/>
      <w:marRight w:val="0"/>
      <w:marTop w:val="0"/>
      <w:marBottom w:val="0"/>
      <w:divBdr>
        <w:top w:val="none" w:sz="0" w:space="0" w:color="auto"/>
        <w:left w:val="none" w:sz="0" w:space="0" w:color="auto"/>
        <w:bottom w:val="none" w:sz="0" w:space="0" w:color="auto"/>
        <w:right w:val="none" w:sz="0" w:space="0" w:color="auto"/>
      </w:divBdr>
      <w:divsChild>
        <w:div w:id="544679373">
          <w:marLeft w:val="0"/>
          <w:marRight w:val="0"/>
          <w:marTop w:val="0"/>
          <w:marBottom w:val="0"/>
          <w:divBdr>
            <w:top w:val="none" w:sz="0" w:space="0" w:color="auto"/>
            <w:left w:val="none" w:sz="0" w:space="0" w:color="auto"/>
            <w:bottom w:val="none" w:sz="0" w:space="0" w:color="auto"/>
            <w:right w:val="none" w:sz="0" w:space="0" w:color="auto"/>
          </w:divBdr>
          <w:divsChild>
            <w:div w:id="1001617389">
              <w:marLeft w:val="0"/>
              <w:marRight w:val="0"/>
              <w:marTop w:val="0"/>
              <w:marBottom w:val="0"/>
              <w:divBdr>
                <w:top w:val="none" w:sz="0" w:space="0" w:color="auto"/>
                <w:left w:val="none" w:sz="0" w:space="0" w:color="auto"/>
                <w:bottom w:val="none" w:sz="0" w:space="0" w:color="auto"/>
                <w:right w:val="none" w:sz="0" w:space="0" w:color="auto"/>
              </w:divBdr>
            </w:div>
            <w:div w:id="1799564725">
              <w:marLeft w:val="0"/>
              <w:marRight w:val="0"/>
              <w:marTop w:val="0"/>
              <w:marBottom w:val="0"/>
              <w:divBdr>
                <w:top w:val="none" w:sz="0" w:space="0" w:color="auto"/>
                <w:left w:val="none" w:sz="0" w:space="0" w:color="auto"/>
                <w:bottom w:val="none" w:sz="0" w:space="0" w:color="auto"/>
                <w:right w:val="none" w:sz="0" w:space="0" w:color="auto"/>
              </w:divBdr>
            </w:div>
            <w:div w:id="199783926">
              <w:marLeft w:val="0"/>
              <w:marRight w:val="0"/>
              <w:marTop w:val="0"/>
              <w:marBottom w:val="0"/>
              <w:divBdr>
                <w:top w:val="none" w:sz="0" w:space="0" w:color="auto"/>
                <w:left w:val="none" w:sz="0" w:space="0" w:color="auto"/>
                <w:bottom w:val="none" w:sz="0" w:space="0" w:color="auto"/>
                <w:right w:val="none" w:sz="0" w:space="0" w:color="auto"/>
              </w:divBdr>
            </w:div>
            <w:div w:id="219250490">
              <w:marLeft w:val="0"/>
              <w:marRight w:val="0"/>
              <w:marTop w:val="0"/>
              <w:marBottom w:val="0"/>
              <w:divBdr>
                <w:top w:val="none" w:sz="0" w:space="0" w:color="auto"/>
                <w:left w:val="none" w:sz="0" w:space="0" w:color="auto"/>
                <w:bottom w:val="none" w:sz="0" w:space="0" w:color="auto"/>
                <w:right w:val="none" w:sz="0" w:space="0" w:color="auto"/>
              </w:divBdr>
            </w:div>
            <w:div w:id="2000688024">
              <w:marLeft w:val="0"/>
              <w:marRight w:val="0"/>
              <w:marTop w:val="0"/>
              <w:marBottom w:val="0"/>
              <w:divBdr>
                <w:top w:val="none" w:sz="0" w:space="0" w:color="auto"/>
                <w:left w:val="none" w:sz="0" w:space="0" w:color="auto"/>
                <w:bottom w:val="none" w:sz="0" w:space="0" w:color="auto"/>
                <w:right w:val="none" w:sz="0" w:space="0" w:color="auto"/>
              </w:divBdr>
            </w:div>
            <w:div w:id="1209143753">
              <w:marLeft w:val="0"/>
              <w:marRight w:val="0"/>
              <w:marTop w:val="0"/>
              <w:marBottom w:val="0"/>
              <w:divBdr>
                <w:top w:val="none" w:sz="0" w:space="0" w:color="auto"/>
                <w:left w:val="none" w:sz="0" w:space="0" w:color="auto"/>
                <w:bottom w:val="none" w:sz="0" w:space="0" w:color="auto"/>
                <w:right w:val="none" w:sz="0" w:space="0" w:color="auto"/>
              </w:divBdr>
            </w:div>
            <w:div w:id="1552184457">
              <w:marLeft w:val="0"/>
              <w:marRight w:val="0"/>
              <w:marTop w:val="0"/>
              <w:marBottom w:val="0"/>
              <w:divBdr>
                <w:top w:val="none" w:sz="0" w:space="0" w:color="auto"/>
                <w:left w:val="none" w:sz="0" w:space="0" w:color="auto"/>
                <w:bottom w:val="none" w:sz="0" w:space="0" w:color="auto"/>
                <w:right w:val="none" w:sz="0" w:space="0" w:color="auto"/>
              </w:divBdr>
            </w:div>
            <w:div w:id="1711690046">
              <w:marLeft w:val="0"/>
              <w:marRight w:val="0"/>
              <w:marTop w:val="0"/>
              <w:marBottom w:val="0"/>
              <w:divBdr>
                <w:top w:val="none" w:sz="0" w:space="0" w:color="auto"/>
                <w:left w:val="none" w:sz="0" w:space="0" w:color="auto"/>
                <w:bottom w:val="none" w:sz="0" w:space="0" w:color="auto"/>
                <w:right w:val="none" w:sz="0" w:space="0" w:color="auto"/>
              </w:divBdr>
            </w:div>
            <w:div w:id="1638022949">
              <w:marLeft w:val="0"/>
              <w:marRight w:val="0"/>
              <w:marTop w:val="0"/>
              <w:marBottom w:val="0"/>
              <w:divBdr>
                <w:top w:val="none" w:sz="0" w:space="0" w:color="auto"/>
                <w:left w:val="none" w:sz="0" w:space="0" w:color="auto"/>
                <w:bottom w:val="none" w:sz="0" w:space="0" w:color="auto"/>
                <w:right w:val="none" w:sz="0" w:space="0" w:color="auto"/>
              </w:divBdr>
            </w:div>
            <w:div w:id="2033411015">
              <w:marLeft w:val="0"/>
              <w:marRight w:val="0"/>
              <w:marTop w:val="0"/>
              <w:marBottom w:val="0"/>
              <w:divBdr>
                <w:top w:val="none" w:sz="0" w:space="0" w:color="auto"/>
                <w:left w:val="none" w:sz="0" w:space="0" w:color="auto"/>
                <w:bottom w:val="none" w:sz="0" w:space="0" w:color="auto"/>
                <w:right w:val="none" w:sz="0" w:space="0" w:color="auto"/>
              </w:divBdr>
            </w:div>
            <w:div w:id="1999265110">
              <w:marLeft w:val="0"/>
              <w:marRight w:val="0"/>
              <w:marTop w:val="0"/>
              <w:marBottom w:val="0"/>
              <w:divBdr>
                <w:top w:val="none" w:sz="0" w:space="0" w:color="auto"/>
                <w:left w:val="none" w:sz="0" w:space="0" w:color="auto"/>
                <w:bottom w:val="none" w:sz="0" w:space="0" w:color="auto"/>
                <w:right w:val="none" w:sz="0" w:space="0" w:color="auto"/>
              </w:divBdr>
            </w:div>
            <w:div w:id="1560749551">
              <w:marLeft w:val="0"/>
              <w:marRight w:val="0"/>
              <w:marTop w:val="0"/>
              <w:marBottom w:val="0"/>
              <w:divBdr>
                <w:top w:val="none" w:sz="0" w:space="0" w:color="auto"/>
                <w:left w:val="none" w:sz="0" w:space="0" w:color="auto"/>
                <w:bottom w:val="none" w:sz="0" w:space="0" w:color="auto"/>
                <w:right w:val="none" w:sz="0" w:space="0" w:color="auto"/>
              </w:divBdr>
            </w:div>
            <w:div w:id="1413430383">
              <w:marLeft w:val="0"/>
              <w:marRight w:val="0"/>
              <w:marTop w:val="0"/>
              <w:marBottom w:val="0"/>
              <w:divBdr>
                <w:top w:val="none" w:sz="0" w:space="0" w:color="auto"/>
                <w:left w:val="none" w:sz="0" w:space="0" w:color="auto"/>
                <w:bottom w:val="none" w:sz="0" w:space="0" w:color="auto"/>
                <w:right w:val="none" w:sz="0" w:space="0" w:color="auto"/>
              </w:divBdr>
            </w:div>
            <w:div w:id="211700719">
              <w:marLeft w:val="0"/>
              <w:marRight w:val="0"/>
              <w:marTop w:val="0"/>
              <w:marBottom w:val="0"/>
              <w:divBdr>
                <w:top w:val="none" w:sz="0" w:space="0" w:color="auto"/>
                <w:left w:val="none" w:sz="0" w:space="0" w:color="auto"/>
                <w:bottom w:val="none" w:sz="0" w:space="0" w:color="auto"/>
                <w:right w:val="none" w:sz="0" w:space="0" w:color="auto"/>
              </w:divBdr>
            </w:div>
            <w:div w:id="56507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2471">
      <w:bodyDiv w:val="1"/>
      <w:marLeft w:val="0"/>
      <w:marRight w:val="0"/>
      <w:marTop w:val="0"/>
      <w:marBottom w:val="0"/>
      <w:divBdr>
        <w:top w:val="none" w:sz="0" w:space="0" w:color="auto"/>
        <w:left w:val="none" w:sz="0" w:space="0" w:color="auto"/>
        <w:bottom w:val="none" w:sz="0" w:space="0" w:color="auto"/>
        <w:right w:val="none" w:sz="0" w:space="0" w:color="auto"/>
      </w:divBdr>
      <w:divsChild>
        <w:div w:id="1689672198">
          <w:marLeft w:val="0"/>
          <w:marRight w:val="0"/>
          <w:marTop w:val="0"/>
          <w:marBottom w:val="0"/>
          <w:divBdr>
            <w:top w:val="none" w:sz="0" w:space="0" w:color="auto"/>
            <w:left w:val="none" w:sz="0" w:space="0" w:color="auto"/>
            <w:bottom w:val="none" w:sz="0" w:space="0" w:color="auto"/>
            <w:right w:val="none" w:sz="0" w:space="0" w:color="auto"/>
          </w:divBdr>
          <w:divsChild>
            <w:div w:id="1847859756">
              <w:marLeft w:val="0"/>
              <w:marRight w:val="0"/>
              <w:marTop w:val="0"/>
              <w:marBottom w:val="0"/>
              <w:divBdr>
                <w:top w:val="none" w:sz="0" w:space="0" w:color="auto"/>
                <w:left w:val="none" w:sz="0" w:space="0" w:color="auto"/>
                <w:bottom w:val="none" w:sz="0" w:space="0" w:color="auto"/>
                <w:right w:val="none" w:sz="0" w:space="0" w:color="auto"/>
              </w:divBdr>
            </w:div>
            <w:div w:id="189416602">
              <w:marLeft w:val="0"/>
              <w:marRight w:val="0"/>
              <w:marTop w:val="0"/>
              <w:marBottom w:val="0"/>
              <w:divBdr>
                <w:top w:val="none" w:sz="0" w:space="0" w:color="auto"/>
                <w:left w:val="none" w:sz="0" w:space="0" w:color="auto"/>
                <w:bottom w:val="none" w:sz="0" w:space="0" w:color="auto"/>
                <w:right w:val="none" w:sz="0" w:space="0" w:color="auto"/>
              </w:divBdr>
            </w:div>
            <w:div w:id="1508402349">
              <w:marLeft w:val="0"/>
              <w:marRight w:val="0"/>
              <w:marTop w:val="0"/>
              <w:marBottom w:val="0"/>
              <w:divBdr>
                <w:top w:val="none" w:sz="0" w:space="0" w:color="auto"/>
                <w:left w:val="none" w:sz="0" w:space="0" w:color="auto"/>
                <w:bottom w:val="none" w:sz="0" w:space="0" w:color="auto"/>
                <w:right w:val="none" w:sz="0" w:space="0" w:color="auto"/>
              </w:divBdr>
            </w:div>
            <w:div w:id="1914311571">
              <w:marLeft w:val="0"/>
              <w:marRight w:val="0"/>
              <w:marTop w:val="0"/>
              <w:marBottom w:val="0"/>
              <w:divBdr>
                <w:top w:val="none" w:sz="0" w:space="0" w:color="auto"/>
                <w:left w:val="none" w:sz="0" w:space="0" w:color="auto"/>
                <w:bottom w:val="none" w:sz="0" w:space="0" w:color="auto"/>
                <w:right w:val="none" w:sz="0" w:space="0" w:color="auto"/>
              </w:divBdr>
            </w:div>
            <w:div w:id="2117676053">
              <w:marLeft w:val="0"/>
              <w:marRight w:val="0"/>
              <w:marTop w:val="0"/>
              <w:marBottom w:val="0"/>
              <w:divBdr>
                <w:top w:val="none" w:sz="0" w:space="0" w:color="auto"/>
                <w:left w:val="none" w:sz="0" w:space="0" w:color="auto"/>
                <w:bottom w:val="none" w:sz="0" w:space="0" w:color="auto"/>
                <w:right w:val="none" w:sz="0" w:space="0" w:color="auto"/>
              </w:divBdr>
            </w:div>
            <w:div w:id="989291671">
              <w:marLeft w:val="0"/>
              <w:marRight w:val="0"/>
              <w:marTop w:val="0"/>
              <w:marBottom w:val="0"/>
              <w:divBdr>
                <w:top w:val="none" w:sz="0" w:space="0" w:color="auto"/>
                <w:left w:val="none" w:sz="0" w:space="0" w:color="auto"/>
                <w:bottom w:val="none" w:sz="0" w:space="0" w:color="auto"/>
                <w:right w:val="none" w:sz="0" w:space="0" w:color="auto"/>
              </w:divBdr>
            </w:div>
            <w:div w:id="584655006">
              <w:marLeft w:val="0"/>
              <w:marRight w:val="0"/>
              <w:marTop w:val="0"/>
              <w:marBottom w:val="0"/>
              <w:divBdr>
                <w:top w:val="none" w:sz="0" w:space="0" w:color="auto"/>
                <w:left w:val="none" w:sz="0" w:space="0" w:color="auto"/>
                <w:bottom w:val="none" w:sz="0" w:space="0" w:color="auto"/>
                <w:right w:val="none" w:sz="0" w:space="0" w:color="auto"/>
              </w:divBdr>
            </w:div>
            <w:div w:id="1603605853">
              <w:marLeft w:val="0"/>
              <w:marRight w:val="0"/>
              <w:marTop w:val="0"/>
              <w:marBottom w:val="0"/>
              <w:divBdr>
                <w:top w:val="none" w:sz="0" w:space="0" w:color="auto"/>
                <w:left w:val="none" w:sz="0" w:space="0" w:color="auto"/>
                <w:bottom w:val="none" w:sz="0" w:space="0" w:color="auto"/>
                <w:right w:val="none" w:sz="0" w:space="0" w:color="auto"/>
              </w:divBdr>
            </w:div>
            <w:div w:id="760686852">
              <w:marLeft w:val="0"/>
              <w:marRight w:val="0"/>
              <w:marTop w:val="0"/>
              <w:marBottom w:val="0"/>
              <w:divBdr>
                <w:top w:val="none" w:sz="0" w:space="0" w:color="auto"/>
                <w:left w:val="none" w:sz="0" w:space="0" w:color="auto"/>
                <w:bottom w:val="none" w:sz="0" w:space="0" w:color="auto"/>
                <w:right w:val="none" w:sz="0" w:space="0" w:color="auto"/>
              </w:divBdr>
            </w:div>
            <w:div w:id="366028087">
              <w:marLeft w:val="0"/>
              <w:marRight w:val="0"/>
              <w:marTop w:val="0"/>
              <w:marBottom w:val="0"/>
              <w:divBdr>
                <w:top w:val="none" w:sz="0" w:space="0" w:color="auto"/>
                <w:left w:val="none" w:sz="0" w:space="0" w:color="auto"/>
                <w:bottom w:val="none" w:sz="0" w:space="0" w:color="auto"/>
                <w:right w:val="none" w:sz="0" w:space="0" w:color="auto"/>
              </w:divBdr>
            </w:div>
            <w:div w:id="860359547">
              <w:marLeft w:val="0"/>
              <w:marRight w:val="0"/>
              <w:marTop w:val="0"/>
              <w:marBottom w:val="0"/>
              <w:divBdr>
                <w:top w:val="none" w:sz="0" w:space="0" w:color="auto"/>
                <w:left w:val="none" w:sz="0" w:space="0" w:color="auto"/>
                <w:bottom w:val="none" w:sz="0" w:space="0" w:color="auto"/>
                <w:right w:val="none" w:sz="0" w:space="0" w:color="auto"/>
              </w:divBdr>
            </w:div>
            <w:div w:id="2070379860">
              <w:marLeft w:val="0"/>
              <w:marRight w:val="0"/>
              <w:marTop w:val="0"/>
              <w:marBottom w:val="0"/>
              <w:divBdr>
                <w:top w:val="none" w:sz="0" w:space="0" w:color="auto"/>
                <w:left w:val="none" w:sz="0" w:space="0" w:color="auto"/>
                <w:bottom w:val="none" w:sz="0" w:space="0" w:color="auto"/>
                <w:right w:val="none" w:sz="0" w:space="0" w:color="auto"/>
              </w:divBdr>
            </w:div>
            <w:div w:id="691416642">
              <w:marLeft w:val="0"/>
              <w:marRight w:val="0"/>
              <w:marTop w:val="0"/>
              <w:marBottom w:val="0"/>
              <w:divBdr>
                <w:top w:val="none" w:sz="0" w:space="0" w:color="auto"/>
                <w:left w:val="none" w:sz="0" w:space="0" w:color="auto"/>
                <w:bottom w:val="none" w:sz="0" w:space="0" w:color="auto"/>
                <w:right w:val="none" w:sz="0" w:space="0" w:color="auto"/>
              </w:divBdr>
            </w:div>
            <w:div w:id="1108693373">
              <w:marLeft w:val="0"/>
              <w:marRight w:val="0"/>
              <w:marTop w:val="0"/>
              <w:marBottom w:val="0"/>
              <w:divBdr>
                <w:top w:val="none" w:sz="0" w:space="0" w:color="auto"/>
                <w:left w:val="none" w:sz="0" w:space="0" w:color="auto"/>
                <w:bottom w:val="none" w:sz="0" w:space="0" w:color="auto"/>
                <w:right w:val="none" w:sz="0" w:space="0" w:color="auto"/>
              </w:divBdr>
            </w:div>
            <w:div w:id="10901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3888">
      <w:bodyDiv w:val="1"/>
      <w:marLeft w:val="0"/>
      <w:marRight w:val="0"/>
      <w:marTop w:val="0"/>
      <w:marBottom w:val="0"/>
      <w:divBdr>
        <w:top w:val="none" w:sz="0" w:space="0" w:color="auto"/>
        <w:left w:val="none" w:sz="0" w:space="0" w:color="auto"/>
        <w:bottom w:val="none" w:sz="0" w:space="0" w:color="auto"/>
        <w:right w:val="none" w:sz="0" w:space="0" w:color="auto"/>
      </w:divBdr>
      <w:divsChild>
        <w:div w:id="1671103002">
          <w:marLeft w:val="0"/>
          <w:marRight w:val="0"/>
          <w:marTop w:val="0"/>
          <w:marBottom w:val="0"/>
          <w:divBdr>
            <w:top w:val="none" w:sz="0" w:space="0" w:color="auto"/>
            <w:left w:val="none" w:sz="0" w:space="0" w:color="auto"/>
            <w:bottom w:val="none" w:sz="0" w:space="0" w:color="auto"/>
            <w:right w:val="none" w:sz="0" w:space="0" w:color="auto"/>
          </w:divBdr>
          <w:divsChild>
            <w:div w:id="48040479">
              <w:marLeft w:val="0"/>
              <w:marRight w:val="0"/>
              <w:marTop w:val="0"/>
              <w:marBottom w:val="0"/>
              <w:divBdr>
                <w:top w:val="none" w:sz="0" w:space="0" w:color="auto"/>
                <w:left w:val="none" w:sz="0" w:space="0" w:color="auto"/>
                <w:bottom w:val="none" w:sz="0" w:space="0" w:color="auto"/>
                <w:right w:val="none" w:sz="0" w:space="0" w:color="auto"/>
              </w:divBdr>
            </w:div>
            <w:div w:id="1555311606">
              <w:marLeft w:val="0"/>
              <w:marRight w:val="0"/>
              <w:marTop w:val="0"/>
              <w:marBottom w:val="0"/>
              <w:divBdr>
                <w:top w:val="none" w:sz="0" w:space="0" w:color="auto"/>
                <w:left w:val="none" w:sz="0" w:space="0" w:color="auto"/>
                <w:bottom w:val="none" w:sz="0" w:space="0" w:color="auto"/>
                <w:right w:val="none" w:sz="0" w:space="0" w:color="auto"/>
              </w:divBdr>
            </w:div>
            <w:div w:id="327903565">
              <w:marLeft w:val="0"/>
              <w:marRight w:val="0"/>
              <w:marTop w:val="0"/>
              <w:marBottom w:val="0"/>
              <w:divBdr>
                <w:top w:val="none" w:sz="0" w:space="0" w:color="auto"/>
                <w:left w:val="none" w:sz="0" w:space="0" w:color="auto"/>
                <w:bottom w:val="none" w:sz="0" w:space="0" w:color="auto"/>
                <w:right w:val="none" w:sz="0" w:space="0" w:color="auto"/>
              </w:divBdr>
            </w:div>
            <w:div w:id="1213882060">
              <w:marLeft w:val="0"/>
              <w:marRight w:val="0"/>
              <w:marTop w:val="0"/>
              <w:marBottom w:val="0"/>
              <w:divBdr>
                <w:top w:val="none" w:sz="0" w:space="0" w:color="auto"/>
                <w:left w:val="none" w:sz="0" w:space="0" w:color="auto"/>
                <w:bottom w:val="none" w:sz="0" w:space="0" w:color="auto"/>
                <w:right w:val="none" w:sz="0" w:space="0" w:color="auto"/>
              </w:divBdr>
            </w:div>
            <w:div w:id="184038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50767">
      <w:bodyDiv w:val="1"/>
      <w:marLeft w:val="0"/>
      <w:marRight w:val="0"/>
      <w:marTop w:val="0"/>
      <w:marBottom w:val="0"/>
      <w:divBdr>
        <w:top w:val="none" w:sz="0" w:space="0" w:color="auto"/>
        <w:left w:val="none" w:sz="0" w:space="0" w:color="auto"/>
        <w:bottom w:val="none" w:sz="0" w:space="0" w:color="auto"/>
        <w:right w:val="none" w:sz="0" w:space="0" w:color="auto"/>
      </w:divBdr>
    </w:div>
    <w:div w:id="1102844794">
      <w:bodyDiv w:val="1"/>
      <w:marLeft w:val="0"/>
      <w:marRight w:val="0"/>
      <w:marTop w:val="0"/>
      <w:marBottom w:val="0"/>
      <w:divBdr>
        <w:top w:val="none" w:sz="0" w:space="0" w:color="auto"/>
        <w:left w:val="none" w:sz="0" w:space="0" w:color="auto"/>
        <w:bottom w:val="none" w:sz="0" w:space="0" w:color="auto"/>
        <w:right w:val="none" w:sz="0" w:space="0" w:color="auto"/>
      </w:divBdr>
      <w:divsChild>
        <w:div w:id="592519542">
          <w:marLeft w:val="0"/>
          <w:marRight w:val="0"/>
          <w:marTop w:val="0"/>
          <w:marBottom w:val="0"/>
          <w:divBdr>
            <w:top w:val="none" w:sz="0" w:space="0" w:color="auto"/>
            <w:left w:val="none" w:sz="0" w:space="0" w:color="auto"/>
            <w:bottom w:val="none" w:sz="0" w:space="0" w:color="auto"/>
            <w:right w:val="none" w:sz="0" w:space="0" w:color="auto"/>
          </w:divBdr>
          <w:divsChild>
            <w:div w:id="7018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065">
      <w:bodyDiv w:val="1"/>
      <w:marLeft w:val="0"/>
      <w:marRight w:val="0"/>
      <w:marTop w:val="0"/>
      <w:marBottom w:val="0"/>
      <w:divBdr>
        <w:top w:val="none" w:sz="0" w:space="0" w:color="auto"/>
        <w:left w:val="none" w:sz="0" w:space="0" w:color="auto"/>
        <w:bottom w:val="none" w:sz="0" w:space="0" w:color="auto"/>
        <w:right w:val="none" w:sz="0" w:space="0" w:color="auto"/>
      </w:divBdr>
      <w:divsChild>
        <w:div w:id="1731534558">
          <w:marLeft w:val="0"/>
          <w:marRight w:val="0"/>
          <w:marTop w:val="0"/>
          <w:marBottom w:val="0"/>
          <w:divBdr>
            <w:top w:val="none" w:sz="0" w:space="0" w:color="auto"/>
            <w:left w:val="none" w:sz="0" w:space="0" w:color="auto"/>
            <w:bottom w:val="none" w:sz="0" w:space="0" w:color="auto"/>
            <w:right w:val="none" w:sz="0" w:space="0" w:color="auto"/>
          </w:divBdr>
          <w:divsChild>
            <w:div w:id="1086802134">
              <w:marLeft w:val="0"/>
              <w:marRight w:val="0"/>
              <w:marTop w:val="0"/>
              <w:marBottom w:val="0"/>
              <w:divBdr>
                <w:top w:val="none" w:sz="0" w:space="0" w:color="auto"/>
                <w:left w:val="none" w:sz="0" w:space="0" w:color="auto"/>
                <w:bottom w:val="none" w:sz="0" w:space="0" w:color="auto"/>
                <w:right w:val="none" w:sz="0" w:space="0" w:color="auto"/>
              </w:divBdr>
            </w:div>
            <w:div w:id="1190879706">
              <w:marLeft w:val="0"/>
              <w:marRight w:val="0"/>
              <w:marTop w:val="0"/>
              <w:marBottom w:val="0"/>
              <w:divBdr>
                <w:top w:val="none" w:sz="0" w:space="0" w:color="auto"/>
                <w:left w:val="none" w:sz="0" w:space="0" w:color="auto"/>
                <w:bottom w:val="none" w:sz="0" w:space="0" w:color="auto"/>
                <w:right w:val="none" w:sz="0" w:space="0" w:color="auto"/>
              </w:divBdr>
            </w:div>
            <w:div w:id="86662679">
              <w:marLeft w:val="0"/>
              <w:marRight w:val="0"/>
              <w:marTop w:val="0"/>
              <w:marBottom w:val="0"/>
              <w:divBdr>
                <w:top w:val="none" w:sz="0" w:space="0" w:color="auto"/>
                <w:left w:val="none" w:sz="0" w:space="0" w:color="auto"/>
                <w:bottom w:val="none" w:sz="0" w:space="0" w:color="auto"/>
                <w:right w:val="none" w:sz="0" w:space="0" w:color="auto"/>
              </w:divBdr>
            </w:div>
            <w:div w:id="961767449">
              <w:marLeft w:val="0"/>
              <w:marRight w:val="0"/>
              <w:marTop w:val="0"/>
              <w:marBottom w:val="0"/>
              <w:divBdr>
                <w:top w:val="none" w:sz="0" w:space="0" w:color="auto"/>
                <w:left w:val="none" w:sz="0" w:space="0" w:color="auto"/>
                <w:bottom w:val="none" w:sz="0" w:space="0" w:color="auto"/>
                <w:right w:val="none" w:sz="0" w:space="0" w:color="auto"/>
              </w:divBdr>
            </w:div>
            <w:div w:id="8525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08736">
      <w:bodyDiv w:val="1"/>
      <w:marLeft w:val="0"/>
      <w:marRight w:val="0"/>
      <w:marTop w:val="0"/>
      <w:marBottom w:val="0"/>
      <w:divBdr>
        <w:top w:val="none" w:sz="0" w:space="0" w:color="auto"/>
        <w:left w:val="none" w:sz="0" w:space="0" w:color="auto"/>
        <w:bottom w:val="none" w:sz="0" w:space="0" w:color="auto"/>
        <w:right w:val="none" w:sz="0" w:space="0" w:color="auto"/>
      </w:divBdr>
      <w:divsChild>
        <w:div w:id="1869488586">
          <w:marLeft w:val="0"/>
          <w:marRight w:val="0"/>
          <w:marTop w:val="0"/>
          <w:marBottom w:val="0"/>
          <w:divBdr>
            <w:top w:val="none" w:sz="0" w:space="0" w:color="auto"/>
            <w:left w:val="none" w:sz="0" w:space="0" w:color="auto"/>
            <w:bottom w:val="none" w:sz="0" w:space="0" w:color="auto"/>
            <w:right w:val="none" w:sz="0" w:space="0" w:color="auto"/>
          </w:divBdr>
          <w:divsChild>
            <w:div w:id="13796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44260">
      <w:bodyDiv w:val="1"/>
      <w:marLeft w:val="0"/>
      <w:marRight w:val="0"/>
      <w:marTop w:val="0"/>
      <w:marBottom w:val="0"/>
      <w:divBdr>
        <w:top w:val="none" w:sz="0" w:space="0" w:color="auto"/>
        <w:left w:val="none" w:sz="0" w:space="0" w:color="auto"/>
        <w:bottom w:val="none" w:sz="0" w:space="0" w:color="auto"/>
        <w:right w:val="none" w:sz="0" w:space="0" w:color="auto"/>
      </w:divBdr>
      <w:divsChild>
        <w:div w:id="2134903043">
          <w:marLeft w:val="0"/>
          <w:marRight w:val="0"/>
          <w:marTop w:val="0"/>
          <w:marBottom w:val="0"/>
          <w:divBdr>
            <w:top w:val="none" w:sz="0" w:space="0" w:color="auto"/>
            <w:left w:val="none" w:sz="0" w:space="0" w:color="auto"/>
            <w:bottom w:val="none" w:sz="0" w:space="0" w:color="auto"/>
            <w:right w:val="none" w:sz="0" w:space="0" w:color="auto"/>
          </w:divBdr>
          <w:divsChild>
            <w:div w:id="13882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4441">
      <w:bodyDiv w:val="1"/>
      <w:marLeft w:val="0"/>
      <w:marRight w:val="0"/>
      <w:marTop w:val="0"/>
      <w:marBottom w:val="0"/>
      <w:divBdr>
        <w:top w:val="none" w:sz="0" w:space="0" w:color="auto"/>
        <w:left w:val="none" w:sz="0" w:space="0" w:color="auto"/>
        <w:bottom w:val="none" w:sz="0" w:space="0" w:color="auto"/>
        <w:right w:val="none" w:sz="0" w:space="0" w:color="auto"/>
      </w:divBdr>
      <w:divsChild>
        <w:div w:id="682053843">
          <w:marLeft w:val="0"/>
          <w:marRight w:val="0"/>
          <w:marTop w:val="0"/>
          <w:marBottom w:val="0"/>
          <w:divBdr>
            <w:top w:val="none" w:sz="0" w:space="0" w:color="auto"/>
            <w:left w:val="none" w:sz="0" w:space="0" w:color="auto"/>
            <w:bottom w:val="none" w:sz="0" w:space="0" w:color="auto"/>
            <w:right w:val="none" w:sz="0" w:space="0" w:color="auto"/>
          </w:divBdr>
          <w:divsChild>
            <w:div w:id="807165020">
              <w:marLeft w:val="0"/>
              <w:marRight w:val="0"/>
              <w:marTop w:val="0"/>
              <w:marBottom w:val="0"/>
              <w:divBdr>
                <w:top w:val="none" w:sz="0" w:space="0" w:color="auto"/>
                <w:left w:val="none" w:sz="0" w:space="0" w:color="auto"/>
                <w:bottom w:val="none" w:sz="0" w:space="0" w:color="auto"/>
                <w:right w:val="none" w:sz="0" w:space="0" w:color="auto"/>
              </w:divBdr>
            </w:div>
            <w:div w:id="1307705582">
              <w:marLeft w:val="0"/>
              <w:marRight w:val="0"/>
              <w:marTop w:val="0"/>
              <w:marBottom w:val="0"/>
              <w:divBdr>
                <w:top w:val="none" w:sz="0" w:space="0" w:color="auto"/>
                <w:left w:val="none" w:sz="0" w:space="0" w:color="auto"/>
                <w:bottom w:val="none" w:sz="0" w:space="0" w:color="auto"/>
                <w:right w:val="none" w:sz="0" w:space="0" w:color="auto"/>
              </w:divBdr>
            </w:div>
            <w:div w:id="756755920">
              <w:marLeft w:val="0"/>
              <w:marRight w:val="0"/>
              <w:marTop w:val="0"/>
              <w:marBottom w:val="0"/>
              <w:divBdr>
                <w:top w:val="none" w:sz="0" w:space="0" w:color="auto"/>
                <w:left w:val="none" w:sz="0" w:space="0" w:color="auto"/>
                <w:bottom w:val="none" w:sz="0" w:space="0" w:color="auto"/>
                <w:right w:val="none" w:sz="0" w:space="0" w:color="auto"/>
              </w:divBdr>
            </w:div>
            <w:div w:id="6520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6464">
      <w:bodyDiv w:val="1"/>
      <w:marLeft w:val="0"/>
      <w:marRight w:val="0"/>
      <w:marTop w:val="0"/>
      <w:marBottom w:val="0"/>
      <w:divBdr>
        <w:top w:val="none" w:sz="0" w:space="0" w:color="auto"/>
        <w:left w:val="none" w:sz="0" w:space="0" w:color="auto"/>
        <w:bottom w:val="none" w:sz="0" w:space="0" w:color="auto"/>
        <w:right w:val="none" w:sz="0" w:space="0" w:color="auto"/>
      </w:divBdr>
      <w:divsChild>
        <w:div w:id="1173301616">
          <w:marLeft w:val="0"/>
          <w:marRight w:val="0"/>
          <w:marTop w:val="0"/>
          <w:marBottom w:val="0"/>
          <w:divBdr>
            <w:top w:val="none" w:sz="0" w:space="0" w:color="auto"/>
            <w:left w:val="none" w:sz="0" w:space="0" w:color="auto"/>
            <w:bottom w:val="none" w:sz="0" w:space="0" w:color="auto"/>
            <w:right w:val="none" w:sz="0" w:space="0" w:color="auto"/>
          </w:divBdr>
          <w:divsChild>
            <w:div w:id="916014408">
              <w:marLeft w:val="0"/>
              <w:marRight w:val="0"/>
              <w:marTop w:val="0"/>
              <w:marBottom w:val="0"/>
              <w:divBdr>
                <w:top w:val="none" w:sz="0" w:space="0" w:color="auto"/>
                <w:left w:val="none" w:sz="0" w:space="0" w:color="auto"/>
                <w:bottom w:val="none" w:sz="0" w:space="0" w:color="auto"/>
                <w:right w:val="none" w:sz="0" w:space="0" w:color="auto"/>
              </w:divBdr>
            </w:div>
            <w:div w:id="91171803">
              <w:marLeft w:val="0"/>
              <w:marRight w:val="0"/>
              <w:marTop w:val="0"/>
              <w:marBottom w:val="0"/>
              <w:divBdr>
                <w:top w:val="none" w:sz="0" w:space="0" w:color="auto"/>
                <w:left w:val="none" w:sz="0" w:space="0" w:color="auto"/>
                <w:bottom w:val="none" w:sz="0" w:space="0" w:color="auto"/>
                <w:right w:val="none" w:sz="0" w:space="0" w:color="auto"/>
              </w:divBdr>
            </w:div>
            <w:div w:id="183055232">
              <w:marLeft w:val="0"/>
              <w:marRight w:val="0"/>
              <w:marTop w:val="0"/>
              <w:marBottom w:val="0"/>
              <w:divBdr>
                <w:top w:val="none" w:sz="0" w:space="0" w:color="auto"/>
                <w:left w:val="none" w:sz="0" w:space="0" w:color="auto"/>
                <w:bottom w:val="none" w:sz="0" w:space="0" w:color="auto"/>
                <w:right w:val="none" w:sz="0" w:space="0" w:color="auto"/>
              </w:divBdr>
            </w:div>
            <w:div w:id="971640338">
              <w:marLeft w:val="0"/>
              <w:marRight w:val="0"/>
              <w:marTop w:val="0"/>
              <w:marBottom w:val="0"/>
              <w:divBdr>
                <w:top w:val="none" w:sz="0" w:space="0" w:color="auto"/>
                <w:left w:val="none" w:sz="0" w:space="0" w:color="auto"/>
                <w:bottom w:val="none" w:sz="0" w:space="0" w:color="auto"/>
                <w:right w:val="none" w:sz="0" w:space="0" w:color="auto"/>
              </w:divBdr>
            </w:div>
            <w:div w:id="1577862586">
              <w:marLeft w:val="0"/>
              <w:marRight w:val="0"/>
              <w:marTop w:val="0"/>
              <w:marBottom w:val="0"/>
              <w:divBdr>
                <w:top w:val="none" w:sz="0" w:space="0" w:color="auto"/>
                <w:left w:val="none" w:sz="0" w:space="0" w:color="auto"/>
                <w:bottom w:val="none" w:sz="0" w:space="0" w:color="auto"/>
                <w:right w:val="none" w:sz="0" w:space="0" w:color="auto"/>
              </w:divBdr>
            </w:div>
            <w:div w:id="28601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7401">
      <w:bodyDiv w:val="1"/>
      <w:marLeft w:val="0"/>
      <w:marRight w:val="0"/>
      <w:marTop w:val="0"/>
      <w:marBottom w:val="0"/>
      <w:divBdr>
        <w:top w:val="none" w:sz="0" w:space="0" w:color="auto"/>
        <w:left w:val="none" w:sz="0" w:space="0" w:color="auto"/>
        <w:bottom w:val="none" w:sz="0" w:space="0" w:color="auto"/>
        <w:right w:val="none" w:sz="0" w:space="0" w:color="auto"/>
      </w:divBdr>
      <w:divsChild>
        <w:div w:id="1546023749">
          <w:marLeft w:val="0"/>
          <w:marRight w:val="0"/>
          <w:marTop w:val="0"/>
          <w:marBottom w:val="0"/>
          <w:divBdr>
            <w:top w:val="none" w:sz="0" w:space="0" w:color="auto"/>
            <w:left w:val="none" w:sz="0" w:space="0" w:color="auto"/>
            <w:bottom w:val="none" w:sz="0" w:space="0" w:color="auto"/>
            <w:right w:val="none" w:sz="0" w:space="0" w:color="auto"/>
          </w:divBdr>
          <w:divsChild>
            <w:div w:id="17600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71225">
      <w:bodyDiv w:val="1"/>
      <w:marLeft w:val="0"/>
      <w:marRight w:val="0"/>
      <w:marTop w:val="0"/>
      <w:marBottom w:val="0"/>
      <w:divBdr>
        <w:top w:val="none" w:sz="0" w:space="0" w:color="auto"/>
        <w:left w:val="none" w:sz="0" w:space="0" w:color="auto"/>
        <w:bottom w:val="none" w:sz="0" w:space="0" w:color="auto"/>
        <w:right w:val="none" w:sz="0" w:space="0" w:color="auto"/>
      </w:divBdr>
      <w:divsChild>
        <w:div w:id="1790278166">
          <w:marLeft w:val="0"/>
          <w:marRight w:val="0"/>
          <w:marTop w:val="0"/>
          <w:marBottom w:val="0"/>
          <w:divBdr>
            <w:top w:val="none" w:sz="0" w:space="0" w:color="auto"/>
            <w:left w:val="none" w:sz="0" w:space="0" w:color="auto"/>
            <w:bottom w:val="none" w:sz="0" w:space="0" w:color="auto"/>
            <w:right w:val="none" w:sz="0" w:space="0" w:color="auto"/>
          </w:divBdr>
          <w:divsChild>
            <w:div w:id="968820710">
              <w:marLeft w:val="0"/>
              <w:marRight w:val="0"/>
              <w:marTop w:val="0"/>
              <w:marBottom w:val="0"/>
              <w:divBdr>
                <w:top w:val="none" w:sz="0" w:space="0" w:color="auto"/>
                <w:left w:val="none" w:sz="0" w:space="0" w:color="auto"/>
                <w:bottom w:val="none" w:sz="0" w:space="0" w:color="auto"/>
                <w:right w:val="none" w:sz="0" w:space="0" w:color="auto"/>
              </w:divBdr>
            </w:div>
            <w:div w:id="2102018468">
              <w:marLeft w:val="0"/>
              <w:marRight w:val="0"/>
              <w:marTop w:val="0"/>
              <w:marBottom w:val="0"/>
              <w:divBdr>
                <w:top w:val="none" w:sz="0" w:space="0" w:color="auto"/>
                <w:left w:val="none" w:sz="0" w:space="0" w:color="auto"/>
                <w:bottom w:val="none" w:sz="0" w:space="0" w:color="auto"/>
                <w:right w:val="none" w:sz="0" w:space="0" w:color="auto"/>
              </w:divBdr>
            </w:div>
            <w:div w:id="1449394225">
              <w:marLeft w:val="0"/>
              <w:marRight w:val="0"/>
              <w:marTop w:val="0"/>
              <w:marBottom w:val="0"/>
              <w:divBdr>
                <w:top w:val="none" w:sz="0" w:space="0" w:color="auto"/>
                <w:left w:val="none" w:sz="0" w:space="0" w:color="auto"/>
                <w:bottom w:val="none" w:sz="0" w:space="0" w:color="auto"/>
                <w:right w:val="none" w:sz="0" w:space="0" w:color="auto"/>
              </w:divBdr>
            </w:div>
            <w:div w:id="1649895367">
              <w:marLeft w:val="0"/>
              <w:marRight w:val="0"/>
              <w:marTop w:val="0"/>
              <w:marBottom w:val="0"/>
              <w:divBdr>
                <w:top w:val="none" w:sz="0" w:space="0" w:color="auto"/>
                <w:left w:val="none" w:sz="0" w:space="0" w:color="auto"/>
                <w:bottom w:val="none" w:sz="0" w:space="0" w:color="auto"/>
                <w:right w:val="none" w:sz="0" w:space="0" w:color="auto"/>
              </w:divBdr>
            </w:div>
            <w:div w:id="1671980228">
              <w:marLeft w:val="0"/>
              <w:marRight w:val="0"/>
              <w:marTop w:val="0"/>
              <w:marBottom w:val="0"/>
              <w:divBdr>
                <w:top w:val="none" w:sz="0" w:space="0" w:color="auto"/>
                <w:left w:val="none" w:sz="0" w:space="0" w:color="auto"/>
                <w:bottom w:val="none" w:sz="0" w:space="0" w:color="auto"/>
                <w:right w:val="none" w:sz="0" w:space="0" w:color="auto"/>
              </w:divBdr>
            </w:div>
            <w:div w:id="1271011721">
              <w:marLeft w:val="0"/>
              <w:marRight w:val="0"/>
              <w:marTop w:val="0"/>
              <w:marBottom w:val="0"/>
              <w:divBdr>
                <w:top w:val="none" w:sz="0" w:space="0" w:color="auto"/>
                <w:left w:val="none" w:sz="0" w:space="0" w:color="auto"/>
                <w:bottom w:val="none" w:sz="0" w:space="0" w:color="auto"/>
                <w:right w:val="none" w:sz="0" w:space="0" w:color="auto"/>
              </w:divBdr>
            </w:div>
            <w:div w:id="774908152">
              <w:marLeft w:val="0"/>
              <w:marRight w:val="0"/>
              <w:marTop w:val="0"/>
              <w:marBottom w:val="0"/>
              <w:divBdr>
                <w:top w:val="none" w:sz="0" w:space="0" w:color="auto"/>
                <w:left w:val="none" w:sz="0" w:space="0" w:color="auto"/>
                <w:bottom w:val="none" w:sz="0" w:space="0" w:color="auto"/>
                <w:right w:val="none" w:sz="0" w:space="0" w:color="auto"/>
              </w:divBdr>
            </w:div>
            <w:div w:id="1413967477">
              <w:marLeft w:val="0"/>
              <w:marRight w:val="0"/>
              <w:marTop w:val="0"/>
              <w:marBottom w:val="0"/>
              <w:divBdr>
                <w:top w:val="none" w:sz="0" w:space="0" w:color="auto"/>
                <w:left w:val="none" w:sz="0" w:space="0" w:color="auto"/>
                <w:bottom w:val="none" w:sz="0" w:space="0" w:color="auto"/>
                <w:right w:val="none" w:sz="0" w:space="0" w:color="auto"/>
              </w:divBdr>
            </w:div>
            <w:div w:id="900558510">
              <w:marLeft w:val="0"/>
              <w:marRight w:val="0"/>
              <w:marTop w:val="0"/>
              <w:marBottom w:val="0"/>
              <w:divBdr>
                <w:top w:val="none" w:sz="0" w:space="0" w:color="auto"/>
                <w:left w:val="none" w:sz="0" w:space="0" w:color="auto"/>
                <w:bottom w:val="none" w:sz="0" w:space="0" w:color="auto"/>
                <w:right w:val="none" w:sz="0" w:space="0" w:color="auto"/>
              </w:divBdr>
            </w:div>
            <w:div w:id="591012624">
              <w:marLeft w:val="0"/>
              <w:marRight w:val="0"/>
              <w:marTop w:val="0"/>
              <w:marBottom w:val="0"/>
              <w:divBdr>
                <w:top w:val="none" w:sz="0" w:space="0" w:color="auto"/>
                <w:left w:val="none" w:sz="0" w:space="0" w:color="auto"/>
                <w:bottom w:val="none" w:sz="0" w:space="0" w:color="auto"/>
                <w:right w:val="none" w:sz="0" w:space="0" w:color="auto"/>
              </w:divBdr>
            </w:div>
            <w:div w:id="1059522790">
              <w:marLeft w:val="0"/>
              <w:marRight w:val="0"/>
              <w:marTop w:val="0"/>
              <w:marBottom w:val="0"/>
              <w:divBdr>
                <w:top w:val="none" w:sz="0" w:space="0" w:color="auto"/>
                <w:left w:val="none" w:sz="0" w:space="0" w:color="auto"/>
                <w:bottom w:val="none" w:sz="0" w:space="0" w:color="auto"/>
                <w:right w:val="none" w:sz="0" w:space="0" w:color="auto"/>
              </w:divBdr>
            </w:div>
            <w:div w:id="1896352295">
              <w:marLeft w:val="0"/>
              <w:marRight w:val="0"/>
              <w:marTop w:val="0"/>
              <w:marBottom w:val="0"/>
              <w:divBdr>
                <w:top w:val="none" w:sz="0" w:space="0" w:color="auto"/>
                <w:left w:val="none" w:sz="0" w:space="0" w:color="auto"/>
                <w:bottom w:val="none" w:sz="0" w:space="0" w:color="auto"/>
                <w:right w:val="none" w:sz="0" w:space="0" w:color="auto"/>
              </w:divBdr>
            </w:div>
            <w:div w:id="213779453">
              <w:marLeft w:val="0"/>
              <w:marRight w:val="0"/>
              <w:marTop w:val="0"/>
              <w:marBottom w:val="0"/>
              <w:divBdr>
                <w:top w:val="none" w:sz="0" w:space="0" w:color="auto"/>
                <w:left w:val="none" w:sz="0" w:space="0" w:color="auto"/>
                <w:bottom w:val="none" w:sz="0" w:space="0" w:color="auto"/>
                <w:right w:val="none" w:sz="0" w:space="0" w:color="auto"/>
              </w:divBdr>
            </w:div>
            <w:div w:id="228923363">
              <w:marLeft w:val="0"/>
              <w:marRight w:val="0"/>
              <w:marTop w:val="0"/>
              <w:marBottom w:val="0"/>
              <w:divBdr>
                <w:top w:val="none" w:sz="0" w:space="0" w:color="auto"/>
                <w:left w:val="none" w:sz="0" w:space="0" w:color="auto"/>
                <w:bottom w:val="none" w:sz="0" w:space="0" w:color="auto"/>
                <w:right w:val="none" w:sz="0" w:space="0" w:color="auto"/>
              </w:divBdr>
            </w:div>
            <w:div w:id="1534534474">
              <w:marLeft w:val="0"/>
              <w:marRight w:val="0"/>
              <w:marTop w:val="0"/>
              <w:marBottom w:val="0"/>
              <w:divBdr>
                <w:top w:val="none" w:sz="0" w:space="0" w:color="auto"/>
                <w:left w:val="none" w:sz="0" w:space="0" w:color="auto"/>
                <w:bottom w:val="none" w:sz="0" w:space="0" w:color="auto"/>
                <w:right w:val="none" w:sz="0" w:space="0" w:color="auto"/>
              </w:divBdr>
            </w:div>
            <w:div w:id="1715153922">
              <w:marLeft w:val="0"/>
              <w:marRight w:val="0"/>
              <w:marTop w:val="0"/>
              <w:marBottom w:val="0"/>
              <w:divBdr>
                <w:top w:val="none" w:sz="0" w:space="0" w:color="auto"/>
                <w:left w:val="none" w:sz="0" w:space="0" w:color="auto"/>
                <w:bottom w:val="none" w:sz="0" w:space="0" w:color="auto"/>
                <w:right w:val="none" w:sz="0" w:space="0" w:color="auto"/>
              </w:divBdr>
            </w:div>
            <w:div w:id="1541015370">
              <w:marLeft w:val="0"/>
              <w:marRight w:val="0"/>
              <w:marTop w:val="0"/>
              <w:marBottom w:val="0"/>
              <w:divBdr>
                <w:top w:val="none" w:sz="0" w:space="0" w:color="auto"/>
                <w:left w:val="none" w:sz="0" w:space="0" w:color="auto"/>
                <w:bottom w:val="none" w:sz="0" w:space="0" w:color="auto"/>
                <w:right w:val="none" w:sz="0" w:space="0" w:color="auto"/>
              </w:divBdr>
            </w:div>
            <w:div w:id="961693411">
              <w:marLeft w:val="0"/>
              <w:marRight w:val="0"/>
              <w:marTop w:val="0"/>
              <w:marBottom w:val="0"/>
              <w:divBdr>
                <w:top w:val="none" w:sz="0" w:space="0" w:color="auto"/>
                <w:left w:val="none" w:sz="0" w:space="0" w:color="auto"/>
                <w:bottom w:val="none" w:sz="0" w:space="0" w:color="auto"/>
                <w:right w:val="none" w:sz="0" w:space="0" w:color="auto"/>
              </w:divBdr>
            </w:div>
            <w:div w:id="472450283">
              <w:marLeft w:val="0"/>
              <w:marRight w:val="0"/>
              <w:marTop w:val="0"/>
              <w:marBottom w:val="0"/>
              <w:divBdr>
                <w:top w:val="none" w:sz="0" w:space="0" w:color="auto"/>
                <w:left w:val="none" w:sz="0" w:space="0" w:color="auto"/>
                <w:bottom w:val="none" w:sz="0" w:space="0" w:color="auto"/>
                <w:right w:val="none" w:sz="0" w:space="0" w:color="auto"/>
              </w:divBdr>
            </w:div>
            <w:div w:id="1009530152">
              <w:marLeft w:val="0"/>
              <w:marRight w:val="0"/>
              <w:marTop w:val="0"/>
              <w:marBottom w:val="0"/>
              <w:divBdr>
                <w:top w:val="none" w:sz="0" w:space="0" w:color="auto"/>
                <w:left w:val="none" w:sz="0" w:space="0" w:color="auto"/>
                <w:bottom w:val="none" w:sz="0" w:space="0" w:color="auto"/>
                <w:right w:val="none" w:sz="0" w:space="0" w:color="auto"/>
              </w:divBdr>
            </w:div>
            <w:div w:id="1480807458">
              <w:marLeft w:val="0"/>
              <w:marRight w:val="0"/>
              <w:marTop w:val="0"/>
              <w:marBottom w:val="0"/>
              <w:divBdr>
                <w:top w:val="none" w:sz="0" w:space="0" w:color="auto"/>
                <w:left w:val="none" w:sz="0" w:space="0" w:color="auto"/>
                <w:bottom w:val="none" w:sz="0" w:space="0" w:color="auto"/>
                <w:right w:val="none" w:sz="0" w:space="0" w:color="auto"/>
              </w:divBdr>
            </w:div>
            <w:div w:id="85946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04149">
      <w:bodyDiv w:val="1"/>
      <w:marLeft w:val="0"/>
      <w:marRight w:val="0"/>
      <w:marTop w:val="0"/>
      <w:marBottom w:val="0"/>
      <w:divBdr>
        <w:top w:val="none" w:sz="0" w:space="0" w:color="auto"/>
        <w:left w:val="none" w:sz="0" w:space="0" w:color="auto"/>
        <w:bottom w:val="none" w:sz="0" w:space="0" w:color="auto"/>
        <w:right w:val="none" w:sz="0" w:space="0" w:color="auto"/>
      </w:divBdr>
      <w:divsChild>
        <w:div w:id="920914006">
          <w:marLeft w:val="0"/>
          <w:marRight w:val="0"/>
          <w:marTop w:val="0"/>
          <w:marBottom w:val="0"/>
          <w:divBdr>
            <w:top w:val="none" w:sz="0" w:space="0" w:color="auto"/>
            <w:left w:val="none" w:sz="0" w:space="0" w:color="auto"/>
            <w:bottom w:val="none" w:sz="0" w:space="0" w:color="auto"/>
            <w:right w:val="none" w:sz="0" w:space="0" w:color="auto"/>
          </w:divBdr>
          <w:divsChild>
            <w:div w:id="1514567142">
              <w:marLeft w:val="0"/>
              <w:marRight w:val="0"/>
              <w:marTop w:val="0"/>
              <w:marBottom w:val="0"/>
              <w:divBdr>
                <w:top w:val="none" w:sz="0" w:space="0" w:color="auto"/>
                <w:left w:val="none" w:sz="0" w:space="0" w:color="auto"/>
                <w:bottom w:val="none" w:sz="0" w:space="0" w:color="auto"/>
                <w:right w:val="none" w:sz="0" w:space="0" w:color="auto"/>
              </w:divBdr>
            </w:div>
            <w:div w:id="807356656">
              <w:marLeft w:val="0"/>
              <w:marRight w:val="0"/>
              <w:marTop w:val="0"/>
              <w:marBottom w:val="0"/>
              <w:divBdr>
                <w:top w:val="none" w:sz="0" w:space="0" w:color="auto"/>
                <w:left w:val="none" w:sz="0" w:space="0" w:color="auto"/>
                <w:bottom w:val="none" w:sz="0" w:space="0" w:color="auto"/>
                <w:right w:val="none" w:sz="0" w:space="0" w:color="auto"/>
              </w:divBdr>
            </w:div>
            <w:div w:id="1050498997">
              <w:marLeft w:val="0"/>
              <w:marRight w:val="0"/>
              <w:marTop w:val="0"/>
              <w:marBottom w:val="0"/>
              <w:divBdr>
                <w:top w:val="none" w:sz="0" w:space="0" w:color="auto"/>
                <w:left w:val="none" w:sz="0" w:space="0" w:color="auto"/>
                <w:bottom w:val="none" w:sz="0" w:space="0" w:color="auto"/>
                <w:right w:val="none" w:sz="0" w:space="0" w:color="auto"/>
              </w:divBdr>
            </w:div>
            <w:div w:id="1748768640">
              <w:marLeft w:val="0"/>
              <w:marRight w:val="0"/>
              <w:marTop w:val="0"/>
              <w:marBottom w:val="0"/>
              <w:divBdr>
                <w:top w:val="none" w:sz="0" w:space="0" w:color="auto"/>
                <w:left w:val="none" w:sz="0" w:space="0" w:color="auto"/>
                <w:bottom w:val="none" w:sz="0" w:space="0" w:color="auto"/>
                <w:right w:val="none" w:sz="0" w:space="0" w:color="auto"/>
              </w:divBdr>
            </w:div>
            <w:div w:id="473642238">
              <w:marLeft w:val="0"/>
              <w:marRight w:val="0"/>
              <w:marTop w:val="0"/>
              <w:marBottom w:val="0"/>
              <w:divBdr>
                <w:top w:val="none" w:sz="0" w:space="0" w:color="auto"/>
                <w:left w:val="none" w:sz="0" w:space="0" w:color="auto"/>
                <w:bottom w:val="none" w:sz="0" w:space="0" w:color="auto"/>
                <w:right w:val="none" w:sz="0" w:space="0" w:color="auto"/>
              </w:divBdr>
            </w:div>
            <w:div w:id="2144039367">
              <w:marLeft w:val="0"/>
              <w:marRight w:val="0"/>
              <w:marTop w:val="0"/>
              <w:marBottom w:val="0"/>
              <w:divBdr>
                <w:top w:val="none" w:sz="0" w:space="0" w:color="auto"/>
                <w:left w:val="none" w:sz="0" w:space="0" w:color="auto"/>
                <w:bottom w:val="none" w:sz="0" w:space="0" w:color="auto"/>
                <w:right w:val="none" w:sz="0" w:space="0" w:color="auto"/>
              </w:divBdr>
            </w:div>
            <w:div w:id="102503642">
              <w:marLeft w:val="0"/>
              <w:marRight w:val="0"/>
              <w:marTop w:val="0"/>
              <w:marBottom w:val="0"/>
              <w:divBdr>
                <w:top w:val="none" w:sz="0" w:space="0" w:color="auto"/>
                <w:left w:val="none" w:sz="0" w:space="0" w:color="auto"/>
                <w:bottom w:val="none" w:sz="0" w:space="0" w:color="auto"/>
                <w:right w:val="none" w:sz="0" w:space="0" w:color="auto"/>
              </w:divBdr>
            </w:div>
            <w:div w:id="188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1338">
      <w:bodyDiv w:val="1"/>
      <w:marLeft w:val="0"/>
      <w:marRight w:val="0"/>
      <w:marTop w:val="0"/>
      <w:marBottom w:val="0"/>
      <w:divBdr>
        <w:top w:val="none" w:sz="0" w:space="0" w:color="auto"/>
        <w:left w:val="none" w:sz="0" w:space="0" w:color="auto"/>
        <w:bottom w:val="none" w:sz="0" w:space="0" w:color="auto"/>
        <w:right w:val="none" w:sz="0" w:space="0" w:color="auto"/>
      </w:divBdr>
      <w:divsChild>
        <w:div w:id="1901403927">
          <w:marLeft w:val="0"/>
          <w:marRight w:val="0"/>
          <w:marTop w:val="0"/>
          <w:marBottom w:val="0"/>
          <w:divBdr>
            <w:top w:val="none" w:sz="0" w:space="0" w:color="auto"/>
            <w:left w:val="none" w:sz="0" w:space="0" w:color="auto"/>
            <w:bottom w:val="none" w:sz="0" w:space="0" w:color="auto"/>
            <w:right w:val="none" w:sz="0" w:space="0" w:color="auto"/>
          </w:divBdr>
          <w:divsChild>
            <w:div w:id="1059742212">
              <w:marLeft w:val="0"/>
              <w:marRight w:val="0"/>
              <w:marTop w:val="0"/>
              <w:marBottom w:val="0"/>
              <w:divBdr>
                <w:top w:val="none" w:sz="0" w:space="0" w:color="auto"/>
                <w:left w:val="none" w:sz="0" w:space="0" w:color="auto"/>
                <w:bottom w:val="none" w:sz="0" w:space="0" w:color="auto"/>
                <w:right w:val="none" w:sz="0" w:space="0" w:color="auto"/>
              </w:divBdr>
            </w:div>
            <w:div w:id="1217084517">
              <w:marLeft w:val="0"/>
              <w:marRight w:val="0"/>
              <w:marTop w:val="0"/>
              <w:marBottom w:val="0"/>
              <w:divBdr>
                <w:top w:val="none" w:sz="0" w:space="0" w:color="auto"/>
                <w:left w:val="none" w:sz="0" w:space="0" w:color="auto"/>
                <w:bottom w:val="none" w:sz="0" w:space="0" w:color="auto"/>
                <w:right w:val="none" w:sz="0" w:space="0" w:color="auto"/>
              </w:divBdr>
            </w:div>
            <w:div w:id="452359409">
              <w:marLeft w:val="0"/>
              <w:marRight w:val="0"/>
              <w:marTop w:val="0"/>
              <w:marBottom w:val="0"/>
              <w:divBdr>
                <w:top w:val="none" w:sz="0" w:space="0" w:color="auto"/>
                <w:left w:val="none" w:sz="0" w:space="0" w:color="auto"/>
                <w:bottom w:val="none" w:sz="0" w:space="0" w:color="auto"/>
                <w:right w:val="none" w:sz="0" w:space="0" w:color="auto"/>
              </w:divBdr>
            </w:div>
            <w:div w:id="1763993344">
              <w:marLeft w:val="0"/>
              <w:marRight w:val="0"/>
              <w:marTop w:val="0"/>
              <w:marBottom w:val="0"/>
              <w:divBdr>
                <w:top w:val="none" w:sz="0" w:space="0" w:color="auto"/>
                <w:left w:val="none" w:sz="0" w:space="0" w:color="auto"/>
                <w:bottom w:val="none" w:sz="0" w:space="0" w:color="auto"/>
                <w:right w:val="none" w:sz="0" w:space="0" w:color="auto"/>
              </w:divBdr>
            </w:div>
            <w:div w:id="313799902">
              <w:marLeft w:val="0"/>
              <w:marRight w:val="0"/>
              <w:marTop w:val="0"/>
              <w:marBottom w:val="0"/>
              <w:divBdr>
                <w:top w:val="none" w:sz="0" w:space="0" w:color="auto"/>
                <w:left w:val="none" w:sz="0" w:space="0" w:color="auto"/>
                <w:bottom w:val="none" w:sz="0" w:space="0" w:color="auto"/>
                <w:right w:val="none" w:sz="0" w:space="0" w:color="auto"/>
              </w:divBdr>
            </w:div>
            <w:div w:id="962077221">
              <w:marLeft w:val="0"/>
              <w:marRight w:val="0"/>
              <w:marTop w:val="0"/>
              <w:marBottom w:val="0"/>
              <w:divBdr>
                <w:top w:val="none" w:sz="0" w:space="0" w:color="auto"/>
                <w:left w:val="none" w:sz="0" w:space="0" w:color="auto"/>
                <w:bottom w:val="none" w:sz="0" w:space="0" w:color="auto"/>
                <w:right w:val="none" w:sz="0" w:space="0" w:color="auto"/>
              </w:divBdr>
            </w:div>
            <w:div w:id="50813334">
              <w:marLeft w:val="0"/>
              <w:marRight w:val="0"/>
              <w:marTop w:val="0"/>
              <w:marBottom w:val="0"/>
              <w:divBdr>
                <w:top w:val="none" w:sz="0" w:space="0" w:color="auto"/>
                <w:left w:val="none" w:sz="0" w:space="0" w:color="auto"/>
                <w:bottom w:val="none" w:sz="0" w:space="0" w:color="auto"/>
                <w:right w:val="none" w:sz="0" w:space="0" w:color="auto"/>
              </w:divBdr>
            </w:div>
            <w:div w:id="2014261482">
              <w:marLeft w:val="0"/>
              <w:marRight w:val="0"/>
              <w:marTop w:val="0"/>
              <w:marBottom w:val="0"/>
              <w:divBdr>
                <w:top w:val="none" w:sz="0" w:space="0" w:color="auto"/>
                <w:left w:val="none" w:sz="0" w:space="0" w:color="auto"/>
                <w:bottom w:val="none" w:sz="0" w:space="0" w:color="auto"/>
                <w:right w:val="none" w:sz="0" w:space="0" w:color="auto"/>
              </w:divBdr>
            </w:div>
            <w:div w:id="358702018">
              <w:marLeft w:val="0"/>
              <w:marRight w:val="0"/>
              <w:marTop w:val="0"/>
              <w:marBottom w:val="0"/>
              <w:divBdr>
                <w:top w:val="none" w:sz="0" w:space="0" w:color="auto"/>
                <w:left w:val="none" w:sz="0" w:space="0" w:color="auto"/>
                <w:bottom w:val="none" w:sz="0" w:space="0" w:color="auto"/>
                <w:right w:val="none" w:sz="0" w:space="0" w:color="auto"/>
              </w:divBdr>
            </w:div>
            <w:div w:id="1371952346">
              <w:marLeft w:val="0"/>
              <w:marRight w:val="0"/>
              <w:marTop w:val="0"/>
              <w:marBottom w:val="0"/>
              <w:divBdr>
                <w:top w:val="none" w:sz="0" w:space="0" w:color="auto"/>
                <w:left w:val="none" w:sz="0" w:space="0" w:color="auto"/>
                <w:bottom w:val="none" w:sz="0" w:space="0" w:color="auto"/>
                <w:right w:val="none" w:sz="0" w:space="0" w:color="auto"/>
              </w:divBdr>
            </w:div>
            <w:div w:id="1049645729">
              <w:marLeft w:val="0"/>
              <w:marRight w:val="0"/>
              <w:marTop w:val="0"/>
              <w:marBottom w:val="0"/>
              <w:divBdr>
                <w:top w:val="none" w:sz="0" w:space="0" w:color="auto"/>
                <w:left w:val="none" w:sz="0" w:space="0" w:color="auto"/>
                <w:bottom w:val="none" w:sz="0" w:space="0" w:color="auto"/>
                <w:right w:val="none" w:sz="0" w:space="0" w:color="auto"/>
              </w:divBdr>
            </w:div>
            <w:div w:id="20782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00522">
      <w:bodyDiv w:val="1"/>
      <w:marLeft w:val="0"/>
      <w:marRight w:val="0"/>
      <w:marTop w:val="0"/>
      <w:marBottom w:val="0"/>
      <w:divBdr>
        <w:top w:val="none" w:sz="0" w:space="0" w:color="auto"/>
        <w:left w:val="none" w:sz="0" w:space="0" w:color="auto"/>
        <w:bottom w:val="none" w:sz="0" w:space="0" w:color="auto"/>
        <w:right w:val="none" w:sz="0" w:space="0" w:color="auto"/>
      </w:divBdr>
      <w:divsChild>
        <w:div w:id="111941986">
          <w:marLeft w:val="0"/>
          <w:marRight w:val="0"/>
          <w:marTop w:val="0"/>
          <w:marBottom w:val="0"/>
          <w:divBdr>
            <w:top w:val="none" w:sz="0" w:space="0" w:color="auto"/>
            <w:left w:val="none" w:sz="0" w:space="0" w:color="auto"/>
            <w:bottom w:val="none" w:sz="0" w:space="0" w:color="auto"/>
            <w:right w:val="none" w:sz="0" w:space="0" w:color="auto"/>
          </w:divBdr>
          <w:divsChild>
            <w:div w:id="213201378">
              <w:marLeft w:val="0"/>
              <w:marRight w:val="0"/>
              <w:marTop w:val="0"/>
              <w:marBottom w:val="0"/>
              <w:divBdr>
                <w:top w:val="none" w:sz="0" w:space="0" w:color="auto"/>
                <w:left w:val="none" w:sz="0" w:space="0" w:color="auto"/>
                <w:bottom w:val="none" w:sz="0" w:space="0" w:color="auto"/>
                <w:right w:val="none" w:sz="0" w:space="0" w:color="auto"/>
              </w:divBdr>
            </w:div>
            <w:div w:id="1351563136">
              <w:marLeft w:val="0"/>
              <w:marRight w:val="0"/>
              <w:marTop w:val="0"/>
              <w:marBottom w:val="0"/>
              <w:divBdr>
                <w:top w:val="none" w:sz="0" w:space="0" w:color="auto"/>
                <w:left w:val="none" w:sz="0" w:space="0" w:color="auto"/>
                <w:bottom w:val="none" w:sz="0" w:space="0" w:color="auto"/>
                <w:right w:val="none" w:sz="0" w:space="0" w:color="auto"/>
              </w:divBdr>
            </w:div>
            <w:div w:id="1191335548">
              <w:marLeft w:val="0"/>
              <w:marRight w:val="0"/>
              <w:marTop w:val="0"/>
              <w:marBottom w:val="0"/>
              <w:divBdr>
                <w:top w:val="none" w:sz="0" w:space="0" w:color="auto"/>
                <w:left w:val="none" w:sz="0" w:space="0" w:color="auto"/>
                <w:bottom w:val="none" w:sz="0" w:space="0" w:color="auto"/>
                <w:right w:val="none" w:sz="0" w:space="0" w:color="auto"/>
              </w:divBdr>
            </w:div>
            <w:div w:id="18344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187">
      <w:bodyDiv w:val="1"/>
      <w:marLeft w:val="0"/>
      <w:marRight w:val="0"/>
      <w:marTop w:val="0"/>
      <w:marBottom w:val="0"/>
      <w:divBdr>
        <w:top w:val="none" w:sz="0" w:space="0" w:color="auto"/>
        <w:left w:val="none" w:sz="0" w:space="0" w:color="auto"/>
        <w:bottom w:val="none" w:sz="0" w:space="0" w:color="auto"/>
        <w:right w:val="none" w:sz="0" w:space="0" w:color="auto"/>
      </w:divBdr>
      <w:divsChild>
        <w:div w:id="751007024">
          <w:marLeft w:val="0"/>
          <w:marRight w:val="0"/>
          <w:marTop w:val="0"/>
          <w:marBottom w:val="0"/>
          <w:divBdr>
            <w:top w:val="none" w:sz="0" w:space="0" w:color="auto"/>
            <w:left w:val="none" w:sz="0" w:space="0" w:color="auto"/>
            <w:bottom w:val="none" w:sz="0" w:space="0" w:color="auto"/>
            <w:right w:val="none" w:sz="0" w:space="0" w:color="auto"/>
          </w:divBdr>
          <w:divsChild>
            <w:div w:id="1798331184">
              <w:marLeft w:val="0"/>
              <w:marRight w:val="0"/>
              <w:marTop w:val="0"/>
              <w:marBottom w:val="0"/>
              <w:divBdr>
                <w:top w:val="none" w:sz="0" w:space="0" w:color="auto"/>
                <w:left w:val="none" w:sz="0" w:space="0" w:color="auto"/>
                <w:bottom w:val="none" w:sz="0" w:space="0" w:color="auto"/>
                <w:right w:val="none" w:sz="0" w:space="0" w:color="auto"/>
              </w:divBdr>
            </w:div>
            <w:div w:id="1387493015">
              <w:marLeft w:val="0"/>
              <w:marRight w:val="0"/>
              <w:marTop w:val="0"/>
              <w:marBottom w:val="0"/>
              <w:divBdr>
                <w:top w:val="none" w:sz="0" w:space="0" w:color="auto"/>
                <w:left w:val="none" w:sz="0" w:space="0" w:color="auto"/>
                <w:bottom w:val="none" w:sz="0" w:space="0" w:color="auto"/>
                <w:right w:val="none" w:sz="0" w:space="0" w:color="auto"/>
              </w:divBdr>
            </w:div>
            <w:div w:id="782068088">
              <w:marLeft w:val="0"/>
              <w:marRight w:val="0"/>
              <w:marTop w:val="0"/>
              <w:marBottom w:val="0"/>
              <w:divBdr>
                <w:top w:val="none" w:sz="0" w:space="0" w:color="auto"/>
                <w:left w:val="none" w:sz="0" w:space="0" w:color="auto"/>
                <w:bottom w:val="none" w:sz="0" w:space="0" w:color="auto"/>
                <w:right w:val="none" w:sz="0" w:space="0" w:color="auto"/>
              </w:divBdr>
            </w:div>
            <w:div w:id="1212958674">
              <w:marLeft w:val="0"/>
              <w:marRight w:val="0"/>
              <w:marTop w:val="0"/>
              <w:marBottom w:val="0"/>
              <w:divBdr>
                <w:top w:val="none" w:sz="0" w:space="0" w:color="auto"/>
                <w:left w:val="none" w:sz="0" w:space="0" w:color="auto"/>
                <w:bottom w:val="none" w:sz="0" w:space="0" w:color="auto"/>
                <w:right w:val="none" w:sz="0" w:space="0" w:color="auto"/>
              </w:divBdr>
            </w:div>
            <w:div w:id="141998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2491">
      <w:bodyDiv w:val="1"/>
      <w:marLeft w:val="0"/>
      <w:marRight w:val="0"/>
      <w:marTop w:val="0"/>
      <w:marBottom w:val="0"/>
      <w:divBdr>
        <w:top w:val="none" w:sz="0" w:space="0" w:color="auto"/>
        <w:left w:val="none" w:sz="0" w:space="0" w:color="auto"/>
        <w:bottom w:val="none" w:sz="0" w:space="0" w:color="auto"/>
        <w:right w:val="none" w:sz="0" w:space="0" w:color="auto"/>
      </w:divBdr>
      <w:divsChild>
        <w:div w:id="900215090">
          <w:marLeft w:val="0"/>
          <w:marRight w:val="0"/>
          <w:marTop w:val="0"/>
          <w:marBottom w:val="0"/>
          <w:divBdr>
            <w:top w:val="none" w:sz="0" w:space="0" w:color="auto"/>
            <w:left w:val="none" w:sz="0" w:space="0" w:color="auto"/>
            <w:bottom w:val="none" w:sz="0" w:space="0" w:color="auto"/>
            <w:right w:val="none" w:sz="0" w:space="0" w:color="auto"/>
          </w:divBdr>
          <w:divsChild>
            <w:div w:id="3870613">
              <w:marLeft w:val="0"/>
              <w:marRight w:val="0"/>
              <w:marTop w:val="0"/>
              <w:marBottom w:val="0"/>
              <w:divBdr>
                <w:top w:val="none" w:sz="0" w:space="0" w:color="auto"/>
                <w:left w:val="none" w:sz="0" w:space="0" w:color="auto"/>
                <w:bottom w:val="none" w:sz="0" w:space="0" w:color="auto"/>
                <w:right w:val="none" w:sz="0" w:space="0" w:color="auto"/>
              </w:divBdr>
            </w:div>
            <w:div w:id="1304965576">
              <w:marLeft w:val="0"/>
              <w:marRight w:val="0"/>
              <w:marTop w:val="0"/>
              <w:marBottom w:val="0"/>
              <w:divBdr>
                <w:top w:val="none" w:sz="0" w:space="0" w:color="auto"/>
                <w:left w:val="none" w:sz="0" w:space="0" w:color="auto"/>
                <w:bottom w:val="none" w:sz="0" w:space="0" w:color="auto"/>
                <w:right w:val="none" w:sz="0" w:space="0" w:color="auto"/>
              </w:divBdr>
            </w:div>
            <w:div w:id="1396275955">
              <w:marLeft w:val="0"/>
              <w:marRight w:val="0"/>
              <w:marTop w:val="0"/>
              <w:marBottom w:val="0"/>
              <w:divBdr>
                <w:top w:val="none" w:sz="0" w:space="0" w:color="auto"/>
                <w:left w:val="none" w:sz="0" w:space="0" w:color="auto"/>
                <w:bottom w:val="none" w:sz="0" w:space="0" w:color="auto"/>
                <w:right w:val="none" w:sz="0" w:space="0" w:color="auto"/>
              </w:divBdr>
            </w:div>
            <w:div w:id="1976986367">
              <w:marLeft w:val="0"/>
              <w:marRight w:val="0"/>
              <w:marTop w:val="0"/>
              <w:marBottom w:val="0"/>
              <w:divBdr>
                <w:top w:val="none" w:sz="0" w:space="0" w:color="auto"/>
                <w:left w:val="none" w:sz="0" w:space="0" w:color="auto"/>
                <w:bottom w:val="none" w:sz="0" w:space="0" w:color="auto"/>
                <w:right w:val="none" w:sz="0" w:space="0" w:color="auto"/>
              </w:divBdr>
            </w:div>
            <w:div w:id="1861432463">
              <w:marLeft w:val="0"/>
              <w:marRight w:val="0"/>
              <w:marTop w:val="0"/>
              <w:marBottom w:val="0"/>
              <w:divBdr>
                <w:top w:val="none" w:sz="0" w:space="0" w:color="auto"/>
                <w:left w:val="none" w:sz="0" w:space="0" w:color="auto"/>
                <w:bottom w:val="none" w:sz="0" w:space="0" w:color="auto"/>
                <w:right w:val="none" w:sz="0" w:space="0" w:color="auto"/>
              </w:divBdr>
            </w:div>
            <w:div w:id="1710913405">
              <w:marLeft w:val="0"/>
              <w:marRight w:val="0"/>
              <w:marTop w:val="0"/>
              <w:marBottom w:val="0"/>
              <w:divBdr>
                <w:top w:val="none" w:sz="0" w:space="0" w:color="auto"/>
                <w:left w:val="none" w:sz="0" w:space="0" w:color="auto"/>
                <w:bottom w:val="none" w:sz="0" w:space="0" w:color="auto"/>
                <w:right w:val="none" w:sz="0" w:space="0" w:color="auto"/>
              </w:divBdr>
            </w:div>
            <w:div w:id="347754309">
              <w:marLeft w:val="0"/>
              <w:marRight w:val="0"/>
              <w:marTop w:val="0"/>
              <w:marBottom w:val="0"/>
              <w:divBdr>
                <w:top w:val="none" w:sz="0" w:space="0" w:color="auto"/>
                <w:left w:val="none" w:sz="0" w:space="0" w:color="auto"/>
                <w:bottom w:val="none" w:sz="0" w:space="0" w:color="auto"/>
                <w:right w:val="none" w:sz="0" w:space="0" w:color="auto"/>
              </w:divBdr>
            </w:div>
            <w:div w:id="7398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28112">
      <w:bodyDiv w:val="1"/>
      <w:marLeft w:val="0"/>
      <w:marRight w:val="0"/>
      <w:marTop w:val="0"/>
      <w:marBottom w:val="0"/>
      <w:divBdr>
        <w:top w:val="none" w:sz="0" w:space="0" w:color="auto"/>
        <w:left w:val="none" w:sz="0" w:space="0" w:color="auto"/>
        <w:bottom w:val="none" w:sz="0" w:space="0" w:color="auto"/>
        <w:right w:val="none" w:sz="0" w:space="0" w:color="auto"/>
      </w:divBdr>
      <w:divsChild>
        <w:div w:id="647905844">
          <w:marLeft w:val="0"/>
          <w:marRight w:val="0"/>
          <w:marTop w:val="0"/>
          <w:marBottom w:val="0"/>
          <w:divBdr>
            <w:top w:val="none" w:sz="0" w:space="0" w:color="auto"/>
            <w:left w:val="none" w:sz="0" w:space="0" w:color="auto"/>
            <w:bottom w:val="none" w:sz="0" w:space="0" w:color="auto"/>
            <w:right w:val="none" w:sz="0" w:space="0" w:color="auto"/>
          </w:divBdr>
          <w:divsChild>
            <w:div w:id="1120107936">
              <w:marLeft w:val="0"/>
              <w:marRight w:val="0"/>
              <w:marTop w:val="0"/>
              <w:marBottom w:val="0"/>
              <w:divBdr>
                <w:top w:val="none" w:sz="0" w:space="0" w:color="auto"/>
                <w:left w:val="none" w:sz="0" w:space="0" w:color="auto"/>
                <w:bottom w:val="none" w:sz="0" w:space="0" w:color="auto"/>
                <w:right w:val="none" w:sz="0" w:space="0" w:color="auto"/>
              </w:divBdr>
            </w:div>
            <w:div w:id="21172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5716">
      <w:bodyDiv w:val="1"/>
      <w:marLeft w:val="0"/>
      <w:marRight w:val="0"/>
      <w:marTop w:val="0"/>
      <w:marBottom w:val="0"/>
      <w:divBdr>
        <w:top w:val="none" w:sz="0" w:space="0" w:color="auto"/>
        <w:left w:val="none" w:sz="0" w:space="0" w:color="auto"/>
        <w:bottom w:val="none" w:sz="0" w:space="0" w:color="auto"/>
        <w:right w:val="none" w:sz="0" w:space="0" w:color="auto"/>
      </w:divBdr>
      <w:divsChild>
        <w:div w:id="984357482">
          <w:marLeft w:val="0"/>
          <w:marRight w:val="0"/>
          <w:marTop w:val="0"/>
          <w:marBottom w:val="0"/>
          <w:divBdr>
            <w:top w:val="none" w:sz="0" w:space="0" w:color="auto"/>
            <w:left w:val="none" w:sz="0" w:space="0" w:color="auto"/>
            <w:bottom w:val="none" w:sz="0" w:space="0" w:color="auto"/>
            <w:right w:val="none" w:sz="0" w:space="0" w:color="auto"/>
          </w:divBdr>
          <w:divsChild>
            <w:div w:id="20994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19299">
      <w:bodyDiv w:val="1"/>
      <w:marLeft w:val="0"/>
      <w:marRight w:val="0"/>
      <w:marTop w:val="0"/>
      <w:marBottom w:val="0"/>
      <w:divBdr>
        <w:top w:val="none" w:sz="0" w:space="0" w:color="auto"/>
        <w:left w:val="none" w:sz="0" w:space="0" w:color="auto"/>
        <w:bottom w:val="none" w:sz="0" w:space="0" w:color="auto"/>
        <w:right w:val="none" w:sz="0" w:space="0" w:color="auto"/>
      </w:divBdr>
      <w:divsChild>
        <w:div w:id="589196608">
          <w:marLeft w:val="0"/>
          <w:marRight w:val="0"/>
          <w:marTop w:val="0"/>
          <w:marBottom w:val="0"/>
          <w:divBdr>
            <w:top w:val="none" w:sz="0" w:space="0" w:color="auto"/>
            <w:left w:val="none" w:sz="0" w:space="0" w:color="auto"/>
            <w:bottom w:val="none" w:sz="0" w:space="0" w:color="auto"/>
            <w:right w:val="none" w:sz="0" w:space="0" w:color="auto"/>
          </w:divBdr>
          <w:divsChild>
            <w:div w:id="1497109172">
              <w:marLeft w:val="0"/>
              <w:marRight w:val="0"/>
              <w:marTop w:val="0"/>
              <w:marBottom w:val="0"/>
              <w:divBdr>
                <w:top w:val="none" w:sz="0" w:space="0" w:color="auto"/>
                <w:left w:val="none" w:sz="0" w:space="0" w:color="auto"/>
                <w:bottom w:val="none" w:sz="0" w:space="0" w:color="auto"/>
                <w:right w:val="none" w:sz="0" w:space="0" w:color="auto"/>
              </w:divBdr>
            </w:div>
            <w:div w:id="381365049">
              <w:marLeft w:val="0"/>
              <w:marRight w:val="0"/>
              <w:marTop w:val="0"/>
              <w:marBottom w:val="0"/>
              <w:divBdr>
                <w:top w:val="none" w:sz="0" w:space="0" w:color="auto"/>
                <w:left w:val="none" w:sz="0" w:space="0" w:color="auto"/>
                <w:bottom w:val="none" w:sz="0" w:space="0" w:color="auto"/>
                <w:right w:val="none" w:sz="0" w:space="0" w:color="auto"/>
              </w:divBdr>
            </w:div>
            <w:div w:id="784811814">
              <w:marLeft w:val="0"/>
              <w:marRight w:val="0"/>
              <w:marTop w:val="0"/>
              <w:marBottom w:val="0"/>
              <w:divBdr>
                <w:top w:val="none" w:sz="0" w:space="0" w:color="auto"/>
                <w:left w:val="none" w:sz="0" w:space="0" w:color="auto"/>
                <w:bottom w:val="none" w:sz="0" w:space="0" w:color="auto"/>
                <w:right w:val="none" w:sz="0" w:space="0" w:color="auto"/>
              </w:divBdr>
            </w:div>
            <w:div w:id="514536129">
              <w:marLeft w:val="0"/>
              <w:marRight w:val="0"/>
              <w:marTop w:val="0"/>
              <w:marBottom w:val="0"/>
              <w:divBdr>
                <w:top w:val="none" w:sz="0" w:space="0" w:color="auto"/>
                <w:left w:val="none" w:sz="0" w:space="0" w:color="auto"/>
                <w:bottom w:val="none" w:sz="0" w:space="0" w:color="auto"/>
                <w:right w:val="none" w:sz="0" w:space="0" w:color="auto"/>
              </w:divBdr>
            </w:div>
            <w:div w:id="461919561">
              <w:marLeft w:val="0"/>
              <w:marRight w:val="0"/>
              <w:marTop w:val="0"/>
              <w:marBottom w:val="0"/>
              <w:divBdr>
                <w:top w:val="none" w:sz="0" w:space="0" w:color="auto"/>
                <w:left w:val="none" w:sz="0" w:space="0" w:color="auto"/>
                <w:bottom w:val="none" w:sz="0" w:space="0" w:color="auto"/>
                <w:right w:val="none" w:sz="0" w:space="0" w:color="auto"/>
              </w:divBdr>
            </w:div>
            <w:div w:id="1971208261">
              <w:marLeft w:val="0"/>
              <w:marRight w:val="0"/>
              <w:marTop w:val="0"/>
              <w:marBottom w:val="0"/>
              <w:divBdr>
                <w:top w:val="none" w:sz="0" w:space="0" w:color="auto"/>
                <w:left w:val="none" w:sz="0" w:space="0" w:color="auto"/>
                <w:bottom w:val="none" w:sz="0" w:space="0" w:color="auto"/>
                <w:right w:val="none" w:sz="0" w:space="0" w:color="auto"/>
              </w:divBdr>
            </w:div>
            <w:div w:id="647827389">
              <w:marLeft w:val="0"/>
              <w:marRight w:val="0"/>
              <w:marTop w:val="0"/>
              <w:marBottom w:val="0"/>
              <w:divBdr>
                <w:top w:val="none" w:sz="0" w:space="0" w:color="auto"/>
                <w:left w:val="none" w:sz="0" w:space="0" w:color="auto"/>
                <w:bottom w:val="none" w:sz="0" w:space="0" w:color="auto"/>
                <w:right w:val="none" w:sz="0" w:space="0" w:color="auto"/>
              </w:divBdr>
            </w:div>
            <w:div w:id="1136678532">
              <w:marLeft w:val="0"/>
              <w:marRight w:val="0"/>
              <w:marTop w:val="0"/>
              <w:marBottom w:val="0"/>
              <w:divBdr>
                <w:top w:val="none" w:sz="0" w:space="0" w:color="auto"/>
                <w:left w:val="none" w:sz="0" w:space="0" w:color="auto"/>
                <w:bottom w:val="none" w:sz="0" w:space="0" w:color="auto"/>
                <w:right w:val="none" w:sz="0" w:space="0" w:color="auto"/>
              </w:divBdr>
            </w:div>
            <w:div w:id="882056629">
              <w:marLeft w:val="0"/>
              <w:marRight w:val="0"/>
              <w:marTop w:val="0"/>
              <w:marBottom w:val="0"/>
              <w:divBdr>
                <w:top w:val="none" w:sz="0" w:space="0" w:color="auto"/>
                <w:left w:val="none" w:sz="0" w:space="0" w:color="auto"/>
                <w:bottom w:val="none" w:sz="0" w:space="0" w:color="auto"/>
                <w:right w:val="none" w:sz="0" w:space="0" w:color="auto"/>
              </w:divBdr>
            </w:div>
            <w:div w:id="1028219359">
              <w:marLeft w:val="0"/>
              <w:marRight w:val="0"/>
              <w:marTop w:val="0"/>
              <w:marBottom w:val="0"/>
              <w:divBdr>
                <w:top w:val="none" w:sz="0" w:space="0" w:color="auto"/>
                <w:left w:val="none" w:sz="0" w:space="0" w:color="auto"/>
                <w:bottom w:val="none" w:sz="0" w:space="0" w:color="auto"/>
                <w:right w:val="none" w:sz="0" w:space="0" w:color="auto"/>
              </w:divBdr>
            </w:div>
            <w:div w:id="1453864344">
              <w:marLeft w:val="0"/>
              <w:marRight w:val="0"/>
              <w:marTop w:val="0"/>
              <w:marBottom w:val="0"/>
              <w:divBdr>
                <w:top w:val="none" w:sz="0" w:space="0" w:color="auto"/>
                <w:left w:val="none" w:sz="0" w:space="0" w:color="auto"/>
                <w:bottom w:val="none" w:sz="0" w:space="0" w:color="auto"/>
                <w:right w:val="none" w:sz="0" w:space="0" w:color="auto"/>
              </w:divBdr>
            </w:div>
            <w:div w:id="516240150">
              <w:marLeft w:val="0"/>
              <w:marRight w:val="0"/>
              <w:marTop w:val="0"/>
              <w:marBottom w:val="0"/>
              <w:divBdr>
                <w:top w:val="none" w:sz="0" w:space="0" w:color="auto"/>
                <w:left w:val="none" w:sz="0" w:space="0" w:color="auto"/>
                <w:bottom w:val="none" w:sz="0" w:space="0" w:color="auto"/>
                <w:right w:val="none" w:sz="0" w:space="0" w:color="auto"/>
              </w:divBdr>
            </w:div>
            <w:div w:id="1658731829">
              <w:marLeft w:val="0"/>
              <w:marRight w:val="0"/>
              <w:marTop w:val="0"/>
              <w:marBottom w:val="0"/>
              <w:divBdr>
                <w:top w:val="none" w:sz="0" w:space="0" w:color="auto"/>
                <w:left w:val="none" w:sz="0" w:space="0" w:color="auto"/>
                <w:bottom w:val="none" w:sz="0" w:space="0" w:color="auto"/>
                <w:right w:val="none" w:sz="0" w:space="0" w:color="auto"/>
              </w:divBdr>
            </w:div>
            <w:div w:id="989673175">
              <w:marLeft w:val="0"/>
              <w:marRight w:val="0"/>
              <w:marTop w:val="0"/>
              <w:marBottom w:val="0"/>
              <w:divBdr>
                <w:top w:val="none" w:sz="0" w:space="0" w:color="auto"/>
                <w:left w:val="none" w:sz="0" w:space="0" w:color="auto"/>
                <w:bottom w:val="none" w:sz="0" w:space="0" w:color="auto"/>
                <w:right w:val="none" w:sz="0" w:space="0" w:color="auto"/>
              </w:divBdr>
            </w:div>
            <w:div w:id="1966232103">
              <w:marLeft w:val="0"/>
              <w:marRight w:val="0"/>
              <w:marTop w:val="0"/>
              <w:marBottom w:val="0"/>
              <w:divBdr>
                <w:top w:val="none" w:sz="0" w:space="0" w:color="auto"/>
                <w:left w:val="none" w:sz="0" w:space="0" w:color="auto"/>
                <w:bottom w:val="none" w:sz="0" w:space="0" w:color="auto"/>
                <w:right w:val="none" w:sz="0" w:space="0" w:color="auto"/>
              </w:divBdr>
            </w:div>
            <w:div w:id="1295408186">
              <w:marLeft w:val="0"/>
              <w:marRight w:val="0"/>
              <w:marTop w:val="0"/>
              <w:marBottom w:val="0"/>
              <w:divBdr>
                <w:top w:val="none" w:sz="0" w:space="0" w:color="auto"/>
                <w:left w:val="none" w:sz="0" w:space="0" w:color="auto"/>
                <w:bottom w:val="none" w:sz="0" w:space="0" w:color="auto"/>
                <w:right w:val="none" w:sz="0" w:space="0" w:color="auto"/>
              </w:divBdr>
            </w:div>
            <w:div w:id="1394154260">
              <w:marLeft w:val="0"/>
              <w:marRight w:val="0"/>
              <w:marTop w:val="0"/>
              <w:marBottom w:val="0"/>
              <w:divBdr>
                <w:top w:val="none" w:sz="0" w:space="0" w:color="auto"/>
                <w:left w:val="none" w:sz="0" w:space="0" w:color="auto"/>
                <w:bottom w:val="none" w:sz="0" w:space="0" w:color="auto"/>
                <w:right w:val="none" w:sz="0" w:space="0" w:color="auto"/>
              </w:divBdr>
            </w:div>
            <w:div w:id="1748769139">
              <w:marLeft w:val="0"/>
              <w:marRight w:val="0"/>
              <w:marTop w:val="0"/>
              <w:marBottom w:val="0"/>
              <w:divBdr>
                <w:top w:val="none" w:sz="0" w:space="0" w:color="auto"/>
                <w:left w:val="none" w:sz="0" w:space="0" w:color="auto"/>
                <w:bottom w:val="none" w:sz="0" w:space="0" w:color="auto"/>
                <w:right w:val="none" w:sz="0" w:space="0" w:color="auto"/>
              </w:divBdr>
            </w:div>
            <w:div w:id="1916472703">
              <w:marLeft w:val="0"/>
              <w:marRight w:val="0"/>
              <w:marTop w:val="0"/>
              <w:marBottom w:val="0"/>
              <w:divBdr>
                <w:top w:val="none" w:sz="0" w:space="0" w:color="auto"/>
                <w:left w:val="none" w:sz="0" w:space="0" w:color="auto"/>
                <w:bottom w:val="none" w:sz="0" w:space="0" w:color="auto"/>
                <w:right w:val="none" w:sz="0" w:space="0" w:color="auto"/>
              </w:divBdr>
            </w:div>
            <w:div w:id="1064914604">
              <w:marLeft w:val="0"/>
              <w:marRight w:val="0"/>
              <w:marTop w:val="0"/>
              <w:marBottom w:val="0"/>
              <w:divBdr>
                <w:top w:val="none" w:sz="0" w:space="0" w:color="auto"/>
                <w:left w:val="none" w:sz="0" w:space="0" w:color="auto"/>
                <w:bottom w:val="none" w:sz="0" w:space="0" w:color="auto"/>
                <w:right w:val="none" w:sz="0" w:space="0" w:color="auto"/>
              </w:divBdr>
            </w:div>
            <w:div w:id="806170871">
              <w:marLeft w:val="0"/>
              <w:marRight w:val="0"/>
              <w:marTop w:val="0"/>
              <w:marBottom w:val="0"/>
              <w:divBdr>
                <w:top w:val="none" w:sz="0" w:space="0" w:color="auto"/>
                <w:left w:val="none" w:sz="0" w:space="0" w:color="auto"/>
                <w:bottom w:val="none" w:sz="0" w:space="0" w:color="auto"/>
                <w:right w:val="none" w:sz="0" w:space="0" w:color="auto"/>
              </w:divBdr>
            </w:div>
            <w:div w:id="2116628192">
              <w:marLeft w:val="0"/>
              <w:marRight w:val="0"/>
              <w:marTop w:val="0"/>
              <w:marBottom w:val="0"/>
              <w:divBdr>
                <w:top w:val="none" w:sz="0" w:space="0" w:color="auto"/>
                <w:left w:val="none" w:sz="0" w:space="0" w:color="auto"/>
                <w:bottom w:val="none" w:sz="0" w:space="0" w:color="auto"/>
                <w:right w:val="none" w:sz="0" w:space="0" w:color="auto"/>
              </w:divBdr>
            </w:div>
            <w:div w:id="157497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0973">
      <w:bodyDiv w:val="1"/>
      <w:marLeft w:val="0"/>
      <w:marRight w:val="0"/>
      <w:marTop w:val="0"/>
      <w:marBottom w:val="0"/>
      <w:divBdr>
        <w:top w:val="none" w:sz="0" w:space="0" w:color="auto"/>
        <w:left w:val="none" w:sz="0" w:space="0" w:color="auto"/>
        <w:bottom w:val="none" w:sz="0" w:space="0" w:color="auto"/>
        <w:right w:val="none" w:sz="0" w:space="0" w:color="auto"/>
      </w:divBdr>
      <w:divsChild>
        <w:div w:id="779952203">
          <w:marLeft w:val="0"/>
          <w:marRight w:val="0"/>
          <w:marTop w:val="0"/>
          <w:marBottom w:val="0"/>
          <w:divBdr>
            <w:top w:val="none" w:sz="0" w:space="0" w:color="auto"/>
            <w:left w:val="none" w:sz="0" w:space="0" w:color="auto"/>
            <w:bottom w:val="none" w:sz="0" w:space="0" w:color="auto"/>
            <w:right w:val="none" w:sz="0" w:space="0" w:color="auto"/>
          </w:divBdr>
          <w:divsChild>
            <w:div w:id="748775378">
              <w:marLeft w:val="0"/>
              <w:marRight w:val="0"/>
              <w:marTop w:val="0"/>
              <w:marBottom w:val="0"/>
              <w:divBdr>
                <w:top w:val="none" w:sz="0" w:space="0" w:color="auto"/>
                <w:left w:val="none" w:sz="0" w:space="0" w:color="auto"/>
                <w:bottom w:val="none" w:sz="0" w:space="0" w:color="auto"/>
                <w:right w:val="none" w:sz="0" w:space="0" w:color="auto"/>
              </w:divBdr>
            </w:div>
            <w:div w:id="2032954578">
              <w:marLeft w:val="0"/>
              <w:marRight w:val="0"/>
              <w:marTop w:val="0"/>
              <w:marBottom w:val="0"/>
              <w:divBdr>
                <w:top w:val="none" w:sz="0" w:space="0" w:color="auto"/>
                <w:left w:val="none" w:sz="0" w:space="0" w:color="auto"/>
                <w:bottom w:val="none" w:sz="0" w:space="0" w:color="auto"/>
                <w:right w:val="none" w:sz="0" w:space="0" w:color="auto"/>
              </w:divBdr>
            </w:div>
            <w:div w:id="1257053775">
              <w:marLeft w:val="0"/>
              <w:marRight w:val="0"/>
              <w:marTop w:val="0"/>
              <w:marBottom w:val="0"/>
              <w:divBdr>
                <w:top w:val="none" w:sz="0" w:space="0" w:color="auto"/>
                <w:left w:val="none" w:sz="0" w:space="0" w:color="auto"/>
                <w:bottom w:val="none" w:sz="0" w:space="0" w:color="auto"/>
                <w:right w:val="none" w:sz="0" w:space="0" w:color="auto"/>
              </w:divBdr>
            </w:div>
            <w:div w:id="1585407519">
              <w:marLeft w:val="0"/>
              <w:marRight w:val="0"/>
              <w:marTop w:val="0"/>
              <w:marBottom w:val="0"/>
              <w:divBdr>
                <w:top w:val="none" w:sz="0" w:space="0" w:color="auto"/>
                <w:left w:val="none" w:sz="0" w:space="0" w:color="auto"/>
                <w:bottom w:val="none" w:sz="0" w:space="0" w:color="auto"/>
                <w:right w:val="none" w:sz="0" w:space="0" w:color="auto"/>
              </w:divBdr>
            </w:div>
            <w:div w:id="1405369078">
              <w:marLeft w:val="0"/>
              <w:marRight w:val="0"/>
              <w:marTop w:val="0"/>
              <w:marBottom w:val="0"/>
              <w:divBdr>
                <w:top w:val="none" w:sz="0" w:space="0" w:color="auto"/>
                <w:left w:val="none" w:sz="0" w:space="0" w:color="auto"/>
                <w:bottom w:val="none" w:sz="0" w:space="0" w:color="auto"/>
                <w:right w:val="none" w:sz="0" w:space="0" w:color="auto"/>
              </w:divBdr>
            </w:div>
            <w:div w:id="394743240">
              <w:marLeft w:val="0"/>
              <w:marRight w:val="0"/>
              <w:marTop w:val="0"/>
              <w:marBottom w:val="0"/>
              <w:divBdr>
                <w:top w:val="none" w:sz="0" w:space="0" w:color="auto"/>
                <w:left w:val="none" w:sz="0" w:space="0" w:color="auto"/>
                <w:bottom w:val="none" w:sz="0" w:space="0" w:color="auto"/>
                <w:right w:val="none" w:sz="0" w:space="0" w:color="auto"/>
              </w:divBdr>
            </w:div>
            <w:div w:id="217664750">
              <w:marLeft w:val="0"/>
              <w:marRight w:val="0"/>
              <w:marTop w:val="0"/>
              <w:marBottom w:val="0"/>
              <w:divBdr>
                <w:top w:val="none" w:sz="0" w:space="0" w:color="auto"/>
                <w:left w:val="none" w:sz="0" w:space="0" w:color="auto"/>
                <w:bottom w:val="none" w:sz="0" w:space="0" w:color="auto"/>
                <w:right w:val="none" w:sz="0" w:space="0" w:color="auto"/>
              </w:divBdr>
            </w:div>
            <w:div w:id="1556310992">
              <w:marLeft w:val="0"/>
              <w:marRight w:val="0"/>
              <w:marTop w:val="0"/>
              <w:marBottom w:val="0"/>
              <w:divBdr>
                <w:top w:val="none" w:sz="0" w:space="0" w:color="auto"/>
                <w:left w:val="none" w:sz="0" w:space="0" w:color="auto"/>
                <w:bottom w:val="none" w:sz="0" w:space="0" w:color="auto"/>
                <w:right w:val="none" w:sz="0" w:space="0" w:color="auto"/>
              </w:divBdr>
            </w:div>
            <w:div w:id="6773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4858">
      <w:bodyDiv w:val="1"/>
      <w:marLeft w:val="0"/>
      <w:marRight w:val="0"/>
      <w:marTop w:val="0"/>
      <w:marBottom w:val="0"/>
      <w:divBdr>
        <w:top w:val="none" w:sz="0" w:space="0" w:color="auto"/>
        <w:left w:val="none" w:sz="0" w:space="0" w:color="auto"/>
        <w:bottom w:val="none" w:sz="0" w:space="0" w:color="auto"/>
        <w:right w:val="none" w:sz="0" w:space="0" w:color="auto"/>
      </w:divBdr>
      <w:divsChild>
        <w:div w:id="170489680">
          <w:marLeft w:val="0"/>
          <w:marRight w:val="0"/>
          <w:marTop w:val="0"/>
          <w:marBottom w:val="0"/>
          <w:divBdr>
            <w:top w:val="none" w:sz="0" w:space="0" w:color="auto"/>
            <w:left w:val="none" w:sz="0" w:space="0" w:color="auto"/>
            <w:bottom w:val="none" w:sz="0" w:space="0" w:color="auto"/>
            <w:right w:val="none" w:sz="0" w:space="0" w:color="auto"/>
          </w:divBdr>
          <w:divsChild>
            <w:div w:id="19815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8378">
      <w:bodyDiv w:val="1"/>
      <w:marLeft w:val="0"/>
      <w:marRight w:val="0"/>
      <w:marTop w:val="0"/>
      <w:marBottom w:val="0"/>
      <w:divBdr>
        <w:top w:val="none" w:sz="0" w:space="0" w:color="auto"/>
        <w:left w:val="none" w:sz="0" w:space="0" w:color="auto"/>
        <w:bottom w:val="none" w:sz="0" w:space="0" w:color="auto"/>
        <w:right w:val="none" w:sz="0" w:space="0" w:color="auto"/>
      </w:divBdr>
      <w:divsChild>
        <w:div w:id="191699312">
          <w:marLeft w:val="0"/>
          <w:marRight w:val="0"/>
          <w:marTop w:val="0"/>
          <w:marBottom w:val="0"/>
          <w:divBdr>
            <w:top w:val="none" w:sz="0" w:space="0" w:color="auto"/>
            <w:left w:val="none" w:sz="0" w:space="0" w:color="auto"/>
            <w:bottom w:val="none" w:sz="0" w:space="0" w:color="auto"/>
            <w:right w:val="none" w:sz="0" w:space="0" w:color="auto"/>
          </w:divBdr>
          <w:divsChild>
            <w:div w:id="1336415758">
              <w:marLeft w:val="0"/>
              <w:marRight w:val="0"/>
              <w:marTop w:val="0"/>
              <w:marBottom w:val="0"/>
              <w:divBdr>
                <w:top w:val="none" w:sz="0" w:space="0" w:color="auto"/>
                <w:left w:val="none" w:sz="0" w:space="0" w:color="auto"/>
                <w:bottom w:val="none" w:sz="0" w:space="0" w:color="auto"/>
                <w:right w:val="none" w:sz="0" w:space="0" w:color="auto"/>
              </w:divBdr>
            </w:div>
            <w:div w:id="739251547">
              <w:marLeft w:val="0"/>
              <w:marRight w:val="0"/>
              <w:marTop w:val="0"/>
              <w:marBottom w:val="0"/>
              <w:divBdr>
                <w:top w:val="none" w:sz="0" w:space="0" w:color="auto"/>
                <w:left w:val="none" w:sz="0" w:space="0" w:color="auto"/>
                <w:bottom w:val="none" w:sz="0" w:space="0" w:color="auto"/>
                <w:right w:val="none" w:sz="0" w:space="0" w:color="auto"/>
              </w:divBdr>
            </w:div>
            <w:div w:id="14724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9160">
      <w:bodyDiv w:val="1"/>
      <w:marLeft w:val="0"/>
      <w:marRight w:val="0"/>
      <w:marTop w:val="0"/>
      <w:marBottom w:val="0"/>
      <w:divBdr>
        <w:top w:val="none" w:sz="0" w:space="0" w:color="auto"/>
        <w:left w:val="none" w:sz="0" w:space="0" w:color="auto"/>
        <w:bottom w:val="none" w:sz="0" w:space="0" w:color="auto"/>
        <w:right w:val="none" w:sz="0" w:space="0" w:color="auto"/>
      </w:divBdr>
      <w:divsChild>
        <w:div w:id="1741827104">
          <w:marLeft w:val="0"/>
          <w:marRight w:val="0"/>
          <w:marTop w:val="0"/>
          <w:marBottom w:val="0"/>
          <w:divBdr>
            <w:top w:val="none" w:sz="0" w:space="0" w:color="auto"/>
            <w:left w:val="none" w:sz="0" w:space="0" w:color="auto"/>
            <w:bottom w:val="none" w:sz="0" w:space="0" w:color="auto"/>
            <w:right w:val="none" w:sz="0" w:space="0" w:color="auto"/>
          </w:divBdr>
          <w:divsChild>
            <w:div w:id="1427309884">
              <w:marLeft w:val="0"/>
              <w:marRight w:val="0"/>
              <w:marTop w:val="0"/>
              <w:marBottom w:val="0"/>
              <w:divBdr>
                <w:top w:val="none" w:sz="0" w:space="0" w:color="auto"/>
                <w:left w:val="none" w:sz="0" w:space="0" w:color="auto"/>
                <w:bottom w:val="none" w:sz="0" w:space="0" w:color="auto"/>
                <w:right w:val="none" w:sz="0" w:space="0" w:color="auto"/>
              </w:divBdr>
            </w:div>
            <w:div w:id="1739283510">
              <w:marLeft w:val="0"/>
              <w:marRight w:val="0"/>
              <w:marTop w:val="0"/>
              <w:marBottom w:val="0"/>
              <w:divBdr>
                <w:top w:val="none" w:sz="0" w:space="0" w:color="auto"/>
                <w:left w:val="none" w:sz="0" w:space="0" w:color="auto"/>
                <w:bottom w:val="none" w:sz="0" w:space="0" w:color="auto"/>
                <w:right w:val="none" w:sz="0" w:space="0" w:color="auto"/>
              </w:divBdr>
            </w:div>
            <w:div w:id="457845494">
              <w:marLeft w:val="0"/>
              <w:marRight w:val="0"/>
              <w:marTop w:val="0"/>
              <w:marBottom w:val="0"/>
              <w:divBdr>
                <w:top w:val="none" w:sz="0" w:space="0" w:color="auto"/>
                <w:left w:val="none" w:sz="0" w:space="0" w:color="auto"/>
                <w:bottom w:val="none" w:sz="0" w:space="0" w:color="auto"/>
                <w:right w:val="none" w:sz="0" w:space="0" w:color="auto"/>
              </w:divBdr>
            </w:div>
            <w:div w:id="103345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4231">
      <w:bodyDiv w:val="1"/>
      <w:marLeft w:val="0"/>
      <w:marRight w:val="0"/>
      <w:marTop w:val="0"/>
      <w:marBottom w:val="0"/>
      <w:divBdr>
        <w:top w:val="none" w:sz="0" w:space="0" w:color="auto"/>
        <w:left w:val="none" w:sz="0" w:space="0" w:color="auto"/>
        <w:bottom w:val="none" w:sz="0" w:space="0" w:color="auto"/>
        <w:right w:val="none" w:sz="0" w:space="0" w:color="auto"/>
      </w:divBdr>
      <w:divsChild>
        <w:div w:id="2098092705">
          <w:marLeft w:val="0"/>
          <w:marRight w:val="0"/>
          <w:marTop w:val="0"/>
          <w:marBottom w:val="0"/>
          <w:divBdr>
            <w:top w:val="none" w:sz="0" w:space="0" w:color="auto"/>
            <w:left w:val="none" w:sz="0" w:space="0" w:color="auto"/>
            <w:bottom w:val="none" w:sz="0" w:space="0" w:color="auto"/>
            <w:right w:val="none" w:sz="0" w:space="0" w:color="auto"/>
          </w:divBdr>
          <w:divsChild>
            <w:div w:id="215049782">
              <w:marLeft w:val="0"/>
              <w:marRight w:val="0"/>
              <w:marTop w:val="0"/>
              <w:marBottom w:val="0"/>
              <w:divBdr>
                <w:top w:val="none" w:sz="0" w:space="0" w:color="auto"/>
                <w:left w:val="none" w:sz="0" w:space="0" w:color="auto"/>
                <w:bottom w:val="none" w:sz="0" w:space="0" w:color="auto"/>
                <w:right w:val="none" w:sz="0" w:space="0" w:color="auto"/>
              </w:divBdr>
            </w:div>
            <w:div w:id="1516193593">
              <w:marLeft w:val="0"/>
              <w:marRight w:val="0"/>
              <w:marTop w:val="0"/>
              <w:marBottom w:val="0"/>
              <w:divBdr>
                <w:top w:val="none" w:sz="0" w:space="0" w:color="auto"/>
                <w:left w:val="none" w:sz="0" w:space="0" w:color="auto"/>
                <w:bottom w:val="none" w:sz="0" w:space="0" w:color="auto"/>
                <w:right w:val="none" w:sz="0" w:space="0" w:color="auto"/>
              </w:divBdr>
            </w:div>
            <w:div w:id="1836722539">
              <w:marLeft w:val="0"/>
              <w:marRight w:val="0"/>
              <w:marTop w:val="0"/>
              <w:marBottom w:val="0"/>
              <w:divBdr>
                <w:top w:val="none" w:sz="0" w:space="0" w:color="auto"/>
                <w:left w:val="none" w:sz="0" w:space="0" w:color="auto"/>
                <w:bottom w:val="none" w:sz="0" w:space="0" w:color="auto"/>
                <w:right w:val="none" w:sz="0" w:space="0" w:color="auto"/>
              </w:divBdr>
            </w:div>
            <w:div w:id="340937784">
              <w:marLeft w:val="0"/>
              <w:marRight w:val="0"/>
              <w:marTop w:val="0"/>
              <w:marBottom w:val="0"/>
              <w:divBdr>
                <w:top w:val="none" w:sz="0" w:space="0" w:color="auto"/>
                <w:left w:val="none" w:sz="0" w:space="0" w:color="auto"/>
                <w:bottom w:val="none" w:sz="0" w:space="0" w:color="auto"/>
                <w:right w:val="none" w:sz="0" w:space="0" w:color="auto"/>
              </w:divBdr>
            </w:div>
            <w:div w:id="502621673">
              <w:marLeft w:val="0"/>
              <w:marRight w:val="0"/>
              <w:marTop w:val="0"/>
              <w:marBottom w:val="0"/>
              <w:divBdr>
                <w:top w:val="none" w:sz="0" w:space="0" w:color="auto"/>
                <w:left w:val="none" w:sz="0" w:space="0" w:color="auto"/>
                <w:bottom w:val="none" w:sz="0" w:space="0" w:color="auto"/>
                <w:right w:val="none" w:sz="0" w:space="0" w:color="auto"/>
              </w:divBdr>
            </w:div>
            <w:div w:id="995838307">
              <w:marLeft w:val="0"/>
              <w:marRight w:val="0"/>
              <w:marTop w:val="0"/>
              <w:marBottom w:val="0"/>
              <w:divBdr>
                <w:top w:val="none" w:sz="0" w:space="0" w:color="auto"/>
                <w:left w:val="none" w:sz="0" w:space="0" w:color="auto"/>
                <w:bottom w:val="none" w:sz="0" w:space="0" w:color="auto"/>
                <w:right w:val="none" w:sz="0" w:space="0" w:color="auto"/>
              </w:divBdr>
            </w:div>
            <w:div w:id="2126804115">
              <w:marLeft w:val="0"/>
              <w:marRight w:val="0"/>
              <w:marTop w:val="0"/>
              <w:marBottom w:val="0"/>
              <w:divBdr>
                <w:top w:val="none" w:sz="0" w:space="0" w:color="auto"/>
                <w:left w:val="none" w:sz="0" w:space="0" w:color="auto"/>
                <w:bottom w:val="none" w:sz="0" w:space="0" w:color="auto"/>
                <w:right w:val="none" w:sz="0" w:space="0" w:color="auto"/>
              </w:divBdr>
            </w:div>
            <w:div w:id="1683513027">
              <w:marLeft w:val="0"/>
              <w:marRight w:val="0"/>
              <w:marTop w:val="0"/>
              <w:marBottom w:val="0"/>
              <w:divBdr>
                <w:top w:val="none" w:sz="0" w:space="0" w:color="auto"/>
                <w:left w:val="none" w:sz="0" w:space="0" w:color="auto"/>
                <w:bottom w:val="none" w:sz="0" w:space="0" w:color="auto"/>
                <w:right w:val="none" w:sz="0" w:space="0" w:color="auto"/>
              </w:divBdr>
            </w:div>
            <w:div w:id="1999376955">
              <w:marLeft w:val="0"/>
              <w:marRight w:val="0"/>
              <w:marTop w:val="0"/>
              <w:marBottom w:val="0"/>
              <w:divBdr>
                <w:top w:val="none" w:sz="0" w:space="0" w:color="auto"/>
                <w:left w:val="none" w:sz="0" w:space="0" w:color="auto"/>
                <w:bottom w:val="none" w:sz="0" w:space="0" w:color="auto"/>
                <w:right w:val="none" w:sz="0" w:space="0" w:color="auto"/>
              </w:divBdr>
            </w:div>
            <w:div w:id="2025474716">
              <w:marLeft w:val="0"/>
              <w:marRight w:val="0"/>
              <w:marTop w:val="0"/>
              <w:marBottom w:val="0"/>
              <w:divBdr>
                <w:top w:val="none" w:sz="0" w:space="0" w:color="auto"/>
                <w:left w:val="none" w:sz="0" w:space="0" w:color="auto"/>
                <w:bottom w:val="none" w:sz="0" w:space="0" w:color="auto"/>
                <w:right w:val="none" w:sz="0" w:space="0" w:color="auto"/>
              </w:divBdr>
            </w:div>
            <w:div w:id="141238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96671">
      <w:bodyDiv w:val="1"/>
      <w:marLeft w:val="0"/>
      <w:marRight w:val="0"/>
      <w:marTop w:val="0"/>
      <w:marBottom w:val="0"/>
      <w:divBdr>
        <w:top w:val="none" w:sz="0" w:space="0" w:color="auto"/>
        <w:left w:val="none" w:sz="0" w:space="0" w:color="auto"/>
        <w:bottom w:val="none" w:sz="0" w:space="0" w:color="auto"/>
        <w:right w:val="none" w:sz="0" w:space="0" w:color="auto"/>
      </w:divBdr>
      <w:divsChild>
        <w:div w:id="2099788280">
          <w:marLeft w:val="0"/>
          <w:marRight w:val="0"/>
          <w:marTop w:val="0"/>
          <w:marBottom w:val="0"/>
          <w:divBdr>
            <w:top w:val="none" w:sz="0" w:space="0" w:color="auto"/>
            <w:left w:val="none" w:sz="0" w:space="0" w:color="auto"/>
            <w:bottom w:val="none" w:sz="0" w:space="0" w:color="auto"/>
            <w:right w:val="none" w:sz="0" w:space="0" w:color="auto"/>
          </w:divBdr>
          <w:divsChild>
            <w:div w:id="2128155178">
              <w:marLeft w:val="0"/>
              <w:marRight w:val="0"/>
              <w:marTop w:val="0"/>
              <w:marBottom w:val="0"/>
              <w:divBdr>
                <w:top w:val="none" w:sz="0" w:space="0" w:color="auto"/>
                <w:left w:val="none" w:sz="0" w:space="0" w:color="auto"/>
                <w:bottom w:val="none" w:sz="0" w:space="0" w:color="auto"/>
                <w:right w:val="none" w:sz="0" w:space="0" w:color="auto"/>
              </w:divBdr>
            </w:div>
            <w:div w:id="1860270706">
              <w:marLeft w:val="0"/>
              <w:marRight w:val="0"/>
              <w:marTop w:val="0"/>
              <w:marBottom w:val="0"/>
              <w:divBdr>
                <w:top w:val="none" w:sz="0" w:space="0" w:color="auto"/>
                <w:left w:val="none" w:sz="0" w:space="0" w:color="auto"/>
                <w:bottom w:val="none" w:sz="0" w:space="0" w:color="auto"/>
                <w:right w:val="none" w:sz="0" w:space="0" w:color="auto"/>
              </w:divBdr>
            </w:div>
            <w:div w:id="101264119">
              <w:marLeft w:val="0"/>
              <w:marRight w:val="0"/>
              <w:marTop w:val="0"/>
              <w:marBottom w:val="0"/>
              <w:divBdr>
                <w:top w:val="none" w:sz="0" w:space="0" w:color="auto"/>
                <w:left w:val="none" w:sz="0" w:space="0" w:color="auto"/>
                <w:bottom w:val="none" w:sz="0" w:space="0" w:color="auto"/>
                <w:right w:val="none" w:sz="0" w:space="0" w:color="auto"/>
              </w:divBdr>
            </w:div>
            <w:div w:id="1729499984">
              <w:marLeft w:val="0"/>
              <w:marRight w:val="0"/>
              <w:marTop w:val="0"/>
              <w:marBottom w:val="0"/>
              <w:divBdr>
                <w:top w:val="none" w:sz="0" w:space="0" w:color="auto"/>
                <w:left w:val="none" w:sz="0" w:space="0" w:color="auto"/>
                <w:bottom w:val="none" w:sz="0" w:space="0" w:color="auto"/>
                <w:right w:val="none" w:sz="0" w:space="0" w:color="auto"/>
              </w:divBdr>
            </w:div>
            <w:div w:id="1839690745">
              <w:marLeft w:val="0"/>
              <w:marRight w:val="0"/>
              <w:marTop w:val="0"/>
              <w:marBottom w:val="0"/>
              <w:divBdr>
                <w:top w:val="none" w:sz="0" w:space="0" w:color="auto"/>
                <w:left w:val="none" w:sz="0" w:space="0" w:color="auto"/>
                <w:bottom w:val="none" w:sz="0" w:space="0" w:color="auto"/>
                <w:right w:val="none" w:sz="0" w:space="0" w:color="auto"/>
              </w:divBdr>
            </w:div>
            <w:div w:id="12405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5525">
      <w:bodyDiv w:val="1"/>
      <w:marLeft w:val="0"/>
      <w:marRight w:val="0"/>
      <w:marTop w:val="0"/>
      <w:marBottom w:val="0"/>
      <w:divBdr>
        <w:top w:val="none" w:sz="0" w:space="0" w:color="auto"/>
        <w:left w:val="none" w:sz="0" w:space="0" w:color="auto"/>
        <w:bottom w:val="none" w:sz="0" w:space="0" w:color="auto"/>
        <w:right w:val="none" w:sz="0" w:space="0" w:color="auto"/>
      </w:divBdr>
      <w:divsChild>
        <w:div w:id="1554652892">
          <w:marLeft w:val="0"/>
          <w:marRight w:val="0"/>
          <w:marTop w:val="0"/>
          <w:marBottom w:val="0"/>
          <w:divBdr>
            <w:top w:val="none" w:sz="0" w:space="0" w:color="auto"/>
            <w:left w:val="none" w:sz="0" w:space="0" w:color="auto"/>
            <w:bottom w:val="none" w:sz="0" w:space="0" w:color="auto"/>
            <w:right w:val="none" w:sz="0" w:space="0" w:color="auto"/>
          </w:divBdr>
          <w:divsChild>
            <w:div w:id="577985462">
              <w:marLeft w:val="0"/>
              <w:marRight w:val="0"/>
              <w:marTop w:val="0"/>
              <w:marBottom w:val="0"/>
              <w:divBdr>
                <w:top w:val="none" w:sz="0" w:space="0" w:color="auto"/>
                <w:left w:val="none" w:sz="0" w:space="0" w:color="auto"/>
                <w:bottom w:val="none" w:sz="0" w:space="0" w:color="auto"/>
                <w:right w:val="none" w:sz="0" w:space="0" w:color="auto"/>
              </w:divBdr>
            </w:div>
            <w:div w:id="124734415">
              <w:marLeft w:val="0"/>
              <w:marRight w:val="0"/>
              <w:marTop w:val="0"/>
              <w:marBottom w:val="0"/>
              <w:divBdr>
                <w:top w:val="none" w:sz="0" w:space="0" w:color="auto"/>
                <w:left w:val="none" w:sz="0" w:space="0" w:color="auto"/>
                <w:bottom w:val="none" w:sz="0" w:space="0" w:color="auto"/>
                <w:right w:val="none" w:sz="0" w:space="0" w:color="auto"/>
              </w:divBdr>
            </w:div>
            <w:div w:id="1955288797">
              <w:marLeft w:val="0"/>
              <w:marRight w:val="0"/>
              <w:marTop w:val="0"/>
              <w:marBottom w:val="0"/>
              <w:divBdr>
                <w:top w:val="none" w:sz="0" w:space="0" w:color="auto"/>
                <w:left w:val="none" w:sz="0" w:space="0" w:color="auto"/>
                <w:bottom w:val="none" w:sz="0" w:space="0" w:color="auto"/>
                <w:right w:val="none" w:sz="0" w:space="0" w:color="auto"/>
              </w:divBdr>
            </w:div>
            <w:div w:id="2039890322">
              <w:marLeft w:val="0"/>
              <w:marRight w:val="0"/>
              <w:marTop w:val="0"/>
              <w:marBottom w:val="0"/>
              <w:divBdr>
                <w:top w:val="none" w:sz="0" w:space="0" w:color="auto"/>
                <w:left w:val="none" w:sz="0" w:space="0" w:color="auto"/>
                <w:bottom w:val="none" w:sz="0" w:space="0" w:color="auto"/>
                <w:right w:val="none" w:sz="0" w:space="0" w:color="auto"/>
              </w:divBdr>
            </w:div>
            <w:div w:id="719402263">
              <w:marLeft w:val="0"/>
              <w:marRight w:val="0"/>
              <w:marTop w:val="0"/>
              <w:marBottom w:val="0"/>
              <w:divBdr>
                <w:top w:val="none" w:sz="0" w:space="0" w:color="auto"/>
                <w:left w:val="none" w:sz="0" w:space="0" w:color="auto"/>
                <w:bottom w:val="none" w:sz="0" w:space="0" w:color="auto"/>
                <w:right w:val="none" w:sz="0" w:space="0" w:color="auto"/>
              </w:divBdr>
            </w:div>
            <w:div w:id="1300572567">
              <w:marLeft w:val="0"/>
              <w:marRight w:val="0"/>
              <w:marTop w:val="0"/>
              <w:marBottom w:val="0"/>
              <w:divBdr>
                <w:top w:val="none" w:sz="0" w:space="0" w:color="auto"/>
                <w:left w:val="none" w:sz="0" w:space="0" w:color="auto"/>
                <w:bottom w:val="none" w:sz="0" w:space="0" w:color="auto"/>
                <w:right w:val="none" w:sz="0" w:space="0" w:color="auto"/>
              </w:divBdr>
            </w:div>
            <w:div w:id="165438388">
              <w:marLeft w:val="0"/>
              <w:marRight w:val="0"/>
              <w:marTop w:val="0"/>
              <w:marBottom w:val="0"/>
              <w:divBdr>
                <w:top w:val="none" w:sz="0" w:space="0" w:color="auto"/>
                <w:left w:val="none" w:sz="0" w:space="0" w:color="auto"/>
                <w:bottom w:val="none" w:sz="0" w:space="0" w:color="auto"/>
                <w:right w:val="none" w:sz="0" w:space="0" w:color="auto"/>
              </w:divBdr>
            </w:div>
            <w:div w:id="164593173">
              <w:marLeft w:val="0"/>
              <w:marRight w:val="0"/>
              <w:marTop w:val="0"/>
              <w:marBottom w:val="0"/>
              <w:divBdr>
                <w:top w:val="none" w:sz="0" w:space="0" w:color="auto"/>
                <w:left w:val="none" w:sz="0" w:space="0" w:color="auto"/>
                <w:bottom w:val="none" w:sz="0" w:space="0" w:color="auto"/>
                <w:right w:val="none" w:sz="0" w:space="0" w:color="auto"/>
              </w:divBdr>
            </w:div>
            <w:div w:id="248277090">
              <w:marLeft w:val="0"/>
              <w:marRight w:val="0"/>
              <w:marTop w:val="0"/>
              <w:marBottom w:val="0"/>
              <w:divBdr>
                <w:top w:val="none" w:sz="0" w:space="0" w:color="auto"/>
                <w:left w:val="none" w:sz="0" w:space="0" w:color="auto"/>
                <w:bottom w:val="none" w:sz="0" w:space="0" w:color="auto"/>
                <w:right w:val="none" w:sz="0" w:space="0" w:color="auto"/>
              </w:divBdr>
            </w:div>
            <w:div w:id="5190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7749">
      <w:bodyDiv w:val="1"/>
      <w:marLeft w:val="0"/>
      <w:marRight w:val="0"/>
      <w:marTop w:val="0"/>
      <w:marBottom w:val="0"/>
      <w:divBdr>
        <w:top w:val="none" w:sz="0" w:space="0" w:color="auto"/>
        <w:left w:val="none" w:sz="0" w:space="0" w:color="auto"/>
        <w:bottom w:val="none" w:sz="0" w:space="0" w:color="auto"/>
        <w:right w:val="none" w:sz="0" w:space="0" w:color="auto"/>
      </w:divBdr>
      <w:divsChild>
        <w:div w:id="2121534351">
          <w:marLeft w:val="0"/>
          <w:marRight w:val="0"/>
          <w:marTop w:val="0"/>
          <w:marBottom w:val="0"/>
          <w:divBdr>
            <w:top w:val="none" w:sz="0" w:space="0" w:color="auto"/>
            <w:left w:val="none" w:sz="0" w:space="0" w:color="auto"/>
            <w:bottom w:val="none" w:sz="0" w:space="0" w:color="auto"/>
            <w:right w:val="none" w:sz="0" w:space="0" w:color="auto"/>
          </w:divBdr>
          <w:divsChild>
            <w:div w:id="1149247804">
              <w:marLeft w:val="0"/>
              <w:marRight w:val="0"/>
              <w:marTop w:val="0"/>
              <w:marBottom w:val="0"/>
              <w:divBdr>
                <w:top w:val="none" w:sz="0" w:space="0" w:color="auto"/>
                <w:left w:val="none" w:sz="0" w:space="0" w:color="auto"/>
                <w:bottom w:val="none" w:sz="0" w:space="0" w:color="auto"/>
                <w:right w:val="none" w:sz="0" w:space="0" w:color="auto"/>
              </w:divBdr>
            </w:div>
            <w:div w:id="455685764">
              <w:marLeft w:val="0"/>
              <w:marRight w:val="0"/>
              <w:marTop w:val="0"/>
              <w:marBottom w:val="0"/>
              <w:divBdr>
                <w:top w:val="none" w:sz="0" w:space="0" w:color="auto"/>
                <w:left w:val="none" w:sz="0" w:space="0" w:color="auto"/>
                <w:bottom w:val="none" w:sz="0" w:space="0" w:color="auto"/>
                <w:right w:val="none" w:sz="0" w:space="0" w:color="auto"/>
              </w:divBdr>
            </w:div>
            <w:div w:id="164169998">
              <w:marLeft w:val="0"/>
              <w:marRight w:val="0"/>
              <w:marTop w:val="0"/>
              <w:marBottom w:val="0"/>
              <w:divBdr>
                <w:top w:val="none" w:sz="0" w:space="0" w:color="auto"/>
                <w:left w:val="none" w:sz="0" w:space="0" w:color="auto"/>
                <w:bottom w:val="none" w:sz="0" w:space="0" w:color="auto"/>
                <w:right w:val="none" w:sz="0" w:space="0" w:color="auto"/>
              </w:divBdr>
            </w:div>
            <w:div w:id="1791708034">
              <w:marLeft w:val="0"/>
              <w:marRight w:val="0"/>
              <w:marTop w:val="0"/>
              <w:marBottom w:val="0"/>
              <w:divBdr>
                <w:top w:val="none" w:sz="0" w:space="0" w:color="auto"/>
                <w:left w:val="none" w:sz="0" w:space="0" w:color="auto"/>
                <w:bottom w:val="none" w:sz="0" w:space="0" w:color="auto"/>
                <w:right w:val="none" w:sz="0" w:space="0" w:color="auto"/>
              </w:divBdr>
            </w:div>
            <w:div w:id="1248079928">
              <w:marLeft w:val="0"/>
              <w:marRight w:val="0"/>
              <w:marTop w:val="0"/>
              <w:marBottom w:val="0"/>
              <w:divBdr>
                <w:top w:val="none" w:sz="0" w:space="0" w:color="auto"/>
                <w:left w:val="none" w:sz="0" w:space="0" w:color="auto"/>
                <w:bottom w:val="none" w:sz="0" w:space="0" w:color="auto"/>
                <w:right w:val="none" w:sz="0" w:space="0" w:color="auto"/>
              </w:divBdr>
            </w:div>
            <w:div w:id="1543589499">
              <w:marLeft w:val="0"/>
              <w:marRight w:val="0"/>
              <w:marTop w:val="0"/>
              <w:marBottom w:val="0"/>
              <w:divBdr>
                <w:top w:val="none" w:sz="0" w:space="0" w:color="auto"/>
                <w:left w:val="none" w:sz="0" w:space="0" w:color="auto"/>
                <w:bottom w:val="none" w:sz="0" w:space="0" w:color="auto"/>
                <w:right w:val="none" w:sz="0" w:space="0" w:color="auto"/>
              </w:divBdr>
            </w:div>
            <w:div w:id="1423332450">
              <w:marLeft w:val="0"/>
              <w:marRight w:val="0"/>
              <w:marTop w:val="0"/>
              <w:marBottom w:val="0"/>
              <w:divBdr>
                <w:top w:val="none" w:sz="0" w:space="0" w:color="auto"/>
                <w:left w:val="none" w:sz="0" w:space="0" w:color="auto"/>
                <w:bottom w:val="none" w:sz="0" w:space="0" w:color="auto"/>
                <w:right w:val="none" w:sz="0" w:space="0" w:color="auto"/>
              </w:divBdr>
            </w:div>
            <w:div w:id="1344358479">
              <w:marLeft w:val="0"/>
              <w:marRight w:val="0"/>
              <w:marTop w:val="0"/>
              <w:marBottom w:val="0"/>
              <w:divBdr>
                <w:top w:val="none" w:sz="0" w:space="0" w:color="auto"/>
                <w:left w:val="none" w:sz="0" w:space="0" w:color="auto"/>
                <w:bottom w:val="none" w:sz="0" w:space="0" w:color="auto"/>
                <w:right w:val="none" w:sz="0" w:space="0" w:color="auto"/>
              </w:divBdr>
            </w:div>
            <w:div w:id="747266964">
              <w:marLeft w:val="0"/>
              <w:marRight w:val="0"/>
              <w:marTop w:val="0"/>
              <w:marBottom w:val="0"/>
              <w:divBdr>
                <w:top w:val="none" w:sz="0" w:space="0" w:color="auto"/>
                <w:left w:val="none" w:sz="0" w:space="0" w:color="auto"/>
                <w:bottom w:val="none" w:sz="0" w:space="0" w:color="auto"/>
                <w:right w:val="none" w:sz="0" w:space="0" w:color="auto"/>
              </w:divBdr>
            </w:div>
            <w:div w:id="1204440659">
              <w:marLeft w:val="0"/>
              <w:marRight w:val="0"/>
              <w:marTop w:val="0"/>
              <w:marBottom w:val="0"/>
              <w:divBdr>
                <w:top w:val="none" w:sz="0" w:space="0" w:color="auto"/>
                <w:left w:val="none" w:sz="0" w:space="0" w:color="auto"/>
                <w:bottom w:val="none" w:sz="0" w:space="0" w:color="auto"/>
                <w:right w:val="none" w:sz="0" w:space="0" w:color="auto"/>
              </w:divBdr>
            </w:div>
            <w:div w:id="1654334093">
              <w:marLeft w:val="0"/>
              <w:marRight w:val="0"/>
              <w:marTop w:val="0"/>
              <w:marBottom w:val="0"/>
              <w:divBdr>
                <w:top w:val="none" w:sz="0" w:space="0" w:color="auto"/>
                <w:left w:val="none" w:sz="0" w:space="0" w:color="auto"/>
                <w:bottom w:val="none" w:sz="0" w:space="0" w:color="auto"/>
                <w:right w:val="none" w:sz="0" w:space="0" w:color="auto"/>
              </w:divBdr>
            </w:div>
            <w:div w:id="487861609">
              <w:marLeft w:val="0"/>
              <w:marRight w:val="0"/>
              <w:marTop w:val="0"/>
              <w:marBottom w:val="0"/>
              <w:divBdr>
                <w:top w:val="none" w:sz="0" w:space="0" w:color="auto"/>
                <w:left w:val="none" w:sz="0" w:space="0" w:color="auto"/>
                <w:bottom w:val="none" w:sz="0" w:space="0" w:color="auto"/>
                <w:right w:val="none" w:sz="0" w:space="0" w:color="auto"/>
              </w:divBdr>
            </w:div>
            <w:div w:id="631522722">
              <w:marLeft w:val="0"/>
              <w:marRight w:val="0"/>
              <w:marTop w:val="0"/>
              <w:marBottom w:val="0"/>
              <w:divBdr>
                <w:top w:val="none" w:sz="0" w:space="0" w:color="auto"/>
                <w:left w:val="none" w:sz="0" w:space="0" w:color="auto"/>
                <w:bottom w:val="none" w:sz="0" w:space="0" w:color="auto"/>
                <w:right w:val="none" w:sz="0" w:space="0" w:color="auto"/>
              </w:divBdr>
            </w:div>
            <w:div w:id="129321315">
              <w:marLeft w:val="0"/>
              <w:marRight w:val="0"/>
              <w:marTop w:val="0"/>
              <w:marBottom w:val="0"/>
              <w:divBdr>
                <w:top w:val="none" w:sz="0" w:space="0" w:color="auto"/>
                <w:left w:val="none" w:sz="0" w:space="0" w:color="auto"/>
                <w:bottom w:val="none" w:sz="0" w:space="0" w:color="auto"/>
                <w:right w:val="none" w:sz="0" w:space="0" w:color="auto"/>
              </w:divBdr>
            </w:div>
            <w:div w:id="186868805">
              <w:marLeft w:val="0"/>
              <w:marRight w:val="0"/>
              <w:marTop w:val="0"/>
              <w:marBottom w:val="0"/>
              <w:divBdr>
                <w:top w:val="none" w:sz="0" w:space="0" w:color="auto"/>
                <w:left w:val="none" w:sz="0" w:space="0" w:color="auto"/>
                <w:bottom w:val="none" w:sz="0" w:space="0" w:color="auto"/>
                <w:right w:val="none" w:sz="0" w:space="0" w:color="auto"/>
              </w:divBdr>
            </w:div>
            <w:div w:id="1265503577">
              <w:marLeft w:val="0"/>
              <w:marRight w:val="0"/>
              <w:marTop w:val="0"/>
              <w:marBottom w:val="0"/>
              <w:divBdr>
                <w:top w:val="none" w:sz="0" w:space="0" w:color="auto"/>
                <w:left w:val="none" w:sz="0" w:space="0" w:color="auto"/>
                <w:bottom w:val="none" w:sz="0" w:space="0" w:color="auto"/>
                <w:right w:val="none" w:sz="0" w:space="0" w:color="auto"/>
              </w:divBdr>
            </w:div>
            <w:div w:id="723679470">
              <w:marLeft w:val="0"/>
              <w:marRight w:val="0"/>
              <w:marTop w:val="0"/>
              <w:marBottom w:val="0"/>
              <w:divBdr>
                <w:top w:val="none" w:sz="0" w:space="0" w:color="auto"/>
                <w:left w:val="none" w:sz="0" w:space="0" w:color="auto"/>
                <w:bottom w:val="none" w:sz="0" w:space="0" w:color="auto"/>
                <w:right w:val="none" w:sz="0" w:space="0" w:color="auto"/>
              </w:divBdr>
            </w:div>
            <w:div w:id="1883125818">
              <w:marLeft w:val="0"/>
              <w:marRight w:val="0"/>
              <w:marTop w:val="0"/>
              <w:marBottom w:val="0"/>
              <w:divBdr>
                <w:top w:val="none" w:sz="0" w:space="0" w:color="auto"/>
                <w:left w:val="none" w:sz="0" w:space="0" w:color="auto"/>
                <w:bottom w:val="none" w:sz="0" w:space="0" w:color="auto"/>
                <w:right w:val="none" w:sz="0" w:space="0" w:color="auto"/>
              </w:divBdr>
            </w:div>
            <w:div w:id="3849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3900">
      <w:bodyDiv w:val="1"/>
      <w:marLeft w:val="0"/>
      <w:marRight w:val="0"/>
      <w:marTop w:val="0"/>
      <w:marBottom w:val="0"/>
      <w:divBdr>
        <w:top w:val="none" w:sz="0" w:space="0" w:color="auto"/>
        <w:left w:val="none" w:sz="0" w:space="0" w:color="auto"/>
        <w:bottom w:val="none" w:sz="0" w:space="0" w:color="auto"/>
        <w:right w:val="none" w:sz="0" w:space="0" w:color="auto"/>
      </w:divBdr>
      <w:divsChild>
        <w:div w:id="1348362870">
          <w:marLeft w:val="0"/>
          <w:marRight w:val="0"/>
          <w:marTop w:val="0"/>
          <w:marBottom w:val="0"/>
          <w:divBdr>
            <w:top w:val="none" w:sz="0" w:space="0" w:color="auto"/>
            <w:left w:val="none" w:sz="0" w:space="0" w:color="auto"/>
            <w:bottom w:val="none" w:sz="0" w:space="0" w:color="auto"/>
            <w:right w:val="none" w:sz="0" w:space="0" w:color="auto"/>
          </w:divBdr>
          <w:divsChild>
            <w:div w:id="9761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32649">
      <w:bodyDiv w:val="1"/>
      <w:marLeft w:val="0"/>
      <w:marRight w:val="0"/>
      <w:marTop w:val="0"/>
      <w:marBottom w:val="0"/>
      <w:divBdr>
        <w:top w:val="none" w:sz="0" w:space="0" w:color="auto"/>
        <w:left w:val="none" w:sz="0" w:space="0" w:color="auto"/>
        <w:bottom w:val="none" w:sz="0" w:space="0" w:color="auto"/>
        <w:right w:val="none" w:sz="0" w:space="0" w:color="auto"/>
      </w:divBdr>
      <w:divsChild>
        <w:div w:id="815489187">
          <w:marLeft w:val="0"/>
          <w:marRight w:val="0"/>
          <w:marTop w:val="0"/>
          <w:marBottom w:val="0"/>
          <w:divBdr>
            <w:top w:val="none" w:sz="0" w:space="0" w:color="auto"/>
            <w:left w:val="none" w:sz="0" w:space="0" w:color="auto"/>
            <w:bottom w:val="none" w:sz="0" w:space="0" w:color="auto"/>
            <w:right w:val="none" w:sz="0" w:space="0" w:color="auto"/>
          </w:divBdr>
          <w:divsChild>
            <w:div w:id="1833829917">
              <w:marLeft w:val="0"/>
              <w:marRight w:val="0"/>
              <w:marTop w:val="0"/>
              <w:marBottom w:val="0"/>
              <w:divBdr>
                <w:top w:val="none" w:sz="0" w:space="0" w:color="auto"/>
                <w:left w:val="none" w:sz="0" w:space="0" w:color="auto"/>
                <w:bottom w:val="none" w:sz="0" w:space="0" w:color="auto"/>
                <w:right w:val="none" w:sz="0" w:space="0" w:color="auto"/>
              </w:divBdr>
            </w:div>
            <w:div w:id="2143182363">
              <w:marLeft w:val="0"/>
              <w:marRight w:val="0"/>
              <w:marTop w:val="0"/>
              <w:marBottom w:val="0"/>
              <w:divBdr>
                <w:top w:val="none" w:sz="0" w:space="0" w:color="auto"/>
                <w:left w:val="none" w:sz="0" w:space="0" w:color="auto"/>
                <w:bottom w:val="none" w:sz="0" w:space="0" w:color="auto"/>
                <w:right w:val="none" w:sz="0" w:space="0" w:color="auto"/>
              </w:divBdr>
            </w:div>
            <w:div w:id="1212383042">
              <w:marLeft w:val="0"/>
              <w:marRight w:val="0"/>
              <w:marTop w:val="0"/>
              <w:marBottom w:val="0"/>
              <w:divBdr>
                <w:top w:val="none" w:sz="0" w:space="0" w:color="auto"/>
                <w:left w:val="none" w:sz="0" w:space="0" w:color="auto"/>
                <w:bottom w:val="none" w:sz="0" w:space="0" w:color="auto"/>
                <w:right w:val="none" w:sz="0" w:space="0" w:color="auto"/>
              </w:divBdr>
            </w:div>
            <w:div w:id="806243439">
              <w:marLeft w:val="0"/>
              <w:marRight w:val="0"/>
              <w:marTop w:val="0"/>
              <w:marBottom w:val="0"/>
              <w:divBdr>
                <w:top w:val="none" w:sz="0" w:space="0" w:color="auto"/>
                <w:left w:val="none" w:sz="0" w:space="0" w:color="auto"/>
                <w:bottom w:val="none" w:sz="0" w:space="0" w:color="auto"/>
                <w:right w:val="none" w:sz="0" w:space="0" w:color="auto"/>
              </w:divBdr>
            </w:div>
            <w:div w:id="1500074575">
              <w:marLeft w:val="0"/>
              <w:marRight w:val="0"/>
              <w:marTop w:val="0"/>
              <w:marBottom w:val="0"/>
              <w:divBdr>
                <w:top w:val="none" w:sz="0" w:space="0" w:color="auto"/>
                <w:left w:val="none" w:sz="0" w:space="0" w:color="auto"/>
                <w:bottom w:val="none" w:sz="0" w:space="0" w:color="auto"/>
                <w:right w:val="none" w:sz="0" w:space="0" w:color="auto"/>
              </w:divBdr>
            </w:div>
            <w:div w:id="8345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65377">
      <w:bodyDiv w:val="1"/>
      <w:marLeft w:val="0"/>
      <w:marRight w:val="0"/>
      <w:marTop w:val="0"/>
      <w:marBottom w:val="0"/>
      <w:divBdr>
        <w:top w:val="none" w:sz="0" w:space="0" w:color="auto"/>
        <w:left w:val="none" w:sz="0" w:space="0" w:color="auto"/>
        <w:bottom w:val="none" w:sz="0" w:space="0" w:color="auto"/>
        <w:right w:val="none" w:sz="0" w:space="0" w:color="auto"/>
      </w:divBdr>
      <w:divsChild>
        <w:div w:id="1404403437">
          <w:marLeft w:val="0"/>
          <w:marRight w:val="0"/>
          <w:marTop w:val="0"/>
          <w:marBottom w:val="0"/>
          <w:divBdr>
            <w:top w:val="none" w:sz="0" w:space="0" w:color="auto"/>
            <w:left w:val="none" w:sz="0" w:space="0" w:color="auto"/>
            <w:bottom w:val="none" w:sz="0" w:space="0" w:color="auto"/>
            <w:right w:val="none" w:sz="0" w:space="0" w:color="auto"/>
          </w:divBdr>
          <w:divsChild>
            <w:div w:id="1451045281">
              <w:marLeft w:val="0"/>
              <w:marRight w:val="0"/>
              <w:marTop w:val="0"/>
              <w:marBottom w:val="0"/>
              <w:divBdr>
                <w:top w:val="none" w:sz="0" w:space="0" w:color="auto"/>
                <w:left w:val="none" w:sz="0" w:space="0" w:color="auto"/>
                <w:bottom w:val="none" w:sz="0" w:space="0" w:color="auto"/>
                <w:right w:val="none" w:sz="0" w:space="0" w:color="auto"/>
              </w:divBdr>
            </w:div>
            <w:div w:id="276569294">
              <w:marLeft w:val="0"/>
              <w:marRight w:val="0"/>
              <w:marTop w:val="0"/>
              <w:marBottom w:val="0"/>
              <w:divBdr>
                <w:top w:val="none" w:sz="0" w:space="0" w:color="auto"/>
                <w:left w:val="none" w:sz="0" w:space="0" w:color="auto"/>
                <w:bottom w:val="none" w:sz="0" w:space="0" w:color="auto"/>
                <w:right w:val="none" w:sz="0" w:space="0" w:color="auto"/>
              </w:divBdr>
            </w:div>
            <w:div w:id="488791957">
              <w:marLeft w:val="0"/>
              <w:marRight w:val="0"/>
              <w:marTop w:val="0"/>
              <w:marBottom w:val="0"/>
              <w:divBdr>
                <w:top w:val="none" w:sz="0" w:space="0" w:color="auto"/>
                <w:left w:val="none" w:sz="0" w:space="0" w:color="auto"/>
                <w:bottom w:val="none" w:sz="0" w:space="0" w:color="auto"/>
                <w:right w:val="none" w:sz="0" w:space="0" w:color="auto"/>
              </w:divBdr>
            </w:div>
            <w:div w:id="1825855265">
              <w:marLeft w:val="0"/>
              <w:marRight w:val="0"/>
              <w:marTop w:val="0"/>
              <w:marBottom w:val="0"/>
              <w:divBdr>
                <w:top w:val="none" w:sz="0" w:space="0" w:color="auto"/>
                <w:left w:val="none" w:sz="0" w:space="0" w:color="auto"/>
                <w:bottom w:val="none" w:sz="0" w:space="0" w:color="auto"/>
                <w:right w:val="none" w:sz="0" w:space="0" w:color="auto"/>
              </w:divBdr>
            </w:div>
            <w:div w:id="79668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6668">
      <w:bodyDiv w:val="1"/>
      <w:marLeft w:val="0"/>
      <w:marRight w:val="0"/>
      <w:marTop w:val="0"/>
      <w:marBottom w:val="0"/>
      <w:divBdr>
        <w:top w:val="none" w:sz="0" w:space="0" w:color="auto"/>
        <w:left w:val="none" w:sz="0" w:space="0" w:color="auto"/>
        <w:bottom w:val="none" w:sz="0" w:space="0" w:color="auto"/>
        <w:right w:val="none" w:sz="0" w:space="0" w:color="auto"/>
      </w:divBdr>
      <w:divsChild>
        <w:div w:id="1474324624">
          <w:marLeft w:val="0"/>
          <w:marRight w:val="0"/>
          <w:marTop w:val="0"/>
          <w:marBottom w:val="0"/>
          <w:divBdr>
            <w:top w:val="none" w:sz="0" w:space="0" w:color="auto"/>
            <w:left w:val="none" w:sz="0" w:space="0" w:color="auto"/>
            <w:bottom w:val="none" w:sz="0" w:space="0" w:color="auto"/>
            <w:right w:val="none" w:sz="0" w:space="0" w:color="auto"/>
          </w:divBdr>
          <w:divsChild>
            <w:div w:id="947740122">
              <w:marLeft w:val="0"/>
              <w:marRight w:val="0"/>
              <w:marTop w:val="0"/>
              <w:marBottom w:val="0"/>
              <w:divBdr>
                <w:top w:val="none" w:sz="0" w:space="0" w:color="auto"/>
                <w:left w:val="none" w:sz="0" w:space="0" w:color="auto"/>
                <w:bottom w:val="none" w:sz="0" w:space="0" w:color="auto"/>
                <w:right w:val="none" w:sz="0" w:space="0" w:color="auto"/>
              </w:divBdr>
            </w:div>
            <w:div w:id="654191107">
              <w:marLeft w:val="0"/>
              <w:marRight w:val="0"/>
              <w:marTop w:val="0"/>
              <w:marBottom w:val="0"/>
              <w:divBdr>
                <w:top w:val="none" w:sz="0" w:space="0" w:color="auto"/>
                <w:left w:val="none" w:sz="0" w:space="0" w:color="auto"/>
                <w:bottom w:val="none" w:sz="0" w:space="0" w:color="auto"/>
                <w:right w:val="none" w:sz="0" w:space="0" w:color="auto"/>
              </w:divBdr>
            </w:div>
            <w:div w:id="1487211835">
              <w:marLeft w:val="0"/>
              <w:marRight w:val="0"/>
              <w:marTop w:val="0"/>
              <w:marBottom w:val="0"/>
              <w:divBdr>
                <w:top w:val="none" w:sz="0" w:space="0" w:color="auto"/>
                <w:left w:val="none" w:sz="0" w:space="0" w:color="auto"/>
                <w:bottom w:val="none" w:sz="0" w:space="0" w:color="auto"/>
                <w:right w:val="none" w:sz="0" w:space="0" w:color="auto"/>
              </w:divBdr>
            </w:div>
            <w:div w:id="154222104">
              <w:marLeft w:val="0"/>
              <w:marRight w:val="0"/>
              <w:marTop w:val="0"/>
              <w:marBottom w:val="0"/>
              <w:divBdr>
                <w:top w:val="none" w:sz="0" w:space="0" w:color="auto"/>
                <w:left w:val="none" w:sz="0" w:space="0" w:color="auto"/>
                <w:bottom w:val="none" w:sz="0" w:space="0" w:color="auto"/>
                <w:right w:val="none" w:sz="0" w:space="0" w:color="auto"/>
              </w:divBdr>
            </w:div>
            <w:div w:id="1271551380">
              <w:marLeft w:val="0"/>
              <w:marRight w:val="0"/>
              <w:marTop w:val="0"/>
              <w:marBottom w:val="0"/>
              <w:divBdr>
                <w:top w:val="none" w:sz="0" w:space="0" w:color="auto"/>
                <w:left w:val="none" w:sz="0" w:space="0" w:color="auto"/>
                <w:bottom w:val="none" w:sz="0" w:space="0" w:color="auto"/>
                <w:right w:val="none" w:sz="0" w:space="0" w:color="auto"/>
              </w:divBdr>
            </w:div>
            <w:div w:id="10461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9512">
      <w:bodyDiv w:val="1"/>
      <w:marLeft w:val="0"/>
      <w:marRight w:val="0"/>
      <w:marTop w:val="0"/>
      <w:marBottom w:val="0"/>
      <w:divBdr>
        <w:top w:val="none" w:sz="0" w:space="0" w:color="auto"/>
        <w:left w:val="none" w:sz="0" w:space="0" w:color="auto"/>
        <w:bottom w:val="none" w:sz="0" w:space="0" w:color="auto"/>
        <w:right w:val="none" w:sz="0" w:space="0" w:color="auto"/>
      </w:divBdr>
      <w:divsChild>
        <w:div w:id="824735368">
          <w:marLeft w:val="0"/>
          <w:marRight w:val="0"/>
          <w:marTop w:val="0"/>
          <w:marBottom w:val="0"/>
          <w:divBdr>
            <w:top w:val="none" w:sz="0" w:space="0" w:color="auto"/>
            <w:left w:val="none" w:sz="0" w:space="0" w:color="auto"/>
            <w:bottom w:val="none" w:sz="0" w:space="0" w:color="auto"/>
            <w:right w:val="none" w:sz="0" w:space="0" w:color="auto"/>
          </w:divBdr>
          <w:divsChild>
            <w:div w:id="1387875161">
              <w:marLeft w:val="0"/>
              <w:marRight w:val="0"/>
              <w:marTop w:val="0"/>
              <w:marBottom w:val="0"/>
              <w:divBdr>
                <w:top w:val="none" w:sz="0" w:space="0" w:color="auto"/>
                <w:left w:val="none" w:sz="0" w:space="0" w:color="auto"/>
                <w:bottom w:val="none" w:sz="0" w:space="0" w:color="auto"/>
                <w:right w:val="none" w:sz="0" w:space="0" w:color="auto"/>
              </w:divBdr>
            </w:div>
            <w:div w:id="688260135">
              <w:marLeft w:val="0"/>
              <w:marRight w:val="0"/>
              <w:marTop w:val="0"/>
              <w:marBottom w:val="0"/>
              <w:divBdr>
                <w:top w:val="none" w:sz="0" w:space="0" w:color="auto"/>
                <w:left w:val="none" w:sz="0" w:space="0" w:color="auto"/>
                <w:bottom w:val="none" w:sz="0" w:space="0" w:color="auto"/>
                <w:right w:val="none" w:sz="0" w:space="0" w:color="auto"/>
              </w:divBdr>
            </w:div>
            <w:div w:id="1517303028">
              <w:marLeft w:val="0"/>
              <w:marRight w:val="0"/>
              <w:marTop w:val="0"/>
              <w:marBottom w:val="0"/>
              <w:divBdr>
                <w:top w:val="none" w:sz="0" w:space="0" w:color="auto"/>
                <w:left w:val="none" w:sz="0" w:space="0" w:color="auto"/>
                <w:bottom w:val="none" w:sz="0" w:space="0" w:color="auto"/>
                <w:right w:val="none" w:sz="0" w:space="0" w:color="auto"/>
              </w:divBdr>
            </w:div>
            <w:div w:id="289093396">
              <w:marLeft w:val="0"/>
              <w:marRight w:val="0"/>
              <w:marTop w:val="0"/>
              <w:marBottom w:val="0"/>
              <w:divBdr>
                <w:top w:val="none" w:sz="0" w:space="0" w:color="auto"/>
                <w:left w:val="none" w:sz="0" w:space="0" w:color="auto"/>
                <w:bottom w:val="none" w:sz="0" w:space="0" w:color="auto"/>
                <w:right w:val="none" w:sz="0" w:space="0" w:color="auto"/>
              </w:divBdr>
            </w:div>
            <w:div w:id="122235156">
              <w:marLeft w:val="0"/>
              <w:marRight w:val="0"/>
              <w:marTop w:val="0"/>
              <w:marBottom w:val="0"/>
              <w:divBdr>
                <w:top w:val="none" w:sz="0" w:space="0" w:color="auto"/>
                <w:left w:val="none" w:sz="0" w:space="0" w:color="auto"/>
                <w:bottom w:val="none" w:sz="0" w:space="0" w:color="auto"/>
                <w:right w:val="none" w:sz="0" w:space="0" w:color="auto"/>
              </w:divBdr>
            </w:div>
            <w:div w:id="1769420064">
              <w:marLeft w:val="0"/>
              <w:marRight w:val="0"/>
              <w:marTop w:val="0"/>
              <w:marBottom w:val="0"/>
              <w:divBdr>
                <w:top w:val="none" w:sz="0" w:space="0" w:color="auto"/>
                <w:left w:val="none" w:sz="0" w:space="0" w:color="auto"/>
                <w:bottom w:val="none" w:sz="0" w:space="0" w:color="auto"/>
                <w:right w:val="none" w:sz="0" w:space="0" w:color="auto"/>
              </w:divBdr>
            </w:div>
            <w:div w:id="680399196">
              <w:marLeft w:val="0"/>
              <w:marRight w:val="0"/>
              <w:marTop w:val="0"/>
              <w:marBottom w:val="0"/>
              <w:divBdr>
                <w:top w:val="none" w:sz="0" w:space="0" w:color="auto"/>
                <w:left w:val="none" w:sz="0" w:space="0" w:color="auto"/>
                <w:bottom w:val="none" w:sz="0" w:space="0" w:color="auto"/>
                <w:right w:val="none" w:sz="0" w:space="0" w:color="auto"/>
              </w:divBdr>
            </w:div>
            <w:div w:id="226691277">
              <w:marLeft w:val="0"/>
              <w:marRight w:val="0"/>
              <w:marTop w:val="0"/>
              <w:marBottom w:val="0"/>
              <w:divBdr>
                <w:top w:val="none" w:sz="0" w:space="0" w:color="auto"/>
                <w:left w:val="none" w:sz="0" w:space="0" w:color="auto"/>
                <w:bottom w:val="none" w:sz="0" w:space="0" w:color="auto"/>
                <w:right w:val="none" w:sz="0" w:space="0" w:color="auto"/>
              </w:divBdr>
            </w:div>
            <w:div w:id="1021200949">
              <w:marLeft w:val="0"/>
              <w:marRight w:val="0"/>
              <w:marTop w:val="0"/>
              <w:marBottom w:val="0"/>
              <w:divBdr>
                <w:top w:val="none" w:sz="0" w:space="0" w:color="auto"/>
                <w:left w:val="none" w:sz="0" w:space="0" w:color="auto"/>
                <w:bottom w:val="none" w:sz="0" w:space="0" w:color="auto"/>
                <w:right w:val="none" w:sz="0" w:space="0" w:color="auto"/>
              </w:divBdr>
            </w:div>
            <w:div w:id="2090468774">
              <w:marLeft w:val="0"/>
              <w:marRight w:val="0"/>
              <w:marTop w:val="0"/>
              <w:marBottom w:val="0"/>
              <w:divBdr>
                <w:top w:val="none" w:sz="0" w:space="0" w:color="auto"/>
                <w:left w:val="none" w:sz="0" w:space="0" w:color="auto"/>
                <w:bottom w:val="none" w:sz="0" w:space="0" w:color="auto"/>
                <w:right w:val="none" w:sz="0" w:space="0" w:color="auto"/>
              </w:divBdr>
            </w:div>
            <w:div w:id="1111321578">
              <w:marLeft w:val="0"/>
              <w:marRight w:val="0"/>
              <w:marTop w:val="0"/>
              <w:marBottom w:val="0"/>
              <w:divBdr>
                <w:top w:val="none" w:sz="0" w:space="0" w:color="auto"/>
                <w:left w:val="none" w:sz="0" w:space="0" w:color="auto"/>
                <w:bottom w:val="none" w:sz="0" w:space="0" w:color="auto"/>
                <w:right w:val="none" w:sz="0" w:space="0" w:color="auto"/>
              </w:divBdr>
            </w:div>
            <w:div w:id="127356807">
              <w:marLeft w:val="0"/>
              <w:marRight w:val="0"/>
              <w:marTop w:val="0"/>
              <w:marBottom w:val="0"/>
              <w:divBdr>
                <w:top w:val="none" w:sz="0" w:space="0" w:color="auto"/>
                <w:left w:val="none" w:sz="0" w:space="0" w:color="auto"/>
                <w:bottom w:val="none" w:sz="0" w:space="0" w:color="auto"/>
                <w:right w:val="none" w:sz="0" w:space="0" w:color="auto"/>
              </w:divBdr>
            </w:div>
            <w:div w:id="94063781">
              <w:marLeft w:val="0"/>
              <w:marRight w:val="0"/>
              <w:marTop w:val="0"/>
              <w:marBottom w:val="0"/>
              <w:divBdr>
                <w:top w:val="none" w:sz="0" w:space="0" w:color="auto"/>
                <w:left w:val="none" w:sz="0" w:space="0" w:color="auto"/>
                <w:bottom w:val="none" w:sz="0" w:space="0" w:color="auto"/>
                <w:right w:val="none" w:sz="0" w:space="0" w:color="auto"/>
              </w:divBdr>
            </w:div>
            <w:div w:id="2107461812">
              <w:marLeft w:val="0"/>
              <w:marRight w:val="0"/>
              <w:marTop w:val="0"/>
              <w:marBottom w:val="0"/>
              <w:divBdr>
                <w:top w:val="none" w:sz="0" w:space="0" w:color="auto"/>
                <w:left w:val="none" w:sz="0" w:space="0" w:color="auto"/>
                <w:bottom w:val="none" w:sz="0" w:space="0" w:color="auto"/>
                <w:right w:val="none" w:sz="0" w:space="0" w:color="auto"/>
              </w:divBdr>
            </w:div>
            <w:div w:id="395707351">
              <w:marLeft w:val="0"/>
              <w:marRight w:val="0"/>
              <w:marTop w:val="0"/>
              <w:marBottom w:val="0"/>
              <w:divBdr>
                <w:top w:val="none" w:sz="0" w:space="0" w:color="auto"/>
                <w:left w:val="none" w:sz="0" w:space="0" w:color="auto"/>
                <w:bottom w:val="none" w:sz="0" w:space="0" w:color="auto"/>
                <w:right w:val="none" w:sz="0" w:space="0" w:color="auto"/>
              </w:divBdr>
            </w:div>
            <w:div w:id="1456173702">
              <w:marLeft w:val="0"/>
              <w:marRight w:val="0"/>
              <w:marTop w:val="0"/>
              <w:marBottom w:val="0"/>
              <w:divBdr>
                <w:top w:val="none" w:sz="0" w:space="0" w:color="auto"/>
                <w:left w:val="none" w:sz="0" w:space="0" w:color="auto"/>
                <w:bottom w:val="none" w:sz="0" w:space="0" w:color="auto"/>
                <w:right w:val="none" w:sz="0" w:space="0" w:color="auto"/>
              </w:divBdr>
            </w:div>
            <w:div w:id="794834887">
              <w:marLeft w:val="0"/>
              <w:marRight w:val="0"/>
              <w:marTop w:val="0"/>
              <w:marBottom w:val="0"/>
              <w:divBdr>
                <w:top w:val="none" w:sz="0" w:space="0" w:color="auto"/>
                <w:left w:val="none" w:sz="0" w:space="0" w:color="auto"/>
                <w:bottom w:val="none" w:sz="0" w:space="0" w:color="auto"/>
                <w:right w:val="none" w:sz="0" w:space="0" w:color="auto"/>
              </w:divBdr>
            </w:div>
            <w:div w:id="1831093542">
              <w:marLeft w:val="0"/>
              <w:marRight w:val="0"/>
              <w:marTop w:val="0"/>
              <w:marBottom w:val="0"/>
              <w:divBdr>
                <w:top w:val="none" w:sz="0" w:space="0" w:color="auto"/>
                <w:left w:val="none" w:sz="0" w:space="0" w:color="auto"/>
                <w:bottom w:val="none" w:sz="0" w:space="0" w:color="auto"/>
                <w:right w:val="none" w:sz="0" w:space="0" w:color="auto"/>
              </w:divBdr>
            </w:div>
            <w:div w:id="1725907640">
              <w:marLeft w:val="0"/>
              <w:marRight w:val="0"/>
              <w:marTop w:val="0"/>
              <w:marBottom w:val="0"/>
              <w:divBdr>
                <w:top w:val="none" w:sz="0" w:space="0" w:color="auto"/>
                <w:left w:val="none" w:sz="0" w:space="0" w:color="auto"/>
                <w:bottom w:val="none" w:sz="0" w:space="0" w:color="auto"/>
                <w:right w:val="none" w:sz="0" w:space="0" w:color="auto"/>
              </w:divBdr>
            </w:div>
            <w:div w:id="454754411">
              <w:marLeft w:val="0"/>
              <w:marRight w:val="0"/>
              <w:marTop w:val="0"/>
              <w:marBottom w:val="0"/>
              <w:divBdr>
                <w:top w:val="none" w:sz="0" w:space="0" w:color="auto"/>
                <w:left w:val="none" w:sz="0" w:space="0" w:color="auto"/>
                <w:bottom w:val="none" w:sz="0" w:space="0" w:color="auto"/>
                <w:right w:val="none" w:sz="0" w:space="0" w:color="auto"/>
              </w:divBdr>
            </w:div>
            <w:div w:id="310863371">
              <w:marLeft w:val="0"/>
              <w:marRight w:val="0"/>
              <w:marTop w:val="0"/>
              <w:marBottom w:val="0"/>
              <w:divBdr>
                <w:top w:val="none" w:sz="0" w:space="0" w:color="auto"/>
                <w:left w:val="none" w:sz="0" w:space="0" w:color="auto"/>
                <w:bottom w:val="none" w:sz="0" w:space="0" w:color="auto"/>
                <w:right w:val="none" w:sz="0" w:space="0" w:color="auto"/>
              </w:divBdr>
            </w:div>
            <w:div w:id="1617249909">
              <w:marLeft w:val="0"/>
              <w:marRight w:val="0"/>
              <w:marTop w:val="0"/>
              <w:marBottom w:val="0"/>
              <w:divBdr>
                <w:top w:val="none" w:sz="0" w:space="0" w:color="auto"/>
                <w:left w:val="none" w:sz="0" w:space="0" w:color="auto"/>
                <w:bottom w:val="none" w:sz="0" w:space="0" w:color="auto"/>
                <w:right w:val="none" w:sz="0" w:space="0" w:color="auto"/>
              </w:divBdr>
            </w:div>
            <w:div w:id="261380517">
              <w:marLeft w:val="0"/>
              <w:marRight w:val="0"/>
              <w:marTop w:val="0"/>
              <w:marBottom w:val="0"/>
              <w:divBdr>
                <w:top w:val="none" w:sz="0" w:space="0" w:color="auto"/>
                <w:left w:val="none" w:sz="0" w:space="0" w:color="auto"/>
                <w:bottom w:val="none" w:sz="0" w:space="0" w:color="auto"/>
                <w:right w:val="none" w:sz="0" w:space="0" w:color="auto"/>
              </w:divBdr>
            </w:div>
            <w:div w:id="623735020">
              <w:marLeft w:val="0"/>
              <w:marRight w:val="0"/>
              <w:marTop w:val="0"/>
              <w:marBottom w:val="0"/>
              <w:divBdr>
                <w:top w:val="none" w:sz="0" w:space="0" w:color="auto"/>
                <w:left w:val="none" w:sz="0" w:space="0" w:color="auto"/>
                <w:bottom w:val="none" w:sz="0" w:space="0" w:color="auto"/>
                <w:right w:val="none" w:sz="0" w:space="0" w:color="auto"/>
              </w:divBdr>
            </w:div>
            <w:div w:id="704788934">
              <w:marLeft w:val="0"/>
              <w:marRight w:val="0"/>
              <w:marTop w:val="0"/>
              <w:marBottom w:val="0"/>
              <w:divBdr>
                <w:top w:val="none" w:sz="0" w:space="0" w:color="auto"/>
                <w:left w:val="none" w:sz="0" w:space="0" w:color="auto"/>
                <w:bottom w:val="none" w:sz="0" w:space="0" w:color="auto"/>
                <w:right w:val="none" w:sz="0" w:space="0" w:color="auto"/>
              </w:divBdr>
            </w:div>
            <w:div w:id="194462452">
              <w:marLeft w:val="0"/>
              <w:marRight w:val="0"/>
              <w:marTop w:val="0"/>
              <w:marBottom w:val="0"/>
              <w:divBdr>
                <w:top w:val="none" w:sz="0" w:space="0" w:color="auto"/>
                <w:left w:val="none" w:sz="0" w:space="0" w:color="auto"/>
                <w:bottom w:val="none" w:sz="0" w:space="0" w:color="auto"/>
                <w:right w:val="none" w:sz="0" w:space="0" w:color="auto"/>
              </w:divBdr>
            </w:div>
            <w:div w:id="663555282">
              <w:marLeft w:val="0"/>
              <w:marRight w:val="0"/>
              <w:marTop w:val="0"/>
              <w:marBottom w:val="0"/>
              <w:divBdr>
                <w:top w:val="none" w:sz="0" w:space="0" w:color="auto"/>
                <w:left w:val="none" w:sz="0" w:space="0" w:color="auto"/>
                <w:bottom w:val="none" w:sz="0" w:space="0" w:color="auto"/>
                <w:right w:val="none" w:sz="0" w:space="0" w:color="auto"/>
              </w:divBdr>
            </w:div>
            <w:div w:id="1851750725">
              <w:marLeft w:val="0"/>
              <w:marRight w:val="0"/>
              <w:marTop w:val="0"/>
              <w:marBottom w:val="0"/>
              <w:divBdr>
                <w:top w:val="none" w:sz="0" w:space="0" w:color="auto"/>
                <w:left w:val="none" w:sz="0" w:space="0" w:color="auto"/>
                <w:bottom w:val="none" w:sz="0" w:space="0" w:color="auto"/>
                <w:right w:val="none" w:sz="0" w:space="0" w:color="auto"/>
              </w:divBdr>
            </w:div>
            <w:div w:id="1773931605">
              <w:marLeft w:val="0"/>
              <w:marRight w:val="0"/>
              <w:marTop w:val="0"/>
              <w:marBottom w:val="0"/>
              <w:divBdr>
                <w:top w:val="none" w:sz="0" w:space="0" w:color="auto"/>
                <w:left w:val="none" w:sz="0" w:space="0" w:color="auto"/>
                <w:bottom w:val="none" w:sz="0" w:space="0" w:color="auto"/>
                <w:right w:val="none" w:sz="0" w:space="0" w:color="auto"/>
              </w:divBdr>
            </w:div>
            <w:div w:id="715011062">
              <w:marLeft w:val="0"/>
              <w:marRight w:val="0"/>
              <w:marTop w:val="0"/>
              <w:marBottom w:val="0"/>
              <w:divBdr>
                <w:top w:val="none" w:sz="0" w:space="0" w:color="auto"/>
                <w:left w:val="none" w:sz="0" w:space="0" w:color="auto"/>
                <w:bottom w:val="none" w:sz="0" w:space="0" w:color="auto"/>
                <w:right w:val="none" w:sz="0" w:space="0" w:color="auto"/>
              </w:divBdr>
            </w:div>
            <w:div w:id="1907954727">
              <w:marLeft w:val="0"/>
              <w:marRight w:val="0"/>
              <w:marTop w:val="0"/>
              <w:marBottom w:val="0"/>
              <w:divBdr>
                <w:top w:val="none" w:sz="0" w:space="0" w:color="auto"/>
                <w:left w:val="none" w:sz="0" w:space="0" w:color="auto"/>
                <w:bottom w:val="none" w:sz="0" w:space="0" w:color="auto"/>
                <w:right w:val="none" w:sz="0" w:space="0" w:color="auto"/>
              </w:divBdr>
            </w:div>
            <w:div w:id="628896035">
              <w:marLeft w:val="0"/>
              <w:marRight w:val="0"/>
              <w:marTop w:val="0"/>
              <w:marBottom w:val="0"/>
              <w:divBdr>
                <w:top w:val="none" w:sz="0" w:space="0" w:color="auto"/>
                <w:left w:val="none" w:sz="0" w:space="0" w:color="auto"/>
                <w:bottom w:val="none" w:sz="0" w:space="0" w:color="auto"/>
                <w:right w:val="none" w:sz="0" w:space="0" w:color="auto"/>
              </w:divBdr>
            </w:div>
            <w:div w:id="270672597">
              <w:marLeft w:val="0"/>
              <w:marRight w:val="0"/>
              <w:marTop w:val="0"/>
              <w:marBottom w:val="0"/>
              <w:divBdr>
                <w:top w:val="none" w:sz="0" w:space="0" w:color="auto"/>
                <w:left w:val="none" w:sz="0" w:space="0" w:color="auto"/>
                <w:bottom w:val="none" w:sz="0" w:space="0" w:color="auto"/>
                <w:right w:val="none" w:sz="0" w:space="0" w:color="auto"/>
              </w:divBdr>
            </w:div>
            <w:div w:id="1531337652">
              <w:marLeft w:val="0"/>
              <w:marRight w:val="0"/>
              <w:marTop w:val="0"/>
              <w:marBottom w:val="0"/>
              <w:divBdr>
                <w:top w:val="none" w:sz="0" w:space="0" w:color="auto"/>
                <w:left w:val="none" w:sz="0" w:space="0" w:color="auto"/>
                <w:bottom w:val="none" w:sz="0" w:space="0" w:color="auto"/>
                <w:right w:val="none" w:sz="0" w:space="0" w:color="auto"/>
              </w:divBdr>
            </w:div>
            <w:div w:id="965938577">
              <w:marLeft w:val="0"/>
              <w:marRight w:val="0"/>
              <w:marTop w:val="0"/>
              <w:marBottom w:val="0"/>
              <w:divBdr>
                <w:top w:val="none" w:sz="0" w:space="0" w:color="auto"/>
                <w:left w:val="none" w:sz="0" w:space="0" w:color="auto"/>
                <w:bottom w:val="none" w:sz="0" w:space="0" w:color="auto"/>
                <w:right w:val="none" w:sz="0" w:space="0" w:color="auto"/>
              </w:divBdr>
            </w:div>
            <w:div w:id="2033340695">
              <w:marLeft w:val="0"/>
              <w:marRight w:val="0"/>
              <w:marTop w:val="0"/>
              <w:marBottom w:val="0"/>
              <w:divBdr>
                <w:top w:val="none" w:sz="0" w:space="0" w:color="auto"/>
                <w:left w:val="none" w:sz="0" w:space="0" w:color="auto"/>
                <w:bottom w:val="none" w:sz="0" w:space="0" w:color="auto"/>
                <w:right w:val="none" w:sz="0" w:space="0" w:color="auto"/>
              </w:divBdr>
            </w:div>
            <w:div w:id="1918662440">
              <w:marLeft w:val="0"/>
              <w:marRight w:val="0"/>
              <w:marTop w:val="0"/>
              <w:marBottom w:val="0"/>
              <w:divBdr>
                <w:top w:val="none" w:sz="0" w:space="0" w:color="auto"/>
                <w:left w:val="none" w:sz="0" w:space="0" w:color="auto"/>
                <w:bottom w:val="none" w:sz="0" w:space="0" w:color="auto"/>
                <w:right w:val="none" w:sz="0" w:space="0" w:color="auto"/>
              </w:divBdr>
            </w:div>
            <w:div w:id="1633173147">
              <w:marLeft w:val="0"/>
              <w:marRight w:val="0"/>
              <w:marTop w:val="0"/>
              <w:marBottom w:val="0"/>
              <w:divBdr>
                <w:top w:val="none" w:sz="0" w:space="0" w:color="auto"/>
                <w:left w:val="none" w:sz="0" w:space="0" w:color="auto"/>
                <w:bottom w:val="none" w:sz="0" w:space="0" w:color="auto"/>
                <w:right w:val="none" w:sz="0" w:space="0" w:color="auto"/>
              </w:divBdr>
            </w:div>
            <w:div w:id="1423718260">
              <w:marLeft w:val="0"/>
              <w:marRight w:val="0"/>
              <w:marTop w:val="0"/>
              <w:marBottom w:val="0"/>
              <w:divBdr>
                <w:top w:val="none" w:sz="0" w:space="0" w:color="auto"/>
                <w:left w:val="none" w:sz="0" w:space="0" w:color="auto"/>
                <w:bottom w:val="none" w:sz="0" w:space="0" w:color="auto"/>
                <w:right w:val="none" w:sz="0" w:space="0" w:color="auto"/>
              </w:divBdr>
            </w:div>
            <w:div w:id="1908832860">
              <w:marLeft w:val="0"/>
              <w:marRight w:val="0"/>
              <w:marTop w:val="0"/>
              <w:marBottom w:val="0"/>
              <w:divBdr>
                <w:top w:val="none" w:sz="0" w:space="0" w:color="auto"/>
                <w:left w:val="none" w:sz="0" w:space="0" w:color="auto"/>
                <w:bottom w:val="none" w:sz="0" w:space="0" w:color="auto"/>
                <w:right w:val="none" w:sz="0" w:space="0" w:color="auto"/>
              </w:divBdr>
            </w:div>
            <w:div w:id="95984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4623">
      <w:bodyDiv w:val="1"/>
      <w:marLeft w:val="0"/>
      <w:marRight w:val="0"/>
      <w:marTop w:val="0"/>
      <w:marBottom w:val="0"/>
      <w:divBdr>
        <w:top w:val="none" w:sz="0" w:space="0" w:color="auto"/>
        <w:left w:val="none" w:sz="0" w:space="0" w:color="auto"/>
        <w:bottom w:val="none" w:sz="0" w:space="0" w:color="auto"/>
        <w:right w:val="none" w:sz="0" w:space="0" w:color="auto"/>
      </w:divBdr>
      <w:divsChild>
        <w:div w:id="846939240">
          <w:marLeft w:val="0"/>
          <w:marRight w:val="0"/>
          <w:marTop w:val="0"/>
          <w:marBottom w:val="0"/>
          <w:divBdr>
            <w:top w:val="none" w:sz="0" w:space="0" w:color="auto"/>
            <w:left w:val="none" w:sz="0" w:space="0" w:color="auto"/>
            <w:bottom w:val="none" w:sz="0" w:space="0" w:color="auto"/>
            <w:right w:val="none" w:sz="0" w:space="0" w:color="auto"/>
          </w:divBdr>
          <w:divsChild>
            <w:div w:id="139739581">
              <w:marLeft w:val="0"/>
              <w:marRight w:val="0"/>
              <w:marTop w:val="0"/>
              <w:marBottom w:val="0"/>
              <w:divBdr>
                <w:top w:val="none" w:sz="0" w:space="0" w:color="auto"/>
                <w:left w:val="none" w:sz="0" w:space="0" w:color="auto"/>
                <w:bottom w:val="none" w:sz="0" w:space="0" w:color="auto"/>
                <w:right w:val="none" w:sz="0" w:space="0" w:color="auto"/>
              </w:divBdr>
            </w:div>
            <w:div w:id="2127700409">
              <w:marLeft w:val="0"/>
              <w:marRight w:val="0"/>
              <w:marTop w:val="0"/>
              <w:marBottom w:val="0"/>
              <w:divBdr>
                <w:top w:val="none" w:sz="0" w:space="0" w:color="auto"/>
                <w:left w:val="none" w:sz="0" w:space="0" w:color="auto"/>
                <w:bottom w:val="none" w:sz="0" w:space="0" w:color="auto"/>
                <w:right w:val="none" w:sz="0" w:space="0" w:color="auto"/>
              </w:divBdr>
            </w:div>
            <w:div w:id="903832801">
              <w:marLeft w:val="0"/>
              <w:marRight w:val="0"/>
              <w:marTop w:val="0"/>
              <w:marBottom w:val="0"/>
              <w:divBdr>
                <w:top w:val="none" w:sz="0" w:space="0" w:color="auto"/>
                <w:left w:val="none" w:sz="0" w:space="0" w:color="auto"/>
                <w:bottom w:val="none" w:sz="0" w:space="0" w:color="auto"/>
                <w:right w:val="none" w:sz="0" w:space="0" w:color="auto"/>
              </w:divBdr>
            </w:div>
            <w:div w:id="1117022168">
              <w:marLeft w:val="0"/>
              <w:marRight w:val="0"/>
              <w:marTop w:val="0"/>
              <w:marBottom w:val="0"/>
              <w:divBdr>
                <w:top w:val="none" w:sz="0" w:space="0" w:color="auto"/>
                <w:left w:val="none" w:sz="0" w:space="0" w:color="auto"/>
                <w:bottom w:val="none" w:sz="0" w:space="0" w:color="auto"/>
                <w:right w:val="none" w:sz="0" w:space="0" w:color="auto"/>
              </w:divBdr>
            </w:div>
            <w:div w:id="198646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4281">
      <w:bodyDiv w:val="1"/>
      <w:marLeft w:val="0"/>
      <w:marRight w:val="0"/>
      <w:marTop w:val="0"/>
      <w:marBottom w:val="0"/>
      <w:divBdr>
        <w:top w:val="none" w:sz="0" w:space="0" w:color="auto"/>
        <w:left w:val="none" w:sz="0" w:space="0" w:color="auto"/>
        <w:bottom w:val="none" w:sz="0" w:space="0" w:color="auto"/>
        <w:right w:val="none" w:sz="0" w:space="0" w:color="auto"/>
      </w:divBdr>
    </w:div>
    <w:div w:id="2112160882">
      <w:bodyDiv w:val="1"/>
      <w:marLeft w:val="0"/>
      <w:marRight w:val="0"/>
      <w:marTop w:val="0"/>
      <w:marBottom w:val="0"/>
      <w:divBdr>
        <w:top w:val="none" w:sz="0" w:space="0" w:color="auto"/>
        <w:left w:val="none" w:sz="0" w:space="0" w:color="auto"/>
        <w:bottom w:val="none" w:sz="0" w:space="0" w:color="auto"/>
        <w:right w:val="none" w:sz="0" w:space="0" w:color="auto"/>
      </w:divBdr>
    </w:div>
    <w:div w:id="2142069495">
      <w:bodyDiv w:val="1"/>
      <w:marLeft w:val="0"/>
      <w:marRight w:val="0"/>
      <w:marTop w:val="0"/>
      <w:marBottom w:val="0"/>
      <w:divBdr>
        <w:top w:val="none" w:sz="0" w:space="0" w:color="auto"/>
        <w:left w:val="none" w:sz="0" w:space="0" w:color="auto"/>
        <w:bottom w:val="none" w:sz="0" w:space="0" w:color="auto"/>
        <w:right w:val="none" w:sz="0" w:space="0" w:color="auto"/>
      </w:divBdr>
      <w:divsChild>
        <w:div w:id="1766993793">
          <w:marLeft w:val="0"/>
          <w:marRight w:val="0"/>
          <w:marTop w:val="0"/>
          <w:marBottom w:val="0"/>
          <w:divBdr>
            <w:top w:val="none" w:sz="0" w:space="0" w:color="auto"/>
            <w:left w:val="none" w:sz="0" w:space="0" w:color="auto"/>
            <w:bottom w:val="none" w:sz="0" w:space="0" w:color="auto"/>
            <w:right w:val="none" w:sz="0" w:space="0" w:color="auto"/>
          </w:divBdr>
          <w:divsChild>
            <w:div w:id="230359424">
              <w:marLeft w:val="0"/>
              <w:marRight w:val="0"/>
              <w:marTop w:val="0"/>
              <w:marBottom w:val="0"/>
              <w:divBdr>
                <w:top w:val="none" w:sz="0" w:space="0" w:color="auto"/>
                <w:left w:val="none" w:sz="0" w:space="0" w:color="auto"/>
                <w:bottom w:val="none" w:sz="0" w:space="0" w:color="auto"/>
                <w:right w:val="none" w:sz="0" w:space="0" w:color="auto"/>
              </w:divBdr>
            </w:div>
            <w:div w:id="178130325">
              <w:marLeft w:val="0"/>
              <w:marRight w:val="0"/>
              <w:marTop w:val="0"/>
              <w:marBottom w:val="0"/>
              <w:divBdr>
                <w:top w:val="none" w:sz="0" w:space="0" w:color="auto"/>
                <w:left w:val="none" w:sz="0" w:space="0" w:color="auto"/>
                <w:bottom w:val="none" w:sz="0" w:space="0" w:color="auto"/>
                <w:right w:val="none" w:sz="0" w:space="0" w:color="auto"/>
              </w:divBdr>
            </w:div>
            <w:div w:id="352152633">
              <w:marLeft w:val="0"/>
              <w:marRight w:val="0"/>
              <w:marTop w:val="0"/>
              <w:marBottom w:val="0"/>
              <w:divBdr>
                <w:top w:val="none" w:sz="0" w:space="0" w:color="auto"/>
                <w:left w:val="none" w:sz="0" w:space="0" w:color="auto"/>
                <w:bottom w:val="none" w:sz="0" w:space="0" w:color="auto"/>
                <w:right w:val="none" w:sz="0" w:space="0" w:color="auto"/>
              </w:divBdr>
            </w:div>
            <w:div w:id="2141264105">
              <w:marLeft w:val="0"/>
              <w:marRight w:val="0"/>
              <w:marTop w:val="0"/>
              <w:marBottom w:val="0"/>
              <w:divBdr>
                <w:top w:val="none" w:sz="0" w:space="0" w:color="auto"/>
                <w:left w:val="none" w:sz="0" w:space="0" w:color="auto"/>
                <w:bottom w:val="none" w:sz="0" w:space="0" w:color="auto"/>
                <w:right w:val="none" w:sz="0" w:space="0" w:color="auto"/>
              </w:divBdr>
            </w:div>
            <w:div w:id="705713169">
              <w:marLeft w:val="0"/>
              <w:marRight w:val="0"/>
              <w:marTop w:val="0"/>
              <w:marBottom w:val="0"/>
              <w:divBdr>
                <w:top w:val="none" w:sz="0" w:space="0" w:color="auto"/>
                <w:left w:val="none" w:sz="0" w:space="0" w:color="auto"/>
                <w:bottom w:val="none" w:sz="0" w:space="0" w:color="auto"/>
                <w:right w:val="none" w:sz="0" w:space="0" w:color="auto"/>
              </w:divBdr>
            </w:div>
            <w:div w:id="526599860">
              <w:marLeft w:val="0"/>
              <w:marRight w:val="0"/>
              <w:marTop w:val="0"/>
              <w:marBottom w:val="0"/>
              <w:divBdr>
                <w:top w:val="none" w:sz="0" w:space="0" w:color="auto"/>
                <w:left w:val="none" w:sz="0" w:space="0" w:color="auto"/>
                <w:bottom w:val="none" w:sz="0" w:space="0" w:color="auto"/>
                <w:right w:val="none" w:sz="0" w:space="0" w:color="auto"/>
              </w:divBdr>
            </w:div>
            <w:div w:id="49890377">
              <w:marLeft w:val="0"/>
              <w:marRight w:val="0"/>
              <w:marTop w:val="0"/>
              <w:marBottom w:val="0"/>
              <w:divBdr>
                <w:top w:val="none" w:sz="0" w:space="0" w:color="auto"/>
                <w:left w:val="none" w:sz="0" w:space="0" w:color="auto"/>
                <w:bottom w:val="none" w:sz="0" w:space="0" w:color="auto"/>
                <w:right w:val="none" w:sz="0" w:space="0" w:color="auto"/>
              </w:divBdr>
            </w:div>
            <w:div w:id="1061901206">
              <w:marLeft w:val="0"/>
              <w:marRight w:val="0"/>
              <w:marTop w:val="0"/>
              <w:marBottom w:val="0"/>
              <w:divBdr>
                <w:top w:val="none" w:sz="0" w:space="0" w:color="auto"/>
                <w:left w:val="none" w:sz="0" w:space="0" w:color="auto"/>
                <w:bottom w:val="none" w:sz="0" w:space="0" w:color="auto"/>
                <w:right w:val="none" w:sz="0" w:space="0" w:color="auto"/>
              </w:divBdr>
            </w:div>
            <w:div w:id="1276715820">
              <w:marLeft w:val="0"/>
              <w:marRight w:val="0"/>
              <w:marTop w:val="0"/>
              <w:marBottom w:val="0"/>
              <w:divBdr>
                <w:top w:val="none" w:sz="0" w:space="0" w:color="auto"/>
                <w:left w:val="none" w:sz="0" w:space="0" w:color="auto"/>
                <w:bottom w:val="none" w:sz="0" w:space="0" w:color="auto"/>
                <w:right w:val="none" w:sz="0" w:space="0" w:color="auto"/>
              </w:divBdr>
            </w:div>
            <w:div w:id="164901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5.png"/><Relationship Id="rId63" Type="http://schemas.openxmlformats.org/officeDocument/2006/relationships/hyperlink" Target="https://developer.mozilla.org/en-US/docs/Learn/Getting_started_with_the_web/JavaScript_basics" TargetMode="External"/><Relationship Id="rId68" Type="http://schemas.openxmlformats.org/officeDocument/2006/relationships/hyperlink" Target="file:///C:\Users\dmitr\Downloads\D3.js%20selection.attr()%20Function.%202020%20%5bskat&#299;ts%202023.g.%2017.apr&#299;l&#299;%5d%20Pieejams:%20%20https:\www.geeksforgeeks.org\d3-js-selection-attr-function\" TargetMode="External"/><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16/09/relationships/commentsIds" Target="commentsIds.xml"/><Relationship Id="rId53" Type="http://schemas.openxmlformats.org/officeDocument/2006/relationships/chart" Target="charts/chart1.xml"/><Relationship Id="rId58" Type="http://schemas.openxmlformats.org/officeDocument/2006/relationships/hyperlink" Target="file:///C:\Users\dmitr\Downloads\Kelleher%20C.,%20d3-force.%202021%20%5bskat&#299;ts%202023.%20g.%2015.%20apr&#299;l&#299;%5d%20https:\github.com\d3\d3-force" TargetMode="External"/><Relationship Id="rId66" Type="http://schemas.openxmlformats.org/officeDocument/2006/relationships/hyperlink" Target="file:///C:\Users\dmitr\Downloads\D3.js%20selection.enter()%20Function.%202020%20%5bskat&#299;ts%202023.g.%2017.apr&#299;l&#299;%5d%20https:\www.geeksforgeeks.org\d3-js-selection-enter-function\" TargetMode="External"/><Relationship Id="rId74" Type="http://schemas.openxmlformats.org/officeDocument/2006/relationships/hyperlink" Target="https://almende.github.io/vis/docs/network/" TargetMode="Externa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hyperlink" Target="https://www.w3schools.com/h%09tml/html_basic.asp#:~:text=All%20HTML%20documents%20must%20start,%3E%20and%20" TargetMode="External"/><Relationship Id="rId1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comments" Target="comments.xml"/><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yperlink" Target="https://www.npmjs.com/package/http-server" TargetMode="External"/><Relationship Id="rId69" Type="http://schemas.openxmlformats.org/officeDocument/2006/relationships/hyperlink" Target="https://www.w3schools.com/js/js_switch.asp" TargetMode="External"/><Relationship Id="rId77" Type="http://schemas.openxmlformats.org/officeDocument/2006/relationships/hyperlink" Target="https://www.syncfusion.com/blogs/post/top-8-javascript-data-visualization-libraries-in-2023.aspx"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yperlink" Target="https://js.cytoscape.or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microsoft.com/office/2018/08/relationships/commentsExtensible" Target="commentsExtensible.xml"/><Relationship Id="rId59" Type="http://schemas.openxmlformats.org/officeDocument/2006/relationships/hyperlink" Target="https://github.com/d3/d3-selection" TargetMode="External"/><Relationship Id="rId67" Type="http://schemas.openxmlformats.org/officeDocument/2006/relationships/hyperlink" Target="https://datacrayon.com/visualisation-with-d3/grouping-elements/"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chart" Target="charts/chart2.xml"/><Relationship Id="rId62" Type="http://schemas.openxmlformats.org/officeDocument/2006/relationships/hyperlink" Target="https://www.w3schools.com/css/css_howto.asp" TargetMode="External"/><Relationship Id="rId70" Type="http://schemas.openxmlformats.org/officeDocument/2006/relationships/hyperlink" Target="https://developer.mozilla.org/en-US/docs/Web/API/Element/mouseover_event%23browser_compatibility" TargetMode="External"/><Relationship Id="rId75" Type="http://schemas.openxmlformats.org/officeDocument/2006/relationships/hyperlink" Target="https://almende.github.io/vis/docs/network/groups.html%2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yperlink" Target="https://d3js.org/" TargetMode="External"/><Relationship Id="rId10" Type="http://schemas.openxmlformats.org/officeDocument/2006/relationships/endnotes" Target="endnotes.xml"/><Relationship Id="rId31" Type="http://schemas.openxmlformats.org/officeDocument/2006/relationships/image" Target="media/image13.png"/><Relationship Id="rId44" Type="http://schemas.microsoft.com/office/2011/relationships/commentsExtended" Target="commentsExtended.xml"/><Relationship Id="rId52" Type="http://schemas.openxmlformats.org/officeDocument/2006/relationships/image" Target="media/image30.png"/><Relationship Id="rId60" Type="http://schemas.openxmlformats.org/officeDocument/2006/relationships/hyperlink" Target="https://www.uzdevumi.lv/p/informatika/11-klase/html-teksta-noformesana-7002/re-7ad62d77-cbbc-4b7b-b653-c87ea8cca862" TargetMode="External"/><Relationship Id="rId65" Type="http://schemas.openxmlformats.org/officeDocument/2006/relationships/hyperlink" Target="https://www.freecodecamp.org/news/d3js-tutorial-data-visualization-for-beginners/" TargetMode="External"/><Relationship Id="rId73" Type="http://schemas.openxmlformats.org/officeDocument/2006/relationships/hyperlink" Target="https://visjs.org/"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chart" Target="charts/chart3.xml"/><Relationship Id="rId76" Type="http://schemas.openxmlformats.org/officeDocument/2006/relationships/hyperlink" Target="https://developer.chrome.com/docs/devtools/performance/" TargetMode="External"/><Relationship Id="rId7" Type="http://schemas.openxmlformats.org/officeDocument/2006/relationships/settings" Target="settings.xml"/><Relationship Id="rId71" Type="http://schemas.openxmlformats.org/officeDocument/2006/relationships/hyperlink" Target="https://github.com/d3/d3-drag/blob/v3.0.0/README.md%23drag_on%20" TargetMode="External"/><Relationship Id="rId2" Type="http://schemas.openxmlformats.org/officeDocument/2006/relationships/customXml" Target="../customXml/item2.xml"/><Relationship Id="rId2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la\Documents\Dekanats\Metodiska_Komisija\Nosleguma_darbu_noformeshana\DITF_nosleguma_darba_veidn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Darbgr&#257;mata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lv-LV"/>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lv-LV"/>
              <a:t>Algoritma ātrums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lv-LV"/>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v-L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Sheet1!$A$1:$C$1</c:f>
              <c:strCache>
                <c:ptCount val="3"/>
                <c:pt idx="0">
                  <c:v>D3.js</c:v>
                </c:pt>
                <c:pt idx="1">
                  <c:v>Cytoscape.js</c:v>
                </c:pt>
                <c:pt idx="2">
                  <c:v>Vis.js</c:v>
                </c:pt>
              </c:strCache>
            </c:strRef>
          </c:cat>
          <c:val>
            <c:numRef>
              <c:f>Sheet1!$A$2:$C$2</c:f>
              <c:numCache>
                <c:formatCode>General</c:formatCode>
                <c:ptCount val="3"/>
                <c:pt idx="0">
                  <c:v>5259</c:v>
                </c:pt>
                <c:pt idx="1">
                  <c:v>6457</c:v>
                </c:pt>
                <c:pt idx="2">
                  <c:v>14657</c:v>
                </c:pt>
              </c:numCache>
            </c:numRef>
          </c:val>
          <c:extLst>
            <c:ext xmlns:c16="http://schemas.microsoft.com/office/drawing/2014/chart" uri="{C3380CC4-5D6E-409C-BE32-E72D297353CC}">
              <c16:uniqueId val="{00000000-334F-414D-8FE0-93223B5525D7}"/>
            </c:ext>
          </c:extLst>
        </c:ser>
        <c:dLbls>
          <c:dLblPos val="outEnd"/>
          <c:showLegendKey val="0"/>
          <c:showVal val="1"/>
          <c:showCatName val="0"/>
          <c:showSerName val="0"/>
          <c:showPercent val="0"/>
          <c:showBubbleSize val="0"/>
        </c:dLbls>
        <c:gapWidth val="115"/>
        <c:overlap val="-20"/>
        <c:axId val="619442568"/>
        <c:axId val="619444920"/>
      </c:barChart>
      <c:catAx>
        <c:axId val="61944256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lv-LV" sz="900" b="1" i="0" u="none" strike="noStrike" kern="1200" baseline="0">
                    <a:solidFill>
                      <a:sysClr val="windowText" lastClr="000000">
                        <a:lumMod val="75000"/>
                        <a:lumOff val="25000"/>
                      </a:sysClr>
                    </a:solidFill>
                  </a:rPr>
                  <a:t>JavaScript bibliotēka</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619444920"/>
        <c:crosses val="autoZero"/>
        <c:auto val="1"/>
        <c:lblAlgn val="ctr"/>
        <c:lblOffset val="100"/>
        <c:noMultiLvlLbl val="0"/>
      </c:catAx>
      <c:valAx>
        <c:axId val="619444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lv-LV" sz="800" b="0" i="0" u="none" strike="noStrike" kern="1200" baseline="0">
                    <a:solidFill>
                      <a:sysClr val="windowText" lastClr="000000">
                        <a:lumMod val="65000"/>
                        <a:lumOff val="35000"/>
                      </a:sysClr>
                    </a:solidFill>
                  </a:rPr>
                  <a:t>milisekund</a:t>
                </a:r>
                <a:r>
                  <a:rPr lang="en-GB" sz="800" b="0" i="0" u="none" strike="noStrike" kern="1200" baseline="0">
                    <a:solidFill>
                      <a:sysClr val="windowText" lastClr="000000">
                        <a:lumMod val="65000"/>
                        <a:lumOff val="35000"/>
                      </a:sysClr>
                    </a:solidFill>
                  </a:rPr>
                  <a:t>ē</a:t>
                </a:r>
                <a:r>
                  <a:rPr lang="lv-LV" sz="800" b="0" i="0" u="none" strike="noStrike" kern="1200" baseline="0">
                    <a:solidFill>
                      <a:sysClr val="windowText" lastClr="000000">
                        <a:lumMod val="65000"/>
                        <a:lumOff val="35000"/>
                      </a:sysClr>
                    </a:solidFill>
                  </a:rPr>
                  <a:t>s</a:t>
                </a:r>
                <a:endParaRPr lang="lv-LV"/>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619442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lv-LV"/>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Algoritma ātrums</a:t>
            </a:r>
            <a:r>
              <a:rPr lang="en-GB" baseline="0"/>
              <a:t> (Detalizēt</a:t>
            </a:r>
            <a:r>
              <a:rPr lang="lv-LV" baseline="0"/>
              <a:t>s</a:t>
            </a:r>
            <a:r>
              <a:rPr lang="en-GB" baseline="0"/>
              <a:t>)</a:t>
            </a:r>
            <a:endParaRPr lang="lv-LV"/>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v-LV"/>
        </a:p>
      </c:txPr>
    </c:title>
    <c:autoTitleDeleted val="0"/>
    <c:plotArea>
      <c:layout/>
      <c:barChart>
        <c:barDir val="col"/>
        <c:grouping val="clustered"/>
        <c:varyColors val="0"/>
        <c:ser>
          <c:idx val="0"/>
          <c:order val="0"/>
          <c:tx>
            <c:strRef>
              <c:f>Lapa1!$H$4</c:f>
              <c:strCache>
                <c:ptCount val="1"/>
                <c:pt idx="0">
                  <c:v>D3.js</c:v>
                </c:pt>
              </c:strCache>
            </c:strRef>
          </c:tx>
          <c:spPr>
            <a:solidFill>
              <a:schemeClr val="accent1"/>
            </a:solidFill>
            <a:ln>
              <a:noFill/>
            </a:ln>
            <a:effectLst/>
          </c:spPr>
          <c:invertIfNegative val="0"/>
          <c:dLbls>
            <c:dLbl>
              <c:idx val="4"/>
              <c:layout>
                <c:manualLayout>
                  <c:x val="-7.2280448138778456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F3B-45D6-9E9B-AF1E59C51C1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v-L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Lapa1!$I$3:$O$3</c:f>
              <c:strCache>
                <c:ptCount val="7"/>
                <c:pt idx="0">
                  <c:v>Iekraušana</c:v>
                </c:pt>
                <c:pt idx="1">
                  <c:v>Skriptēšana</c:v>
                </c:pt>
                <c:pt idx="2">
                  <c:v>Renderēšana</c:v>
                </c:pt>
                <c:pt idx="3">
                  <c:v>Vizualizācija</c:v>
                </c:pt>
                <c:pt idx="4">
                  <c:v>Sistēma</c:v>
                </c:pt>
                <c:pt idx="5">
                  <c:v>Tukšgaitā</c:v>
                </c:pt>
                <c:pt idx="6">
                  <c:v>Kopsumma</c:v>
                </c:pt>
              </c:strCache>
            </c:strRef>
          </c:cat>
          <c:val>
            <c:numRef>
              <c:f>Lapa1!$I$4:$O$4</c:f>
              <c:numCache>
                <c:formatCode>General</c:formatCode>
                <c:ptCount val="7"/>
                <c:pt idx="0">
                  <c:v>5</c:v>
                </c:pt>
                <c:pt idx="1">
                  <c:v>3595</c:v>
                </c:pt>
                <c:pt idx="2">
                  <c:v>1339</c:v>
                </c:pt>
                <c:pt idx="3">
                  <c:v>248</c:v>
                </c:pt>
                <c:pt idx="4">
                  <c:v>51</c:v>
                </c:pt>
                <c:pt idx="5">
                  <c:v>21</c:v>
                </c:pt>
                <c:pt idx="6">
                  <c:v>5259</c:v>
                </c:pt>
              </c:numCache>
            </c:numRef>
          </c:val>
          <c:extLst>
            <c:ext xmlns:c16="http://schemas.microsoft.com/office/drawing/2014/chart" uri="{C3380CC4-5D6E-409C-BE32-E72D297353CC}">
              <c16:uniqueId val="{00000001-BF3B-45D6-9E9B-AF1E59C51C14}"/>
            </c:ext>
          </c:extLst>
        </c:ser>
        <c:ser>
          <c:idx val="1"/>
          <c:order val="1"/>
          <c:tx>
            <c:strRef>
              <c:f>Lapa1!$H$5</c:f>
              <c:strCache>
                <c:ptCount val="1"/>
                <c:pt idx="0">
                  <c:v>Cytoscape.js</c:v>
                </c:pt>
              </c:strCache>
            </c:strRef>
          </c:tx>
          <c:spPr>
            <a:solidFill>
              <a:schemeClr val="accent2"/>
            </a:solidFill>
            <a:ln>
              <a:noFill/>
            </a:ln>
            <a:effectLst/>
          </c:spPr>
          <c:invertIfNegative val="0"/>
          <c:dLbls>
            <c:dLbl>
              <c:idx val="3"/>
              <c:layout>
                <c:manualLayout>
                  <c:x val="4.818696542585231E-3"/>
                  <c:y val="-7.4524884339629224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F3B-45D6-9E9B-AF1E59C51C14}"/>
                </c:ext>
              </c:extLst>
            </c:dLbl>
            <c:dLbl>
              <c:idx val="4"/>
              <c:layout>
                <c:manualLayout>
                  <c:x val="-4.818696542585231E-3"/>
                  <c:y val="-7.4524884339629224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F3B-45D6-9E9B-AF1E59C51C1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v-L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Lapa1!$I$3:$O$3</c:f>
              <c:strCache>
                <c:ptCount val="7"/>
                <c:pt idx="0">
                  <c:v>Iekraušana</c:v>
                </c:pt>
                <c:pt idx="1">
                  <c:v>Skriptēšana</c:v>
                </c:pt>
                <c:pt idx="2">
                  <c:v>Renderēšana</c:v>
                </c:pt>
                <c:pt idx="3">
                  <c:v>Vizualizācija</c:v>
                </c:pt>
                <c:pt idx="4">
                  <c:v>Sistēma</c:v>
                </c:pt>
                <c:pt idx="5">
                  <c:v>Tukšgaitā</c:v>
                </c:pt>
                <c:pt idx="6">
                  <c:v>Kopsumma</c:v>
                </c:pt>
              </c:strCache>
            </c:strRef>
          </c:cat>
          <c:val>
            <c:numRef>
              <c:f>Lapa1!$I$5:$O$5</c:f>
              <c:numCache>
                <c:formatCode>General</c:formatCode>
                <c:ptCount val="7"/>
                <c:pt idx="0">
                  <c:v>4</c:v>
                </c:pt>
                <c:pt idx="1">
                  <c:v>1653</c:v>
                </c:pt>
                <c:pt idx="2">
                  <c:v>6</c:v>
                </c:pt>
                <c:pt idx="3">
                  <c:v>12</c:v>
                </c:pt>
                <c:pt idx="4">
                  <c:v>42</c:v>
                </c:pt>
                <c:pt idx="5">
                  <c:v>4740</c:v>
                </c:pt>
                <c:pt idx="6">
                  <c:v>6457</c:v>
                </c:pt>
              </c:numCache>
            </c:numRef>
          </c:val>
          <c:extLst>
            <c:ext xmlns:c16="http://schemas.microsoft.com/office/drawing/2014/chart" uri="{C3380CC4-5D6E-409C-BE32-E72D297353CC}">
              <c16:uniqueId val="{00000004-BF3B-45D6-9E9B-AF1E59C51C14}"/>
            </c:ext>
          </c:extLst>
        </c:ser>
        <c:ser>
          <c:idx val="2"/>
          <c:order val="2"/>
          <c:tx>
            <c:strRef>
              <c:f>Lapa1!$H$6</c:f>
              <c:strCache>
                <c:ptCount val="1"/>
                <c:pt idx="0">
                  <c:v>Vis.js</c:v>
                </c:pt>
              </c:strCache>
            </c:strRef>
          </c:tx>
          <c:spPr>
            <a:solidFill>
              <a:schemeClr val="accent3"/>
            </a:solidFill>
            <a:ln>
              <a:noFill/>
            </a:ln>
            <a:effectLst/>
          </c:spPr>
          <c:invertIfNegative val="0"/>
          <c:dLbls>
            <c:dLbl>
              <c:idx val="3"/>
              <c:layout>
                <c:manualLayout>
                  <c:x val="9.637393085170462E-3"/>
                  <c:y val="-4.0650406504065782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F3B-45D6-9E9B-AF1E59C51C1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lv-LV"/>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Lapa1!$I$3:$O$3</c:f>
              <c:strCache>
                <c:ptCount val="7"/>
                <c:pt idx="0">
                  <c:v>Iekraušana</c:v>
                </c:pt>
                <c:pt idx="1">
                  <c:v>Skriptēšana</c:v>
                </c:pt>
                <c:pt idx="2">
                  <c:v>Renderēšana</c:v>
                </c:pt>
                <c:pt idx="3">
                  <c:v>Vizualizācija</c:v>
                </c:pt>
                <c:pt idx="4">
                  <c:v>Sistēma</c:v>
                </c:pt>
                <c:pt idx="5">
                  <c:v>Tukšgaitā</c:v>
                </c:pt>
                <c:pt idx="6">
                  <c:v>Kopsumma</c:v>
                </c:pt>
              </c:strCache>
            </c:strRef>
          </c:cat>
          <c:val>
            <c:numRef>
              <c:f>Lapa1!$I$6:$O$6</c:f>
              <c:numCache>
                <c:formatCode>General</c:formatCode>
                <c:ptCount val="7"/>
                <c:pt idx="0">
                  <c:v>3</c:v>
                </c:pt>
                <c:pt idx="1">
                  <c:v>14595</c:v>
                </c:pt>
                <c:pt idx="2">
                  <c:v>3</c:v>
                </c:pt>
                <c:pt idx="3">
                  <c:v>0</c:v>
                </c:pt>
                <c:pt idx="4">
                  <c:v>15</c:v>
                </c:pt>
                <c:pt idx="5">
                  <c:v>40</c:v>
                </c:pt>
                <c:pt idx="6">
                  <c:v>14657</c:v>
                </c:pt>
              </c:numCache>
            </c:numRef>
          </c:val>
          <c:extLst>
            <c:ext xmlns:c16="http://schemas.microsoft.com/office/drawing/2014/chart" uri="{C3380CC4-5D6E-409C-BE32-E72D297353CC}">
              <c16:uniqueId val="{00000006-BF3B-45D6-9E9B-AF1E59C51C14}"/>
            </c:ext>
          </c:extLst>
        </c:ser>
        <c:dLbls>
          <c:dLblPos val="outEnd"/>
          <c:showLegendKey val="0"/>
          <c:showVal val="1"/>
          <c:showCatName val="0"/>
          <c:showSerName val="0"/>
          <c:showPercent val="0"/>
          <c:showBubbleSize val="0"/>
        </c:dLbls>
        <c:gapWidth val="219"/>
        <c:axId val="619444528"/>
        <c:axId val="619445312"/>
      </c:barChart>
      <c:catAx>
        <c:axId val="619444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Parametri</a:t>
                </a:r>
                <a:endParaRPr lang="lv-LV" b="1"/>
              </a:p>
            </c:rich>
          </c:tx>
          <c:layout>
            <c:manualLayout>
              <c:xMode val="edge"/>
              <c:yMode val="edge"/>
              <c:x val="0.46590418779254966"/>
              <c:y val="0.8462072947323413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619445312"/>
        <c:crosses val="autoZero"/>
        <c:auto val="1"/>
        <c:lblAlgn val="ctr"/>
        <c:lblOffset val="100"/>
        <c:noMultiLvlLbl val="0"/>
      </c:catAx>
      <c:valAx>
        <c:axId val="619445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milisekund</a:t>
                </a:r>
                <a:r>
                  <a:rPr lang="lv-LV" b="1"/>
                  <a:t>ē</a:t>
                </a:r>
                <a:r>
                  <a:rPr lang="en-GB" b="1"/>
                  <a:t>s</a:t>
                </a:r>
                <a:endParaRPr lang="lv-LV"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lv-LV"/>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crossAx val="619444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v-LV"/>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v-LV"/>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lv-LV"/>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lv-LV" sz="1600" b="1" i="0" u="none" strike="noStrike" kern="1200" baseline="0">
                <a:solidFill>
                  <a:sysClr val="windowText" lastClr="000000">
                    <a:lumMod val="65000"/>
                    <a:lumOff val="35000"/>
                  </a:sysClr>
                </a:solidFill>
                <a:latin typeface="+mn-lt"/>
                <a:ea typeface="+mn-ea"/>
                <a:cs typeface="+mn-cs"/>
              </a:defRPr>
            </a:pPr>
            <a:r>
              <a:rPr lang="lv-LV" sz="1600" b="1" i="0" u="none" strike="noStrike" kern="1200" baseline="0">
                <a:solidFill>
                  <a:sysClr val="windowText" lastClr="000000">
                    <a:lumMod val="65000"/>
                    <a:lumOff val="35000"/>
                  </a:sysClr>
                </a:solidFill>
                <a:latin typeface="+mn-lt"/>
                <a:ea typeface="+mn-ea"/>
                <a:cs typeface="+mn-cs"/>
              </a:rPr>
              <a:t>Algoritma garums </a:t>
            </a:r>
          </a:p>
        </c:rich>
      </c:tx>
      <c:overlay val="0"/>
      <c:spPr>
        <a:noFill/>
        <a:ln>
          <a:noFill/>
        </a:ln>
        <a:effectLst/>
      </c:spPr>
      <c:txPr>
        <a:bodyPr rot="0" spcFirstLastPara="1" vertOverflow="ellipsis" vert="horz" wrap="square" anchor="ctr" anchorCtr="1"/>
        <a:lstStyle/>
        <a:p>
          <a:pPr algn="ctr" rtl="0">
            <a:defRPr lang="lv-LV" sz="1600" b="1" i="0" u="none" strike="noStrike" kern="1200" baseline="0">
              <a:solidFill>
                <a:sysClr val="windowText" lastClr="000000">
                  <a:lumMod val="65000"/>
                  <a:lumOff val="35000"/>
                </a:sysClr>
              </a:solidFill>
              <a:latin typeface="+mn-lt"/>
              <a:ea typeface="+mn-ea"/>
              <a:cs typeface="+mn-cs"/>
            </a:defRPr>
          </a:pPr>
          <a:endParaRPr lang="lv-LV"/>
        </a:p>
      </c:txPr>
    </c:title>
    <c:autoTitleDeleted val="0"/>
    <c:plotArea>
      <c:layout/>
      <c:barChart>
        <c:barDir val="bar"/>
        <c:grouping val="clustered"/>
        <c:varyColors val="0"/>
        <c:ser>
          <c:idx val="0"/>
          <c:order val="0"/>
          <c:tx>
            <c:strRef>
              <c:f>Sheet1!$B$6</c:f>
              <c:strCache>
                <c:ptCount val="1"/>
                <c:pt idx="0">
                  <c:v>Faila izmērs (KB)</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lv-LV"/>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Sheet1!$A$7:$A$9</c:f>
              <c:strCache>
                <c:ptCount val="3"/>
                <c:pt idx="0">
                  <c:v>Vis.js</c:v>
                </c:pt>
                <c:pt idx="1">
                  <c:v>Cytoscape.js</c:v>
                </c:pt>
                <c:pt idx="2">
                  <c:v>D3.js</c:v>
                </c:pt>
              </c:strCache>
            </c:strRef>
          </c:cat>
          <c:val>
            <c:numRef>
              <c:f>Sheet1!$B$7:$B$9</c:f>
              <c:numCache>
                <c:formatCode>General</c:formatCode>
                <c:ptCount val="3"/>
                <c:pt idx="0" formatCode="0.00">
                  <c:v>1.1000000000000001</c:v>
                </c:pt>
                <c:pt idx="1">
                  <c:v>2.16</c:v>
                </c:pt>
                <c:pt idx="2">
                  <c:v>3.94</c:v>
                </c:pt>
              </c:numCache>
            </c:numRef>
          </c:val>
          <c:extLst>
            <c:ext xmlns:c16="http://schemas.microsoft.com/office/drawing/2014/chart" uri="{C3380CC4-5D6E-409C-BE32-E72D297353CC}">
              <c16:uniqueId val="{00000000-3727-469E-A09B-F1997F07BF72}"/>
            </c:ext>
          </c:extLst>
        </c:ser>
        <c:ser>
          <c:idx val="1"/>
          <c:order val="1"/>
          <c:tx>
            <c:strRef>
              <c:f>Sheet1!$C$6</c:f>
              <c:strCache>
                <c:ptCount val="1"/>
                <c:pt idx="0">
                  <c:v>Rindas kodā</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mn-lt"/>
                    <a:ea typeface="+mn-ea"/>
                    <a:cs typeface="+mn-cs"/>
                  </a:defRPr>
                </a:pPr>
                <a:endParaRPr lang="lv-LV"/>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Sheet1!$A$7:$A$9</c:f>
              <c:strCache>
                <c:ptCount val="3"/>
                <c:pt idx="0">
                  <c:v>Vis.js</c:v>
                </c:pt>
                <c:pt idx="1">
                  <c:v>Cytoscape.js</c:v>
                </c:pt>
                <c:pt idx="2">
                  <c:v>D3.js</c:v>
                </c:pt>
              </c:strCache>
            </c:strRef>
          </c:cat>
          <c:val>
            <c:numRef>
              <c:f>Sheet1!$C$7:$C$9</c:f>
              <c:numCache>
                <c:formatCode>General</c:formatCode>
                <c:ptCount val="3"/>
                <c:pt idx="0">
                  <c:v>18</c:v>
                </c:pt>
                <c:pt idx="1">
                  <c:v>32</c:v>
                </c:pt>
                <c:pt idx="2">
                  <c:v>83</c:v>
                </c:pt>
              </c:numCache>
            </c:numRef>
          </c:val>
          <c:extLst>
            <c:ext xmlns:c16="http://schemas.microsoft.com/office/drawing/2014/chart" uri="{C3380CC4-5D6E-409C-BE32-E72D297353CC}">
              <c16:uniqueId val="{00000001-3727-469E-A09B-F1997F07BF72}"/>
            </c:ext>
          </c:extLst>
        </c:ser>
        <c:dLbls>
          <c:dLblPos val="inEnd"/>
          <c:showLegendKey val="0"/>
          <c:showVal val="1"/>
          <c:showCatName val="0"/>
          <c:showSerName val="0"/>
          <c:showPercent val="0"/>
          <c:showBubbleSize val="0"/>
        </c:dLbls>
        <c:gapWidth val="115"/>
        <c:overlap val="-20"/>
        <c:axId val="619445704"/>
        <c:axId val="619442960"/>
      </c:barChart>
      <c:catAx>
        <c:axId val="61944570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lv-LV"/>
          </a:p>
        </c:txPr>
        <c:crossAx val="619442960"/>
        <c:crosses val="autoZero"/>
        <c:auto val="1"/>
        <c:lblAlgn val="ctr"/>
        <c:lblOffset val="100"/>
        <c:noMultiLvlLbl val="0"/>
      </c:catAx>
      <c:valAx>
        <c:axId val="61944296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lv-LV"/>
          </a:p>
        </c:txPr>
        <c:crossAx val="619445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lv-LV"/>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900" b="0" i="0" u="none" strike="noStrike" kern="1200" baseline="0">
          <a:solidFill>
            <a:schemeClr val="tx2"/>
          </a:solidFill>
          <a:latin typeface="+mn-lt"/>
          <a:ea typeface="+mn-ea"/>
          <a:cs typeface="+mn-cs"/>
        </a:defRPr>
      </a:pPr>
      <a:endParaRPr lang="lv-LV"/>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s" ma:contentTypeID="0x010100B22C2E62779CA54C964049DA51D7ED74" ma:contentTypeVersion="10" ma:contentTypeDescription="Izveidot jaunu dokumentu." ma:contentTypeScope="" ma:versionID="ab1db3f62991f79b7ee55ec2574194d2">
  <xsd:schema xmlns:xsd="http://www.w3.org/2001/XMLSchema" xmlns:xs="http://www.w3.org/2001/XMLSchema" xmlns:p="http://schemas.microsoft.com/office/2006/metadata/properties" xmlns:ns2="42c6fdac-8d87-4541-9b1c-9057b4a49c10" xmlns:ns3="41328ef0-467a-4e8b-8bab-fad7161b4b15" targetNamespace="http://schemas.microsoft.com/office/2006/metadata/properties" ma:root="true" ma:fieldsID="f24d2fa3d7c51bdb927ce768b6a33d28" ns2:_="" ns3:_="">
    <xsd:import namespace="42c6fdac-8d87-4541-9b1c-9057b4a49c10"/>
    <xsd:import namespace="41328ef0-467a-4e8b-8bab-fad7161b4b1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c6fdac-8d87-4541-9b1c-9057b4a49c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Attēlu atzīmes" ma:readOnly="false" ma:fieldId="{5cf76f15-5ced-4ddc-b409-7134ff3c332f}" ma:taxonomyMulti="true" ma:sspId="032bf106-b365-443e-bdf9-9561cb4f30d8"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328ef0-467a-4e8b-8bab-fad7161b4b15" elementFormDefault="qualified">
    <xsd:import namespace="http://schemas.microsoft.com/office/2006/documentManagement/types"/>
    <xsd:import namespace="http://schemas.microsoft.com/office/infopath/2007/PartnerControls"/>
    <xsd:element name="SharedWithUsers" ma:index="10" nillable="true" ma:displayName="Koplietots 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Koplietots ar: detalizēti" ma:internalName="SharedWithDetails" ma:readOnly="true">
      <xsd:simpleType>
        <xsd:restriction base="dms:Note">
          <xsd:maxLength value="255"/>
        </xsd:restriction>
      </xsd:simpleType>
    </xsd:element>
    <xsd:element name="TaxCatchAll" ma:index="14" nillable="true" ma:displayName="Taxonomy Catch All Column" ma:hidden="true" ma:list="{938842db-86bf-4b6c-9701-2b41b22a4349}" ma:internalName="TaxCatchAll" ma:showField="CatchAllData" ma:web="41328ef0-467a-4e8b-8bab-fad7161b4b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atura tips"/>
        <xsd:element ref="dc:title" minOccurs="0" maxOccurs="1" ma:index="4" ma:displayName="Virsrakst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2c6fdac-8d87-4541-9b1c-9057b4a49c10">
      <Terms xmlns="http://schemas.microsoft.com/office/infopath/2007/PartnerControls"/>
    </lcf76f155ced4ddcb4097134ff3c332f>
    <TaxCatchAll xmlns="41328ef0-467a-4e8b-8bab-fad7161b4b15" xsi:nil="true"/>
  </documentManagement>
</p:properties>
</file>

<file path=customXml/itemProps1.xml><?xml version="1.0" encoding="utf-8"?>
<ds:datastoreItem xmlns:ds="http://schemas.openxmlformats.org/officeDocument/2006/customXml" ds:itemID="{E0CA6606-455E-48E4-A4A3-9AD1DCEE3DE7}">
  <ds:schemaRefs>
    <ds:schemaRef ds:uri="http://schemas.openxmlformats.org/officeDocument/2006/bibliography"/>
  </ds:schemaRefs>
</ds:datastoreItem>
</file>

<file path=customXml/itemProps2.xml><?xml version="1.0" encoding="utf-8"?>
<ds:datastoreItem xmlns:ds="http://schemas.openxmlformats.org/officeDocument/2006/customXml" ds:itemID="{AE8035F1-1DCB-4FB2-84F5-A5A042A2606D}">
  <ds:schemaRefs>
    <ds:schemaRef ds:uri="http://schemas.microsoft.com/sharepoint/v3/contenttype/forms"/>
  </ds:schemaRefs>
</ds:datastoreItem>
</file>

<file path=customXml/itemProps3.xml><?xml version="1.0" encoding="utf-8"?>
<ds:datastoreItem xmlns:ds="http://schemas.openxmlformats.org/officeDocument/2006/customXml" ds:itemID="{811BDE81-81AA-4689-A1CB-9E072FBF7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c6fdac-8d87-4541-9b1c-9057b4a49c10"/>
    <ds:schemaRef ds:uri="41328ef0-467a-4e8b-8bab-fad7161b4b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B5D1A5-0B49-4FC3-BF42-594A55366233}">
  <ds:schemaRefs>
    <ds:schemaRef ds:uri="http://schemas.microsoft.com/office/2006/metadata/properties"/>
    <ds:schemaRef ds:uri="http://schemas.microsoft.com/office/infopath/2007/PartnerControls"/>
    <ds:schemaRef ds:uri="42c6fdac-8d87-4541-9b1c-9057b4a49c10"/>
    <ds:schemaRef ds:uri="41328ef0-467a-4e8b-8bab-fad7161b4b15"/>
  </ds:schemaRefs>
</ds:datastoreItem>
</file>

<file path=docProps/app.xml><?xml version="1.0" encoding="utf-8"?>
<Properties xmlns="http://schemas.openxmlformats.org/officeDocument/2006/extended-properties" xmlns:vt="http://schemas.openxmlformats.org/officeDocument/2006/docPropsVTypes">
  <Template>DITF_nosleguma_darba_veidne</Template>
  <TotalTime>42</TotalTime>
  <Pages>1</Pages>
  <Words>39836</Words>
  <Characters>22708</Characters>
  <Application>Microsoft Office Word</Application>
  <DocSecurity>0</DocSecurity>
  <Lines>189</Lines>
  <Paragraphs>124</Paragraphs>
  <ScaleCrop>false</ScaleCrop>
  <HeadingPairs>
    <vt:vector size="4" baseType="variant">
      <vt:variant>
        <vt:lpstr>Nosaukums</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62420</CharactersWithSpaces>
  <SharedDoc>false</SharedDoc>
  <HLinks>
    <vt:vector size="132" baseType="variant">
      <vt:variant>
        <vt:i4>2818100</vt:i4>
      </vt:variant>
      <vt:variant>
        <vt:i4>84</vt:i4>
      </vt:variant>
      <vt:variant>
        <vt:i4>0</vt:i4>
      </vt:variant>
      <vt:variant>
        <vt:i4>5</vt:i4>
      </vt:variant>
      <vt:variant>
        <vt:lpwstr>https://datacrayon.com/visualisation-with-d3/grouping-elements/</vt:lpwstr>
      </vt:variant>
      <vt:variant>
        <vt:lpwstr/>
      </vt:variant>
      <vt:variant>
        <vt:i4>5898262</vt:i4>
      </vt:variant>
      <vt:variant>
        <vt:i4>81</vt:i4>
      </vt:variant>
      <vt:variant>
        <vt:i4>0</vt:i4>
      </vt:variant>
      <vt:variant>
        <vt:i4>5</vt:i4>
      </vt:variant>
      <vt:variant>
        <vt:lpwstr>https://www.geeksforgeeks.org/d3-js-selection-enter-function/</vt:lpwstr>
      </vt:variant>
      <vt:variant>
        <vt:lpwstr/>
      </vt:variant>
      <vt:variant>
        <vt:i4>393280</vt:i4>
      </vt:variant>
      <vt:variant>
        <vt:i4>78</vt:i4>
      </vt:variant>
      <vt:variant>
        <vt:i4>0</vt:i4>
      </vt:variant>
      <vt:variant>
        <vt:i4>5</vt:i4>
      </vt:variant>
      <vt:variant>
        <vt:lpwstr>https://www.freecodecamp.org/news/d3js-tutorial-data-visualization-for-beginners/</vt:lpwstr>
      </vt:variant>
      <vt:variant>
        <vt:lpwstr/>
      </vt:variant>
      <vt:variant>
        <vt:i4>1966091</vt:i4>
      </vt:variant>
      <vt:variant>
        <vt:i4>75</vt:i4>
      </vt:variant>
      <vt:variant>
        <vt:i4>0</vt:i4>
      </vt:variant>
      <vt:variant>
        <vt:i4>5</vt:i4>
      </vt:variant>
      <vt:variant>
        <vt:lpwstr>https://www.npmjs.com/package/http-server</vt:lpwstr>
      </vt:variant>
      <vt:variant>
        <vt:lpwstr/>
      </vt:variant>
      <vt:variant>
        <vt:i4>5570598</vt:i4>
      </vt:variant>
      <vt:variant>
        <vt:i4>72</vt:i4>
      </vt:variant>
      <vt:variant>
        <vt:i4>0</vt:i4>
      </vt:variant>
      <vt:variant>
        <vt:i4>5</vt:i4>
      </vt:variant>
      <vt:variant>
        <vt:lpwstr>https://developer.mozilla.org/en-US/docs/Learn/Getting_started_with_the_web/JavaScript_basics</vt:lpwstr>
      </vt:variant>
      <vt:variant>
        <vt:lpwstr/>
      </vt:variant>
      <vt:variant>
        <vt:i4>4390959</vt:i4>
      </vt:variant>
      <vt:variant>
        <vt:i4>69</vt:i4>
      </vt:variant>
      <vt:variant>
        <vt:i4>0</vt:i4>
      </vt:variant>
      <vt:variant>
        <vt:i4>5</vt:i4>
      </vt:variant>
      <vt:variant>
        <vt:lpwstr>https://www.w3schools.com/css/css_howto.asp</vt:lpwstr>
      </vt:variant>
      <vt:variant>
        <vt:lpwstr/>
      </vt:variant>
      <vt:variant>
        <vt:i4>4653103</vt:i4>
      </vt:variant>
      <vt:variant>
        <vt:i4>66</vt:i4>
      </vt:variant>
      <vt:variant>
        <vt:i4>0</vt:i4>
      </vt:variant>
      <vt:variant>
        <vt:i4>5</vt:i4>
      </vt:variant>
      <vt:variant>
        <vt:lpwstr>https://www.w3schools.com/html/html_basic.asp</vt:lpwstr>
      </vt:variant>
      <vt:variant>
        <vt:lpwstr>:~:text=All%20HTML%20documents%20must%20start,%3E%20and%20</vt:lpwstr>
      </vt:variant>
      <vt:variant>
        <vt:i4>7864424</vt:i4>
      </vt:variant>
      <vt:variant>
        <vt:i4>63</vt:i4>
      </vt:variant>
      <vt:variant>
        <vt:i4>0</vt:i4>
      </vt:variant>
      <vt:variant>
        <vt:i4>5</vt:i4>
      </vt:variant>
      <vt:variant>
        <vt:lpwstr>https://www.uzdevumi.lv/p/informatika/11-klase/html-teksta-noformesana-7002/re-7ad62d77-cbbc-4b7b-b653-c87ea8cca862</vt:lpwstr>
      </vt:variant>
      <vt:variant>
        <vt:lpwstr/>
      </vt:variant>
      <vt:variant>
        <vt:i4>7667774</vt:i4>
      </vt:variant>
      <vt:variant>
        <vt:i4>60</vt:i4>
      </vt:variant>
      <vt:variant>
        <vt:i4>0</vt:i4>
      </vt:variant>
      <vt:variant>
        <vt:i4>5</vt:i4>
      </vt:variant>
      <vt:variant>
        <vt:lpwstr>https://github.com/d3/d3-force</vt:lpwstr>
      </vt:variant>
      <vt:variant>
        <vt:lpwstr/>
      </vt:variant>
      <vt:variant>
        <vt:i4>5832722</vt:i4>
      </vt:variant>
      <vt:variant>
        <vt:i4>57</vt:i4>
      </vt:variant>
      <vt:variant>
        <vt:i4>0</vt:i4>
      </vt:variant>
      <vt:variant>
        <vt:i4>5</vt:i4>
      </vt:variant>
      <vt:variant>
        <vt:lpwstr>https://d3js.org/</vt:lpwstr>
      </vt:variant>
      <vt:variant>
        <vt:lpwstr/>
      </vt:variant>
      <vt:variant>
        <vt:i4>4587602</vt:i4>
      </vt:variant>
      <vt:variant>
        <vt:i4>54</vt:i4>
      </vt:variant>
      <vt:variant>
        <vt:i4>0</vt:i4>
      </vt:variant>
      <vt:variant>
        <vt:i4>5</vt:i4>
      </vt:variant>
      <vt:variant>
        <vt:lpwstr>https://www.pnas.org/doi/10.1073/pnas.1523412113</vt:lpwstr>
      </vt:variant>
      <vt:variant>
        <vt:lpwstr/>
      </vt:variant>
      <vt:variant>
        <vt:i4>2162812</vt:i4>
      </vt:variant>
      <vt:variant>
        <vt:i4>51</vt:i4>
      </vt:variant>
      <vt:variant>
        <vt:i4>0</vt:i4>
      </vt:variant>
      <vt:variant>
        <vt:i4>5</vt:i4>
      </vt:variant>
      <vt:variant>
        <vt:lpwstr>https://www.researchgate.net/figure/Example-of-a-Multidimensional-Network_fig3_281380199</vt:lpwstr>
      </vt:variant>
      <vt:variant>
        <vt:lpwstr/>
      </vt:variant>
      <vt:variant>
        <vt:i4>3407970</vt:i4>
      </vt:variant>
      <vt:variant>
        <vt:i4>48</vt:i4>
      </vt:variant>
      <vt:variant>
        <vt:i4>0</vt:i4>
      </vt:variant>
      <vt:variant>
        <vt:i4>5</vt:i4>
      </vt:variant>
      <vt:variant>
        <vt:lpwstr>https://reader.elsevier.com/reader/sd/pii/S0370157314002105?token=40BEC2B50A03DFDE0C68BD8A39E8725D5E936C2B24F4F3A8CFD04D5BBBC92534355D73B014EC8C8C2F3F1BC63F429914&amp;originRegion=eu-west-1&amp;originCreation=20230227214334</vt:lpwstr>
      </vt:variant>
      <vt:variant>
        <vt:lpwstr/>
      </vt:variant>
      <vt:variant>
        <vt:i4>2228267</vt:i4>
      </vt:variant>
      <vt:variant>
        <vt:i4>45</vt:i4>
      </vt:variant>
      <vt:variant>
        <vt:i4>0</vt:i4>
      </vt:variant>
      <vt:variant>
        <vt:i4>5</vt:i4>
      </vt:variant>
      <vt:variant>
        <vt:lpwstr>https://onlinelibrary.wiley.com/doi/full/10.1111/cgf.13610</vt:lpwstr>
      </vt:variant>
      <vt:variant>
        <vt:lpwstr/>
      </vt:variant>
      <vt:variant>
        <vt:i4>7209034</vt:i4>
      </vt:variant>
      <vt:variant>
        <vt:i4>42</vt:i4>
      </vt:variant>
      <vt:variant>
        <vt:i4>0</vt:i4>
      </vt:variant>
      <vt:variant>
        <vt:i4>5</vt:i4>
      </vt:variant>
      <vt:variant>
        <vt:lpwstr>https://www.sciencedirect.com/science/article/abs/pii/S002002552201088X?fr=RR-2&amp;ref=pdf_download&amp;rr=78d98d8d6a77b801</vt:lpwstr>
      </vt:variant>
      <vt:variant>
        <vt:lpwstr/>
      </vt:variant>
      <vt:variant>
        <vt:i4>5505044</vt:i4>
      </vt:variant>
      <vt:variant>
        <vt:i4>39</vt:i4>
      </vt:variant>
      <vt:variant>
        <vt:i4>0</vt:i4>
      </vt:variant>
      <vt:variant>
        <vt:i4>5</vt:i4>
      </vt:variant>
      <vt:variant>
        <vt:lpwstr>https://link.springer.com/article/10.1186/s41044-020-00046-0</vt:lpwstr>
      </vt:variant>
      <vt:variant>
        <vt:lpwstr>article-info</vt:lpwstr>
      </vt:variant>
      <vt:variant>
        <vt:i4>1507385</vt:i4>
      </vt:variant>
      <vt:variant>
        <vt:i4>32</vt:i4>
      </vt:variant>
      <vt:variant>
        <vt:i4>0</vt:i4>
      </vt:variant>
      <vt:variant>
        <vt:i4>5</vt:i4>
      </vt:variant>
      <vt:variant>
        <vt:lpwstr/>
      </vt:variant>
      <vt:variant>
        <vt:lpwstr>_Toc128601057</vt:lpwstr>
      </vt:variant>
      <vt:variant>
        <vt:i4>1507385</vt:i4>
      </vt:variant>
      <vt:variant>
        <vt:i4>26</vt:i4>
      </vt:variant>
      <vt:variant>
        <vt:i4>0</vt:i4>
      </vt:variant>
      <vt:variant>
        <vt:i4>5</vt:i4>
      </vt:variant>
      <vt:variant>
        <vt:lpwstr/>
      </vt:variant>
      <vt:variant>
        <vt:lpwstr>_Toc128601056</vt:lpwstr>
      </vt:variant>
      <vt:variant>
        <vt:i4>1507385</vt:i4>
      </vt:variant>
      <vt:variant>
        <vt:i4>20</vt:i4>
      </vt:variant>
      <vt:variant>
        <vt:i4>0</vt:i4>
      </vt:variant>
      <vt:variant>
        <vt:i4>5</vt:i4>
      </vt:variant>
      <vt:variant>
        <vt:lpwstr/>
      </vt:variant>
      <vt:variant>
        <vt:lpwstr>_Toc128601055</vt:lpwstr>
      </vt:variant>
      <vt:variant>
        <vt:i4>1507385</vt:i4>
      </vt:variant>
      <vt:variant>
        <vt:i4>14</vt:i4>
      </vt:variant>
      <vt:variant>
        <vt:i4>0</vt:i4>
      </vt:variant>
      <vt:variant>
        <vt:i4>5</vt:i4>
      </vt:variant>
      <vt:variant>
        <vt:lpwstr/>
      </vt:variant>
      <vt:variant>
        <vt:lpwstr>_Toc128601054</vt:lpwstr>
      </vt:variant>
      <vt:variant>
        <vt:i4>1507385</vt:i4>
      </vt:variant>
      <vt:variant>
        <vt:i4>8</vt:i4>
      </vt:variant>
      <vt:variant>
        <vt:i4>0</vt:i4>
      </vt:variant>
      <vt:variant>
        <vt:i4>5</vt:i4>
      </vt:variant>
      <vt:variant>
        <vt:lpwstr/>
      </vt:variant>
      <vt:variant>
        <vt:lpwstr>_Toc128601053</vt:lpwstr>
      </vt:variant>
      <vt:variant>
        <vt:i4>1507385</vt:i4>
      </vt:variant>
      <vt:variant>
        <vt:i4>2</vt:i4>
      </vt:variant>
      <vt:variant>
        <vt:i4>0</vt:i4>
      </vt:variant>
      <vt:variant>
        <vt:i4>5</vt:i4>
      </vt:variant>
      <vt:variant>
        <vt:lpwstr/>
      </vt:variant>
      <vt:variant>
        <vt:lpwstr>_Toc128601052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dc:creator>
  <cp:keywords/>
  <dc:description/>
  <cp:lastModifiedBy>Dmitrijs Siņickis</cp:lastModifiedBy>
  <cp:revision>4</cp:revision>
  <cp:lastPrinted>2023-05-30T19:44:00Z</cp:lastPrinted>
  <dcterms:created xsi:type="dcterms:W3CDTF">2023-05-30T19:11:00Z</dcterms:created>
  <dcterms:modified xsi:type="dcterms:W3CDTF">2023-05-30T20:18:00Z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0x010100B22C2E62779CA54C964049DA51D7ED74</vt:lpwstr>
  </property>
  <property fmtid="{D5CDD505-2E9C-101B-9397-08002B2CF9AE}" pid="3" name="MediaServiceImageTags">
    <vt:lpwstr/>
  </property>
  <property fmtid="{D5CDD505-2E9C-101B-9397-08002B2CF9AE}" pid="4" name="lcf76f155ced4ddcb4097134ff3c332f">
    <vt:lpwstr/>
  </property>
  <property fmtid="{D5CDD505-2E9C-101B-9397-08002B2CF9AE}" pid="5" name="TaxCatchAll">
    <vt:lpwstr/>
  </property>
</Properties>
</file>